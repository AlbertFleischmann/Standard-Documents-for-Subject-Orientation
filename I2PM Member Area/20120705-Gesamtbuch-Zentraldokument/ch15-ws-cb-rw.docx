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D1" w:rsidRPr="003A3A12" w:rsidRDefault="00DC1BD1" w:rsidP="00DE06EC">
      <w:pPr>
        <w:pStyle w:val="heading1"/>
      </w:pPr>
      <w:r w:rsidRPr="003A3A12">
        <w:t>15</w:t>
      </w:r>
      <w:r>
        <w:t>. Conclusion</w:t>
      </w:r>
    </w:p>
    <w:p w:rsidR="00DC1BD1" w:rsidRPr="003A3A12" w:rsidRDefault="00DC1BD1" w:rsidP="00DE06EC">
      <w:pPr>
        <w:pStyle w:val="heading2"/>
      </w:pPr>
      <w:r w:rsidRPr="003A3A12">
        <w:t>15</w:t>
      </w:r>
      <w:r>
        <w:t>.1</w:t>
      </w:r>
      <w:r w:rsidRPr="003A3A12">
        <w:t xml:space="preserve"> Continuous </w:t>
      </w:r>
      <w:r>
        <w:t>R</w:t>
      </w:r>
      <w:r w:rsidRPr="003A3A12">
        <w:t xml:space="preserve">ound-trip </w:t>
      </w:r>
      <w:r>
        <w:t>E</w:t>
      </w:r>
      <w:r w:rsidRPr="003A3A12">
        <w:t>ngineering</w:t>
      </w:r>
      <w:r>
        <w:fldChar w:fldCharType="begin"/>
      </w:r>
      <w:r>
        <w:instrText xml:space="preserve"> XE "r</w:instrText>
      </w:r>
      <w:r w:rsidRPr="00D13E13">
        <w:instrText xml:space="preserve">ound-trip </w:instrText>
      </w:r>
      <w:r>
        <w:instrText>e</w:instrText>
      </w:r>
      <w:r w:rsidRPr="00D13E13">
        <w:instrText>ngineering</w:instrText>
      </w:r>
      <w:r>
        <w:instrText xml:space="preserve">" </w:instrText>
      </w:r>
      <w:r>
        <w:fldChar w:fldCharType="end"/>
      </w:r>
      <w:r w:rsidRPr="003A3A12">
        <w:t xml:space="preserve"> in </w:t>
      </w:r>
      <w:r>
        <w:t>R</w:t>
      </w:r>
      <w:r w:rsidRPr="003A3A12">
        <w:t>eal</w:t>
      </w:r>
      <w:r>
        <w:t xml:space="preserve"> </w:t>
      </w:r>
      <w:r w:rsidRPr="003A3A12">
        <w:t>time</w:t>
      </w:r>
    </w:p>
    <w:p w:rsidR="00DC1BD1" w:rsidRPr="003A3A12" w:rsidRDefault="00DC1BD1" w:rsidP="003A3A12">
      <w:r w:rsidRPr="003A3A12">
        <w:t xml:space="preserve">As shown in </w:t>
      </w:r>
      <w:r>
        <w:t xml:space="preserve">the </w:t>
      </w:r>
      <w:r w:rsidRPr="003A3A12">
        <w:t>previous chapters, continuous socio-technical system</w:t>
      </w:r>
      <w:r>
        <w:fldChar w:fldCharType="begin"/>
      </w:r>
      <w:r>
        <w:instrText xml:space="preserve"> XE "</w:instrText>
      </w:r>
      <w:r w:rsidRPr="00845C23">
        <w:instrText>system</w:instrText>
      </w:r>
      <w:r>
        <w:instrText xml:space="preserve">" </w:instrText>
      </w:r>
      <w:r>
        <w:fldChar w:fldCharType="end"/>
      </w:r>
      <w:r w:rsidRPr="003A3A12">
        <w:t xml:space="preserve"> development </w:t>
      </w:r>
      <w:r>
        <w:t xml:space="preserve">is </w:t>
      </w:r>
      <w:r w:rsidRPr="003A3A12">
        <w:t>based on models. I</w:t>
      </w:r>
      <w:r>
        <w:t>n case</w:t>
      </w:r>
      <w:r w:rsidRPr="003A3A12">
        <w:t xml:space="preserve"> </w:t>
      </w:r>
      <w:r>
        <w:t xml:space="preserve">of appropriate support through </w:t>
      </w:r>
      <w:r w:rsidRPr="003A3A12">
        <w:t>modeling</w:t>
      </w:r>
      <w:r>
        <w:fldChar w:fldCharType="begin"/>
      </w:r>
      <w:r>
        <w:instrText xml:space="preserve"> XE "</w:instrText>
      </w:r>
      <w:r w:rsidRPr="00A70242">
        <w:instrText>modeling</w:instrText>
      </w:r>
      <w:r>
        <w:instrText xml:space="preserve">" </w:instrText>
      </w:r>
      <w:r>
        <w:fldChar w:fldCharType="end"/>
      </w:r>
      <w:r w:rsidRPr="003A3A12">
        <w:t xml:space="preserve"> and implementation</w:t>
      </w:r>
      <w:r>
        <w:fldChar w:fldCharType="begin"/>
      </w:r>
      <w:r>
        <w:instrText xml:space="preserve"> XE "</w:instrText>
      </w:r>
      <w:r w:rsidRPr="00E00428">
        <w:instrText>implementation</w:instrText>
      </w:r>
      <w:r>
        <w:instrText xml:space="preserve">" </w:instrText>
      </w:r>
      <w:r>
        <w:fldChar w:fldCharType="end"/>
      </w:r>
      <w:r w:rsidRPr="003A3A12">
        <w:t xml:space="preserve"> technology</w:t>
      </w:r>
      <w:r>
        <w:t>,</w:t>
      </w:r>
      <w:r w:rsidRPr="003A3A12">
        <w:t xml:space="preserve"> stakeholder</w:t>
      </w:r>
      <w:r>
        <w:fldChar w:fldCharType="begin"/>
      </w:r>
      <w:r>
        <w:instrText xml:space="preserve"> XE "</w:instrText>
      </w:r>
      <w:r w:rsidRPr="00146695">
        <w:instrText>stakeholder</w:instrText>
      </w:r>
      <w:r>
        <w:instrText xml:space="preserve">" </w:instrText>
      </w:r>
      <w:r>
        <w:fldChar w:fldCharType="end"/>
      </w:r>
      <w:r w:rsidRPr="003A3A12">
        <w:t>s (i</w:t>
      </w:r>
      <w:r>
        <w:t>.</w:t>
      </w:r>
      <w:r w:rsidRPr="003A3A12">
        <w:t>e</w:t>
      </w:r>
      <w:r>
        <w:t>.,</w:t>
      </w:r>
      <w:r w:rsidRPr="003A3A12">
        <w:t xml:space="preserve"> all actor</w:t>
      </w:r>
      <w:r>
        <w:fldChar w:fldCharType="begin"/>
      </w:r>
      <w:r>
        <w:instrText xml:space="preserve"> XE "</w:instrText>
      </w:r>
      <w:r w:rsidRPr="00E00428">
        <w:instrText>actor</w:instrText>
      </w:r>
      <w:r>
        <w:instrText xml:space="preserve">" </w:instrText>
      </w:r>
      <w:r>
        <w:fldChar w:fldCharType="end"/>
      </w:r>
      <w:r w:rsidRPr="003A3A12">
        <w:t>s i</w:t>
      </w:r>
      <w:r>
        <w:t>nvolved in business operations)</w:t>
      </w:r>
      <w:r w:rsidRPr="003A3A12">
        <w:t xml:space="preserve"> </w:t>
      </w:r>
      <w:r>
        <w:t xml:space="preserve">may adjust </w:t>
      </w:r>
      <w:r w:rsidRPr="003A3A12">
        <w:t>the implementation of business process</w:t>
      </w:r>
      <w:r>
        <w:fldChar w:fldCharType="begin"/>
      </w:r>
      <w:r>
        <w:instrText xml:space="preserve"> XE "</w:instrText>
      </w:r>
      <w:r w:rsidRPr="005D2A66">
        <w:instrText>business process</w:instrText>
      </w:r>
      <w:r>
        <w:instrText xml:space="preserve">" </w:instrText>
      </w:r>
      <w:r>
        <w:fldChar w:fldCharType="end"/>
      </w:r>
      <w:r w:rsidRPr="003A3A12">
        <w:t xml:space="preserve"> models </w:t>
      </w:r>
      <w:r>
        <w:t xml:space="preserve">according </w:t>
      </w:r>
      <w:r w:rsidRPr="003A3A12">
        <w:t xml:space="preserve">to </w:t>
      </w:r>
      <w:r>
        <w:t xml:space="preserve">their </w:t>
      </w:r>
      <w:r w:rsidRPr="003A3A12">
        <w:t>individual needs without additional development costs</w:t>
      </w:r>
      <w:r>
        <w:t xml:space="preserve">. This can be achieved if </w:t>
      </w:r>
      <w:r w:rsidRPr="003A3A12">
        <w:t>process descr</w:t>
      </w:r>
      <w:r>
        <w:t xml:space="preserve">iptions are directly executable, and so enable a seamless alignment between </w:t>
      </w:r>
      <w:r w:rsidRPr="003A3A12">
        <w:t>modeling and execution.</w:t>
      </w:r>
      <w:r w:rsidDel="00D7152C">
        <w:t xml:space="preserve"> </w:t>
      </w:r>
    </w:p>
    <w:p w:rsidR="00DC1BD1" w:rsidRDefault="00DC1BD1" w:rsidP="003A3A12">
      <w:r w:rsidRPr="003A3A12">
        <w:t>Based on the direct implementation</w:t>
      </w:r>
      <w:r>
        <w:fldChar w:fldCharType="begin"/>
      </w:r>
      <w:r>
        <w:instrText xml:space="preserve"> XE "</w:instrText>
      </w:r>
      <w:r w:rsidRPr="00E00428">
        <w:instrText>implementation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>, not only the quality of processes, but also the associated information system</w:t>
      </w:r>
      <w:r>
        <w:fldChar w:fldCharType="begin"/>
      </w:r>
      <w:r>
        <w:instrText xml:space="preserve"> XE "</w:instrText>
      </w:r>
      <w:r w:rsidRPr="00845C23">
        <w:instrText>system</w:instrText>
      </w:r>
      <w:r>
        <w:instrText xml:space="preserve">" </w:instrText>
      </w:r>
      <w:r>
        <w:fldChar w:fldCharType="end"/>
      </w:r>
      <w:r w:rsidRPr="003A3A12">
        <w:t xml:space="preserve">s </w:t>
      </w:r>
      <w:r>
        <w:t xml:space="preserve">can be assessed </w:t>
      </w:r>
      <w:r w:rsidRPr="003A3A12">
        <w:t xml:space="preserve">in terms of </w:t>
      </w:r>
      <w:r>
        <w:t xml:space="preserve">their </w:t>
      </w:r>
      <w:r w:rsidRPr="003A3A12">
        <w:t>organizational 'fit</w:t>
      </w:r>
      <w:r>
        <w:t>ness</w:t>
      </w:r>
      <w:r w:rsidRPr="003A3A12">
        <w:t>'. Whe</w:t>
      </w:r>
      <w:r>
        <w:t xml:space="preserve">n </w:t>
      </w:r>
      <w:r w:rsidRPr="003A3A12">
        <w:t>appropriate, a further modeling</w:t>
      </w:r>
      <w:r>
        <w:fldChar w:fldCharType="begin"/>
      </w:r>
      <w:r>
        <w:instrText xml:space="preserve"> XE "</w:instrText>
      </w:r>
      <w:r w:rsidRPr="00A70242">
        <w:instrText>modeling</w:instrText>
      </w:r>
      <w:r>
        <w:instrText xml:space="preserve">" </w:instrText>
      </w:r>
      <w:r>
        <w:fldChar w:fldCharType="end"/>
      </w:r>
      <w:r w:rsidRPr="003A3A12">
        <w:t xml:space="preserve"> step </w:t>
      </w:r>
      <w:r>
        <w:t>and a subsequent additional execution step could be</w:t>
      </w:r>
      <w:r w:rsidRPr="003A3A12">
        <w:t xml:space="preserve"> required. </w:t>
      </w:r>
      <w:r>
        <w:t>In this way, an organization</w:t>
      </w:r>
      <w:r>
        <w:fldChar w:fldCharType="begin"/>
      </w:r>
      <w:r>
        <w:instrText xml:space="preserve"> XE "</w:instrText>
      </w:r>
      <w:r w:rsidRPr="00D13E13">
        <w:instrText>organization</w:instrText>
      </w:r>
      <w:r>
        <w:instrText xml:space="preserve">" </w:instrText>
      </w:r>
      <w:r>
        <w:fldChar w:fldCharType="end"/>
      </w:r>
      <w:r>
        <w:t xml:space="preserve"> can be transformed from existing (as-is) work structures to envisioned (to-be) ones</w:t>
      </w:r>
      <w:r w:rsidRPr="003A3A12">
        <w:t xml:space="preserve">. </w:t>
      </w:r>
      <w:r>
        <w:t>To support this, w</w:t>
      </w:r>
      <w:r w:rsidRPr="003A3A12">
        <w:t>orkflow management systems provide information technology too</w:t>
      </w:r>
      <w:r>
        <w:t xml:space="preserve">ls for automated implementation </w:t>
      </w:r>
      <w:r w:rsidRPr="003A3A12">
        <w:t>of processes.</w:t>
      </w:r>
    </w:p>
    <w:p w:rsidR="00DC1BD1" w:rsidRPr="003A3A12" w:rsidRDefault="00DC1BD1" w:rsidP="003A3A12"/>
    <w:p w:rsidR="00DC1BD1" w:rsidRDefault="00DC1BD1" w:rsidP="003A3A12">
      <w:r>
        <w:t>Business process</w:t>
      </w:r>
      <w:r>
        <w:fldChar w:fldCharType="begin"/>
      </w:r>
      <w:r>
        <w:instrText xml:space="preserve"> XE "b</w:instrText>
      </w:r>
      <w:r w:rsidRPr="005D2A66">
        <w:instrText>usiness process</w:instrText>
      </w:r>
      <w:r>
        <w:instrText xml:space="preserve">" </w:instrText>
      </w:r>
      <w:r>
        <w:fldChar w:fldCharType="end"/>
      </w:r>
      <w:proofErr w:type="spellStart"/>
      <w:r>
        <w:t>es</w:t>
      </w:r>
      <w:proofErr w:type="spellEnd"/>
      <w:r>
        <w:t xml:space="preserve"> and thus, the </w:t>
      </w:r>
      <w:r w:rsidRPr="003A3A12">
        <w:t>comp</w:t>
      </w:r>
      <w:r>
        <w:t>rehensive modeling</w:t>
      </w:r>
      <w:r>
        <w:fldChar w:fldCharType="begin"/>
      </w:r>
      <w:r>
        <w:instrText xml:space="preserve"> XE "</w:instrText>
      </w:r>
      <w:r w:rsidRPr="00A70242">
        <w:instrText>modeling</w:instrText>
      </w:r>
      <w:r>
        <w:instrText xml:space="preserve">" </w:instrText>
      </w:r>
      <w:r>
        <w:fldChar w:fldCharType="end"/>
      </w:r>
      <w:r>
        <w:t xml:space="preserve"> of processes, </w:t>
      </w:r>
      <w:r w:rsidRPr="003A3A12">
        <w:t xml:space="preserve">not only </w:t>
      </w:r>
      <w:r>
        <w:t xml:space="preserve">enable </w:t>
      </w:r>
      <w:r w:rsidRPr="003A3A12">
        <w:t>reflection and explication of knowledge</w:t>
      </w:r>
      <w:r>
        <w:fldChar w:fldCharType="begin"/>
      </w:r>
      <w:r>
        <w:instrText xml:space="preserve"> XE "</w:instrText>
      </w:r>
      <w:r w:rsidRPr="00E00428">
        <w:rPr>
          <w:rStyle w:val="hps"/>
          <w:rFonts w:cs="Calibri"/>
        </w:rPr>
        <w:instrText>knowledge</w:instrText>
      </w:r>
      <w:r>
        <w:instrText xml:space="preserve">" </w:instrText>
      </w:r>
      <w:r>
        <w:fldChar w:fldCharType="end"/>
      </w:r>
      <w:r w:rsidRPr="003A3A12">
        <w:t xml:space="preserve"> about organizations and human labor, but </w:t>
      </w:r>
      <w:r>
        <w:t>even more so</w:t>
      </w:r>
      <w:r w:rsidRPr="003A3A12">
        <w:t xml:space="preserve"> </w:t>
      </w:r>
      <w:r>
        <w:t xml:space="preserve">promote </w:t>
      </w:r>
      <w:r w:rsidRPr="003A3A12">
        <w:t>the communication</w:t>
      </w:r>
      <w:r>
        <w:fldChar w:fldCharType="begin"/>
      </w:r>
      <w:r>
        <w:instrText xml:space="preserve"> XE "</w:instrText>
      </w:r>
      <w:r w:rsidRPr="005D2A66">
        <w:instrText>communication</w:instrText>
      </w:r>
      <w:r>
        <w:instrText xml:space="preserve">" </w:instrText>
      </w:r>
      <w:r>
        <w:fldChar w:fldCharType="end"/>
      </w:r>
      <w:r w:rsidRPr="003A3A12">
        <w:t xml:space="preserve"> of </w:t>
      </w:r>
      <w:r>
        <w:t xml:space="preserve">the respective </w:t>
      </w:r>
      <w:r w:rsidRPr="003A3A12">
        <w:t>information.</w:t>
      </w:r>
      <w:r>
        <w:t xml:space="preserve"> Organizationally </w:t>
      </w:r>
      <w:r w:rsidRPr="003A3A12">
        <w:t>compliant process model</w:t>
      </w:r>
      <w:r>
        <w:fldChar w:fldCharType="begin"/>
      </w:r>
      <w:r>
        <w:instrText xml:space="preserve"> XE "</w:instrText>
      </w:r>
      <w:r w:rsidRPr="00D13E13">
        <w:instrText>process model</w:instrText>
      </w:r>
      <w:r>
        <w:instrText xml:space="preserve">" </w:instrText>
      </w:r>
      <w:r>
        <w:fldChar w:fldCharType="end"/>
      </w:r>
      <w:r w:rsidRPr="003A3A12">
        <w:t>s facilitate the proper handling of economic and environmental quality</w:t>
      </w:r>
      <w:r>
        <w:t xml:space="preserve"> requirements</w:t>
      </w:r>
      <w:r w:rsidRPr="003A3A12">
        <w:t>. Project</w:t>
      </w:r>
      <w:r>
        <w:t>s</w:t>
      </w:r>
      <w:r w:rsidRPr="003A3A12">
        <w:t xml:space="preserve"> should not fail because participants </w:t>
      </w:r>
      <w:r>
        <w:t xml:space="preserve">work with </w:t>
      </w:r>
      <w:r w:rsidRPr="003A3A12">
        <w:t xml:space="preserve">unrealistic assumptions and / or </w:t>
      </w:r>
      <w:r>
        <w:t xml:space="preserve">develop </w:t>
      </w:r>
      <w:r w:rsidRPr="003A3A12">
        <w:t xml:space="preserve">unattainable requirements, mainly relating to the </w:t>
      </w:r>
      <w:r>
        <w:t>capability</w:t>
      </w:r>
      <w:r w:rsidRPr="003A3A12">
        <w:t xml:space="preserve"> of an organization</w:t>
      </w:r>
      <w:r>
        <w:fldChar w:fldCharType="begin"/>
      </w:r>
      <w:r>
        <w:instrText xml:space="preserve"> XE "</w:instrText>
      </w:r>
      <w:r w:rsidRPr="00D13E13">
        <w:instrText>organization</w:instrText>
      </w:r>
      <w:r>
        <w:instrText xml:space="preserve">" </w:instrText>
      </w:r>
      <w:r>
        <w:fldChar w:fldCharType="end"/>
      </w:r>
      <w:r w:rsidRPr="003A3A12">
        <w:t xml:space="preserve"> </w:t>
      </w:r>
      <w:r>
        <w:t xml:space="preserve">for change </w:t>
      </w:r>
      <w:r w:rsidRPr="003A3A12">
        <w:t xml:space="preserve">or the ability </w:t>
      </w:r>
      <w:r>
        <w:t>of</w:t>
      </w:r>
      <w:r w:rsidRPr="003A3A12">
        <w:t xml:space="preserve"> employees</w:t>
      </w:r>
      <w:r>
        <w:t xml:space="preserve"> to adapt</w:t>
      </w:r>
      <w:r w:rsidRPr="003A3A12">
        <w:t>. Unrealistic assu</w:t>
      </w:r>
      <w:r>
        <w:t>mptions or requirements arise</w:t>
      </w:r>
      <w:r w:rsidRPr="003A3A12">
        <w:t xml:space="preserve"> m</w:t>
      </w:r>
      <w:r>
        <w:t>ainly from failure to reflect on developments,</w:t>
      </w:r>
      <w:r w:rsidRPr="003A3A12">
        <w:t xml:space="preserve"> or </w:t>
      </w:r>
      <w:r>
        <w:t>from delayed</w:t>
      </w:r>
      <w:r w:rsidRPr="003A3A12">
        <w:t xml:space="preserve"> collection of </w:t>
      </w:r>
      <w:r>
        <w:t xml:space="preserve">information </w:t>
      </w:r>
      <w:r w:rsidRPr="003A3A12">
        <w:t xml:space="preserve">and </w:t>
      </w:r>
      <w:r>
        <w:t xml:space="preserve">its </w:t>
      </w:r>
      <w:r w:rsidRPr="003A3A12">
        <w:t>context.</w:t>
      </w:r>
    </w:p>
    <w:p w:rsidR="00DC1BD1" w:rsidRPr="003A3A12" w:rsidRDefault="00DC1BD1" w:rsidP="003A3A12"/>
    <w:p w:rsidR="00DC1BD1" w:rsidRDefault="00DC1BD1" w:rsidP="003A3A12">
      <w:r w:rsidRPr="003A3A12">
        <w:t xml:space="preserve">In order to </w:t>
      </w:r>
      <w:r>
        <w:t>acquire skills</w:t>
      </w:r>
      <w:r>
        <w:fldChar w:fldCharType="begin"/>
      </w:r>
      <w:r>
        <w:instrText xml:space="preserve"> XE "</w:instrText>
      </w:r>
      <w:r w:rsidRPr="00146695">
        <w:instrText>skills</w:instrText>
      </w:r>
      <w:r>
        <w:instrText xml:space="preserve">" </w:instrText>
      </w:r>
      <w:r>
        <w:fldChar w:fldCharType="end"/>
      </w:r>
      <w:r>
        <w:t xml:space="preserve"> in </w:t>
      </w:r>
      <w:r w:rsidRPr="003A3A12">
        <w:t>process modeling</w:t>
      </w:r>
      <w:r>
        <w:fldChar w:fldCharType="begin"/>
      </w:r>
      <w:r>
        <w:instrText xml:space="preserve"> XE "</w:instrText>
      </w:r>
      <w:r w:rsidRPr="00D13E13">
        <w:instrText>process modeling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A70242">
        <w:instrText>modeling</w:instrText>
      </w:r>
      <w:r>
        <w:instrText xml:space="preserve">" </w:instrText>
      </w:r>
      <w:r>
        <w:fldChar w:fldCharType="end"/>
      </w:r>
      <w:r w:rsidRPr="003A3A12">
        <w:t xml:space="preserve"> and </w:t>
      </w:r>
      <w:r>
        <w:t xml:space="preserve">to learn to ‘think in </w:t>
      </w:r>
      <w:r w:rsidRPr="003A3A12">
        <w:t>process</w:t>
      </w:r>
      <w:r>
        <w:t>es’</w:t>
      </w:r>
      <w:r w:rsidRPr="003A3A12">
        <w:t xml:space="preserve">, </w:t>
      </w:r>
      <w:r>
        <w:t xml:space="preserve">the understanding and involvement of </w:t>
      </w:r>
      <w:r w:rsidRPr="003A3A12">
        <w:t>the stakeholder</w:t>
      </w:r>
      <w:r>
        <w:fldChar w:fldCharType="begin"/>
      </w:r>
      <w:r>
        <w:instrText xml:space="preserve"> XE "</w:instrText>
      </w:r>
      <w:r w:rsidRPr="00146695">
        <w:instrText>stakeholder</w:instrText>
      </w:r>
      <w:r>
        <w:instrText xml:space="preserve">" </w:instrText>
      </w:r>
      <w:r>
        <w:fldChar w:fldCharType="end"/>
      </w:r>
      <w:r w:rsidRPr="003A3A12">
        <w:t xml:space="preserve">s, </w:t>
      </w:r>
      <w:r>
        <w:t xml:space="preserve">both managers and work </w:t>
      </w:r>
      <w:r w:rsidRPr="003A3A12">
        <w:t>performers, for</w:t>
      </w:r>
      <w:r>
        <w:t xml:space="preserve"> </w:t>
      </w:r>
      <w:r w:rsidRPr="003A3A12">
        <w:t xml:space="preserve">the modeling of business </w:t>
      </w:r>
      <w:r>
        <w:t>proceedings</w:t>
      </w:r>
      <w:r w:rsidRPr="003A3A12">
        <w:t xml:space="preserve"> </w:t>
      </w:r>
      <w:r>
        <w:t>by</w:t>
      </w:r>
      <w:r w:rsidRPr="003A3A12">
        <w:t xml:space="preserve"> </w:t>
      </w:r>
      <w:r>
        <w:t xml:space="preserve">means of </w:t>
      </w:r>
      <w:r w:rsidRPr="003A3A12">
        <w:t>structures such as process</w:t>
      </w:r>
      <w:r>
        <w:t>es</w:t>
      </w:r>
      <w:r w:rsidRPr="003A3A12">
        <w:t>, communication</w:t>
      </w:r>
      <w:r>
        <w:t xml:space="preserve"> flows</w:t>
      </w:r>
      <w:r>
        <w:fldChar w:fldCharType="begin"/>
      </w:r>
      <w:r>
        <w:instrText xml:space="preserve"> XE "</w:instrText>
      </w:r>
      <w:r w:rsidRPr="005D2A66">
        <w:instrText>communication</w:instrText>
      </w:r>
      <w:proofErr w:type="gramStart"/>
      <w:r>
        <w:instrText xml:space="preserve">" </w:instrText>
      </w:r>
      <w:proofErr w:type="gramEnd"/>
      <w:r>
        <w:fldChar w:fldCharType="end"/>
      </w:r>
      <w:r>
        <w:t>,</w:t>
      </w:r>
      <w:r w:rsidRPr="003A3A12">
        <w:t xml:space="preserve"> and information flows</w:t>
      </w:r>
      <w:r>
        <w:t>, needs to be achieved</w:t>
      </w:r>
      <w:r w:rsidRPr="003A3A12">
        <w:t>.</w:t>
      </w:r>
      <w:r>
        <w:t xml:space="preserve"> In doing so</w:t>
      </w:r>
      <w:r w:rsidRPr="003A3A12">
        <w:t xml:space="preserve">, </w:t>
      </w:r>
      <w:r>
        <w:t xml:space="preserve">the focus is on the mapping of perceived </w:t>
      </w:r>
      <w:r w:rsidRPr="003A3A12">
        <w:t xml:space="preserve">facts on concrete or abstract elements of corporate structures and / </w:t>
      </w:r>
      <w:r>
        <w:t>or behavior</w:t>
      </w:r>
      <w:r>
        <w:fldChar w:fldCharType="begin"/>
      </w:r>
      <w:r>
        <w:instrText xml:space="preserve"> XE "</w:instrText>
      </w:r>
      <w:r w:rsidRPr="00E00428">
        <w:rPr>
          <w:rFonts w:cs="Calibri"/>
          <w:lang w:eastAsia="de-AT"/>
        </w:rPr>
        <w:instrText>behavior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 xml:space="preserve">. </w:t>
      </w:r>
      <w:r>
        <w:t xml:space="preserve">Process </w:t>
      </w:r>
      <w:r w:rsidRPr="003A3A12">
        <w:t xml:space="preserve">orientation can only be achieved </w:t>
      </w:r>
      <w:r>
        <w:t>by</w:t>
      </w:r>
      <w:r w:rsidRPr="003A3A12">
        <w:t xml:space="preserve"> </w:t>
      </w:r>
      <w:r>
        <w:t xml:space="preserve">knowing </w:t>
      </w:r>
      <w:r w:rsidRPr="003A3A12">
        <w:t>existing structures in organizations and overcoming function</w:t>
      </w:r>
      <w:r>
        <w:fldChar w:fldCharType="begin"/>
      </w:r>
      <w:r>
        <w:instrText xml:space="preserve"> XE "</w:instrText>
      </w:r>
      <w:r w:rsidRPr="005D2A66">
        <w:instrText>function</w:instrText>
      </w:r>
      <w:r>
        <w:instrText xml:space="preserve">" </w:instrText>
      </w:r>
      <w:r>
        <w:fldChar w:fldCharType="end"/>
      </w:r>
      <w:r w:rsidRPr="003A3A12">
        <w:t>-sp</w:t>
      </w:r>
      <w:r>
        <w:t xml:space="preserve">ecific structures and procedures </w:t>
      </w:r>
      <w:r w:rsidRPr="003A3A12">
        <w:t>[</w:t>
      </w:r>
      <w:proofErr w:type="spellStart"/>
      <w:r w:rsidRPr="003A3A12">
        <w:t>Lehner</w:t>
      </w:r>
      <w:proofErr w:type="spellEnd"/>
      <w:r w:rsidRPr="003A3A12">
        <w:t xml:space="preserve"> et al. 2007, pp. 248</w:t>
      </w:r>
      <w:r>
        <w:t xml:space="preserve"> ff.</w:t>
      </w:r>
      <w:r w:rsidRPr="003A3A12">
        <w:t>]</w:t>
      </w:r>
      <w:r>
        <w:t>.</w:t>
      </w:r>
    </w:p>
    <w:p w:rsidR="00DC1BD1" w:rsidRPr="003A3A12" w:rsidRDefault="00DC1BD1" w:rsidP="003A3A12"/>
    <w:p w:rsidR="00DC1BD1" w:rsidRDefault="00DC1BD1" w:rsidP="003A3A12">
      <w:r w:rsidRPr="003A3A12">
        <w:t xml:space="preserve">As already </w:t>
      </w:r>
      <w:r>
        <w:t xml:space="preserve">mentioned, </w:t>
      </w:r>
      <w:r w:rsidRPr="003A3A12">
        <w:t>process information is repres</w:t>
      </w:r>
      <w:r>
        <w:t xml:space="preserve">ented in models which provide </w:t>
      </w:r>
      <w:r w:rsidRPr="003A3A12">
        <w:t>the input to support system</w:t>
      </w:r>
      <w:r>
        <w:fldChar w:fldCharType="begin"/>
      </w:r>
      <w:r>
        <w:instrText xml:space="preserve"> XE "</w:instrText>
      </w:r>
      <w:r w:rsidRPr="00845C23">
        <w:instrText>system</w:instrText>
      </w:r>
      <w:r>
        <w:instrText xml:space="preserve">" </w:instrText>
      </w:r>
      <w:r>
        <w:fldChar w:fldCharType="end"/>
      </w:r>
      <w:r w:rsidRPr="003A3A12">
        <w:t>s for execution, in particular workflow</w:t>
      </w:r>
      <w:r>
        <w:fldChar w:fldCharType="begin"/>
      </w:r>
      <w:r>
        <w:instrText xml:space="preserve"> XE "</w:instrText>
      </w:r>
      <w:r w:rsidRPr="00845C23">
        <w:rPr>
          <w:rFonts w:cs="Calibri"/>
          <w:lang w:eastAsia="de-AT"/>
        </w:rPr>
        <w:instrText>workflow</w:instrText>
      </w:r>
      <w:r>
        <w:instrText xml:space="preserve">" </w:instrText>
      </w:r>
      <w:r>
        <w:fldChar w:fldCharType="end"/>
      </w:r>
      <w:r w:rsidRPr="003A3A12">
        <w:t xml:space="preserve"> management systems. </w:t>
      </w:r>
      <w:r>
        <w:t>Ideally, t</w:t>
      </w:r>
      <w:r w:rsidRPr="003A3A12">
        <w:t>h</w:t>
      </w:r>
      <w:r>
        <w:t xml:space="preserve">e latter can </w:t>
      </w:r>
      <w:r w:rsidRPr="003A3A12">
        <w:t>process model</w:t>
      </w:r>
      <w:r>
        <w:fldChar w:fldCharType="begin"/>
      </w:r>
      <w:r>
        <w:instrText xml:space="preserve"> XE "</w:instrText>
      </w:r>
      <w:r w:rsidRPr="00D13E13">
        <w:instrText>process model</w:instrText>
      </w:r>
      <w:r>
        <w:instrText xml:space="preserve">" </w:instrText>
      </w:r>
      <w:r>
        <w:fldChar w:fldCharType="end"/>
      </w:r>
      <w:r w:rsidRPr="003A3A12">
        <w:t xml:space="preserve">s without further </w:t>
      </w:r>
      <w:r>
        <w:t>adjustment or refinement</w:t>
      </w:r>
      <w:r w:rsidRPr="003A3A12">
        <w:t xml:space="preserve">. Processes </w:t>
      </w:r>
      <w:r>
        <w:t xml:space="preserve">become effective via </w:t>
      </w:r>
      <w:r w:rsidRPr="003A3A12">
        <w:t xml:space="preserve">information technology </w:t>
      </w:r>
      <w:r>
        <w:t xml:space="preserve">in this way and form the basis of change processes </w:t>
      </w:r>
      <w:r w:rsidRPr="003A3A12">
        <w:t>in organization</w:t>
      </w:r>
      <w:r>
        <w:t>s</w:t>
      </w:r>
      <w:r w:rsidRPr="003A3A12">
        <w:t xml:space="preserve"> with feedback</w:t>
      </w:r>
      <w:r>
        <w:t xml:space="preserve"> loops</w:t>
      </w:r>
      <w:r w:rsidRPr="003A3A12">
        <w:t>.</w:t>
      </w:r>
    </w:p>
    <w:p w:rsidR="00DC1BD1" w:rsidRPr="003A3A12" w:rsidRDefault="00DC1BD1" w:rsidP="003A3A12"/>
    <w:p w:rsidR="00DC1BD1" w:rsidRDefault="00DC1BD1" w:rsidP="003A3A12">
      <w:r>
        <w:t>Round-trip engineering</w:t>
      </w:r>
      <w:r>
        <w:fldChar w:fldCharType="begin"/>
      </w:r>
      <w:r>
        <w:instrText xml:space="preserve"> XE "r</w:instrText>
      </w:r>
      <w:r w:rsidRPr="00D13E13">
        <w:instrText>ound-trip engineering</w:instrText>
      </w:r>
      <w:r>
        <w:instrText xml:space="preserve">" </w:instrText>
      </w:r>
      <w:r>
        <w:fldChar w:fldCharType="end"/>
      </w:r>
      <w:r>
        <w:t xml:space="preserve"> in S-BPM is characterized by </w:t>
      </w:r>
      <w:r w:rsidRPr="003A3A12">
        <w:t>feedback of organizational developments</w:t>
      </w:r>
      <w:r>
        <w:t xml:space="preserve"> becoming an integrated part of </w:t>
      </w:r>
      <w:r w:rsidRPr="003A3A12">
        <w:t>continuous</w:t>
      </w:r>
      <w:r>
        <w:t xml:space="preserve"> (re-)design</w:t>
      </w:r>
      <w:r w:rsidRPr="003A3A12">
        <w:t xml:space="preserve">. </w:t>
      </w:r>
      <w:r>
        <w:t xml:space="preserve">In this context, disrupting </w:t>
      </w:r>
      <w:r w:rsidRPr="003A3A12">
        <w:t>interaction</w:t>
      </w:r>
      <w:r>
        <w:fldChar w:fldCharType="begin"/>
      </w:r>
      <w:r>
        <w:instrText xml:space="preserve"> XE "</w:instrText>
      </w:r>
      <w:r w:rsidRPr="00E00428">
        <w:instrText>interaction</w:instrText>
      </w:r>
      <w:r>
        <w:instrText xml:space="preserve">" </w:instrText>
      </w:r>
      <w:r>
        <w:fldChar w:fldCharType="end"/>
      </w:r>
      <w:r w:rsidRPr="003A3A12">
        <w:t xml:space="preserve"> </w:t>
      </w:r>
      <w:r>
        <w:t>with actor</w:t>
      </w:r>
      <w:r>
        <w:fldChar w:fldCharType="begin"/>
      </w:r>
      <w:r>
        <w:instrText xml:space="preserve"> XE "</w:instrText>
      </w:r>
      <w:r w:rsidRPr="00E00428">
        <w:instrText>actor</w:instrText>
      </w:r>
      <w:r>
        <w:instrText xml:space="preserve">" </w:instrText>
      </w:r>
      <w:r>
        <w:fldChar w:fldCharType="end"/>
      </w:r>
      <w:r>
        <w:t xml:space="preserve">s and/or </w:t>
      </w:r>
      <w:r w:rsidRPr="003A3A12">
        <w:t xml:space="preserve">tools </w:t>
      </w:r>
      <w:r>
        <w:t xml:space="preserve">should be avoided, as a practitioner reports in www.wikipedia.org: “When </w:t>
      </w:r>
      <w:r w:rsidRPr="003A3A12">
        <w:t>business process</w:t>
      </w:r>
      <w:r>
        <w:fldChar w:fldCharType="begin"/>
      </w:r>
      <w:r>
        <w:instrText xml:space="preserve"> XE "</w:instrText>
      </w:r>
      <w:r w:rsidRPr="005D2A66">
        <w:instrText>business process</w:instrText>
      </w:r>
      <w:r>
        <w:instrText xml:space="preserve">" </w:instrText>
      </w:r>
      <w:r>
        <w:fldChar w:fldCharType="end"/>
      </w:r>
      <w:r w:rsidRPr="003A3A12">
        <w:t xml:space="preserve"> modeling</w:t>
      </w:r>
      <w:r>
        <w:fldChar w:fldCharType="begin"/>
      </w:r>
      <w:r>
        <w:instrText xml:space="preserve"> XE "</w:instrText>
      </w:r>
      <w:r w:rsidRPr="00A70242">
        <w:instrText>modeling</w:instrText>
      </w:r>
      <w:r>
        <w:instrText xml:space="preserve">" </w:instrText>
      </w:r>
      <w:r>
        <w:fldChar w:fldCharType="end"/>
      </w:r>
      <w:r>
        <w:t xml:space="preserve"> is performed, i.e.,</w:t>
      </w:r>
      <w:r w:rsidRPr="003A3A12">
        <w:t xml:space="preserve"> graphical task</w:t>
      </w:r>
      <w:r>
        <w:fldChar w:fldCharType="begin"/>
      </w:r>
      <w:r>
        <w:instrText xml:space="preserve"> XE "</w:instrText>
      </w:r>
      <w:r w:rsidRPr="00845C23">
        <w:instrText>task</w:instrText>
      </w:r>
      <w:r>
        <w:instrText xml:space="preserve">" </w:instrText>
      </w:r>
      <w:r>
        <w:fldChar w:fldCharType="end"/>
      </w:r>
      <w:r w:rsidRPr="003A3A12">
        <w:t xml:space="preserve"> chains </w:t>
      </w:r>
      <w:r>
        <w:t xml:space="preserve">are </w:t>
      </w:r>
      <w:r w:rsidRPr="003A3A12">
        <w:t>created with a modeling tool</w:t>
      </w:r>
      <w:r>
        <w:fldChar w:fldCharType="begin"/>
      </w:r>
      <w:r>
        <w:instrText xml:space="preserve"> XE "</w:instrText>
      </w:r>
      <w:r w:rsidRPr="00A70242">
        <w:instrText>modeling tool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 xml:space="preserve">, there is still the challenge </w:t>
      </w:r>
      <w:r>
        <w:t xml:space="preserve">to transfer </w:t>
      </w:r>
      <w:r w:rsidRPr="003A3A12">
        <w:t>these models to a process or workflow</w:t>
      </w:r>
      <w:r>
        <w:fldChar w:fldCharType="begin"/>
      </w:r>
      <w:r>
        <w:instrText xml:space="preserve"> XE "</w:instrText>
      </w:r>
      <w:r w:rsidRPr="00845C23">
        <w:rPr>
          <w:rFonts w:cs="Calibri"/>
          <w:lang w:eastAsia="de-AT"/>
        </w:rPr>
        <w:instrText>workflow</w:instrText>
      </w:r>
      <w:r>
        <w:instrText xml:space="preserve">" </w:instrText>
      </w:r>
      <w:r>
        <w:fldChar w:fldCharType="end"/>
      </w:r>
      <w:r w:rsidRPr="003A3A12">
        <w:t xml:space="preserve"> engine</w:t>
      </w:r>
      <w:r>
        <w:fldChar w:fldCharType="begin"/>
      </w:r>
      <w:r>
        <w:instrText xml:space="preserve"> XE "</w:instrText>
      </w:r>
      <w:r w:rsidRPr="00845C23">
        <w:instrText>workflow engine</w:instrText>
      </w:r>
      <w:r>
        <w:instrText xml:space="preserve">" </w:instrText>
      </w:r>
      <w:r>
        <w:fldChar w:fldCharType="end"/>
      </w:r>
      <w:r w:rsidRPr="003A3A12">
        <w:t xml:space="preserve"> </w:t>
      </w:r>
      <w:r>
        <w:t>for execution</w:t>
      </w:r>
      <w:r w:rsidRPr="003A3A12">
        <w:t xml:space="preserve">. In general, a </w:t>
      </w:r>
      <w:r>
        <w:t xml:space="preserve">variety </w:t>
      </w:r>
      <w:r w:rsidRPr="003A3A12">
        <w:t xml:space="preserve">of technical information </w:t>
      </w:r>
      <w:r>
        <w:t xml:space="preserve">needs to be added by </w:t>
      </w:r>
      <w:r w:rsidRPr="003A3A12">
        <w:t xml:space="preserve">IT professionals, such as the technical invocation of an application, what parameters should be passed, what will happen in </w:t>
      </w:r>
      <w:r>
        <w:t xml:space="preserve">case </w:t>
      </w:r>
      <w:r w:rsidRPr="003A3A12">
        <w:t>of an error</w:t>
      </w:r>
      <w:r>
        <w:t>, etc.</w:t>
      </w:r>
      <w:r w:rsidRPr="003A3A12">
        <w:t xml:space="preserve"> In general, the engines have restrictions, so that the model</w:t>
      </w:r>
      <w:r>
        <w:fldChar w:fldCharType="begin"/>
      </w:r>
      <w:r>
        <w:instrText xml:space="preserve"> XE "</w:instrText>
      </w:r>
      <w:r w:rsidRPr="00A70242">
        <w:instrText>model</w:instrText>
      </w:r>
      <w:r>
        <w:instrText xml:space="preserve">" </w:instrText>
      </w:r>
      <w:r>
        <w:fldChar w:fldCharType="end"/>
      </w:r>
      <w:r w:rsidRPr="003A3A12">
        <w:t xml:space="preserve"> needs to be adjusted. In addition, the organizational point of view</w:t>
      </w:r>
      <w:r>
        <w:fldChar w:fldCharType="begin"/>
      </w:r>
      <w:r>
        <w:instrText xml:space="preserve"> XE "</w:instrText>
      </w:r>
      <w:r w:rsidRPr="00845C23">
        <w:instrText>view</w:instrText>
      </w:r>
      <w:r>
        <w:instrText xml:space="preserve">" </w:instrText>
      </w:r>
      <w:r>
        <w:fldChar w:fldCharType="end"/>
      </w:r>
      <w:r w:rsidRPr="003A3A12">
        <w:t xml:space="preserve"> is often </w:t>
      </w:r>
      <w:r>
        <w:t>either insufficiently</w:t>
      </w:r>
      <w:r w:rsidRPr="003A3A12">
        <w:t xml:space="preserve"> or </w:t>
      </w:r>
      <w:r>
        <w:t>too extensively represented in detail</w:t>
      </w:r>
      <w:r w:rsidRPr="003A3A12">
        <w:t>. In the latter case, several activities</w:t>
      </w:r>
      <w:r>
        <w:t xml:space="preserve"> become a single one</w:t>
      </w:r>
      <w:r w:rsidRPr="003A3A12">
        <w:t xml:space="preserve">, as the rest of the tasks </w:t>
      </w:r>
      <w:r>
        <w:t xml:space="preserve">are executed in </w:t>
      </w:r>
      <w:r w:rsidRPr="003A3A12">
        <w:t xml:space="preserve">the </w:t>
      </w:r>
      <w:r>
        <w:t xml:space="preserve">invoked </w:t>
      </w:r>
      <w:r w:rsidRPr="003A3A12">
        <w:t>application.</w:t>
      </w:r>
    </w:p>
    <w:p w:rsidR="00DC1BD1" w:rsidRPr="003A3A12" w:rsidRDefault="00DC1BD1" w:rsidP="003A3A12"/>
    <w:p w:rsidR="00DC1BD1" w:rsidRDefault="00DC1BD1" w:rsidP="003A3A12">
      <w:r>
        <w:t xml:space="preserve">Once </w:t>
      </w:r>
      <w:r w:rsidRPr="003A3A12">
        <w:t xml:space="preserve">the </w:t>
      </w:r>
      <w:r>
        <w:t>process initially designed from the perspective</w:t>
      </w:r>
      <w:r w:rsidRPr="003A3A12">
        <w:t xml:space="preserve"> of the organization</w:t>
      </w:r>
      <w:r>
        <w:fldChar w:fldCharType="begin"/>
      </w:r>
      <w:r>
        <w:instrText xml:space="preserve"> XE "</w:instrText>
      </w:r>
      <w:r w:rsidRPr="00D13E13">
        <w:instrText>organization</w:instrText>
      </w:r>
      <w:r>
        <w:instrText xml:space="preserve">" </w:instrText>
      </w:r>
      <w:r>
        <w:fldChar w:fldCharType="end"/>
      </w:r>
      <w:r w:rsidRPr="003A3A12">
        <w:t xml:space="preserve"> </w:t>
      </w:r>
      <w:r>
        <w:t xml:space="preserve">has been enriched technologically and is in </w:t>
      </w:r>
      <w:r w:rsidRPr="003A3A12">
        <w:t>production</w:t>
      </w:r>
      <w:r>
        <w:t>, execution data is</w:t>
      </w:r>
      <w:r w:rsidRPr="003A3A12">
        <w:t xml:space="preserve"> logged. Th</w:t>
      </w:r>
      <w:r>
        <w:t>is</w:t>
      </w:r>
      <w:r w:rsidRPr="003A3A12">
        <w:t xml:space="preserve"> </w:t>
      </w:r>
      <w:r>
        <w:t>is</w:t>
      </w:r>
      <w:r w:rsidRPr="003A3A12">
        <w:t xml:space="preserve"> analyzed using tools from the field of business intelligence</w:t>
      </w:r>
      <w:r>
        <w:fldChar w:fldCharType="begin"/>
      </w:r>
      <w:r>
        <w:instrText xml:space="preserve"> XE "</w:instrText>
      </w:r>
      <w:r w:rsidRPr="00E00428">
        <w:rPr>
          <w:rFonts w:cs="Calibri"/>
          <w:lang w:eastAsia="de-AT"/>
        </w:rPr>
        <w:instrText>business intelligence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 xml:space="preserve">. </w:t>
      </w:r>
      <w:r>
        <w:t>Then, it</w:t>
      </w:r>
      <w:r w:rsidRPr="003A3A12">
        <w:t xml:space="preserve"> comes </w:t>
      </w:r>
      <w:r>
        <w:t>to optimization</w:t>
      </w:r>
      <w:r>
        <w:fldChar w:fldCharType="begin"/>
      </w:r>
      <w:r>
        <w:instrText xml:space="preserve"> XE "</w:instrText>
      </w:r>
      <w:r w:rsidRPr="00A70242">
        <w:instrText>optimization</w:instrText>
      </w:r>
      <w:proofErr w:type="gramStart"/>
      <w:r>
        <w:instrText xml:space="preserve">" </w:instrText>
      </w:r>
      <w:proofErr w:type="gramEnd"/>
      <w:r>
        <w:fldChar w:fldCharType="end"/>
      </w:r>
      <w:r>
        <w:t xml:space="preserve">, i.e., </w:t>
      </w:r>
      <w:r w:rsidRPr="003A3A12">
        <w:t xml:space="preserve">the adaptation of the processes. And </w:t>
      </w:r>
      <w:r>
        <w:t xml:space="preserve">hereby, </w:t>
      </w:r>
      <w:r w:rsidRPr="003A3A12">
        <w:t>the next challenge. If the technical modeling</w:t>
      </w:r>
      <w:r>
        <w:fldChar w:fldCharType="begin"/>
      </w:r>
      <w:r>
        <w:instrText xml:space="preserve"> XE "</w:instrText>
      </w:r>
      <w:r w:rsidRPr="00A70242">
        <w:instrText>modeling</w:instrText>
      </w:r>
      <w:r>
        <w:instrText xml:space="preserve">" </w:instrText>
      </w:r>
      <w:r>
        <w:fldChar w:fldCharType="end"/>
      </w:r>
      <w:r>
        <w:t xml:space="preserve"> has been</w:t>
      </w:r>
      <w:r w:rsidRPr="003A3A12">
        <w:t xml:space="preserve"> carried out </w:t>
      </w:r>
      <w:r>
        <w:t xml:space="preserve">with </w:t>
      </w:r>
      <w:r w:rsidRPr="003A3A12">
        <w:t xml:space="preserve">the </w:t>
      </w:r>
      <w:r>
        <w:t xml:space="preserve">tool </w:t>
      </w:r>
      <w:r w:rsidRPr="003A3A12">
        <w:t xml:space="preserve">of the process engine, there are now two models, </w:t>
      </w:r>
      <w:r>
        <w:t xml:space="preserve">and thus, the challenge of </w:t>
      </w:r>
      <w:r w:rsidRPr="003A3A12">
        <w:t>dual model</w:t>
      </w:r>
      <w:r>
        <w:fldChar w:fldCharType="begin"/>
      </w:r>
      <w:r>
        <w:instrText xml:space="preserve"> XE "</w:instrText>
      </w:r>
      <w:r w:rsidRPr="00A70242">
        <w:instrText>model</w:instrText>
      </w:r>
      <w:r>
        <w:instrText xml:space="preserve">" </w:instrText>
      </w:r>
      <w:r>
        <w:fldChar w:fldCharType="end"/>
      </w:r>
      <w:r w:rsidRPr="003A3A12">
        <w:t xml:space="preserve"> </w:t>
      </w:r>
      <w:r>
        <w:t>maintenance</w:t>
      </w:r>
      <w:r w:rsidRPr="003A3A12">
        <w:t xml:space="preserve">. </w:t>
      </w:r>
      <w:r>
        <w:t>In case t</w:t>
      </w:r>
      <w:r w:rsidRPr="003A3A12">
        <w:t xml:space="preserve">he organizational model </w:t>
      </w:r>
      <w:r>
        <w:t xml:space="preserve">has been </w:t>
      </w:r>
      <w:r w:rsidRPr="003A3A12">
        <w:t xml:space="preserve">created with the tool </w:t>
      </w:r>
      <w:r>
        <w:t xml:space="preserve">of </w:t>
      </w:r>
      <w:r w:rsidRPr="003A3A12">
        <w:t xml:space="preserve">the process engine, </w:t>
      </w:r>
      <w:r>
        <w:t xml:space="preserve">mainly the organization developer </w:t>
      </w:r>
      <w:r w:rsidRPr="003A3A12">
        <w:t xml:space="preserve">will be surprised </w:t>
      </w:r>
      <w:r>
        <w:t xml:space="preserve">about the </w:t>
      </w:r>
      <w:r w:rsidRPr="003A3A12">
        <w:t>differen</w:t>
      </w:r>
      <w:r>
        <w:t>ce to the original</w:t>
      </w:r>
      <w:r w:rsidRPr="003A3A12">
        <w:t xml:space="preserve"> </w:t>
      </w:r>
      <w:r>
        <w:t>model</w:t>
      </w:r>
      <w:r w:rsidRPr="003A3A12">
        <w:t>.</w:t>
      </w:r>
      <w:r>
        <w:t>”</w:t>
      </w:r>
    </w:p>
    <w:p w:rsidR="00DC1BD1" w:rsidRPr="003A3A12" w:rsidRDefault="00DC1BD1" w:rsidP="003A3A12"/>
    <w:p w:rsidR="00DC1BD1" w:rsidRPr="003A3A12" w:rsidRDefault="00DC1BD1" w:rsidP="003A3A12">
      <w:r>
        <w:t>W</w:t>
      </w:r>
      <w:r w:rsidRPr="003A3A12">
        <w:t xml:space="preserve">e have </w:t>
      </w:r>
      <w:r>
        <w:t>tackled exactly this issue with our endeavor</w:t>
      </w:r>
      <w:r w:rsidRPr="003A3A12">
        <w:t xml:space="preserve">: </w:t>
      </w:r>
      <w:r>
        <w:t>S</w:t>
      </w:r>
      <w:r w:rsidRPr="003A3A12">
        <w:t xml:space="preserve">ubject-oriented BPM (S-BPM) </w:t>
      </w:r>
      <w:r>
        <w:t xml:space="preserve">minimizes </w:t>
      </w:r>
      <w:r w:rsidRPr="003A3A12">
        <w:t>the risk</w:t>
      </w:r>
      <w:r>
        <w:fldChar w:fldCharType="begin"/>
      </w:r>
      <w:r>
        <w:instrText xml:space="preserve"> XE "</w:instrText>
      </w:r>
      <w:r w:rsidRPr="00D13E13">
        <w:instrText>risk</w:instrText>
      </w:r>
      <w:r>
        <w:instrText xml:space="preserve">" </w:instrText>
      </w:r>
      <w:r>
        <w:fldChar w:fldCharType="end"/>
      </w:r>
      <w:r w:rsidRPr="003A3A12">
        <w:t xml:space="preserve"> of reduction or the </w:t>
      </w:r>
      <w:r>
        <w:t xml:space="preserve">disruption of </w:t>
      </w:r>
      <w:r w:rsidRPr="003A3A12">
        <w:t>model</w:t>
      </w:r>
      <w:r>
        <w:fldChar w:fldCharType="begin"/>
      </w:r>
      <w:r>
        <w:instrText xml:space="preserve"> XE "</w:instrText>
      </w:r>
      <w:r w:rsidRPr="00A70242">
        <w:instrText>model</w:instrText>
      </w:r>
      <w:r>
        <w:instrText xml:space="preserve">" </w:instrText>
      </w:r>
      <w:r>
        <w:fldChar w:fldCharType="end"/>
      </w:r>
      <w:r w:rsidRPr="003A3A12">
        <w:t xml:space="preserve"> and media, </w:t>
      </w:r>
      <w:r>
        <w:t>as it actively contributes</w:t>
      </w:r>
      <w:r w:rsidRPr="003A3A12">
        <w:t xml:space="preserve"> to the consistency of </w:t>
      </w:r>
      <w:r>
        <w:t xml:space="preserve">representations </w:t>
      </w:r>
      <w:r w:rsidRPr="003A3A12">
        <w:t xml:space="preserve">and </w:t>
      </w:r>
      <w:r>
        <w:t xml:space="preserve">their </w:t>
      </w:r>
      <w:r w:rsidRPr="003A3A12">
        <w:t>implementation</w:t>
      </w:r>
      <w:r>
        <w:fldChar w:fldCharType="begin"/>
      </w:r>
      <w:r>
        <w:instrText xml:space="preserve"> XE "</w:instrText>
      </w:r>
      <w:r w:rsidRPr="00E00428">
        <w:instrText>implementation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 xml:space="preserve">. </w:t>
      </w:r>
      <w:r>
        <w:t>S-BPM</w:t>
      </w:r>
      <w:r w:rsidRPr="003A3A12">
        <w:t xml:space="preserve"> </w:t>
      </w:r>
      <w:r>
        <w:t>guides modeling</w:t>
      </w:r>
      <w:r>
        <w:fldChar w:fldCharType="begin"/>
      </w:r>
      <w:r>
        <w:instrText xml:space="preserve"> XE "</w:instrText>
      </w:r>
      <w:r w:rsidRPr="00A70242">
        <w:instrText>modeling</w:instrText>
      </w:r>
      <w:r>
        <w:instrText xml:space="preserve">" </w:instrText>
      </w:r>
      <w:r>
        <w:fldChar w:fldCharType="end"/>
      </w:r>
      <w:r>
        <w:t xml:space="preserve"> </w:t>
      </w:r>
      <w:r w:rsidRPr="003A3A12">
        <w:t xml:space="preserve">from the very beginning to describe and </w:t>
      </w:r>
      <w:r>
        <w:t xml:space="preserve">specify processes in terms of executable entities, </w:t>
      </w:r>
      <w:r w:rsidRPr="003A3A12">
        <w:t xml:space="preserve">thereby avoiding the maintenance of multiple, possibly different models </w:t>
      </w:r>
      <w:r>
        <w:t xml:space="preserve">on </w:t>
      </w:r>
      <w:r w:rsidRPr="003A3A12">
        <w:t xml:space="preserve">the same issue. Each generated model can </w:t>
      </w:r>
      <w:r>
        <w:t xml:space="preserve">be </w:t>
      </w:r>
      <w:r w:rsidRPr="003A3A12">
        <w:t>execute</w:t>
      </w:r>
      <w:r>
        <w:t>d</w:t>
      </w:r>
      <w:r w:rsidRPr="003A3A12">
        <w:t xml:space="preserve"> without further transformation</w:t>
      </w:r>
      <w:r>
        <w:t xml:space="preserve"> [</w:t>
      </w:r>
      <w:proofErr w:type="spellStart"/>
      <w:r>
        <w:t>Schatten</w:t>
      </w:r>
      <w:proofErr w:type="spellEnd"/>
      <w:r>
        <w:t xml:space="preserve"> et al. </w:t>
      </w:r>
      <w:r w:rsidRPr="003A3A12">
        <w:t>2007]. Therefore, S-BPM</w:t>
      </w:r>
      <w:r>
        <w:t xml:space="preserve"> </w:t>
      </w:r>
      <w:r w:rsidRPr="003A3A12">
        <w:t xml:space="preserve">users </w:t>
      </w:r>
      <w:r>
        <w:t xml:space="preserve">do not need to rely </w:t>
      </w:r>
      <w:r w:rsidRPr="003A3A12">
        <w:t>on other developments, such as version 2.0 of the modeling language</w:t>
      </w:r>
      <w:r>
        <w:fldChar w:fldCharType="begin"/>
      </w:r>
      <w:r>
        <w:instrText xml:space="preserve"> XE "</w:instrText>
      </w:r>
      <w:r w:rsidRPr="00A70242">
        <w:instrText>modeling language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E00428">
        <w:instrText>language</w:instrText>
      </w:r>
      <w:r>
        <w:instrText xml:space="preserve">" </w:instrText>
      </w:r>
      <w:r>
        <w:fldChar w:fldCharType="end"/>
      </w:r>
      <w:r w:rsidRPr="003A3A12">
        <w:t xml:space="preserve"> Business Process Modeling</w:t>
      </w:r>
      <w:r>
        <w:t xml:space="preserve"> Notation</w:t>
      </w:r>
      <w:r>
        <w:fldChar w:fldCharType="begin"/>
      </w:r>
      <w:r>
        <w:instrText xml:space="preserve"> XE "</w:instrText>
      </w:r>
      <w:r w:rsidRPr="00E00428">
        <w:instrText>Business Process Modeling Notation</w:instrText>
      </w:r>
      <w:r>
        <w:instrText xml:space="preserve">" </w:instrText>
      </w:r>
      <w:r>
        <w:fldChar w:fldCharType="end"/>
      </w:r>
      <w:r>
        <w:t xml:space="preserve"> (BPMN - www.bpmn.org), which should simplify</w:t>
      </w:r>
      <w:r w:rsidRPr="003A3A12">
        <w:t xml:space="preserve"> round-trip</w:t>
      </w:r>
      <w:r>
        <w:fldChar w:fldCharType="begin"/>
      </w:r>
      <w:r>
        <w:instrText xml:space="preserve"> XE "</w:instrText>
      </w:r>
      <w:r w:rsidRPr="00D13E13">
        <w:rPr>
          <w:rFonts w:cs="Calibri"/>
          <w:lang w:eastAsia="de-AT"/>
        </w:rPr>
        <w:instrText>round-trip</w:instrText>
      </w:r>
      <w:r>
        <w:instrText xml:space="preserve">" </w:instrText>
      </w:r>
      <w:r>
        <w:fldChar w:fldCharType="end"/>
      </w:r>
      <w:r w:rsidRPr="003A3A12">
        <w:t xml:space="preserve"> engineering</w:t>
      </w:r>
      <w:r>
        <w:fldChar w:fldCharType="begin"/>
      </w:r>
      <w:r>
        <w:instrText xml:space="preserve"> XE "</w:instrText>
      </w:r>
      <w:r w:rsidRPr="00D13E13">
        <w:instrText>round-trip engineering</w:instrText>
      </w:r>
      <w:r>
        <w:instrText xml:space="preserve">" </w:instrText>
      </w:r>
      <w:r>
        <w:fldChar w:fldCharType="end"/>
      </w:r>
      <w:r w:rsidRPr="003A3A12">
        <w:t>. Rather, all stakeholder</w:t>
      </w:r>
      <w:r>
        <w:fldChar w:fldCharType="begin"/>
      </w:r>
      <w:r>
        <w:instrText xml:space="preserve"> XE "</w:instrText>
      </w:r>
      <w:r w:rsidRPr="00146695">
        <w:instrText>stakeholder</w:instrText>
      </w:r>
      <w:r>
        <w:instrText xml:space="preserve">" </w:instrText>
      </w:r>
      <w:r>
        <w:fldChar w:fldCharType="end"/>
      </w:r>
      <w:r w:rsidRPr="003A3A12">
        <w:t xml:space="preserve">s involved in organizational development </w:t>
      </w:r>
      <w:r>
        <w:t xml:space="preserve">are able to participate in </w:t>
      </w:r>
      <w:r w:rsidRPr="003A3A12">
        <w:t>integrated round-trip engineering.</w:t>
      </w:r>
    </w:p>
    <w:p w:rsidR="00DC1BD1" w:rsidRDefault="00DC1BD1" w:rsidP="00DE06EC">
      <w:pPr>
        <w:pStyle w:val="heading2"/>
      </w:pPr>
      <w:r>
        <w:t xml:space="preserve">15.2 </w:t>
      </w:r>
      <w:r w:rsidRPr="003A3A12">
        <w:t>Stakeholder</w:t>
      </w:r>
      <w:r>
        <w:fldChar w:fldCharType="begin"/>
      </w:r>
      <w:r>
        <w:instrText xml:space="preserve"> XE "s</w:instrText>
      </w:r>
      <w:r w:rsidRPr="00146695">
        <w:instrText>takeholder</w:instrText>
      </w:r>
      <w:r>
        <w:instrText xml:space="preserve">" </w:instrText>
      </w:r>
      <w:r>
        <w:fldChar w:fldCharType="end"/>
      </w:r>
      <w:r w:rsidRPr="003A3A12">
        <w:t xml:space="preserve">s as </w:t>
      </w:r>
      <w:r>
        <w:t>K</w:t>
      </w:r>
      <w:r w:rsidRPr="003A3A12">
        <w:t xml:space="preserve">ey </w:t>
      </w:r>
      <w:r>
        <w:t>Enablers</w:t>
      </w:r>
    </w:p>
    <w:p w:rsidR="00DC1BD1" w:rsidRDefault="00DC1BD1" w:rsidP="003A3A12">
      <w:r w:rsidRPr="003A3A12">
        <w:t xml:space="preserve">S-BPM </w:t>
      </w:r>
      <w:r>
        <w:t>provides an enhancement to</w:t>
      </w:r>
      <w:r w:rsidRPr="003A3A12">
        <w:t xml:space="preserve"> traditional process management </w:t>
      </w:r>
      <w:r>
        <w:t>in the direction of</w:t>
      </w:r>
      <w:r w:rsidRPr="003A3A12">
        <w:t xml:space="preserve"> stakeholder</w:t>
      </w:r>
      <w:r>
        <w:fldChar w:fldCharType="begin"/>
      </w:r>
      <w:r>
        <w:instrText xml:space="preserve"> XE "</w:instrText>
      </w:r>
      <w:r w:rsidRPr="00146695">
        <w:rPr>
          <w:rStyle w:val="hps"/>
          <w:rFonts w:cs="Calibri"/>
        </w:rPr>
        <w:instrText>stakeholder</w:instrText>
      </w:r>
      <w:r>
        <w:instrText xml:space="preserve">" </w:instrText>
      </w:r>
      <w:r>
        <w:fldChar w:fldCharType="end"/>
      </w:r>
      <w:r w:rsidRPr="003A3A12">
        <w:t xml:space="preserve"> orientation. S-BPM does not require </w:t>
      </w:r>
      <w:r>
        <w:t>a specific</w:t>
      </w:r>
      <w:r w:rsidRPr="003A3A12">
        <w:t xml:space="preserve"> process execution language</w:t>
      </w:r>
      <w:r>
        <w:fldChar w:fldCharType="begin"/>
      </w:r>
      <w:r>
        <w:instrText xml:space="preserve"> XE "</w:instrText>
      </w:r>
      <w:r w:rsidRPr="00E00428">
        <w:instrText>language</w:instrText>
      </w:r>
      <w:r>
        <w:instrText xml:space="preserve">" </w:instrText>
      </w:r>
      <w:r>
        <w:fldChar w:fldCharType="end"/>
      </w:r>
      <w:r w:rsidRPr="003A3A12">
        <w:t xml:space="preserve"> to ensure interoperability between the different tools of modeling</w:t>
      </w:r>
      <w:r>
        <w:fldChar w:fldCharType="begin"/>
      </w:r>
      <w:r>
        <w:instrText xml:space="preserve"> XE "</w:instrText>
      </w:r>
      <w:r w:rsidRPr="00A70242">
        <w:instrText>modeling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>, simulation</w:t>
      </w:r>
      <w:r>
        <w:fldChar w:fldCharType="begin"/>
      </w:r>
      <w:r>
        <w:instrText xml:space="preserve"> XE "</w:instrText>
      </w:r>
      <w:r w:rsidRPr="00146695">
        <w:instrText>simulation</w:instrText>
      </w:r>
      <w:r>
        <w:instrText xml:space="preserve">" </w:instrText>
      </w:r>
      <w:r>
        <w:fldChar w:fldCharType="end"/>
      </w:r>
      <w:r>
        <w:t>,</w:t>
      </w:r>
      <w:r w:rsidRPr="003A3A12">
        <w:t xml:space="preserve"> and execution [</w:t>
      </w:r>
      <w:proofErr w:type="spellStart"/>
      <w:r w:rsidRPr="003A3A12">
        <w:t>Sinur</w:t>
      </w:r>
      <w:proofErr w:type="spellEnd"/>
      <w:r w:rsidRPr="003A3A12">
        <w:t xml:space="preserve"> 2005]. </w:t>
      </w:r>
      <w:r>
        <w:t xml:space="preserve">Additionally, </w:t>
      </w:r>
      <w:r w:rsidRPr="003A3A12">
        <w:t xml:space="preserve">it </w:t>
      </w:r>
      <w:r>
        <w:t xml:space="preserve">does not require a </w:t>
      </w:r>
      <w:r w:rsidRPr="003A3A12">
        <w:t>BPDM (Business Process Definition Meta</w:t>
      </w:r>
      <w:r>
        <w:t>-</w:t>
      </w:r>
      <w:r w:rsidRPr="003A3A12">
        <w:t xml:space="preserve">model) and </w:t>
      </w:r>
      <w:r>
        <w:t xml:space="preserve">its associated </w:t>
      </w:r>
      <w:r w:rsidRPr="003A3A12">
        <w:t>workflow</w:t>
      </w:r>
      <w:r>
        <w:fldChar w:fldCharType="begin"/>
      </w:r>
      <w:r>
        <w:instrText xml:space="preserve"> XE "</w:instrText>
      </w:r>
      <w:r w:rsidRPr="00845C23">
        <w:rPr>
          <w:rFonts w:cs="Calibri"/>
          <w:lang w:eastAsia="de-AT"/>
        </w:rPr>
        <w:instrText>workflow</w:instrText>
      </w:r>
      <w:r>
        <w:instrText xml:space="preserve">" </w:instrText>
      </w:r>
      <w:r>
        <w:fldChar w:fldCharType="end"/>
      </w:r>
      <w:r w:rsidRPr="003A3A12">
        <w:t xml:space="preserve"> engine</w:t>
      </w:r>
      <w:r>
        <w:fldChar w:fldCharType="begin"/>
      </w:r>
      <w:r>
        <w:instrText xml:space="preserve"> XE "</w:instrText>
      </w:r>
      <w:r w:rsidRPr="00845C23">
        <w:instrText>workflow engine</w:instrText>
      </w:r>
      <w:r>
        <w:instrText xml:space="preserve">" </w:instrText>
      </w:r>
      <w:r>
        <w:fldChar w:fldCharType="end"/>
      </w:r>
      <w:r w:rsidRPr="003A3A12">
        <w:t xml:space="preserve">s </w:t>
      </w:r>
      <w:r>
        <w:t xml:space="preserve">in order </w:t>
      </w:r>
      <w:r w:rsidRPr="003A3A12">
        <w:t xml:space="preserve">to </w:t>
      </w:r>
      <w:r>
        <w:t xml:space="preserve">design seamless </w:t>
      </w:r>
      <w:r w:rsidRPr="003A3A12">
        <w:t>round-trip</w:t>
      </w:r>
      <w:r>
        <w:fldChar w:fldCharType="begin"/>
      </w:r>
      <w:r>
        <w:instrText xml:space="preserve"> XE "</w:instrText>
      </w:r>
      <w:r w:rsidRPr="00D13E13">
        <w:rPr>
          <w:rFonts w:cs="Calibri"/>
          <w:lang w:eastAsia="de-AT"/>
        </w:rPr>
        <w:instrText>round-trip</w:instrText>
      </w:r>
      <w:r>
        <w:instrText xml:space="preserve">" </w:instrText>
      </w:r>
      <w:r>
        <w:fldChar w:fldCharType="end"/>
      </w:r>
      <w:r w:rsidRPr="003A3A12">
        <w:t xml:space="preserve"> engineering</w:t>
      </w:r>
      <w:r>
        <w:fldChar w:fldCharType="begin"/>
      </w:r>
      <w:r>
        <w:instrText xml:space="preserve"> XE "</w:instrText>
      </w:r>
      <w:r w:rsidRPr="00D13E13">
        <w:instrText>round-trip engineering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>. This</w:t>
      </w:r>
      <w:r>
        <w:t xml:space="preserve"> resolves the </w:t>
      </w:r>
      <w:r w:rsidRPr="003A3A12">
        <w:t xml:space="preserve">often </w:t>
      </w:r>
      <w:r>
        <w:t xml:space="preserve">uttered complaint </w:t>
      </w:r>
      <w:r w:rsidRPr="003A3A12">
        <w:t xml:space="preserve">of </w:t>
      </w:r>
      <w:r>
        <w:t xml:space="preserve">having to continuously switch </w:t>
      </w:r>
      <w:r w:rsidRPr="003A3A12">
        <w:t xml:space="preserve">between modeling </w:t>
      </w:r>
      <w:r>
        <w:t xml:space="preserve">an </w:t>
      </w:r>
      <w:r w:rsidRPr="003A3A12">
        <w:t>organizational vision</w:t>
      </w:r>
      <w:r>
        <w:t>,</w:t>
      </w:r>
      <w:r>
        <w:fldChar w:fldCharType="begin"/>
      </w:r>
      <w:r>
        <w:instrText xml:space="preserve"> XE "</w:instrText>
      </w:r>
      <w:r w:rsidRPr="00845C23">
        <w:instrText>vision</w:instrText>
      </w:r>
      <w:r>
        <w:instrText xml:space="preserve">" </w:instrText>
      </w:r>
      <w:r>
        <w:fldChar w:fldCharType="end"/>
      </w:r>
      <w:r w:rsidRPr="003A3A12">
        <w:t xml:space="preserve"> and the enrichment of data </w:t>
      </w:r>
      <w:r>
        <w:t>by the IT system,</w:t>
      </w:r>
      <w:r>
        <w:fldChar w:fldCharType="begin"/>
      </w:r>
      <w:r>
        <w:instrText xml:space="preserve"> XE "</w:instrText>
      </w:r>
      <w:r w:rsidRPr="00845C23">
        <w:instrText>IT system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845C23">
        <w:instrText>system</w:instrText>
      </w:r>
      <w:r>
        <w:instrText xml:space="preserve">" </w:instrText>
      </w:r>
      <w:r>
        <w:fldChar w:fldCharType="end"/>
      </w:r>
      <w:r>
        <w:t xml:space="preserve"> to run</w:t>
      </w:r>
      <w:r w:rsidRPr="003A3A12">
        <w:t xml:space="preserve"> business process</w:t>
      </w:r>
      <w:r>
        <w:fldChar w:fldCharType="begin"/>
      </w:r>
      <w:r>
        <w:instrText xml:space="preserve"> XE "</w:instrText>
      </w:r>
      <w:r w:rsidRPr="005D2A66">
        <w:instrText>business process</w:instrText>
      </w:r>
      <w:r>
        <w:instrText xml:space="preserve">" </w:instrText>
      </w:r>
      <w:r>
        <w:fldChar w:fldCharType="end"/>
      </w:r>
      <w:proofErr w:type="spellStart"/>
      <w:r w:rsidRPr="003A3A12">
        <w:t>es</w:t>
      </w:r>
      <w:proofErr w:type="spellEnd"/>
      <w:r w:rsidRPr="003A3A12">
        <w:t xml:space="preserve"> (see www.saperionblog.com from the perspective of practitioners, [</w:t>
      </w:r>
      <w:proofErr w:type="spellStart"/>
      <w:r w:rsidRPr="003A3A12">
        <w:t>Weidlich</w:t>
      </w:r>
      <w:proofErr w:type="spellEnd"/>
      <w:r w:rsidRPr="003A3A12">
        <w:t xml:space="preserve">, 2009] </w:t>
      </w:r>
      <w:r>
        <w:t>from an academic point of view</w:t>
      </w:r>
      <w:r>
        <w:fldChar w:fldCharType="begin"/>
      </w:r>
      <w:r>
        <w:instrText xml:space="preserve"> XE "</w:instrText>
      </w:r>
      <w:r w:rsidRPr="00845C23">
        <w:instrText>view</w:instrText>
      </w:r>
      <w:r>
        <w:instrText xml:space="preserve">" </w:instrText>
      </w:r>
      <w:r>
        <w:fldChar w:fldCharType="end"/>
      </w:r>
      <w:r>
        <w:t xml:space="preserve">). </w:t>
      </w:r>
      <w:r w:rsidRPr="003A3A12">
        <w:t>Rather, S-BPM allows the self-directed development of organizations</w:t>
      </w:r>
      <w:r>
        <w:t>. It</w:t>
      </w:r>
      <w:r w:rsidRPr="003A3A12">
        <w:t xml:space="preserve"> enables</w:t>
      </w:r>
      <w:r>
        <w:t xml:space="preserve"> all stakeholders to</w:t>
      </w:r>
      <w:r w:rsidRPr="003A3A12">
        <w:t xml:space="preserve"> initiate development process</w:t>
      </w:r>
      <w:r>
        <w:t>es</w:t>
      </w:r>
      <w:r w:rsidRPr="003A3A12">
        <w:t xml:space="preserve"> and to actively</w:t>
      </w:r>
      <w:r>
        <w:t xml:space="preserve"> engage themselves</w:t>
      </w:r>
      <w:r w:rsidRPr="003A3A12">
        <w:t>.</w:t>
      </w:r>
      <w:r>
        <w:t xml:space="preserve"> </w:t>
      </w:r>
    </w:p>
    <w:p w:rsidR="00DC1BD1" w:rsidRDefault="00DC1BD1" w:rsidP="003A3A12"/>
    <w:p w:rsidR="00DC1BD1" w:rsidRDefault="00DC1BD1" w:rsidP="003A3A12">
      <w:r>
        <w:t>E</w:t>
      </w:r>
      <w:r w:rsidRPr="003A3A12">
        <w:t xml:space="preserve">ven the consultants </w:t>
      </w:r>
      <w:r>
        <w:t xml:space="preserve">of </w:t>
      </w:r>
      <w:r w:rsidRPr="003A3A12">
        <w:t xml:space="preserve">Gartner formulate </w:t>
      </w:r>
      <w:r>
        <w:t xml:space="preserve">in </w:t>
      </w:r>
      <w:r w:rsidRPr="003A3A12">
        <w:t>their "Seven Major Guidelines for a Successful Business Process Management Project" (www.gartner.com): "7</w:t>
      </w:r>
      <w:r>
        <w:t>.</w:t>
      </w:r>
      <w:r w:rsidRPr="003A3A12">
        <w:t xml:space="preserve"> Business user engagement. If yo</w:t>
      </w:r>
      <w:r>
        <w:t>u get the people who do the actual</w:t>
      </w:r>
      <w:r w:rsidRPr="003A3A12">
        <w:t xml:space="preserve"> work in </w:t>
      </w:r>
      <w:r>
        <w:t xml:space="preserve">a </w:t>
      </w:r>
      <w:r w:rsidRPr="003A3A12">
        <w:t>process, th</w:t>
      </w:r>
      <w:r>
        <w:t>is can be particularly helpful.</w:t>
      </w:r>
      <w:r w:rsidRPr="003A3A12">
        <w:t>"</w:t>
      </w:r>
    </w:p>
    <w:p w:rsidR="00DC1BD1" w:rsidRPr="003A3A12" w:rsidRDefault="00DC1BD1" w:rsidP="003A3A12"/>
    <w:p w:rsidR="00DC1BD1" w:rsidRPr="003A3A12" w:rsidRDefault="00DC1BD1" w:rsidP="003A3A12">
      <w:r w:rsidRPr="003A3A12">
        <w:t>In addition to real</w:t>
      </w:r>
      <w:r>
        <w:t xml:space="preserve"> </w:t>
      </w:r>
      <w:r w:rsidRPr="003A3A12">
        <w:t>time requirements for the flexible design of business process</w:t>
      </w:r>
      <w:r>
        <w:fldChar w:fldCharType="begin"/>
      </w:r>
      <w:r>
        <w:instrText xml:space="preserve"> XE "</w:instrText>
      </w:r>
      <w:r w:rsidRPr="005D2A66">
        <w:instrText>business process</w:instrText>
      </w:r>
      <w:r>
        <w:instrText xml:space="preserve">" </w:instrText>
      </w:r>
      <w:r>
        <w:fldChar w:fldCharType="end"/>
      </w:r>
      <w:proofErr w:type="spellStart"/>
      <w:r w:rsidRPr="003A3A12">
        <w:t>es</w:t>
      </w:r>
      <w:proofErr w:type="spellEnd"/>
      <w:r w:rsidRPr="003A3A12">
        <w:t xml:space="preserve"> (and thus to round-trip</w:t>
      </w:r>
      <w:r>
        <w:fldChar w:fldCharType="begin"/>
      </w:r>
      <w:r>
        <w:instrText xml:space="preserve"> XE "</w:instrText>
      </w:r>
      <w:r w:rsidRPr="00D13E13">
        <w:rPr>
          <w:rFonts w:cs="Calibri"/>
          <w:lang w:eastAsia="de-AT"/>
        </w:rPr>
        <w:instrText>round-trip</w:instrText>
      </w:r>
      <w:r>
        <w:instrText xml:space="preserve">" </w:instrText>
      </w:r>
      <w:r>
        <w:fldChar w:fldCharType="end"/>
      </w:r>
      <w:r w:rsidRPr="003A3A12">
        <w:t xml:space="preserve"> engineering</w:t>
      </w:r>
      <w:r>
        <w:fldChar w:fldCharType="begin"/>
      </w:r>
      <w:r>
        <w:instrText xml:space="preserve"> XE "</w:instrText>
      </w:r>
      <w:r w:rsidRPr="00D13E13">
        <w:instrText>round-trip engineering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>)</w:t>
      </w:r>
      <w:r>
        <w:t>,</w:t>
      </w:r>
      <w:r w:rsidRPr="003A3A12">
        <w:t xml:space="preserve"> the stakeholder</w:t>
      </w:r>
      <w:r>
        <w:fldChar w:fldCharType="begin"/>
      </w:r>
      <w:r>
        <w:instrText xml:space="preserve"> XE "</w:instrText>
      </w:r>
      <w:r w:rsidRPr="00146695">
        <w:rPr>
          <w:rStyle w:val="hps"/>
          <w:rFonts w:cs="Calibri"/>
        </w:rPr>
        <w:instrText>stakeholder</w:instrText>
      </w:r>
      <w:r>
        <w:instrText xml:space="preserve">" </w:instrText>
      </w:r>
      <w:r>
        <w:fldChar w:fldCharType="end"/>
      </w:r>
      <w:r w:rsidRPr="003A3A12">
        <w:t xml:space="preserve"> orientation is one of the biggest challenges of successful BPM (see Gartner's </w:t>
      </w:r>
      <w:r>
        <w:t>Trip R</w:t>
      </w:r>
      <w:r w:rsidRPr="003A3A12">
        <w:t xml:space="preserve">eport </w:t>
      </w:r>
      <w:r>
        <w:t xml:space="preserve">of </w:t>
      </w:r>
      <w:r w:rsidRPr="003A3A12">
        <w:t>BPM20</w:t>
      </w:r>
      <w:r>
        <w:t>10 at www.gartner.com). Only</w:t>
      </w:r>
      <w:r w:rsidRPr="003A3A12">
        <w:t xml:space="preserve"> </w:t>
      </w:r>
      <w:r>
        <w:t xml:space="preserve">a reflected </w:t>
      </w:r>
      <w:r w:rsidRPr="003A3A12">
        <w:t xml:space="preserve">approach avoids the "trivialization of dealing with processes" and lays </w:t>
      </w:r>
      <w:r>
        <w:t>ground</w:t>
      </w:r>
      <w:r w:rsidRPr="003A3A12">
        <w:t xml:space="preserve"> for the acceptance </w:t>
      </w:r>
      <w:r>
        <w:t>of</w:t>
      </w:r>
      <w:r w:rsidRPr="003A3A12">
        <w:t xml:space="preserve"> S-BPM (</w:t>
      </w:r>
      <w:proofErr w:type="spellStart"/>
      <w:r w:rsidRPr="003A3A12">
        <w:t>Liappas</w:t>
      </w:r>
      <w:proofErr w:type="spellEnd"/>
      <w:r w:rsidRPr="003A3A12">
        <w:t xml:space="preserve"> in [</w:t>
      </w:r>
      <w:proofErr w:type="spellStart"/>
      <w:r w:rsidRPr="003A3A12">
        <w:t>Scheer</w:t>
      </w:r>
      <w:proofErr w:type="spellEnd"/>
      <w:r w:rsidRPr="003A3A12">
        <w:t xml:space="preserve"> et al. 2007]), </w:t>
      </w:r>
      <w:r>
        <w:t xml:space="preserve">as </w:t>
      </w:r>
      <w:r w:rsidRPr="003A3A12">
        <w:t xml:space="preserve">the </w:t>
      </w:r>
      <w:r>
        <w:t>stakeholders</w:t>
      </w:r>
      <w:r w:rsidRPr="003A3A12">
        <w:t xml:space="preserve"> involved may </w:t>
      </w:r>
      <w:r>
        <w:t>become</w:t>
      </w:r>
      <w:r w:rsidRPr="003A3A12">
        <w:t xml:space="preserve"> interested </w:t>
      </w:r>
      <w:r>
        <w:t xml:space="preserve">hereby </w:t>
      </w:r>
      <w:r w:rsidRPr="003A3A12">
        <w:t xml:space="preserve">in an effective penetration of </w:t>
      </w:r>
      <w:r>
        <w:t>the organization</w:t>
      </w:r>
      <w:r>
        <w:fldChar w:fldCharType="begin"/>
      </w:r>
      <w:r>
        <w:instrText xml:space="preserve"> XE "</w:instrText>
      </w:r>
      <w:r w:rsidRPr="00D13E13">
        <w:instrText>organization</w:instrText>
      </w:r>
      <w:r>
        <w:instrText xml:space="preserve">" </w:instrText>
      </w:r>
      <w:r>
        <w:fldChar w:fldCharType="end"/>
      </w:r>
      <w:r>
        <w:t xml:space="preserve"> with processes</w:t>
      </w:r>
      <w:r w:rsidRPr="003A3A12">
        <w:t>.</w:t>
      </w:r>
    </w:p>
    <w:p w:rsidR="00DC1BD1" w:rsidRDefault="00DC1BD1" w:rsidP="003A3A12">
      <w:r>
        <w:t>Consequently, a language</w:t>
      </w:r>
      <w:r>
        <w:fldChar w:fldCharType="begin"/>
      </w:r>
      <w:r>
        <w:instrText xml:space="preserve"> XE "</w:instrText>
      </w:r>
      <w:r w:rsidRPr="00E00428">
        <w:instrText>language</w:instrText>
      </w:r>
      <w:r>
        <w:instrText xml:space="preserve">" </w:instrText>
      </w:r>
      <w:r>
        <w:fldChar w:fldCharType="end"/>
      </w:r>
      <w:r>
        <w:t xml:space="preserve"> </w:t>
      </w:r>
      <w:r w:rsidRPr="003A3A12">
        <w:t xml:space="preserve">and an instrument </w:t>
      </w:r>
      <w:r>
        <w:t xml:space="preserve">needed to </w:t>
      </w:r>
      <w:r w:rsidRPr="003A3A12">
        <w:t xml:space="preserve">be developed </w:t>
      </w:r>
      <w:r>
        <w:t xml:space="preserve">enabling </w:t>
      </w:r>
      <w:r w:rsidRPr="003A3A12">
        <w:t xml:space="preserve">all </w:t>
      </w:r>
      <w:r>
        <w:t>stakeholder</w:t>
      </w:r>
      <w:r>
        <w:fldChar w:fldCharType="begin"/>
      </w:r>
      <w:r>
        <w:instrText xml:space="preserve"> XE "</w:instrText>
      </w:r>
      <w:r w:rsidRPr="00146695">
        <w:instrText>stakeholder</w:instrText>
      </w:r>
      <w:r>
        <w:instrText xml:space="preserve">" </w:instrText>
      </w:r>
      <w:r>
        <w:fldChar w:fldCharType="end"/>
      </w:r>
      <w:r>
        <w:t>s to articulate in real time their inputs towards a dynamic development of the organization</w:t>
      </w:r>
      <w:r>
        <w:fldChar w:fldCharType="begin"/>
      </w:r>
      <w:r>
        <w:instrText xml:space="preserve"> XE "</w:instrText>
      </w:r>
      <w:r w:rsidRPr="00D13E13">
        <w:instrText>organization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 xml:space="preserve">, without </w:t>
      </w:r>
      <w:r>
        <w:t>being disturbed by modeling</w:t>
      </w:r>
      <w:r>
        <w:fldChar w:fldCharType="begin"/>
      </w:r>
      <w:r>
        <w:instrText xml:space="preserve"> XE "</w:instrText>
      </w:r>
      <w:r w:rsidRPr="00A70242">
        <w:instrText>modeling</w:instrText>
      </w:r>
      <w:r>
        <w:instrText xml:space="preserve">" </w:instrText>
      </w:r>
      <w:r>
        <w:fldChar w:fldCharType="end"/>
      </w:r>
      <w:r>
        <w:t xml:space="preserve"> constructs or technology.</w:t>
      </w:r>
    </w:p>
    <w:p w:rsidR="00DC1BD1" w:rsidRPr="003A3A12" w:rsidRDefault="00DC1BD1" w:rsidP="003A3A12"/>
    <w:p w:rsidR="00DC1BD1" w:rsidRDefault="00DC1BD1" w:rsidP="003A3A12">
      <w:r w:rsidRPr="003A3A12">
        <w:t xml:space="preserve">Subject-oriented BPM </w:t>
      </w:r>
      <w:r>
        <w:t xml:space="preserve">aims to provide </w:t>
      </w:r>
      <w:r w:rsidRPr="003A3A12">
        <w:t xml:space="preserve">participants </w:t>
      </w:r>
      <w:r>
        <w:t xml:space="preserve">and </w:t>
      </w:r>
      <w:r w:rsidRPr="003A3A12">
        <w:t>responsible actor</w:t>
      </w:r>
      <w:r>
        <w:fldChar w:fldCharType="begin"/>
      </w:r>
      <w:r>
        <w:instrText xml:space="preserve"> XE "</w:instrText>
      </w:r>
      <w:r w:rsidRPr="00E00428">
        <w:instrText>actor</w:instrText>
      </w:r>
      <w:r>
        <w:instrText xml:space="preserve">" </w:instrText>
      </w:r>
      <w:r>
        <w:fldChar w:fldCharType="end"/>
      </w:r>
      <w:r w:rsidRPr="003A3A12">
        <w:t>s</w:t>
      </w:r>
      <w:r>
        <w:t xml:space="preserve"> with </w:t>
      </w:r>
      <w:r w:rsidRPr="003A3A12">
        <w:t xml:space="preserve">a methodological tool </w:t>
      </w:r>
      <w:r>
        <w:t xml:space="preserve">that should increase </w:t>
      </w:r>
      <w:r w:rsidRPr="003A3A12">
        <w:t xml:space="preserve">not only </w:t>
      </w:r>
      <w:r>
        <w:t xml:space="preserve">the </w:t>
      </w:r>
      <w:r w:rsidRPr="003A3A12">
        <w:t>acceptance</w:t>
      </w:r>
      <w:r>
        <w:t>,</w:t>
      </w:r>
      <w:r w:rsidRPr="003A3A12">
        <w:t xml:space="preserve"> but also the coherence and integrity of </w:t>
      </w:r>
      <w:r>
        <w:t xml:space="preserve">models of </w:t>
      </w:r>
      <w:r w:rsidRPr="003A3A12">
        <w:t>the perceived or anti</w:t>
      </w:r>
      <w:r>
        <w:t xml:space="preserve">cipated organizational reality. </w:t>
      </w:r>
      <w:r w:rsidRPr="003A3A12">
        <w:t xml:space="preserve">Traditional surveys of work processes </w:t>
      </w:r>
      <w:r>
        <w:t>by</w:t>
      </w:r>
      <w:r w:rsidRPr="003A3A12">
        <w:t xml:space="preserve"> means of interviews and specifications by third part</w:t>
      </w:r>
      <w:r>
        <w:t>ies</w:t>
      </w:r>
      <w:r w:rsidRPr="003A3A12">
        <w:t xml:space="preserve"> </w:t>
      </w:r>
      <w:r>
        <w:t xml:space="preserve">are likely to lead to incomplete representations, </w:t>
      </w:r>
      <w:r w:rsidRPr="003A3A12">
        <w:t xml:space="preserve">which </w:t>
      </w:r>
      <w:r>
        <w:t xml:space="preserve">become manifest </w:t>
      </w:r>
      <w:r w:rsidRPr="003A3A12">
        <w:t>later in insufficient implementation</w:t>
      </w:r>
      <w:r>
        <w:t xml:space="preserve">s when </w:t>
      </w:r>
      <w:r w:rsidRPr="003A3A12">
        <w:t>process</w:t>
      </w:r>
      <w:r>
        <w:t>es are executed by means of IT</w:t>
      </w:r>
      <w:r w:rsidRPr="003A3A12">
        <w:t xml:space="preserve"> [</w:t>
      </w:r>
      <w:proofErr w:type="spellStart"/>
      <w:r>
        <w:t>R</w:t>
      </w:r>
      <w:r w:rsidRPr="003A3A12">
        <w:t>os</w:t>
      </w:r>
      <w:r>
        <w:t>enkranz</w:t>
      </w:r>
      <w:proofErr w:type="spellEnd"/>
      <w:r w:rsidRPr="003A3A12">
        <w:t xml:space="preserve"> 2006]. Hence, a stakeholder</w:t>
      </w:r>
      <w:r>
        <w:fldChar w:fldCharType="begin"/>
      </w:r>
      <w:r>
        <w:instrText xml:space="preserve"> XE "</w:instrText>
      </w:r>
      <w:r w:rsidRPr="00146695">
        <w:rPr>
          <w:rStyle w:val="hps"/>
          <w:rFonts w:cs="Calibri"/>
        </w:rPr>
        <w:instrText>stakeholder</w:instrText>
      </w:r>
      <w:r>
        <w:instrText xml:space="preserve">" </w:instrText>
      </w:r>
      <w:r>
        <w:fldChar w:fldCharType="end"/>
      </w:r>
      <w:r w:rsidRPr="003A3A12">
        <w:t>-driven, continuous round-trip</w:t>
      </w:r>
      <w:r>
        <w:fldChar w:fldCharType="begin"/>
      </w:r>
      <w:r>
        <w:instrText xml:space="preserve"> XE "</w:instrText>
      </w:r>
      <w:r w:rsidRPr="00D13E13">
        <w:rPr>
          <w:rFonts w:cs="Calibri"/>
          <w:lang w:eastAsia="de-AT"/>
        </w:rPr>
        <w:instrText>round-trip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 xml:space="preserve">, </w:t>
      </w:r>
      <w:r>
        <w:t xml:space="preserve">working </w:t>
      </w:r>
      <w:r w:rsidRPr="003A3A12">
        <w:t xml:space="preserve">without </w:t>
      </w:r>
      <w:r w:rsidRPr="003A3A12">
        <w:lastRenderedPageBreak/>
        <w:t>intermediate step</w:t>
      </w:r>
      <w:r>
        <w:t>s</w:t>
      </w:r>
      <w:r w:rsidRPr="003A3A12">
        <w:t xml:space="preserve">, </w:t>
      </w:r>
      <w:r>
        <w:t xml:space="preserve">e.g., executing </w:t>
      </w:r>
      <w:r w:rsidRPr="003A3A12">
        <w:t>process model</w:t>
      </w:r>
      <w:r>
        <w:fldChar w:fldCharType="begin"/>
      </w:r>
      <w:r>
        <w:instrText xml:space="preserve"> XE "</w:instrText>
      </w:r>
      <w:r w:rsidRPr="00D13E13">
        <w:instrText>process model</w:instrText>
      </w:r>
      <w:r>
        <w:instrText xml:space="preserve">" </w:instrText>
      </w:r>
      <w:r>
        <w:fldChar w:fldCharType="end"/>
      </w:r>
      <w:r w:rsidRPr="003A3A12">
        <w:t xml:space="preserve">s </w:t>
      </w:r>
      <w:r>
        <w:t>immediately</w:t>
      </w:r>
      <w:r w:rsidRPr="003A3A12">
        <w:t xml:space="preserve">, </w:t>
      </w:r>
      <w:r>
        <w:t xml:space="preserve">is the </w:t>
      </w:r>
      <w:r w:rsidRPr="003A3A12">
        <w:t xml:space="preserve">primary development </w:t>
      </w:r>
      <w:r>
        <w:t>target</w:t>
      </w:r>
      <w:r w:rsidRPr="003A3A12">
        <w:t>.</w:t>
      </w:r>
    </w:p>
    <w:p w:rsidR="00DC1BD1" w:rsidRPr="003A3A12" w:rsidRDefault="00DC1BD1" w:rsidP="003A3A12"/>
    <w:p w:rsidR="00DC1BD1" w:rsidRPr="003A3A12" w:rsidRDefault="00DC1BD1" w:rsidP="003A3A12">
      <w:r>
        <w:t>When supported in seamless way,</w:t>
      </w:r>
      <w:r w:rsidRPr="003A3A12">
        <w:t xml:space="preserve"> stakeholder</w:t>
      </w:r>
      <w:r>
        <w:fldChar w:fldCharType="begin"/>
      </w:r>
      <w:r>
        <w:instrText xml:space="preserve"> XE "</w:instrText>
      </w:r>
      <w:r w:rsidRPr="00146695">
        <w:instrText>stakeholder</w:instrText>
      </w:r>
      <w:r>
        <w:instrText xml:space="preserve">" </w:instrText>
      </w:r>
      <w:r>
        <w:fldChar w:fldCharType="end"/>
      </w:r>
      <w:r w:rsidRPr="003A3A12">
        <w:t xml:space="preserve">s </w:t>
      </w:r>
      <w:r>
        <w:t>are empowered to design work processes more directly</w:t>
      </w:r>
      <w:r w:rsidRPr="003A3A12">
        <w:t>, especially knowledge</w:t>
      </w:r>
      <w:r>
        <w:fldChar w:fldCharType="begin"/>
      </w:r>
      <w:r>
        <w:instrText xml:space="preserve"> XE "</w:instrText>
      </w:r>
      <w:r w:rsidRPr="00E00428">
        <w:rPr>
          <w:rStyle w:val="hps"/>
          <w:rFonts w:cs="Calibri"/>
        </w:rPr>
        <w:instrText>knowledge</w:instrText>
      </w:r>
      <w:r>
        <w:instrText xml:space="preserve">" </w:instrText>
      </w:r>
      <w:r>
        <w:fldChar w:fldCharType="end"/>
      </w:r>
      <w:r w:rsidRPr="003A3A12">
        <w:t>-based processes</w:t>
      </w:r>
      <w:r>
        <w:t>. The</w:t>
      </w:r>
      <w:r w:rsidRPr="003A3A12">
        <w:t xml:space="preserve"> process of explication </w:t>
      </w:r>
      <w:r>
        <w:t xml:space="preserve">becomes more accurate due to </w:t>
      </w:r>
      <w:r w:rsidRPr="003A3A12">
        <w:t>S-BPM</w:t>
      </w:r>
      <w:r>
        <w:t>’s</w:t>
      </w:r>
      <w:r w:rsidRPr="003A3A12">
        <w:t xml:space="preserve"> intuitive usability of the modeling</w:t>
      </w:r>
      <w:r>
        <w:fldChar w:fldCharType="begin"/>
      </w:r>
      <w:r>
        <w:instrText xml:space="preserve"> XE "</w:instrText>
      </w:r>
      <w:r w:rsidRPr="00A70242">
        <w:instrText>modeling</w:instrText>
      </w:r>
      <w:r>
        <w:instrText xml:space="preserve">" </w:instrText>
      </w:r>
      <w:r>
        <w:fldChar w:fldCharType="end"/>
      </w:r>
      <w:r w:rsidRPr="003A3A12">
        <w:t xml:space="preserve"> language</w:t>
      </w:r>
      <w:r>
        <w:fldChar w:fldCharType="begin"/>
      </w:r>
      <w:r>
        <w:instrText xml:space="preserve"> XE "</w:instrText>
      </w:r>
      <w:r w:rsidRPr="00A70242">
        <w:instrText>modeling language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E00428">
        <w:instrText>language</w:instrText>
      </w:r>
      <w:proofErr w:type="gramStart"/>
      <w:r>
        <w:instrText xml:space="preserve">" </w:instrText>
      </w:r>
      <w:proofErr w:type="gramEnd"/>
      <w:r>
        <w:fldChar w:fldCharType="end"/>
      </w:r>
      <w:r w:rsidRPr="003A3A12">
        <w:t xml:space="preserve">. </w:t>
      </w:r>
      <w:r>
        <w:t xml:space="preserve">This is </w:t>
      </w:r>
      <w:r w:rsidRPr="003A3A12">
        <w:t>required when organizations implement adaptive case management, since the majority of their business process</w:t>
      </w:r>
      <w:r>
        <w:fldChar w:fldCharType="begin"/>
      </w:r>
      <w:r>
        <w:instrText xml:space="preserve"> XE "</w:instrText>
      </w:r>
      <w:r w:rsidRPr="005D2A66">
        <w:instrText>business process</w:instrText>
      </w:r>
      <w:r>
        <w:instrText xml:space="preserve">" </w:instrText>
      </w:r>
      <w:r>
        <w:fldChar w:fldCharType="end"/>
      </w:r>
      <w:proofErr w:type="spellStart"/>
      <w:r w:rsidRPr="003A3A12">
        <w:t>es</w:t>
      </w:r>
      <w:proofErr w:type="spellEnd"/>
      <w:r w:rsidRPr="003A3A12">
        <w:t xml:space="preserve"> </w:t>
      </w:r>
      <w:r>
        <w:t>are</w:t>
      </w:r>
      <w:r w:rsidRPr="003A3A12">
        <w:t xml:space="preserve"> unpredictable. Thus, new knowledge is constantly being </w:t>
      </w:r>
      <w:r>
        <w:t xml:space="preserve">generated </w:t>
      </w:r>
      <w:r w:rsidRPr="003A3A12">
        <w:t xml:space="preserve">as </w:t>
      </w:r>
      <w:r>
        <w:t xml:space="preserve">the </w:t>
      </w:r>
      <w:r w:rsidRPr="003A3A12">
        <w:t xml:space="preserve">solution to </w:t>
      </w:r>
      <w:r>
        <w:t>a particular problem</w:t>
      </w:r>
      <w:r w:rsidRPr="003A3A12">
        <w:t xml:space="preserve"> </w:t>
      </w:r>
      <w:r>
        <w:t>at hand</w:t>
      </w:r>
      <w:r w:rsidRPr="003A3A12">
        <w:t xml:space="preserve">. </w:t>
      </w:r>
      <w:r>
        <w:t xml:space="preserve">Finally, </w:t>
      </w:r>
      <w:r w:rsidRPr="003A3A12">
        <w:t xml:space="preserve">on the basis of </w:t>
      </w:r>
      <w:r>
        <w:t xml:space="preserve">such </w:t>
      </w:r>
      <w:r w:rsidRPr="003A3A12">
        <w:t>newly generated knowledge stakeholder</w:t>
      </w:r>
      <w:r>
        <w:t>s</w:t>
      </w:r>
      <w:r w:rsidRPr="003A3A12">
        <w:t xml:space="preserve"> </w:t>
      </w:r>
      <w:r>
        <w:t xml:space="preserve">drive the </w:t>
      </w:r>
      <w:r w:rsidRPr="003A3A12">
        <w:t xml:space="preserve">process </w:t>
      </w:r>
      <w:r>
        <w:t xml:space="preserve">by themselves, </w:t>
      </w:r>
      <w:r w:rsidRPr="003A3A12">
        <w:t>ad-hoc and tailored to the situation</w:t>
      </w:r>
      <w:r>
        <w:t>,</w:t>
      </w:r>
      <w:r w:rsidRPr="00B03E35">
        <w:t xml:space="preserve"> </w:t>
      </w:r>
      <w:r w:rsidRPr="003A3A12">
        <w:t>without the otherwise often required external intervention.</w:t>
      </w:r>
    </w:p>
    <w:p w:rsidR="00DC1BD1" w:rsidRPr="00027315" w:rsidRDefault="00DC1BD1" w:rsidP="00DE06EC">
      <w:pPr>
        <w:pStyle w:val="heading2"/>
      </w:pPr>
      <w:r w:rsidRPr="00027315">
        <w:t>15.3References</w:t>
      </w:r>
    </w:p>
    <w:p w:rsidR="00DC1BD1" w:rsidRPr="00027315" w:rsidRDefault="00DC1BD1" w:rsidP="00DE06EC">
      <w:pPr>
        <w:pStyle w:val="references"/>
      </w:pPr>
      <w:r w:rsidRPr="00027315">
        <w:t>[</w:t>
      </w:r>
      <w:proofErr w:type="spellStart"/>
      <w:r w:rsidRPr="00027315">
        <w:t>Lehner</w:t>
      </w:r>
      <w:proofErr w:type="spellEnd"/>
      <w:r w:rsidRPr="00027315">
        <w:t xml:space="preserve"> et al. 2007]</w:t>
      </w:r>
    </w:p>
    <w:p w:rsidR="00DC1BD1" w:rsidRPr="00027315" w:rsidRDefault="00DC1BD1" w:rsidP="00DE06EC">
      <w:pPr>
        <w:pStyle w:val="references"/>
      </w:pPr>
      <w:proofErr w:type="spellStart"/>
      <w:proofErr w:type="gramStart"/>
      <w:r w:rsidRPr="00027315">
        <w:t>Lehner</w:t>
      </w:r>
      <w:proofErr w:type="spellEnd"/>
      <w:r w:rsidRPr="00027315">
        <w:t xml:space="preserve">, F., </w:t>
      </w:r>
      <w:proofErr w:type="spellStart"/>
      <w:r w:rsidRPr="00027315">
        <w:t>Wildner</w:t>
      </w:r>
      <w:proofErr w:type="spellEnd"/>
      <w:r w:rsidRPr="00027315">
        <w:t xml:space="preserve">, S., </w:t>
      </w:r>
      <w:proofErr w:type="spellStart"/>
      <w:r w:rsidRPr="00027315">
        <w:t>Scholz</w:t>
      </w:r>
      <w:proofErr w:type="spellEnd"/>
      <w:r w:rsidRPr="00027315">
        <w:t xml:space="preserve"> M., </w:t>
      </w:r>
      <w:proofErr w:type="spellStart"/>
      <w:r w:rsidRPr="00027315">
        <w:t>Wirtschaftsinformatik</w:t>
      </w:r>
      <w:proofErr w:type="spellEnd"/>
      <w:r w:rsidRPr="00027315">
        <w:t xml:space="preserve"> - </w:t>
      </w:r>
      <w:proofErr w:type="spellStart"/>
      <w:r w:rsidRPr="00027315">
        <w:t>Eine</w:t>
      </w:r>
      <w:proofErr w:type="spellEnd"/>
      <w:r w:rsidRPr="00027315">
        <w:t xml:space="preserve"> </w:t>
      </w:r>
      <w:proofErr w:type="spellStart"/>
      <w:r w:rsidRPr="00027315">
        <w:t>Einführung</w:t>
      </w:r>
      <w:proofErr w:type="spellEnd"/>
      <w:r w:rsidRPr="00027315">
        <w:t xml:space="preserve">, </w:t>
      </w:r>
      <w:proofErr w:type="spellStart"/>
      <w:r w:rsidRPr="00027315">
        <w:t>München</w:t>
      </w:r>
      <w:proofErr w:type="spellEnd"/>
      <w:r w:rsidRPr="00027315">
        <w:t xml:space="preserve"> 2007.</w:t>
      </w:r>
      <w:proofErr w:type="gramEnd"/>
    </w:p>
    <w:p w:rsidR="00DC1BD1" w:rsidRPr="00027315" w:rsidRDefault="00DC1BD1" w:rsidP="00DE06EC">
      <w:pPr>
        <w:pStyle w:val="references"/>
      </w:pPr>
    </w:p>
    <w:p w:rsidR="00DC1BD1" w:rsidRPr="00027315" w:rsidRDefault="00DC1BD1" w:rsidP="00DE06EC">
      <w:pPr>
        <w:pStyle w:val="references"/>
      </w:pPr>
      <w:r w:rsidRPr="00027315">
        <w:t>[</w:t>
      </w:r>
      <w:proofErr w:type="spellStart"/>
      <w:r w:rsidRPr="00027315">
        <w:t>Rosenkranz</w:t>
      </w:r>
      <w:proofErr w:type="spellEnd"/>
      <w:r w:rsidRPr="00027315">
        <w:t xml:space="preserve"> 2006]</w:t>
      </w:r>
    </w:p>
    <w:p w:rsidR="00DC1BD1" w:rsidRPr="00027315" w:rsidRDefault="00DC1BD1" w:rsidP="00DE06EC">
      <w:pPr>
        <w:pStyle w:val="references"/>
      </w:pPr>
      <w:proofErr w:type="spellStart"/>
      <w:proofErr w:type="gramStart"/>
      <w:r w:rsidRPr="00027315">
        <w:t>Rosenkranz</w:t>
      </w:r>
      <w:proofErr w:type="spellEnd"/>
      <w:r w:rsidRPr="00027315">
        <w:t xml:space="preserve">, F., </w:t>
      </w:r>
      <w:proofErr w:type="spellStart"/>
      <w:r w:rsidRPr="00027315">
        <w:t>Geschäftsprozesse</w:t>
      </w:r>
      <w:proofErr w:type="spellEnd"/>
      <w:r w:rsidRPr="00027315">
        <w:t>, Berlin 2006.</w:t>
      </w:r>
      <w:proofErr w:type="gramEnd"/>
    </w:p>
    <w:p w:rsidR="00DC1BD1" w:rsidRPr="00027315" w:rsidRDefault="00DC1BD1" w:rsidP="00DE06EC">
      <w:pPr>
        <w:pStyle w:val="references"/>
      </w:pPr>
    </w:p>
    <w:p w:rsidR="00DC1BD1" w:rsidRPr="007C5069" w:rsidRDefault="00DC1BD1" w:rsidP="00DE06EC">
      <w:pPr>
        <w:pStyle w:val="references"/>
      </w:pPr>
      <w:r w:rsidRPr="007C5069">
        <w:t>[</w:t>
      </w:r>
      <w:proofErr w:type="spellStart"/>
      <w:r w:rsidRPr="007C5069">
        <w:t>Schatten</w:t>
      </w:r>
      <w:proofErr w:type="spellEnd"/>
      <w:r w:rsidRPr="007C5069">
        <w:t xml:space="preserve"> et al. 2007]</w:t>
      </w:r>
    </w:p>
    <w:p w:rsidR="00DC1BD1" w:rsidRDefault="00DC1BD1" w:rsidP="00DE06EC">
      <w:pPr>
        <w:pStyle w:val="references"/>
      </w:pPr>
      <w:proofErr w:type="spellStart"/>
      <w:r w:rsidRPr="007C5069">
        <w:t>Schatten</w:t>
      </w:r>
      <w:proofErr w:type="spellEnd"/>
      <w:r w:rsidRPr="007C5069">
        <w:t xml:space="preserve">, A. </w:t>
      </w:r>
      <w:proofErr w:type="spellStart"/>
      <w:r w:rsidRPr="007C5069">
        <w:t>Schiefer</w:t>
      </w:r>
      <w:proofErr w:type="spellEnd"/>
      <w:r w:rsidRPr="007C5069">
        <w:t>, J., Agile Business Process Management with Sense and Respond, in:</w:t>
      </w:r>
      <w:r>
        <w:t xml:space="preserve"> </w:t>
      </w:r>
      <w:r w:rsidRPr="007C5069">
        <w:t>Proceedings IEEE International Conference on e-Business Engineering (ICEBE‘07), pp. 319-</w:t>
      </w:r>
      <w:r w:rsidRPr="00A830AB">
        <w:t>322, 2007.</w:t>
      </w:r>
    </w:p>
    <w:p w:rsidR="00DC1BD1" w:rsidRPr="00A830AB" w:rsidRDefault="00DC1BD1" w:rsidP="00DE06EC">
      <w:pPr>
        <w:pStyle w:val="references"/>
      </w:pPr>
    </w:p>
    <w:p w:rsidR="00DC1BD1" w:rsidRPr="00027315" w:rsidRDefault="00DC1BD1" w:rsidP="00DE06EC">
      <w:pPr>
        <w:pStyle w:val="references"/>
      </w:pPr>
      <w:r w:rsidRPr="00027315">
        <w:t>[</w:t>
      </w:r>
      <w:proofErr w:type="spellStart"/>
      <w:r w:rsidRPr="00027315">
        <w:t>Scheer</w:t>
      </w:r>
      <w:proofErr w:type="spellEnd"/>
      <w:r w:rsidRPr="00027315">
        <w:t xml:space="preserve"> et al. 2007]</w:t>
      </w:r>
    </w:p>
    <w:p w:rsidR="00DC1BD1" w:rsidRPr="00027315" w:rsidRDefault="00DC1BD1" w:rsidP="00DE06EC">
      <w:pPr>
        <w:pStyle w:val="references"/>
      </w:pPr>
      <w:proofErr w:type="spellStart"/>
      <w:r w:rsidRPr="00027315">
        <w:t>Scheer</w:t>
      </w:r>
      <w:proofErr w:type="spellEnd"/>
      <w:r w:rsidRPr="00027315">
        <w:t xml:space="preserve">, A.-W., </w:t>
      </w:r>
      <w:proofErr w:type="spellStart"/>
      <w:r w:rsidRPr="00027315">
        <w:t>Kruppke</w:t>
      </w:r>
      <w:proofErr w:type="spellEnd"/>
      <w:r w:rsidRPr="00027315">
        <w:t xml:space="preserve">, H., </w:t>
      </w:r>
      <w:proofErr w:type="spellStart"/>
      <w:r w:rsidRPr="00027315">
        <w:t>Jost</w:t>
      </w:r>
      <w:proofErr w:type="spellEnd"/>
      <w:r w:rsidRPr="00027315">
        <w:t>, W., Kindermann, H. (</w:t>
      </w:r>
      <w:proofErr w:type="spellStart"/>
      <w:r w:rsidRPr="00027315">
        <w:t>Hrsg</w:t>
      </w:r>
      <w:proofErr w:type="spellEnd"/>
      <w:r w:rsidRPr="00027315">
        <w:t xml:space="preserve">.), </w:t>
      </w:r>
      <w:proofErr w:type="spellStart"/>
      <w:r w:rsidRPr="00027315">
        <w:t>Agilität</w:t>
      </w:r>
      <w:proofErr w:type="spellEnd"/>
      <w:r w:rsidRPr="00027315">
        <w:t xml:space="preserve"> </w:t>
      </w:r>
      <w:proofErr w:type="spellStart"/>
      <w:r w:rsidRPr="00027315">
        <w:t>durch</w:t>
      </w:r>
      <w:proofErr w:type="spellEnd"/>
      <w:r w:rsidRPr="00027315">
        <w:t xml:space="preserve"> ARIS-</w:t>
      </w:r>
      <w:proofErr w:type="spellStart"/>
      <w:r w:rsidRPr="00027315">
        <w:t>Geschäftsprozessmanagement</w:t>
      </w:r>
      <w:proofErr w:type="spellEnd"/>
      <w:r w:rsidRPr="00027315">
        <w:t xml:space="preserve">, </w:t>
      </w:r>
      <w:proofErr w:type="spellStart"/>
      <w:r w:rsidRPr="00027315">
        <w:t>Jahrbuch</w:t>
      </w:r>
      <w:proofErr w:type="spellEnd"/>
      <w:r w:rsidRPr="00027315">
        <w:t xml:space="preserve"> Business Process Excellence 2006/2007, Berlin 2007.</w:t>
      </w:r>
    </w:p>
    <w:p w:rsidR="00DC1BD1" w:rsidRPr="00027315" w:rsidRDefault="00DC1BD1" w:rsidP="00DE06EC">
      <w:pPr>
        <w:pStyle w:val="references"/>
      </w:pPr>
    </w:p>
    <w:p w:rsidR="00DC1BD1" w:rsidRPr="007C5069" w:rsidRDefault="00DC1BD1" w:rsidP="00DE06EC">
      <w:pPr>
        <w:pStyle w:val="references"/>
      </w:pPr>
      <w:r w:rsidRPr="007C5069">
        <w:t>[</w:t>
      </w:r>
      <w:proofErr w:type="spellStart"/>
      <w:r w:rsidRPr="007C5069">
        <w:t>Sinur</w:t>
      </w:r>
      <w:proofErr w:type="spellEnd"/>
      <w:r w:rsidRPr="007C5069">
        <w:t xml:space="preserve"> 2005]</w:t>
      </w:r>
    </w:p>
    <w:p w:rsidR="00DC1BD1" w:rsidRDefault="00DC1BD1" w:rsidP="00DE06EC">
      <w:pPr>
        <w:pStyle w:val="references"/>
      </w:pPr>
      <w:proofErr w:type="spellStart"/>
      <w:proofErr w:type="gramStart"/>
      <w:r w:rsidRPr="007C5069">
        <w:t>Sinur</w:t>
      </w:r>
      <w:proofErr w:type="spellEnd"/>
      <w:r w:rsidRPr="007C5069">
        <w:t>, J., Business Process Management Suites Will Be the ‚Next Big Thing‘, Gartner Research</w:t>
      </w:r>
      <w:r>
        <w:t xml:space="preserve"> </w:t>
      </w:r>
      <w:r w:rsidRPr="00A830AB">
        <w:t>Note, 8 February 2005.</w:t>
      </w:r>
      <w:proofErr w:type="gramEnd"/>
    </w:p>
    <w:p w:rsidR="00DC1BD1" w:rsidRPr="00A830AB" w:rsidRDefault="00DC1BD1" w:rsidP="00DE06EC">
      <w:pPr>
        <w:pStyle w:val="references"/>
      </w:pPr>
    </w:p>
    <w:p w:rsidR="00DC1BD1" w:rsidRPr="00027315" w:rsidRDefault="00DC1BD1" w:rsidP="00DE06EC">
      <w:pPr>
        <w:pStyle w:val="references"/>
      </w:pPr>
      <w:r w:rsidRPr="00027315">
        <w:t>[</w:t>
      </w:r>
      <w:proofErr w:type="spellStart"/>
      <w:r w:rsidRPr="00027315">
        <w:t>Weidlich</w:t>
      </w:r>
      <w:proofErr w:type="spellEnd"/>
      <w:r w:rsidRPr="00027315">
        <w:t xml:space="preserve"> 2009]</w:t>
      </w:r>
    </w:p>
    <w:p w:rsidR="00DC1BD1" w:rsidRPr="007C5069" w:rsidRDefault="00DC1BD1" w:rsidP="00DE06EC">
      <w:pPr>
        <w:pStyle w:val="references"/>
      </w:pPr>
      <w:proofErr w:type="spellStart"/>
      <w:r w:rsidRPr="00027315">
        <w:t>Weidlich</w:t>
      </w:r>
      <w:proofErr w:type="spellEnd"/>
      <w:r w:rsidRPr="00027315">
        <w:t>, M</w:t>
      </w:r>
      <w:proofErr w:type="gramStart"/>
      <w:r w:rsidRPr="00027315">
        <w:t>. ,</w:t>
      </w:r>
      <w:proofErr w:type="gramEnd"/>
      <w:r w:rsidRPr="00027315">
        <w:t xml:space="preserve"> </w:t>
      </w:r>
      <w:proofErr w:type="spellStart"/>
      <w:r w:rsidRPr="00027315">
        <w:t>Weske</w:t>
      </w:r>
      <w:proofErr w:type="spellEnd"/>
      <w:r w:rsidRPr="00027315">
        <w:t xml:space="preserve">, M., </w:t>
      </w:r>
      <w:proofErr w:type="spellStart"/>
      <w:r w:rsidRPr="00027315">
        <w:t>Mendling</w:t>
      </w:r>
      <w:proofErr w:type="spellEnd"/>
      <w:r w:rsidRPr="00027315">
        <w:t xml:space="preserve">. </w:t>
      </w:r>
      <w:r w:rsidRPr="007C5069">
        <w:t xml:space="preserve">J.: Change Propagation in Process Models using </w:t>
      </w:r>
      <w:proofErr w:type="spellStart"/>
      <w:r w:rsidRPr="007C5069">
        <w:t>Behavioural</w:t>
      </w:r>
      <w:proofErr w:type="spellEnd"/>
      <w:r>
        <w:t xml:space="preserve"> </w:t>
      </w:r>
      <w:r w:rsidRPr="007C5069">
        <w:t>Profiles, IEEE International Conference on Services Computing, S. 33-40, 2009.</w:t>
      </w:r>
    </w:p>
    <w:p w:rsidR="00DC1BD1" w:rsidRDefault="00DC1BD1" w:rsidP="00DE06EC">
      <w:pPr>
        <w:pStyle w:val="references"/>
      </w:pPr>
    </w:p>
    <w:p w:rsidR="003D69B7" w:rsidRPr="003A3A12" w:rsidRDefault="003D69B7" w:rsidP="00DE06EC">
      <w:pPr>
        <w:pStyle w:val="references"/>
      </w:pPr>
      <w:bookmarkStart w:id="0" w:name="_GoBack"/>
      <w:bookmarkEnd w:id="0"/>
    </w:p>
    <w:sectPr w:rsidR="003D69B7" w:rsidRPr="003A3A12" w:rsidSect="008921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4C8CD70"/>
    <w:lvl w:ilvl="0">
      <w:numFmt w:val="bullet"/>
      <w:pStyle w:val="Subitem"/>
      <w:lvlText w:val="–"/>
      <w:lvlJc w:val="left"/>
      <w:pPr>
        <w:tabs>
          <w:tab w:val="num" w:pos="598"/>
        </w:tabs>
        <w:ind w:left="598" w:hanging="360"/>
      </w:pPr>
      <w:rPr>
        <w:rFonts w:ascii="Times" w:eastAsia="Times New Roman" w:hAnsi="Times" w:hint="default"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FFFFFFFE"/>
    <w:multiLevelType w:val="singleLevel"/>
    <w:tmpl w:val="7A8E2DA8"/>
    <w:lvl w:ilvl="0">
      <w:numFmt w:val="decimal"/>
      <w:lvlText w:val="*"/>
      <w:lvlJc w:val="left"/>
    </w:lvl>
  </w:abstractNum>
  <w:abstractNum w:abstractNumId="2">
    <w:nsid w:val="18DB5197"/>
    <w:multiLevelType w:val="hybridMultilevel"/>
    <w:tmpl w:val="BE1AA52A"/>
    <w:lvl w:ilvl="0" w:tplc="9BE2B4D4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5811A9"/>
    <w:multiLevelType w:val="hybridMultilevel"/>
    <w:tmpl w:val="0128A344"/>
    <w:lvl w:ilvl="0" w:tplc="5B484A84">
      <w:start w:val="1"/>
      <w:numFmt w:val="bullet"/>
      <w:pStyle w:val="BulletItem"/>
      <w:lvlText w:val=""/>
      <w:lvlJc w:val="left"/>
      <w:pPr>
        <w:tabs>
          <w:tab w:val="num" w:pos="238"/>
        </w:tabs>
        <w:ind w:left="238" w:hanging="23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120F89"/>
    <w:multiLevelType w:val="singleLevel"/>
    <w:tmpl w:val="0EA0939C"/>
    <w:lvl w:ilvl="0">
      <w:start w:val="1"/>
      <w:numFmt w:val="decimal"/>
      <w:lvlText w:val="%1."/>
      <w:legacy w:legacy="1" w:legacySpace="0" w:legacyIndent="227"/>
      <w:lvlJc w:val="left"/>
      <w:pPr>
        <w:ind w:left="454" w:hanging="227"/>
      </w:pPr>
    </w:lvl>
  </w:abstractNum>
  <w:abstractNum w:abstractNumId="5">
    <w:nsid w:val="4C436AB0"/>
    <w:multiLevelType w:val="hybridMultilevel"/>
    <w:tmpl w:val="6B202B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4474F7"/>
    <w:multiLevelType w:val="singleLevel"/>
    <w:tmpl w:val="0EA0939C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7">
    <w:nsid w:val="7E5259C0"/>
    <w:multiLevelType w:val="hybridMultilevel"/>
    <w:tmpl w:val="CD9ECA3C"/>
    <w:lvl w:ilvl="0" w:tplc="D3CE3028">
      <w:start w:val="1"/>
      <w:numFmt w:val="bullet"/>
      <w:lvlText w:val="-"/>
      <w:lvlJc w:val="left"/>
      <w:pPr>
        <w:tabs>
          <w:tab w:val="num" w:pos="587"/>
        </w:tabs>
        <w:ind w:left="454" w:hanging="22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Times" w:hAnsi="Times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Times" w:hAnsi="Times" w:hint="default"/>
        </w:rPr>
      </w:lvl>
    </w:lvlOverride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A3A12"/>
    <w:rsid w:val="0001255B"/>
    <w:rsid w:val="000139CC"/>
    <w:rsid w:val="00015010"/>
    <w:rsid w:val="000178D2"/>
    <w:rsid w:val="00022342"/>
    <w:rsid w:val="0002410E"/>
    <w:rsid w:val="00027315"/>
    <w:rsid w:val="00030228"/>
    <w:rsid w:val="000443FB"/>
    <w:rsid w:val="00044434"/>
    <w:rsid w:val="00044B3C"/>
    <w:rsid w:val="000666EC"/>
    <w:rsid w:val="00072C1A"/>
    <w:rsid w:val="00080027"/>
    <w:rsid w:val="0008368B"/>
    <w:rsid w:val="00097735"/>
    <w:rsid w:val="000A1295"/>
    <w:rsid w:val="000A2FEA"/>
    <w:rsid w:val="000A34FD"/>
    <w:rsid w:val="000B5D29"/>
    <w:rsid w:val="000D498A"/>
    <w:rsid w:val="000E2E98"/>
    <w:rsid w:val="000E789C"/>
    <w:rsid w:val="000E7C5D"/>
    <w:rsid w:val="00115247"/>
    <w:rsid w:val="00121F5E"/>
    <w:rsid w:val="001226F8"/>
    <w:rsid w:val="0017739E"/>
    <w:rsid w:val="0018086D"/>
    <w:rsid w:val="001816DF"/>
    <w:rsid w:val="001837E2"/>
    <w:rsid w:val="00183BF3"/>
    <w:rsid w:val="001A4E62"/>
    <w:rsid w:val="001B40C5"/>
    <w:rsid w:val="001C5505"/>
    <w:rsid w:val="001D60F8"/>
    <w:rsid w:val="001E19AF"/>
    <w:rsid w:val="001E5384"/>
    <w:rsid w:val="00216D1C"/>
    <w:rsid w:val="00220994"/>
    <w:rsid w:val="0022232B"/>
    <w:rsid w:val="002243B1"/>
    <w:rsid w:val="00230B4B"/>
    <w:rsid w:val="002329AC"/>
    <w:rsid w:val="00240138"/>
    <w:rsid w:val="00242FC2"/>
    <w:rsid w:val="002431E0"/>
    <w:rsid w:val="0027523D"/>
    <w:rsid w:val="0027670A"/>
    <w:rsid w:val="00283091"/>
    <w:rsid w:val="00285D0B"/>
    <w:rsid w:val="002935BB"/>
    <w:rsid w:val="002B5D4A"/>
    <w:rsid w:val="002D5BDA"/>
    <w:rsid w:val="002D60ED"/>
    <w:rsid w:val="002D6B11"/>
    <w:rsid w:val="002F364B"/>
    <w:rsid w:val="002F39F0"/>
    <w:rsid w:val="002F676D"/>
    <w:rsid w:val="00310832"/>
    <w:rsid w:val="00311E16"/>
    <w:rsid w:val="00333A47"/>
    <w:rsid w:val="00334290"/>
    <w:rsid w:val="00334C07"/>
    <w:rsid w:val="00340025"/>
    <w:rsid w:val="00347C98"/>
    <w:rsid w:val="00357727"/>
    <w:rsid w:val="00360B9E"/>
    <w:rsid w:val="00363C09"/>
    <w:rsid w:val="00366C3A"/>
    <w:rsid w:val="00380AC6"/>
    <w:rsid w:val="0038251D"/>
    <w:rsid w:val="003832BE"/>
    <w:rsid w:val="00383DBB"/>
    <w:rsid w:val="00395EE5"/>
    <w:rsid w:val="00397FC2"/>
    <w:rsid w:val="003A37C4"/>
    <w:rsid w:val="003A3A12"/>
    <w:rsid w:val="003A4A93"/>
    <w:rsid w:val="003B05A1"/>
    <w:rsid w:val="003B10B6"/>
    <w:rsid w:val="003C412A"/>
    <w:rsid w:val="003D3E5C"/>
    <w:rsid w:val="003D69B7"/>
    <w:rsid w:val="003E1858"/>
    <w:rsid w:val="003F2A85"/>
    <w:rsid w:val="003F7D7E"/>
    <w:rsid w:val="00412BC3"/>
    <w:rsid w:val="00415690"/>
    <w:rsid w:val="004278CF"/>
    <w:rsid w:val="00431E0F"/>
    <w:rsid w:val="00433374"/>
    <w:rsid w:val="00447D9F"/>
    <w:rsid w:val="004500C5"/>
    <w:rsid w:val="00453A33"/>
    <w:rsid w:val="004678C3"/>
    <w:rsid w:val="004761B2"/>
    <w:rsid w:val="00480D9E"/>
    <w:rsid w:val="004918E1"/>
    <w:rsid w:val="0049342E"/>
    <w:rsid w:val="004A6C66"/>
    <w:rsid w:val="004B5E00"/>
    <w:rsid w:val="004B67A1"/>
    <w:rsid w:val="004C6D30"/>
    <w:rsid w:val="004D3628"/>
    <w:rsid w:val="004E31AB"/>
    <w:rsid w:val="004F6E5A"/>
    <w:rsid w:val="005078CC"/>
    <w:rsid w:val="0051081C"/>
    <w:rsid w:val="00512820"/>
    <w:rsid w:val="0052505D"/>
    <w:rsid w:val="005325BB"/>
    <w:rsid w:val="00535EB7"/>
    <w:rsid w:val="00543F1B"/>
    <w:rsid w:val="005479A5"/>
    <w:rsid w:val="00563522"/>
    <w:rsid w:val="00577237"/>
    <w:rsid w:val="005802E2"/>
    <w:rsid w:val="005A492B"/>
    <w:rsid w:val="005A76B6"/>
    <w:rsid w:val="005D0F8C"/>
    <w:rsid w:val="005D31F2"/>
    <w:rsid w:val="005D52FE"/>
    <w:rsid w:val="005E0F2E"/>
    <w:rsid w:val="00610EE7"/>
    <w:rsid w:val="006158E7"/>
    <w:rsid w:val="006321E0"/>
    <w:rsid w:val="00642E35"/>
    <w:rsid w:val="006444AE"/>
    <w:rsid w:val="00663363"/>
    <w:rsid w:val="00682899"/>
    <w:rsid w:val="00690FB5"/>
    <w:rsid w:val="00694997"/>
    <w:rsid w:val="00695299"/>
    <w:rsid w:val="006A61E7"/>
    <w:rsid w:val="006B5F31"/>
    <w:rsid w:val="006C16CD"/>
    <w:rsid w:val="006C375D"/>
    <w:rsid w:val="006D58F4"/>
    <w:rsid w:val="006D6382"/>
    <w:rsid w:val="006E1F38"/>
    <w:rsid w:val="006E60B9"/>
    <w:rsid w:val="006F4FC4"/>
    <w:rsid w:val="007137F7"/>
    <w:rsid w:val="00716702"/>
    <w:rsid w:val="00723C42"/>
    <w:rsid w:val="007252B1"/>
    <w:rsid w:val="007358CA"/>
    <w:rsid w:val="00747425"/>
    <w:rsid w:val="007508B0"/>
    <w:rsid w:val="00750DF7"/>
    <w:rsid w:val="007605CB"/>
    <w:rsid w:val="00766482"/>
    <w:rsid w:val="00775D1E"/>
    <w:rsid w:val="007A7982"/>
    <w:rsid w:val="007B07FC"/>
    <w:rsid w:val="007C45E8"/>
    <w:rsid w:val="007D4323"/>
    <w:rsid w:val="007E016E"/>
    <w:rsid w:val="007E0C05"/>
    <w:rsid w:val="007E2EBB"/>
    <w:rsid w:val="007F7940"/>
    <w:rsid w:val="00807077"/>
    <w:rsid w:val="008101DC"/>
    <w:rsid w:val="008109B7"/>
    <w:rsid w:val="00811E8C"/>
    <w:rsid w:val="00826A19"/>
    <w:rsid w:val="008335E0"/>
    <w:rsid w:val="0083380E"/>
    <w:rsid w:val="00840888"/>
    <w:rsid w:val="008439FA"/>
    <w:rsid w:val="008510AD"/>
    <w:rsid w:val="00872E05"/>
    <w:rsid w:val="00880326"/>
    <w:rsid w:val="00882314"/>
    <w:rsid w:val="0089217E"/>
    <w:rsid w:val="00893F51"/>
    <w:rsid w:val="008A4A36"/>
    <w:rsid w:val="008B00BF"/>
    <w:rsid w:val="008B6AFC"/>
    <w:rsid w:val="008B73AF"/>
    <w:rsid w:val="008C248A"/>
    <w:rsid w:val="008C605B"/>
    <w:rsid w:val="008D1F9C"/>
    <w:rsid w:val="008D247B"/>
    <w:rsid w:val="008E09F4"/>
    <w:rsid w:val="008E1E12"/>
    <w:rsid w:val="008E51CA"/>
    <w:rsid w:val="00905180"/>
    <w:rsid w:val="00911CD0"/>
    <w:rsid w:val="00912E54"/>
    <w:rsid w:val="0091563E"/>
    <w:rsid w:val="00927FF9"/>
    <w:rsid w:val="0093134E"/>
    <w:rsid w:val="0093347A"/>
    <w:rsid w:val="0093777E"/>
    <w:rsid w:val="00943606"/>
    <w:rsid w:val="00954188"/>
    <w:rsid w:val="009678C7"/>
    <w:rsid w:val="00980998"/>
    <w:rsid w:val="00991C19"/>
    <w:rsid w:val="00991CE5"/>
    <w:rsid w:val="009934C3"/>
    <w:rsid w:val="009A1FA4"/>
    <w:rsid w:val="009C173C"/>
    <w:rsid w:val="009D0F0F"/>
    <w:rsid w:val="009D6254"/>
    <w:rsid w:val="009F27FC"/>
    <w:rsid w:val="00A03AC1"/>
    <w:rsid w:val="00A10B79"/>
    <w:rsid w:val="00A12333"/>
    <w:rsid w:val="00A25465"/>
    <w:rsid w:val="00A27363"/>
    <w:rsid w:val="00A36D4D"/>
    <w:rsid w:val="00A45EC6"/>
    <w:rsid w:val="00A5015B"/>
    <w:rsid w:val="00A50EE0"/>
    <w:rsid w:val="00A660FE"/>
    <w:rsid w:val="00A8535D"/>
    <w:rsid w:val="00A9647F"/>
    <w:rsid w:val="00A97207"/>
    <w:rsid w:val="00AC7D90"/>
    <w:rsid w:val="00AD584F"/>
    <w:rsid w:val="00AF1D51"/>
    <w:rsid w:val="00AF1EAD"/>
    <w:rsid w:val="00AF4904"/>
    <w:rsid w:val="00AF6C77"/>
    <w:rsid w:val="00B03E35"/>
    <w:rsid w:val="00B170C3"/>
    <w:rsid w:val="00B25E74"/>
    <w:rsid w:val="00B278BF"/>
    <w:rsid w:val="00B33FDD"/>
    <w:rsid w:val="00B41A73"/>
    <w:rsid w:val="00B56531"/>
    <w:rsid w:val="00B65E01"/>
    <w:rsid w:val="00B848D8"/>
    <w:rsid w:val="00B85BA3"/>
    <w:rsid w:val="00B96F7A"/>
    <w:rsid w:val="00BB7DC8"/>
    <w:rsid w:val="00BC2393"/>
    <w:rsid w:val="00C03F96"/>
    <w:rsid w:val="00C40BED"/>
    <w:rsid w:val="00C42AB1"/>
    <w:rsid w:val="00C47265"/>
    <w:rsid w:val="00C60E00"/>
    <w:rsid w:val="00C614C1"/>
    <w:rsid w:val="00C75C89"/>
    <w:rsid w:val="00C86388"/>
    <w:rsid w:val="00CB24A6"/>
    <w:rsid w:val="00CD0D53"/>
    <w:rsid w:val="00CD4BD9"/>
    <w:rsid w:val="00CE1473"/>
    <w:rsid w:val="00CE48B7"/>
    <w:rsid w:val="00CE7010"/>
    <w:rsid w:val="00CF3B50"/>
    <w:rsid w:val="00D00A7B"/>
    <w:rsid w:val="00D034A5"/>
    <w:rsid w:val="00D17468"/>
    <w:rsid w:val="00D17CC4"/>
    <w:rsid w:val="00D465C4"/>
    <w:rsid w:val="00D522DF"/>
    <w:rsid w:val="00D537D4"/>
    <w:rsid w:val="00D7152C"/>
    <w:rsid w:val="00D83D02"/>
    <w:rsid w:val="00D869D0"/>
    <w:rsid w:val="00D91336"/>
    <w:rsid w:val="00D917CF"/>
    <w:rsid w:val="00D942C9"/>
    <w:rsid w:val="00DA74EF"/>
    <w:rsid w:val="00DB0698"/>
    <w:rsid w:val="00DC1BD1"/>
    <w:rsid w:val="00DE06EC"/>
    <w:rsid w:val="00DE22B6"/>
    <w:rsid w:val="00DE395B"/>
    <w:rsid w:val="00DE4DFA"/>
    <w:rsid w:val="00DE69A6"/>
    <w:rsid w:val="00DF67C3"/>
    <w:rsid w:val="00E043D2"/>
    <w:rsid w:val="00E12D8A"/>
    <w:rsid w:val="00E143C5"/>
    <w:rsid w:val="00E15020"/>
    <w:rsid w:val="00E2091A"/>
    <w:rsid w:val="00E21C68"/>
    <w:rsid w:val="00E2650D"/>
    <w:rsid w:val="00E265E4"/>
    <w:rsid w:val="00E346DC"/>
    <w:rsid w:val="00E35CD4"/>
    <w:rsid w:val="00E369EF"/>
    <w:rsid w:val="00E543B5"/>
    <w:rsid w:val="00E572C8"/>
    <w:rsid w:val="00E60F8D"/>
    <w:rsid w:val="00E77003"/>
    <w:rsid w:val="00E81F53"/>
    <w:rsid w:val="00E91B28"/>
    <w:rsid w:val="00EA2ABB"/>
    <w:rsid w:val="00EB33A8"/>
    <w:rsid w:val="00EB3F19"/>
    <w:rsid w:val="00ED7C0E"/>
    <w:rsid w:val="00EE0062"/>
    <w:rsid w:val="00EE5607"/>
    <w:rsid w:val="00F025FA"/>
    <w:rsid w:val="00F05319"/>
    <w:rsid w:val="00F06EE5"/>
    <w:rsid w:val="00F166FE"/>
    <w:rsid w:val="00F16999"/>
    <w:rsid w:val="00F217E2"/>
    <w:rsid w:val="00F24F9D"/>
    <w:rsid w:val="00F27998"/>
    <w:rsid w:val="00F609E4"/>
    <w:rsid w:val="00F72355"/>
    <w:rsid w:val="00FA4D8F"/>
    <w:rsid w:val="00FB10B8"/>
    <w:rsid w:val="00FF0236"/>
    <w:rsid w:val="00F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37E2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Times" w:eastAsia="Times New Roman" w:hAnsi="Time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1837E2"/>
    <w:pPr>
      <w:keepNext/>
      <w:spacing w:after="240"/>
      <w:outlineLvl w:val="0"/>
    </w:pPr>
    <w:rPr>
      <w:rFonts w:ascii="Arial" w:hAnsi="Arial"/>
      <w:b/>
      <w:bCs/>
      <w:sz w:val="28"/>
      <w:szCs w:val="24"/>
    </w:rPr>
  </w:style>
  <w:style w:type="paragraph" w:styleId="berschrift2">
    <w:name w:val="heading 2"/>
    <w:basedOn w:val="Standard"/>
    <w:next w:val="Standard"/>
    <w:link w:val="berschrift2Zchn"/>
    <w:qFormat/>
    <w:rsid w:val="001837E2"/>
    <w:pPr>
      <w:keepNext/>
      <w:spacing w:before="240" w:after="120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link w:val="berschrift3Zchn"/>
    <w:qFormat/>
    <w:rsid w:val="001837E2"/>
    <w:pPr>
      <w:keepNext/>
      <w:spacing w:before="180" w:after="120"/>
      <w:outlineLvl w:val="2"/>
    </w:pPr>
    <w:rPr>
      <w:rFonts w:ascii="Arial" w:hAnsi="Arial" w:cs="Arial"/>
      <w:b/>
      <w:bCs/>
      <w:szCs w:val="26"/>
    </w:rPr>
  </w:style>
  <w:style w:type="character" w:default="1" w:styleId="Absatz-Standardschriftart">
    <w:name w:val="Default Paragraph Font"/>
    <w:semiHidden/>
    <w:rsid w:val="001837E2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1837E2"/>
  </w:style>
  <w:style w:type="character" w:customStyle="1" w:styleId="berschrift1Zchn">
    <w:name w:val="Überschrift 1 Zchn"/>
    <w:link w:val="berschrift1"/>
    <w:rsid w:val="004F6E5A"/>
    <w:rPr>
      <w:rFonts w:ascii="Arial" w:eastAsia="Times New Roman" w:hAnsi="Arial"/>
      <w:b/>
      <w:bCs/>
      <w:sz w:val="28"/>
      <w:szCs w:val="24"/>
      <w:lang w:eastAsia="de-DE"/>
    </w:rPr>
  </w:style>
  <w:style w:type="character" w:customStyle="1" w:styleId="berschrift2Zchn">
    <w:name w:val="Überschrift 2 Zchn"/>
    <w:link w:val="berschrift2"/>
    <w:rsid w:val="004F6E5A"/>
    <w:rPr>
      <w:rFonts w:ascii="Arial" w:eastAsia="Times New Roman" w:hAnsi="Arial"/>
      <w:b/>
      <w:lang w:eastAsia="de-DE"/>
    </w:rPr>
  </w:style>
  <w:style w:type="character" w:customStyle="1" w:styleId="berschrift3Zchn">
    <w:name w:val="Überschrift 3 Zchn"/>
    <w:link w:val="berschrift3"/>
    <w:rsid w:val="004F6E5A"/>
    <w:rPr>
      <w:rFonts w:ascii="Arial" w:eastAsia="Times New Roman" w:hAnsi="Arial" w:cs="Arial"/>
      <w:b/>
      <w:bCs/>
      <w:szCs w:val="26"/>
      <w:lang w:eastAsia="de-DE"/>
    </w:rPr>
  </w:style>
  <w:style w:type="paragraph" w:styleId="Kopfzeile">
    <w:name w:val="header"/>
    <w:basedOn w:val="Standard"/>
    <w:link w:val="KopfzeileZchn"/>
    <w:rsid w:val="001837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4F6E5A"/>
    <w:rPr>
      <w:rFonts w:ascii="Times" w:eastAsia="Times New Roman" w:hAnsi="Times"/>
      <w:lang w:eastAsia="de-DE"/>
    </w:rPr>
  </w:style>
  <w:style w:type="paragraph" w:styleId="Fuzeile">
    <w:name w:val="footer"/>
    <w:basedOn w:val="Standard"/>
    <w:link w:val="FuzeileZchn"/>
    <w:rsid w:val="001837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4F6E5A"/>
    <w:rPr>
      <w:rFonts w:ascii="Times" w:eastAsia="Times New Roman" w:hAnsi="Times"/>
      <w:lang w:eastAsia="de-DE"/>
    </w:rPr>
  </w:style>
  <w:style w:type="character" w:styleId="Seitenzahl">
    <w:name w:val="page number"/>
    <w:basedOn w:val="Absatz-Standardschriftart"/>
    <w:rsid w:val="001837E2"/>
    <w:rPr>
      <w:sz w:val="20"/>
    </w:rPr>
  </w:style>
  <w:style w:type="paragraph" w:customStyle="1" w:styleId="Runninghead-left">
    <w:name w:val="Running head - left"/>
    <w:basedOn w:val="Standard"/>
    <w:rsid w:val="001837E2"/>
    <w:pPr>
      <w:tabs>
        <w:tab w:val="left" w:pos="680"/>
        <w:tab w:val="right" w:pos="6237"/>
        <w:tab w:val="right" w:pos="6917"/>
      </w:tabs>
      <w:spacing w:after="120" w:line="200" w:lineRule="exact"/>
      <w:ind w:firstLine="0"/>
      <w:jc w:val="left"/>
    </w:pPr>
    <w:rPr>
      <w:sz w:val="17"/>
    </w:rPr>
  </w:style>
  <w:style w:type="paragraph" w:customStyle="1" w:styleId="Runninghead-right">
    <w:name w:val="Running head - right"/>
    <w:basedOn w:val="Runninghead-left"/>
    <w:rsid w:val="001837E2"/>
    <w:pPr>
      <w:jc w:val="right"/>
    </w:pPr>
  </w:style>
  <w:style w:type="paragraph" w:customStyle="1" w:styleId="author">
    <w:name w:val="author"/>
    <w:basedOn w:val="Standard"/>
    <w:next w:val="Standard"/>
    <w:rsid w:val="001837E2"/>
    <w:pPr>
      <w:suppressAutoHyphens/>
      <w:spacing w:before="480" w:after="220"/>
      <w:ind w:firstLine="0"/>
      <w:jc w:val="left"/>
    </w:pPr>
    <w:rPr>
      <w:b/>
    </w:rPr>
  </w:style>
  <w:style w:type="paragraph" w:customStyle="1" w:styleId="table">
    <w:name w:val="table"/>
    <w:basedOn w:val="Standard"/>
    <w:rsid w:val="001837E2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equation">
    <w:name w:val="equation"/>
    <w:basedOn w:val="Standard"/>
    <w:next w:val="Standard"/>
    <w:rsid w:val="001837E2"/>
    <w:pPr>
      <w:tabs>
        <w:tab w:val="center" w:pos="3204"/>
        <w:tab w:val="right" w:pos="6634"/>
      </w:tabs>
      <w:spacing w:before="240" w:after="240"/>
      <w:ind w:firstLine="0"/>
      <w:jc w:val="left"/>
    </w:pPr>
  </w:style>
  <w:style w:type="paragraph" w:customStyle="1" w:styleId="figlegend">
    <w:name w:val="figlegend"/>
    <w:basedOn w:val="Standard"/>
    <w:next w:val="Standard"/>
    <w:rsid w:val="001837E2"/>
    <w:pPr>
      <w:keepLines/>
      <w:spacing w:before="120" w:after="240" w:line="200" w:lineRule="atLeast"/>
      <w:ind w:firstLine="0"/>
    </w:pPr>
    <w:rPr>
      <w:sz w:val="17"/>
    </w:rPr>
  </w:style>
  <w:style w:type="paragraph" w:customStyle="1" w:styleId="FunotentextFootnote">
    <w:name w:val="Fußnotentext.Footnote"/>
    <w:basedOn w:val="p1a"/>
    <w:rsid w:val="001837E2"/>
    <w:pPr>
      <w:tabs>
        <w:tab w:val="left" w:pos="170"/>
      </w:tabs>
      <w:spacing w:after="40" w:line="200" w:lineRule="atLeast"/>
    </w:pPr>
    <w:rPr>
      <w:sz w:val="17"/>
    </w:rPr>
  </w:style>
  <w:style w:type="paragraph" w:customStyle="1" w:styleId="p1a">
    <w:name w:val="p1a"/>
    <w:basedOn w:val="Standard"/>
    <w:next w:val="Standard"/>
    <w:rsid w:val="001837E2"/>
    <w:pPr>
      <w:ind w:firstLine="0"/>
    </w:pPr>
  </w:style>
  <w:style w:type="character" w:styleId="Funotenzeichen">
    <w:name w:val="footnote reference"/>
    <w:basedOn w:val="Absatz-Standardschriftart"/>
    <w:semiHidden/>
    <w:rsid w:val="001837E2"/>
    <w:rPr>
      <w:position w:val="6"/>
      <w:sz w:val="12"/>
      <w:vertAlign w:val="baseline"/>
    </w:rPr>
  </w:style>
  <w:style w:type="paragraph" w:customStyle="1" w:styleId="heading1">
    <w:name w:val="heading1"/>
    <w:basedOn w:val="Standard"/>
    <w:next w:val="p1a"/>
    <w:rsid w:val="001837E2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paragraph" w:customStyle="1" w:styleId="heading2">
    <w:name w:val="heading2"/>
    <w:basedOn w:val="heading1"/>
    <w:next w:val="p1a"/>
    <w:rsid w:val="001837E2"/>
    <w:pPr>
      <w:tabs>
        <w:tab w:val="left" w:pos="510"/>
      </w:tabs>
    </w:pPr>
    <w:rPr>
      <w:i/>
    </w:rPr>
  </w:style>
  <w:style w:type="paragraph" w:customStyle="1" w:styleId="heading3">
    <w:name w:val="heading3"/>
    <w:basedOn w:val="p1a"/>
    <w:next w:val="p1a"/>
    <w:rsid w:val="001837E2"/>
    <w:pPr>
      <w:tabs>
        <w:tab w:val="left" w:pos="284"/>
      </w:tabs>
      <w:suppressAutoHyphens/>
      <w:spacing w:before="480" w:after="240"/>
      <w:jc w:val="left"/>
    </w:pPr>
    <w:rPr>
      <w:b/>
    </w:rPr>
  </w:style>
  <w:style w:type="paragraph" w:customStyle="1" w:styleId="Subitem">
    <w:name w:val="Subitem"/>
    <w:rsid w:val="001837E2"/>
    <w:pPr>
      <w:numPr>
        <w:numId w:val="10"/>
      </w:numPr>
      <w:spacing w:after="120" w:line="240" w:lineRule="atLeast"/>
      <w:contextualSpacing/>
      <w:jc w:val="both"/>
    </w:pPr>
    <w:rPr>
      <w:rFonts w:ascii="Times" w:eastAsia="Times New Roman" w:hAnsi="Times"/>
      <w:lang w:eastAsia="de-DE"/>
    </w:rPr>
  </w:style>
  <w:style w:type="paragraph" w:customStyle="1" w:styleId="NumberedItem">
    <w:name w:val="Numbered Item"/>
    <w:basedOn w:val="BulletItem"/>
    <w:rsid w:val="001837E2"/>
  </w:style>
  <w:style w:type="paragraph" w:customStyle="1" w:styleId="BulletItem">
    <w:name w:val="Bullet Item"/>
    <w:basedOn w:val="Standard"/>
    <w:rsid w:val="001837E2"/>
    <w:pPr>
      <w:numPr>
        <w:numId w:val="11"/>
      </w:numPr>
      <w:spacing w:before="120" w:after="120"/>
      <w:contextualSpacing/>
    </w:pPr>
  </w:style>
  <w:style w:type="paragraph" w:customStyle="1" w:styleId="petit">
    <w:name w:val="petit"/>
    <w:basedOn w:val="Standard"/>
    <w:rsid w:val="001837E2"/>
    <w:pPr>
      <w:spacing w:before="120" w:after="120" w:line="200" w:lineRule="atLeast"/>
    </w:pPr>
    <w:rPr>
      <w:sz w:val="17"/>
    </w:rPr>
  </w:style>
  <w:style w:type="paragraph" w:customStyle="1" w:styleId="reference">
    <w:name w:val="reference"/>
    <w:basedOn w:val="Standard"/>
    <w:rsid w:val="001837E2"/>
    <w:pPr>
      <w:tabs>
        <w:tab w:val="left" w:pos="340"/>
      </w:tabs>
      <w:spacing w:line="200" w:lineRule="atLeast"/>
      <w:ind w:left="238" w:hanging="238"/>
    </w:pPr>
    <w:rPr>
      <w:sz w:val="18"/>
    </w:rPr>
  </w:style>
  <w:style w:type="paragraph" w:customStyle="1" w:styleId="Important">
    <w:name w:val="Important"/>
    <w:basedOn w:val="p1a"/>
    <w:rsid w:val="001837E2"/>
    <w:pPr>
      <w:shd w:val="clear" w:color="auto" w:fill="D9D9D9"/>
      <w:spacing w:before="240" w:after="240"/>
      <w:ind w:left="238" w:right="238"/>
      <w:contextualSpacing/>
    </w:pPr>
  </w:style>
  <w:style w:type="paragraph" w:customStyle="1" w:styleId="tablelegend">
    <w:name w:val="tablelegend"/>
    <w:basedOn w:val="Standard"/>
    <w:next w:val="Standard"/>
    <w:rsid w:val="001837E2"/>
    <w:pPr>
      <w:keepNext/>
      <w:keepLines/>
      <w:spacing w:before="240" w:after="120" w:line="200" w:lineRule="atLeast"/>
      <w:ind w:firstLine="0"/>
    </w:pPr>
    <w:rPr>
      <w:sz w:val="17"/>
    </w:rPr>
  </w:style>
  <w:style w:type="paragraph" w:customStyle="1" w:styleId="tablenotes">
    <w:name w:val="tablenotes"/>
    <w:basedOn w:val="Standard"/>
    <w:next w:val="Standard"/>
    <w:rsid w:val="001837E2"/>
    <w:pPr>
      <w:widowControl w:val="0"/>
      <w:spacing w:before="20" w:line="200" w:lineRule="atLeast"/>
      <w:ind w:firstLine="0"/>
      <w:jc w:val="left"/>
    </w:pPr>
    <w:rPr>
      <w:sz w:val="17"/>
    </w:rPr>
  </w:style>
  <w:style w:type="paragraph" w:customStyle="1" w:styleId="Titel1">
    <w:name w:val="Titel1"/>
    <w:basedOn w:val="Standard"/>
    <w:next w:val="p1a"/>
    <w:rsid w:val="0024013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styleId="Verzeichnis1">
    <w:name w:val="toc 1"/>
    <w:basedOn w:val="Standard"/>
    <w:next w:val="petit"/>
    <w:semiHidden/>
    <w:rsid w:val="001837E2"/>
    <w:pPr>
      <w:tabs>
        <w:tab w:val="right" w:leader="dot" w:pos="6634"/>
      </w:tabs>
      <w:spacing w:before="240"/>
      <w:ind w:firstLine="0"/>
      <w:jc w:val="left"/>
    </w:pPr>
    <w:rPr>
      <w:b/>
    </w:rPr>
  </w:style>
  <w:style w:type="paragraph" w:styleId="Verzeichnis2">
    <w:name w:val="toc 2"/>
    <w:basedOn w:val="Verzeichnis1"/>
    <w:semiHidden/>
    <w:rsid w:val="001837E2"/>
    <w:pPr>
      <w:spacing w:before="0"/>
      <w:ind w:left="284"/>
    </w:pPr>
    <w:rPr>
      <w:b w:val="0"/>
    </w:rPr>
  </w:style>
  <w:style w:type="paragraph" w:styleId="Verzeichnis3">
    <w:name w:val="toc 3"/>
    <w:basedOn w:val="Verzeichnis1"/>
    <w:semiHidden/>
    <w:rsid w:val="001837E2"/>
    <w:pPr>
      <w:spacing w:before="0"/>
      <w:ind w:left="510"/>
    </w:pPr>
    <w:rPr>
      <w:b w:val="0"/>
    </w:rPr>
  </w:style>
  <w:style w:type="paragraph" w:styleId="Index1">
    <w:name w:val="index 1"/>
    <w:basedOn w:val="petit"/>
    <w:semiHidden/>
    <w:rsid w:val="001837E2"/>
    <w:pPr>
      <w:spacing w:before="0" w:after="0"/>
      <w:ind w:left="720" w:hanging="720"/>
      <w:jc w:val="left"/>
    </w:pPr>
    <w:rPr>
      <w:szCs w:val="21"/>
    </w:rPr>
  </w:style>
  <w:style w:type="paragraph" w:styleId="Index2">
    <w:name w:val="index 2"/>
    <w:basedOn w:val="Index1"/>
    <w:semiHidden/>
    <w:rsid w:val="001837E2"/>
    <w:pPr>
      <w:ind w:left="958"/>
    </w:pPr>
  </w:style>
  <w:style w:type="paragraph" w:styleId="Index3">
    <w:name w:val="index 3"/>
    <w:basedOn w:val="Standard"/>
    <w:next w:val="Standard"/>
    <w:semiHidden/>
    <w:rsid w:val="001837E2"/>
    <w:pPr>
      <w:ind w:left="660" w:hanging="220"/>
      <w:jc w:val="left"/>
    </w:pPr>
    <w:rPr>
      <w:szCs w:val="21"/>
    </w:rPr>
  </w:style>
  <w:style w:type="paragraph" w:styleId="Funotentext">
    <w:name w:val="footnote text"/>
    <w:basedOn w:val="Standard"/>
    <w:link w:val="FunotentextZchn"/>
    <w:semiHidden/>
    <w:rsid w:val="001837E2"/>
  </w:style>
  <w:style w:type="character" w:customStyle="1" w:styleId="FunotentextZchn">
    <w:name w:val="Fußnotentext Zchn"/>
    <w:link w:val="Funotentext"/>
    <w:semiHidden/>
    <w:rsid w:val="004F6E5A"/>
    <w:rPr>
      <w:rFonts w:ascii="Times" w:eastAsia="Times New Roman" w:hAnsi="Times"/>
      <w:lang w:eastAsia="de-DE"/>
    </w:rPr>
  </w:style>
  <w:style w:type="paragraph" w:styleId="Verzeichnis4">
    <w:name w:val="toc 4"/>
    <w:basedOn w:val="Verzeichnis3"/>
    <w:next w:val="Standard"/>
    <w:semiHidden/>
    <w:rsid w:val="001837E2"/>
    <w:pPr>
      <w:ind w:left="737"/>
    </w:pPr>
  </w:style>
  <w:style w:type="character" w:styleId="Hyperlink">
    <w:name w:val="Hyperlink"/>
    <w:basedOn w:val="Absatz-Standardschriftart"/>
    <w:rsid w:val="001837E2"/>
    <w:rPr>
      <w:color w:val="0000FF"/>
      <w:u w:val="single"/>
    </w:rPr>
  </w:style>
  <w:style w:type="paragraph" w:customStyle="1" w:styleId="heading4">
    <w:name w:val="heading4"/>
    <w:basedOn w:val="p1a"/>
    <w:next w:val="p1a"/>
    <w:rsid w:val="001837E2"/>
    <w:pPr>
      <w:keepNext/>
      <w:suppressAutoHyphens/>
      <w:spacing w:before="480" w:after="240"/>
      <w:jc w:val="left"/>
    </w:pPr>
  </w:style>
  <w:style w:type="paragraph" w:customStyle="1" w:styleId="heading5">
    <w:name w:val="heading5"/>
    <w:basedOn w:val="heading4"/>
    <w:next w:val="p1a"/>
    <w:rsid w:val="001837E2"/>
    <w:pPr>
      <w:spacing w:before="360" w:after="120"/>
    </w:pPr>
    <w:rPr>
      <w:i/>
    </w:rPr>
  </w:style>
  <w:style w:type="paragraph" w:customStyle="1" w:styleId="Untertitel1">
    <w:name w:val="Untertitel1"/>
    <w:basedOn w:val="Titel1"/>
    <w:next w:val="author"/>
    <w:rsid w:val="0024013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Run-inHeading1">
    <w:name w:val="Run-in Heading 1"/>
    <w:basedOn w:val="p1a"/>
    <w:rsid w:val="001837E2"/>
    <w:pPr>
      <w:spacing w:before="120"/>
    </w:pPr>
    <w:rPr>
      <w:b/>
    </w:rPr>
  </w:style>
  <w:style w:type="paragraph" w:customStyle="1" w:styleId="Run-inHeading2">
    <w:name w:val="Run-in Heading 2"/>
    <w:basedOn w:val="p1a"/>
    <w:rsid w:val="001837E2"/>
    <w:pPr>
      <w:spacing w:before="120"/>
    </w:pPr>
    <w:rPr>
      <w:i/>
    </w:rPr>
  </w:style>
  <w:style w:type="paragraph" w:customStyle="1" w:styleId="affiliation">
    <w:name w:val="affiliation"/>
    <w:basedOn w:val="Standard"/>
    <w:next w:val="Standard"/>
    <w:rsid w:val="001837E2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customStyle="1" w:styleId="abstract">
    <w:name w:val="abstract"/>
    <w:basedOn w:val="Standard"/>
    <w:next w:val="Standard"/>
    <w:rsid w:val="001837E2"/>
    <w:pPr>
      <w:spacing w:before="480" w:after="480"/>
      <w:ind w:firstLine="0"/>
    </w:pPr>
  </w:style>
  <w:style w:type="paragraph" w:customStyle="1" w:styleId="quotation">
    <w:name w:val="quotation"/>
    <w:basedOn w:val="affiliation"/>
    <w:next w:val="Standard"/>
    <w:rsid w:val="001837E2"/>
    <w:pPr>
      <w:spacing w:after="120"/>
      <w:ind w:right="238"/>
      <w:contextualSpacing/>
    </w:pPr>
  </w:style>
  <w:style w:type="paragraph" w:customStyle="1" w:styleId="acknowledgements">
    <w:name w:val="acknowledgements"/>
    <w:basedOn w:val="affiliation"/>
    <w:next w:val="Standard"/>
    <w:rsid w:val="001837E2"/>
    <w:pPr>
      <w:suppressAutoHyphens w:val="0"/>
      <w:spacing w:before="240"/>
      <w:ind w:left="0"/>
      <w:jc w:val="both"/>
    </w:pPr>
  </w:style>
  <w:style w:type="paragraph" w:customStyle="1" w:styleId="references">
    <w:name w:val="references"/>
    <w:basedOn w:val="petit"/>
    <w:rsid w:val="001837E2"/>
    <w:pPr>
      <w:spacing w:before="0" w:after="0"/>
      <w:ind w:left="238" w:hanging="238"/>
    </w:pPr>
  </w:style>
  <w:style w:type="paragraph" w:customStyle="1" w:styleId="figurecitation">
    <w:name w:val="figurecitation"/>
    <w:basedOn w:val="Standard"/>
    <w:rsid w:val="001837E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Titel2">
    <w:name w:val="Titel2"/>
    <w:basedOn w:val="Standard"/>
    <w:next w:val="p1a"/>
    <w:rsid w:val="00943606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">
    <w:name w:val="Untertitel2"/>
    <w:basedOn w:val="Titel2"/>
    <w:next w:val="author"/>
    <w:rsid w:val="00943606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">
    <w:name w:val="Titel3"/>
    <w:basedOn w:val="Standard"/>
    <w:next w:val="p1a"/>
    <w:rsid w:val="007E0C0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">
    <w:name w:val="Untertitel3"/>
    <w:basedOn w:val="Titel3"/>
    <w:next w:val="author"/>
    <w:rsid w:val="007E0C0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">
    <w:name w:val="Titel4"/>
    <w:basedOn w:val="Standard"/>
    <w:next w:val="p1a"/>
    <w:rsid w:val="00383DBB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">
    <w:name w:val="Untertitel4"/>
    <w:basedOn w:val="Titel4"/>
    <w:next w:val="author"/>
    <w:rsid w:val="00383DBB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">
    <w:name w:val="Titel5"/>
    <w:basedOn w:val="Standard"/>
    <w:next w:val="p1a"/>
    <w:rsid w:val="0022099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">
    <w:name w:val="Untertitel5"/>
    <w:basedOn w:val="Titel5"/>
    <w:next w:val="author"/>
    <w:rsid w:val="0022099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">
    <w:name w:val="Titel6"/>
    <w:basedOn w:val="Standard"/>
    <w:next w:val="p1a"/>
    <w:rsid w:val="00D17CC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">
    <w:name w:val="Untertitel6"/>
    <w:basedOn w:val="Titel6"/>
    <w:next w:val="author"/>
    <w:rsid w:val="00D17CC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">
    <w:name w:val="Titel7"/>
    <w:basedOn w:val="Standard"/>
    <w:next w:val="p1a"/>
    <w:rsid w:val="00DA74EF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">
    <w:name w:val="Untertitel7"/>
    <w:basedOn w:val="Titel7"/>
    <w:next w:val="author"/>
    <w:rsid w:val="00DA74EF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">
    <w:name w:val="Titel8"/>
    <w:basedOn w:val="Standard"/>
    <w:next w:val="p1a"/>
    <w:rsid w:val="00F217E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">
    <w:name w:val="Untertitel8"/>
    <w:basedOn w:val="Titel8"/>
    <w:next w:val="author"/>
    <w:rsid w:val="00F217E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character" w:customStyle="1" w:styleId="hps">
    <w:name w:val="hps"/>
    <w:rsid w:val="00F217E2"/>
    <w:rPr>
      <w:rFonts w:cs="Times New Roman"/>
    </w:rPr>
  </w:style>
  <w:style w:type="paragraph" w:customStyle="1" w:styleId="Titel9">
    <w:name w:val="Titel9"/>
    <w:basedOn w:val="Standard"/>
    <w:next w:val="p1a"/>
    <w:rsid w:val="00905180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">
    <w:name w:val="Untertitel9"/>
    <w:basedOn w:val="Titel9"/>
    <w:next w:val="author"/>
    <w:rsid w:val="00905180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">
    <w:name w:val="Titel10"/>
    <w:basedOn w:val="Standard"/>
    <w:next w:val="p1a"/>
    <w:rsid w:val="0003022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">
    <w:name w:val="Untertitel10"/>
    <w:basedOn w:val="Titel10"/>
    <w:next w:val="author"/>
    <w:rsid w:val="0003022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">
    <w:name w:val="Titel11"/>
    <w:basedOn w:val="Standard"/>
    <w:next w:val="p1a"/>
    <w:rsid w:val="00C614C1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">
    <w:name w:val="Untertitel11"/>
    <w:basedOn w:val="Titel11"/>
    <w:next w:val="author"/>
    <w:rsid w:val="00C614C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">
    <w:name w:val="Titel12"/>
    <w:basedOn w:val="Standard"/>
    <w:next w:val="p1a"/>
    <w:rsid w:val="0001255B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">
    <w:name w:val="Untertitel12"/>
    <w:basedOn w:val="Titel12"/>
    <w:next w:val="author"/>
    <w:rsid w:val="0001255B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">
    <w:name w:val="Titel13"/>
    <w:basedOn w:val="Standard"/>
    <w:next w:val="p1a"/>
    <w:rsid w:val="004B5E00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">
    <w:name w:val="Untertitel13"/>
    <w:basedOn w:val="Titel13"/>
    <w:next w:val="author"/>
    <w:rsid w:val="004B5E00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">
    <w:name w:val="Titel14"/>
    <w:basedOn w:val="Standard"/>
    <w:next w:val="p1a"/>
    <w:rsid w:val="00E572C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">
    <w:name w:val="Untertitel14"/>
    <w:basedOn w:val="Titel14"/>
    <w:next w:val="author"/>
    <w:rsid w:val="00E572C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">
    <w:name w:val="Titel15"/>
    <w:basedOn w:val="Standard"/>
    <w:next w:val="p1a"/>
    <w:rsid w:val="003A4A9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">
    <w:name w:val="Untertitel15"/>
    <w:basedOn w:val="Titel15"/>
    <w:next w:val="author"/>
    <w:rsid w:val="003A4A9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">
    <w:name w:val="Titel16"/>
    <w:basedOn w:val="Standard"/>
    <w:next w:val="p1a"/>
    <w:rsid w:val="006E60B9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">
    <w:name w:val="Untertitel16"/>
    <w:basedOn w:val="Titel16"/>
    <w:next w:val="author"/>
    <w:rsid w:val="006E60B9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">
    <w:name w:val="Titel17"/>
    <w:basedOn w:val="Standard"/>
    <w:next w:val="p1a"/>
    <w:rsid w:val="001A4E6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">
    <w:name w:val="Untertitel17"/>
    <w:basedOn w:val="Titel17"/>
    <w:next w:val="author"/>
    <w:rsid w:val="001A4E6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">
    <w:name w:val="Titel18"/>
    <w:basedOn w:val="Standard"/>
    <w:next w:val="p1a"/>
    <w:rsid w:val="00991CE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">
    <w:name w:val="Untertitel18"/>
    <w:basedOn w:val="Titel18"/>
    <w:next w:val="author"/>
    <w:rsid w:val="00991CE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">
    <w:name w:val="Titel19"/>
    <w:basedOn w:val="Standard"/>
    <w:next w:val="p1a"/>
    <w:rsid w:val="002935BB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">
    <w:name w:val="Untertitel19"/>
    <w:basedOn w:val="Titel19"/>
    <w:next w:val="author"/>
    <w:rsid w:val="002935BB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">
    <w:name w:val="Titel20"/>
    <w:basedOn w:val="Standard"/>
    <w:next w:val="p1a"/>
    <w:rsid w:val="003A37C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">
    <w:name w:val="Untertitel20"/>
    <w:basedOn w:val="Titel20"/>
    <w:next w:val="author"/>
    <w:rsid w:val="003A37C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1">
    <w:name w:val="Titel21"/>
    <w:basedOn w:val="Standard"/>
    <w:next w:val="p1a"/>
    <w:rsid w:val="006444AE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1">
    <w:name w:val="Untertitel21"/>
    <w:basedOn w:val="Titel21"/>
    <w:next w:val="author"/>
    <w:rsid w:val="006444AE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2">
    <w:name w:val="Titel22"/>
    <w:basedOn w:val="Standard"/>
    <w:next w:val="p1a"/>
    <w:rsid w:val="00E265E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2">
    <w:name w:val="Untertitel22"/>
    <w:basedOn w:val="Titel22"/>
    <w:next w:val="author"/>
    <w:rsid w:val="00E265E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3">
    <w:name w:val="Titel23"/>
    <w:basedOn w:val="Standard"/>
    <w:next w:val="p1a"/>
    <w:rsid w:val="00453A3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3">
    <w:name w:val="Untertitel23"/>
    <w:basedOn w:val="Titel23"/>
    <w:next w:val="author"/>
    <w:rsid w:val="00453A3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4">
    <w:name w:val="Titel24"/>
    <w:basedOn w:val="Standard"/>
    <w:next w:val="p1a"/>
    <w:rsid w:val="00B85BA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4">
    <w:name w:val="Untertitel24"/>
    <w:basedOn w:val="Titel24"/>
    <w:next w:val="author"/>
    <w:rsid w:val="00B85BA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5">
    <w:name w:val="Titel25"/>
    <w:basedOn w:val="Standard"/>
    <w:next w:val="p1a"/>
    <w:rsid w:val="00EE006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5">
    <w:name w:val="Untertitel25"/>
    <w:basedOn w:val="Titel25"/>
    <w:next w:val="author"/>
    <w:rsid w:val="00EE006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6">
    <w:name w:val="Titel26"/>
    <w:basedOn w:val="Standard"/>
    <w:next w:val="p1a"/>
    <w:rsid w:val="00AF6C7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6">
    <w:name w:val="Untertitel26"/>
    <w:basedOn w:val="Titel26"/>
    <w:next w:val="author"/>
    <w:rsid w:val="00AF6C7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7">
    <w:name w:val="Titel27"/>
    <w:basedOn w:val="Standard"/>
    <w:next w:val="p1a"/>
    <w:rsid w:val="001C550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7">
    <w:name w:val="Untertitel27"/>
    <w:basedOn w:val="Titel27"/>
    <w:next w:val="author"/>
    <w:rsid w:val="001C550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8">
    <w:name w:val="Titel28"/>
    <w:basedOn w:val="Standard"/>
    <w:next w:val="p1a"/>
    <w:rsid w:val="00E543B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8">
    <w:name w:val="Untertitel28"/>
    <w:basedOn w:val="Titel28"/>
    <w:next w:val="author"/>
    <w:rsid w:val="00E543B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9">
    <w:name w:val="Titel29"/>
    <w:basedOn w:val="Standard"/>
    <w:next w:val="p1a"/>
    <w:rsid w:val="007137F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9">
    <w:name w:val="Untertitel29"/>
    <w:basedOn w:val="Titel29"/>
    <w:next w:val="author"/>
    <w:rsid w:val="007137F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0">
    <w:name w:val="Titel30"/>
    <w:basedOn w:val="Standard"/>
    <w:next w:val="p1a"/>
    <w:rsid w:val="006A61E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0">
    <w:name w:val="Untertitel30"/>
    <w:basedOn w:val="Titel30"/>
    <w:next w:val="author"/>
    <w:rsid w:val="006A61E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1">
    <w:name w:val="Titel31"/>
    <w:basedOn w:val="Standard"/>
    <w:next w:val="p1a"/>
    <w:rsid w:val="003B05A1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1">
    <w:name w:val="Untertitel31"/>
    <w:basedOn w:val="Titel31"/>
    <w:next w:val="author"/>
    <w:rsid w:val="003B05A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2">
    <w:name w:val="Titel32"/>
    <w:basedOn w:val="Standard"/>
    <w:next w:val="p1a"/>
    <w:rsid w:val="004D362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2">
    <w:name w:val="Untertitel32"/>
    <w:basedOn w:val="Titel32"/>
    <w:next w:val="author"/>
    <w:rsid w:val="004D362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3">
    <w:name w:val="Titel33"/>
    <w:basedOn w:val="Standard"/>
    <w:next w:val="p1a"/>
    <w:rsid w:val="00AC7D90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3">
    <w:name w:val="Untertitel33"/>
    <w:basedOn w:val="Titel33"/>
    <w:next w:val="author"/>
    <w:rsid w:val="00AC7D90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4">
    <w:name w:val="Titel34"/>
    <w:basedOn w:val="Standard"/>
    <w:next w:val="p1a"/>
    <w:rsid w:val="007D432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4">
    <w:name w:val="Untertitel34"/>
    <w:basedOn w:val="Titel34"/>
    <w:next w:val="author"/>
    <w:rsid w:val="007D432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5">
    <w:name w:val="Titel35"/>
    <w:basedOn w:val="Standard"/>
    <w:next w:val="p1a"/>
    <w:rsid w:val="00C42AB1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5">
    <w:name w:val="Untertitel35"/>
    <w:basedOn w:val="Titel35"/>
    <w:next w:val="author"/>
    <w:rsid w:val="00C42AB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6">
    <w:name w:val="Titel36"/>
    <w:basedOn w:val="Standard"/>
    <w:next w:val="p1a"/>
    <w:rsid w:val="000A34F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6">
    <w:name w:val="Untertitel36"/>
    <w:basedOn w:val="Titel36"/>
    <w:next w:val="author"/>
    <w:rsid w:val="000A34F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7">
    <w:name w:val="Titel37"/>
    <w:basedOn w:val="Standard"/>
    <w:next w:val="p1a"/>
    <w:rsid w:val="00A8535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7">
    <w:name w:val="Untertitel37"/>
    <w:basedOn w:val="Titel37"/>
    <w:next w:val="author"/>
    <w:rsid w:val="00A8535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8">
    <w:name w:val="Titel38"/>
    <w:basedOn w:val="Standard"/>
    <w:next w:val="p1a"/>
    <w:rsid w:val="0051081C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8">
    <w:name w:val="Untertitel38"/>
    <w:basedOn w:val="Titel38"/>
    <w:next w:val="author"/>
    <w:rsid w:val="0051081C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9">
    <w:name w:val="Titel39"/>
    <w:basedOn w:val="Standard"/>
    <w:next w:val="p1a"/>
    <w:rsid w:val="0027670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9">
    <w:name w:val="Untertitel39"/>
    <w:basedOn w:val="Titel39"/>
    <w:next w:val="author"/>
    <w:rsid w:val="0027670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0">
    <w:name w:val="Titel40"/>
    <w:basedOn w:val="Standard"/>
    <w:next w:val="p1a"/>
    <w:rsid w:val="004E31AB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0">
    <w:name w:val="Untertitel40"/>
    <w:basedOn w:val="Titel40"/>
    <w:next w:val="author"/>
    <w:rsid w:val="004E31AB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1">
    <w:name w:val="Titel41"/>
    <w:basedOn w:val="Standard"/>
    <w:next w:val="p1a"/>
    <w:rsid w:val="003D69B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1">
    <w:name w:val="Untertitel41"/>
    <w:basedOn w:val="Titel41"/>
    <w:next w:val="author"/>
    <w:rsid w:val="003D69B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1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152C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Titel42">
    <w:name w:val="Titel42"/>
    <w:basedOn w:val="Standard"/>
    <w:next w:val="p1a"/>
    <w:rsid w:val="0002731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2">
    <w:name w:val="Untertitel42"/>
    <w:basedOn w:val="Titel42"/>
    <w:next w:val="author"/>
    <w:rsid w:val="0002731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3">
    <w:name w:val="Titel43"/>
    <w:basedOn w:val="Standard"/>
    <w:next w:val="p1a"/>
    <w:rsid w:val="0076648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3">
    <w:name w:val="Untertitel43"/>
    <w:basedOn w:val="Titel43"/>
    <w:next w:val="author"/>
    <w:rsid w:val="0076648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4">
    <w:name w:val="Titel44"/>
    <w:basedOn w:val="Standard"/>
    <w:next w:val="p1a"/>
    <w:rsid w:val="00DC1BD1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4">
    <w:name w:val="Untertitel44"/>
    <w:basedOn w:val="Titel44"/>
    <w:next w:val="author"/>
    <w:rsid w:val="00DC1BD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le">
    <w:name w:val="title"/>
    <w:basedOn w:val="Standard"/>
    <w:next w:val="p1a"/>
    <w:rsid w:val="001837E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subtitle">
    <w:name w:val="subtitle"/>
    <w:basedOn w:val="title"/>
    <w:next w:val="author"/>
    <w:rsid w:val="001837E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9B7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Times" w:eastAsia="Times New Roman" w:hAnsi="Time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3D69B7"/>
    <w:pPr>
      <w:keepNext/>
      <w:spacing w:after="240"/>
      <w:outlineLvl w:val="0"/>
    </w:pPr>
    <w:rPr>
      <w:rFonts w:ascii="Arial" w:hAnsi="Arial"/>
      <w:b/>
      <w:bCs/>
      <w:sz w:val="28"/>
      <w:szCs w:val="24"/>
    </w:rPr>
  </w:style>
  <w:style w:type="paragraph" w:styleId="berschrift2">
    <w:name w:val="heading 2"/>
    <w:basedOn w:val="Standard"/>
    <w:next w:val="Standard"/>
    <w:link w:val="berschrift2Zchn"/>
    <w:qFormat/>
    <w:rsid w:val="003D69B7"/>
    <w:pPr>
      <w:keepNext/>
      <w:spacing w:before="240" w:after="120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link w:val="berschrift3Zchn"/>
    <w:qFormat/>
    <w:rsid w:val="003D69B7"/>
    <w:pPr>
      <w:keepNext/>
      <w:spacing w:before="180" w:after="120"/>
      <w:outlineLvl w:val="2"/>
    </w:pPr>
    <w:rPr>
      <w:rFonts w:ascii="Arial" w:hAnsi="Arial"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4F6E5A"/>
    <w:rPr>
      <w:rFonts w:ascii="Arial" w:eastAsia="Times New Roman" w:hAnsi="Arial"/>
      <w:b/>
      <w:bCs/>
      <w:sz w:val="28"/>
      <w:szCs w:val="24"/>
      <w:lang w:eastAsia="de-DE"/>
    </w:rPr>
  </w:style>
  <w:style w:type="character" w:customStyle="1" w:styleId="berschrift2Zchn">
    <w:name w:val="Überschrift 2 Zchn"/>
    <w:link w:val="berschrift2"/>
    <w:rsid w:val="004F6E5A"/>
    <w:rPr>
      <w:rFonts w:ascii="Arial" w:eastAsia="Times New Roman" w:hAnsi="Arial"/>
      <w:b/>
      <w:lang w:eastAsia="de-DE"/>
    </w:rPr>
  </w:style>
  <w:style w:type="character" w:customStyle="1" w:styleId="berschrift3Zchn">
    <w:name w:val="Überschrift 3 Zchn"/>
    <w:link w:val="berschrift3"/>
    <w:rsid w:val="004F6E5A"/>
    <w:rPr>
      <w:rFonts w:ascii="Arial" w:eastAsia="Times New Roman" w:hAnsi="Arial" w:cs="Arial"/>
      <w:b/>
      <w:bCs/>
      <w:szCs w:val="26"/>
      <w:lang w:eastAsia="de-DE"/>
    </w:rPr>
  </w:style>
  <w:style w:type="paragraph" w:styleId="Kopfzeile">
    <w:name w:val="header"/>
    <w:basedOn w:val="Standard"/>
    <w:link w:val="KopfzeileZchn"/>
    <w:rsid w:val="003D69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4F6E5A"/>
    <w:rPr>
      <w:rFonts w:ascii="Times" w:eastAsia="Times New Roman" w:hAnsi="Times"/>
      <w:lang w:eastAsia="de-DE"/>
    </w:rPr>
  </w:style>
  <w:style w:type="paragraph" w:styleId="Fuzeile">
    <w:name w:val="footer"/>
    <w:basedOn w:val="Standard"/>
    <w:link w:val="FuzeileZchn"/>
    <w:rsid w:val="003D69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4F6E5A"/>
    <w:rPr>
      <w:rFonts w:ascii="Times" w:eastAsia="Times New Roman" w:hAnsi="Times"/>
      <w:lang w:eastAsia="de-DE"/>
    </w:rPr>
  </w:style>
  <w:style w:type="character" w:styleId="Seitenzahl">
    <w:name w:val="page number"/>
    <w:basedOn w:val="Absatz-Standardschriftart"/>
    <w:rsid w:val="003D69B7"/>
    <w:rPr>
      <w:sz w:val="20"/>
    </w:rPr>
  </w:style>
  <w:style w:type="paragraph" w:customStyle="1" w:styleId="Runninghead-left">
    <w:name w:val="Running head - left"/>
    <w:basedOn w:val="Standard"/>
    <w:rsid w:val="003D69B7"/>
    <w:pPr>
      <w:tabs>
        <w:tab w:val="left" w:pos="680"/>
        <w:tab w:val="right" w:pos="6237"/>
        <w:tab w:val="right" w:pos="6917"/>
      </w:tabs>
      <w:spacing w:after="120" w:line="200" w:lineRule="exact"/>
      <w:ind w:firstLine="0"/>
      <w:jc w:val="left"/>
    </w:pPr>
    <w:rPr>
      <w:sz w:val="17"/>
    </w:rPr>
  </w:style>
  <w:style w:type="paragraph" w:customStyle="1" w:styleId="Runninghead-right">
    <w:name w:val="Running head - right"/>
    <w:basedOn w:val="Runninghead-left"/>
    <w:rsid w:val="003D69B7"/>
    <w:pPr>
      <w:jc w:val="right"/>
    </w:pPr>
  </w:style>
  <w:style w:type="paragraph" w:customStyle="1" w:styleId="author">
    <w:name w:val="author"/>
    <w:basedOn w:val="Standard"/>
    <w:next w:val="Standard"/>
    <w:rsid w:val="003D69B7"/>
    <w:pPr>
      <w:suppressAutoHyphens/>
      <w:spacing w:before="480" w:after="220"/>
      <w:ind w:firstLine="0"/>
      <w:jc w:val="left"/>
    </w:pPr>
    <w:rPr>
      <w:b/>
    </w:rPr>
  </w:style>
  <w:style w:type="paragraph" w:customStyle="1" w:styleId="table">
    <w:name w:val="table"/>
    <w:basedOn w:val="Standard"/>
    <w:rsid w:val="003D69B7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equation">
    <w:name w:val="equation"/>
    <w:basedOn w:val="Standard"/>
    <w:next w:val="Standard"/>
    <w:rsid w:val="003D69B7"/>
    <w:pPr>
      <w:tabs>
        <w:tab w:val="center" w:pos="3204"/>
        <w:tab w:val="right" w:pos="6634"/>
      </w:tabs>
      <w:spacing w:before="240" w:after="240"/>
      <w:ind w:firstLine="0"/>
      <w:jc w:val="left"/>
    </w:pPr>
  </w:style>
  <w:style w:type="paragraph" w:customStyle="1" w:styleId="figlegend">
    <w:name w:val="figlegend"/>
    <w:basedOn w:val="Standard"/>
    <w:next w:val="Standard"/>
    <w:rsid w:val="003D69B7"/>
    <w:pPr>
      <w:keepLines/>
      <w:spacing w:before="120" w:after="240" w:line="200" w:lineRule="atLeast"/>
      <w:ind w:firstLine="0"/>
    </w:pPr>
    <w:rPr>
      <w:sz w:val="17"/>
    </w:rPr>
  </w:style>
  <w:style w:type="paragraph" w:customStyle="1" w:styleId="FunotentextFootnote">
    <w:name w:val="Fußnotentext.Footnote"/>
    <w:basedOn w:val="p1a"/>
    <w:rsid w:val="003D69B7"/>
    <w:pPr>
      <w:tabs>
        <w:tab w:val="left" w:pos="170"/>
      </w:tabs>
      <w:spacing w:after="40" w:line="200" w:lineRule="atLeast"/>
    </w:pPr>
    <w:rPr>
      <w:sz w:val="17"/>
    </w:rPr>
  </w:style>
  <w:style w:type="paragraph" w:customStyle="1" w:styleId="p1a">
    <w:name w:val="p1a"/>
    <w:basedOn w:val="Standard"/>
    <w:next w:val="Standard"/>
    <w:rsid w:val="003D69B7"/>
    <w:pPr>
      <w:ind w:firstLine="0"/>
    </w:pPr>
  </w:style>
  <w:style w:type="character" w:styleId="Funotenzeichen">
    <w:name w:val="footnote reference"/>
    <w:basedOn w:val="Absatz-Standardschriftart"/>
    <w:semiHidden/>
    <w:rsid w:val="003D69B7"/>
    <w:rPr>
      <w:position w:val="6"/>
      <w:sz w:val="12"/>
      <w:vertAlign w:val="baseline"/>
    </w:rPr>
  </w:style>
  <w:style w:type="paragraph" w:customStyle="1" w:styleId="heading1">
    <w:name w:val="heading1"/>
    <w:basedOn w:val="Standard"/>
    <w:next w:val="p1a"/>
    <w:rsid w:val="003D69B7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paragraph" w:customStyle="1" w:styleId="heading2">
    <w:name w:val="heading2"/>
    <w:basedOn w:val="heading1"/>
    <w:next w:val="p1a"/>
    <w:rsid w:val="003D69B7"/>
    <w:pPr>
      <w:tabs>
        <w:tab w:val="left" w:pos="510"/>
      </w:tabs>
    </w:pPr>
    <w:rPr>
      <w:i/>
    </w:rPr>
  </w:style>
  <w:style w:type="paragraph" w:customStyle="1" w:styleId="heading3">
    <w:name w:val="heading3"/>
    <w:basedOn w:val="p1a"/>
    <w:next w:val="p1a"/>
    <w:rsid w:val="003D69B7"/>
    <w:pPr>
      <w:tabs>
        <w:tab w:val="left" w:pos="284"/>
      </w:tabs>
      <w:suppressAutoHyphens/>
      <w:spacing w:before="480" w:after="240"/>
      <w:jc w:val="left"/>
    </w:pPr>
    <w:rPr>
      <w:b/>
    </w:rPr>
  </w:style>
  <w:style w:type="paragraph" w:customStyle="1" w:styleId="Subitem">
    <w:name w:val="Subitem"/>
    <w:rsid w:val="003D69B7"/>
    <w:pPr>
      <w:numPr>
        <w:numId w:val="10"/>
      </w:numPr>
      <w:spacing w:after="120" w:line="240" w:lineRule="atLeast"/>
      <w:contextualSpacing/>
      <w:jc w:val="both"/>
    </w:pPr>
    <w:rPr>
      <w:rFonts w:ascii="Times" w:eastAsia="Times New Roman" w:hAnsi="Times"/>
      <w:lang w:eastAsia="de-DE"/>
    </w:rPr>
  </w:style>
  <w:style w:type="paragraph" w:customStyle="1" w:styleId="NumberedItem">
    <w:name w:val="Numbered Item"/>
    <w:basedOn w:val="BulletItem"/>
    <w:rsid w:val="003D69B7"/>
  </w:style>
  <w:style w:type="paragraph" w:customStyle="1" w:styleId="BulletItem">
    <w:name w:val="Bullet Item"/>
    <w:basedOn w:val="Standard"/>
    <w:rsid w:val="003D69B7"/>
    <w:pPr>
      <w:numPr>
        <w:numId w:val="11"/>
      </w:numPr>
      <w:spacing w:before="120" w:after="120"/>
      <w:contextualSpacing/>
    </w:pPr>
  </w:style>
  <w:style w:type="paragraph" w:customStyle="1" w:styleId="petit">
    <w:name w:val="petit"/>
    <w:basedOn w:val="Standard"/>
    <w:rsid w:val="003D69B7"/>
    <w:pPr>
      <w:spacing w:before="120" w:after="120" w:line="200" w:lineRule="atLeast"/>
    </w:pPr>
    <w:rPr>
      <w:sz w:val="17"/>
    </w:rPr>
  </w:style>
  <w:style w:type="paragraph" w:customStyle="1" w:styleId="reference">
    <w:name w:val="reference"/>
    <w:basedOn w:val="Standard"/>
    <w:rsid w:val="003D69B7"/>
    <w:pPr>
      <w:tabs>
        <w:tab w:val="left" w:pos="340"/>
      </w:tabs>
      <w:spacing w:line="200" w:lineRule="atLeast"/>
      <w:ind w:left="238" w:hanging="238"/>
    </w:pPr>
    <w:rPr>
      <w:sz w:val="18"/>
    </w:rPr>
  </w:style>
  <w:style w:type="paragraph" w:customStyle="1" w:styleId="Important">
    <w:name w:val="Important"/>
    <w:basedOn w:val="p1a"/>
    <w:rsid w:val="003D69B7"/>
    <w:pPr>
      <w:shd w:val="clear" w:color="auto" w:fill="D9D9D9"/>
      <w:spacing w:before="240" w:after="240"/>
      <w:ind w:left="238" w:right="238"/>
      <w:contextualSpacing/>
    </w:pPr>
  </w:style>
  <w:style w:type="paragraph" w:customStyle="1" w:styleId="tablelegend">
    <w:name w:val="tablelegend"/>
    <w:basedOn w:val="Standard"/>
    <w:next w:val="Standard"/>
    <w:rsid w:val="003D69B7"/>
    <w:pPr>
      <w:keepNext/>
      <w:keepLines/>
      <w:spacing w:before="240" w:after="120" w:line="200" w:lineRule="atLeast"/>
      <w:ind w:firstLine="0"/>
    </w:pPr>
    <w:rPr>
      <w:sz w:val="17"/>
    </w:rPr>
  </w:style>
  <w:style w:type="paragraph" w:customStyle="1" w:styleId="tablenotes">
    <w:name w:val="tablenotes"/>
    <w:basedOn w:val="Standard"/>
    <w:next w:val="Standard"/>
    <w:rsid w:val="003D69B7"/>
    <w:pPr>
      <w:widowControl w:val="0"/>
      <w:spacing w:before="20" w:line="200" w:lineRule="atLeast"/>
      <w:ind w:firstLine="0"/>
      <w:jc w:val="left"/>
    </w:pPr>
    <w:rPr>
      <w:sz w:val="17"/>
    </w:rPr>
  </w:style>
  <w:style w:type="paragraph" w:customStyle="1" w:styleId="Titel1">
    <w:name w:val="Titel1"/>
    <w:basedOn w:val="Standard"/>
    <w:next w:val="p1a"/>
    <w:rsid w:val="0024013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styleId="Verzeichnis1">
    <w:name w:val="toc 1"/>
    <w:basedOn w:val="Standard"/>
    <w:next w:val="petit"/>
    <w:semiHidden/>
    <w:rsid w:val="003D69B7"/>
    <w:pPr>
      <w:tabs>
        <w:tab w:val="right" w:leader="dot" w:pos="6634"/>
      </w:tabs>
      <w:spacing w:before="240"/>
      <w:ind w:firstLine="0"/>
      <w:jc w:val="left"/>
    </w:pPr>
    <w:rPr>
      <w:b/>
    </w:rPr>
  </w:style>
  <w:style w:type="paragraph" w:styleId="Verzeichnis2">
    <w:name w:val="toc 2"/>
    <w:basedOn w:val="Verzeichnis1"/>
    <w:semiHidden/>
    <w:rsid w:val="003D69B7"/>
    <w:pPr>
      <w:spacing w:before="0"/>
      <w:ind w:left="284"/>
    </w:pPr>
    <w:rPr>
      <w:b w:val="0"/>
    </w:rPr>
  </w:style>
  <w:style w:type="paragraph" w:styleId="Verzeichnis3">
    <w:name w:val="toc 3"/>
    <w:basedOn w:val="Verzeichnis1"/>
    <w:semiHidden/>
    <w:rsid w:val="003D69B7"/>
    <w:pPr>
      <w:spacing w:before="0"/>
      <w:ind w:left="510"/>
    </w:pPr>
    <w:rPr>
      <w:b w:val="0"/>
    </w:rPr>
  </w:style>
  <w:style w:type="paragraph" w:styleId="Index1">
    <w:name w:val="index 1"/>
    <w:basedOn w:val="petit"/>
    <w:semiHidden/>
    <w:rsid w:val="003D69B7"/>
    <w:pPr>
      <w:spacing w:before="0" w:after="0"/>
      <w:ind w:left="720" w:hanging="720"/>
      <w:jc w:val="left"/>
    </w:pPr>
    <w:rPr>
      <w:szCs w:val="21"/>
    </w:rPr>
  </w:style>
  <w:style w:type="paragraph" w:styleId="Index2">
    <w:name w:val="index 2"/>
    <w:basedOn w:val="Index1"/>
    <w:semiHidden/>
    <w:rsid w:val="003D69B7"/>
    <w:pPr>
      <w:ind w:left="958"/>
    </w:pPr>
  </w:style>
  <w:style w:type="paragraph" w:styleId="Index3">
    <w:name w:val="index 3"/>
    <w:basedOn w:val="Standard"/>
    <w:next w:val="Standard"/>
    <w:semiHidden/>
    <w:rsid w:val="003D69B7"/>
    <w:pPr>
      <w:ind w:left="660" w:hanging="220"/>
      <w:jc w:val="left"/>
    </w:pPr>
    <w:rPr>
      <w:szCs w:val="21"/>
    </w:rPr>
  </w:style>
  <w:style w:type="paragraph" w:styleId="Funotentext">
    <w:name w:val="footnote text"/>
    <w:basedOn w:val="Standard"/>
    <w:link w:val="FunotentextZchn"/>
    <w:semiHidden/>
    <w:rsid w:val="003D69B7"/>
  </w:style>
  <w:style w:type="character" w:customStyle="1" w:styleId="FunotentextZchn">
    <w:name w:val="Fußnotentext Zchn"/>
    <w:link w:val="Funotentext"/>
    <w:semiHidden/>
    <w:rsid w:val="004F6E5A"/>
    <w:rPr>
      <w:rFonts w:ascii="Times" w:eastAsia="Times New Roman" w:hAnsi="Times"/>
      <w:lang w:eastAsia="de-DE"/>
    </w:rPr>
  </w:style>
  <w:style w:type="paragraph" w:styleId="Verzeichnis4">
    <w:name w:val="toc 4"/>
    <w:basedOn w:val="Verzeichnis3"/>
    <w:next w:val="Standard"/>
    <w:semiHidden/>
    <w:rsid w:val="003D69B7"/>
    <w:pPr>
      <w:ind w:left="737"/>
    </w:pPr>
  </w:style>
  <w:style w:type="character" w:styleId="Hyperlink">
    <w:name w:val="Hyperlink"/>
    <w:basedOn w:val="Absatz-Standardschriftart"/>
    <w:rsid w:val="003D69B7"/>
    <w:rPr>
      <w:color w:val="0000FF"/>
      <w:u w:val="single"/>
    </w:rPr>
  </w:style>
  <w:style w:type="paragraph" w:customStyle="1" w:styleId="heading4">
    <w:name w:val="heading4"/>
    <w:basedOn w:val="p1a"/>
    <w:next w:val="p1a"/>
    <w:rsid w:val="003D69B7"/>
    <w:pPr>
      <w:keepNext/>
      <w:suppressAutoHyphens/>
      <w:spacing w:before="480" w:after="240"/>
      <w:jc w:val="left"/>
    </w:pPr>
  </w:style>
  <w:style w:type="paragraph" w:customStyle="1" w:styleId="heading5">
    <w:name w:val="heading5"/>
    <w:basedOn w:val="heading4"/>
    <w:next w:val="p1a"/>
    <w:rsid w:val="003D69B7"/>
    <w:pPr>
      <w:spacing w:before="360" w:after="120"/>
    </w:pPr>
    <w:rPr>
      <w:i/>
    </w:rPr>
  </w:style>
  <w:style w:type="paragraph" w:customStyle="1" w:styleId="Untertitel1">
    <w:name w:val="Untertitel1"/>
    <w:basedOn w:val="Titel1"/>
    <w:next w:val="author"/>
    <w:rsid w:val="0024013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Run-inHeading1">
    <w:name w:val="Run-in Heading 1"/>
    <w:basedOn w:val="p1a"/>
    <w:rsid w:val="003D69B7"/>
    <w:pPr>
      <w:spacing w:before="120"/>
    </w:pPr>
    <w:rPr>
      <w:b/>
    </w:rPr>
  </w:style>
  <w:style w:type="paragraph" w:customStyle="1" w:styleId="Run-inHeading2">
    <w:name w:val="Run-in Heading 2"/>
    <w:basedOn w:val="p1a"/>
    <w:rsid w:val="003D69B7"/>
    <w:pPr>
      <w:spacing w:before="120"/>
    </w:pPr>
    <w:rPr>
      <w:i/>
    </w:rPr>
  </w:style>
  <w:style w:type="paragraph" w:customStyle="1" w:styleId="affiliation">
    <w:name w:val="affiliation"/>
    <w:basedOn w:val="Standard"/>
    <w:next w:val="Standard"/>
    <w:rsid w:val="003D69B7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customStyle="1" w:styleId="abstract">
    <w:name w:val="abstract"/>
    <w:basedOn w:val="Standard"/>
    <w:next w:val="Standard"/>
    <w:rsid w:val="003D69B7"/>
    <w:pPr>
      <w:spacing w:before="480" w:after="480"/>
      <w:ind w:firstLine="0"/>
    </w:pPr>
  </w:style>
  <w:style w:type="paragraph" w:customStyle="1" w:styleId="quotation">
    <w:name w:val="quotation"/>
    <w:basedOn w:val="affiliation"/>
    <w:next w:val="Standard"/>
    <w:rsid w:val="003D69B7"/>
    <w:pPr>
      <w:spacing w:after="120"/>
      <w:ind w:right="238"/>
      <w:contextualSpacing/>
    </w:pPr>
  </w:style>
  <w:style w:type="paragraph" w:customStyle="1" w:styleId="acknowledgements">
    <w:name w:val="acknowledgements"/>
    <w:basedOn w:val="affiliation"/>
    <w:next w:val="Standard"/>
    <w:rsid w:val="003D69B7"/>
    <w:pPr>
      <w:suppressAutoHyphens w:val="0"/>
      <w:spacing w:before="240"/>
      <w:ind w:left="0"/>
      <w:jc w:val="both"/>
    </w:pPr>
  </w:style>
  <w:style w:type="paragraph" w:customStyle="1" w:styleId="references">
    <w:name w:val="references"/>
    <w:basedOn w:val="petit"/>
    <w:rsid w:val="003D69B7"/>
    <w:pPr>
      <w:spacing w:before="0" w:after="0"/>
      <w:ind w:left="238" w:hanging="238"/>
    </w:pPr>
  </w:style>
  <w:style w:type="paragraph" w:customStyle="1" w:styleId="figurecitation">
    <w:name w:val="figurecitation"/>
    <w:basedOn w:val="Standard"/>
    <w:rsid w:val="003D69B7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Titel2">
    <w:name w:val="Titel2"/>
    <w:basedOn w:val="Standard"/>
    <w:next w:val="p1a"/>
    <w:rsid w:val="00943606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">
    <w:name w:val="Untertitel2"/>
    <w:basedOn w:val="Titel2"/>
    <w:next w:val="author"/>
    <w:rsid w:val="00943606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">
    <w:name w:val="Titel3"/>
    <w:basedOn w:val="Standard"/>
    <w:next w:val="p1a"/>
    <w:rsid w:val="007E0C0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">
    <w:name w:val="Untertitel3"/>
    <w:basedOn w:val="Titel3"/>
    <w:next w:val="author"/>
    <w:rsid w:val="007E0C0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">
    <w:name w:val="Titel4"/>
    <w:basedOn w:val="Standard"/>
    <w:next w:val="p1a"/>
    <w:rsid w:val="00383DBB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">
    <w:name w:val="Untertitel4"/>
    <w:basedOn w:val="Titel4"/>
    <w:next w:val="author"/>
    <w:rsid w:val="00383DBB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">
    <w:name w:val="Titel5"/>
    <w:basedOn w:val="Standard"/>
    <w:next w:val="p1a"/>
    <w:rsid w:val="0022099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">
    <w:name w:val="Untertitel5"/>
    <w:basedOn w:val="Titel5"/>
    <w:next w:val="author"/>
    <w:rsid w:val="0022099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">
    <w:name w:val="Titel6"/>
    <w:basedOn w:val="Standard"/>
    <w:next w:val="p1a"/>
    <w:rsid w:val="00D17CC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">
    <w:name w:val="Untertitel6"/>
    <w:basedOn w:val="Titel6"/>
    <w:next w:val="author"/>
    <w:rsid w:val="00D17CC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">
    <w:name w:val="Titel7"/>
    <w:basedOn w:val="Standard"/>
    <w:next w:val="p1a"/>
    <w:rsid w:val="00DA74EF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">
    <w:name w:val="Untertitel7"/>
    <w:basedOn w:val="Titel7"/>
    <w:next w:val="author"/>
    <w:rsid w:val="00DA74EF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">
    <w:name w:val="Titel8"/>
    <w:basedOn w:val="Standard"/>
    <w:next w:val="p1a"/>
    <w:rsid w:val="00F217E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">
    <w:name w:val="Untertitel8"/>
    <w:basedOn w:val="Titel8"/>
    <w:next w:val="author"/>
    <w:rsid w:val="00F217E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character" w:customStyle="1" w:styleId="hps">
    <w:name w:val="hps"/>
    <w:rsid w:val="00F217E2"/>
    <w:rPr>
      <w:rFonts w:cs="Times New Roman"/>
    </w:rPr>
  </w:style>
  <w:style w:type="paragraph" w:customStyle="1" w:styleId="Titel9">
    <w:name w:val="Titel9"/>
    <w:basedOn w:val="Standard"/>
    <w:next w:val="p1a"/>
    <w:rsid w:val="00905180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">
    <w:name w:val="Untertitel9"/>
    <w:basedOn w:val="Titel9"/>
    <w:next w:val="author"/>
    <w:rsid w:val="00905180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">
    <w:name w:val="Titel10"/>
    <w:basedOn w:val="Standard"/>
    <w:next w:val="p1a"/>
    <w:rsid w:val="0003022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">
    <w:name w:val="Untertitel10"/>
    <w:basedOn w:val="Titel10"/>
    <w:next w:val="author"/>
    <w:rsid w:val="0003022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">
    <w:name w:val="Titel11"/>
    <w:basedOn w:val="Standard"/>
    <w:next w:val="p1a"/>
    <w:rsid w:val="00C614C1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">
    <w:name w:val="Untertitel11"/>
    <w:basedOn w:val="Titel11"/>
    <w:next w:val="author"/>
    <w:rsid w:val="00C614C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">
    <w:name w:val="Titel12"/>
    <w:basedOn w:val="Standard"/>
    <w:next w:val="p1a"/>
    <w:rsid w:val="0001255B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">
    <w:name w:val="Untertitel12"/>
    <w:basedOn w:val="Titel12"/>
    <w:next w:val="author"/>
    <w:rsid w:val="0001255B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">
    <w:name w:val="Titel13"/>
    <w:basedOn w:val="Standard"/>
    <w:next w:val="p1a"/>
    <w:rsid w:val="004B5E00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">
    <w:name w:val="Untertitel13"/>
    <w:basedOn w:val="Titel13"/>
    <w:next w:val="author"/>
    <w:rsid w:val="004B5E00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">
    <w:name w:val="Titel14"/>
    <w:basedOn w:val="Standard"/>
    <w:next w:val="p1a"/>
    <w:rsid w:val="00E572C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">
    <w:name w:val="Untertitel14"/>
    <w:basedOn w:val="Titel14"/>
    <w:next w:val="author"/>
    <w:rsid w:val="00E572C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">
    <w:name w:val="Titel15"/>
    <w:basedOn w:val="Standard"/>
    <w:next w:val="p1a"/>
    <w:rsid w:val="003A4A9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">
    <w:name w:val="Untertitel15"/>
    <w:basedOn w:val="Titel15"/>
    <w:next w:val="author"/>
    <w:rsid w:val="003A4A9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">
    <w:name w:val="Titel16"/>
    <w:basedOn w:val="Standard"/>
    <w:next w:val="p1a"/>
    <w:rsid w:val="006E60B9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">
    <w:name w:val="Untertitel16"/>
    <w:basedOn w:val="Titel16"/>
    <w:next w:val="author"/>
    <w:rsid w:val="006E60B9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">
    <w:name w:val="Titel17"/>
    <w:basedOn w:val="Standard"/>
    <w:next w:val="p1a"/>
    <w:rsid w:val="001A4E6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">
    <w:name w:val="Untertitel17"/>
    <w:basedOn w:val="Titel17"/>
    <w:next w:val="author"/>
    <w:rsid w:val="001A4E6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">
    <w:name w:val="Titel18"/>
    <w:basedOn w:val="Standard"/>
    <w:next w:val="p1a"/>
    <w:rsid w:val="00991CE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">
    <w:name w:val="Untertitel18"/>
    <w:basedOn w:val="Titel18"/>
    <w:next w:val="author"/>
    <w:rsid w:val="00991CE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">
    <w:name w:val="Titel19"/>
    <w:basedOn w:val="Standard"/>
    <w:next w:val="p1a"/>
    <w:rsid w:val="002935BB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">
    <w:name w:val="Untertitel19"/>
    <w:basedOn w:val="Titel19"/>
    <w:next w:val="author"/>
    <w:rsid w:val="002935BB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">
    <w:name w:val="Titel20"/>
    <w:basedOn w:val="Standard"/>
    <w:next w:val="p1a"/>
    <w:rsid w:val="003A37C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">
    <w:name w:val="Untertitel20"/>
    <w:basedOn w:val="Titel20"/>
    <w:next w:val="author"/>
    <w:rsid w:val="003A37C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1">
    <w:name w:val="Titel21"/>
    <w:basedOn w:val="Standard"/>
    <w:next w:val="p1a"/>
    <w:rsid w:val="006444AE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1">
    <w:name w:val="Untertitel21"/>
    <w:basedOn w:val="Titel21"/>
    <w:next w:val="author"/>
    <w:rsid w:val="006444AE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2">
    <w:name w:val="Titel22"/>
    <w:basedOn w:val="Standard"/>
    <w:next w:val="p1a"/>
    <w:rsid w:val="00E265E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2">
    <w:name w:val="Untertitel22"/>
    <w:basedOn w:val="Titel22"/>
    <w:next w:val="author"/>
    <w:rsid w:val="00E265E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3">
    <w:name w:val="Titel23"/>
    <w:basedOn w:val="Standard"/>
    <w:next w:val="p1a"/>
    <w:rsid w:val="00453A3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3">
    <w:name w:val="Untertitel23"/>
    <w:basedOn w:val="Titel23"/>
    <w:next w:val="author"/>
    <w:rsid w:val="00453A3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4">
    <w:name w:val="Titel24"/>
    <w:basedOn w:val="Standard"/>
    <w:next w:val="p1a"/>
    <w:rsid w:val="00B85BA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4">
    <w:name w:val="Untertitel24"/>
    <w:basedOn w:val="Titel24"/>
    <w:next w:val="author"/>
    <w:rsid w:val="00B85BA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5">
    <w:name w:val="Titel25"/>
    <w:basedOn w:val="Standard"/>
    <w:next w:val="p1a"/>
    <w:rsid w:val="00EE006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5">
    <w:name w:val="Untertitel25"/>
    <w:basedOn w:val="Titel25"/>
    <w:next w:val="author"/>
    <w:rsid w:val="00EE006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6">
    <w:name w:val="Titel26"/>
    <w:basedOn w:val="Standard"/>
    <w:next w:val="p1a"/>
    <w:rsid w:val="00AF6C7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6">
    <w:name w:val="Untertitel26"/>
    <w:basedOn w:val="Titel26"/>
    <w:next w:val="author"/>
    <w:rsid w:val="00AF6C7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7">
    <w:name w:val="Titel27"/>
    <w:basedOn w:val="Standard"/>
    <w:next w:val="p1a"/>
    <w:rsid w:val="001C550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7">
    <w:name w:val="Untertitel27"/>
    <w:basedOn w:val="Titel27"/>
    <w:next w:val="author"/>
    <w:rsid w:val="001C550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8">
    <w:name w:val="Titel28"/>
    <w:basedOn w:val="Standard"/>
    <w:next w:val="p1a"/>
    <w:rsid w:val="00E543B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8">
    <w:name w:val="Untertitel28"/>
    <w:basedOn w:val="Titel28"/>
    <w:next w:val="author"/>
    <w:rsid w:val="00E543B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9">
    <w:name w:val="Titel29"/>
    <w:basedOn w:val="Standard"/>
    <w:next w:val="p1a"/>
    <w:rsid w:val="007137F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9">
    <w:name w:val="Untertitel29"/>
    <w:basedOn w:val="Titel29"/>
    <w:next w:val="author"/>
    <w:rsid w:val="007137F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0">
    <w:name w:val="Titel30"/>
    <w:basedOn w:val="Standard"/>
    <w:next w:val="p1a"/>
    <w:rsid w:val="006A61E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0">
    <w:name w:val="Untertitel30"/>
    <w:basedOn w:val="Titel30"/>
    <w:next w:val="author"/>
    <w:rsid w:val="006A61E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1">
    <w:name w:val="Titel31"/>
    <w:basedOn w:val="Standard"/>
    <w:next w:val="p1a"/>
    <w:rsid w:val="003B05A1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1">
    <w:name w:val="Untertitel31"/>
    <w:basedOn w:val="Titel31"/>
    <w:next w:val="author"/>
    <w:rsid w:val="003B05A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2">
    <w:name w:val="Titel32"/>
    <w:basedOn w:val="Standard"/>
    <w:next w:val="p1a"/>
    <w:rsid w:val="004D3628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2">
    <w:name w:val="Untertitel32"/>
    <w:basedOn w:val="Titel32"/>
    <w:next w:val="author"/>
    <w:rsid w:val="004D3628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3">
    <w:name w:val="Titel33"/>
    <w:basedOn w:val="Standard"/>
    <w:next w:val="p1a"/>
    <w:rsid w:val="00AC7D90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3">
    <w:name w:val="Untertitel33"/>
    <w:basedOn w:val="Titel33"/>
    <w:next w:val="author"/>
    <w:rsid w:val="00AC7D90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4">
    <w:name w:val="Titel34"/>
    <w:basedOn w:val="Standard"/>
    <w:next w:val="p1a"/>
    <w:rsid w:val="007D432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4">
    <w:name w:val="Untertitel34"/>
    <w:basedOn w:val="Titel34"/>
    <w:next w:val="author"/>
    <w:rsid w:val="007D432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5">
    <w:name w:val="Titel35"/>
    <w:basedOn w:val="Standard"/>
    <w:next w:val="p1a"/>
    <w:rsid w:val="00C42AB1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5">
    <w:name w:val="Untertitel35"/>
    <w:basedOn w:val="Titel35"/>
    <w:next w:val="author"/>
    <w:rsid w:val="00C42AB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6">
    <w:name w:val="Titel36"/>
    <w:basedOn w:val="Standard"/>
    <w:next w:val="p1a"/>
    <w:rsid w:val="000A34F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6">
    <w:name w:val="Untertitel36"/>
    <w:basedOn w:val="Titel36"/>
    <w:next w:val="author"/>
    <w:rsid w:val="000A34F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7">
    <w:name w:val="Titel37"/>
    <w:basedOn w:val="Standard"/>
    <w:next w:val="p1a"/>
    <w:rsid w:val="00A8535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7">
    <w:name w:val="Untertitel37"/>
    <w:basedOn w:val="Titel37"/>
    <w:next w:val="author"/>
    <w:rsid w:val="00A8535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8">
    <w:name w:val="Titel38"/>
    <w:basedOn w:val="Standard"/>
    <w:next w:val="p1a"/>
    <w:rsid w:val="0051081C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8">
    <w:name w:val="Untertitel38"/>
    <w:basedOn w:val="Titel38"/>
    <w:next w:val="author"/>
    <w:rsid w:val="0051081C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9">
    <w:name w:val="Titel39"/>
    <w:basedOn w:val="Standard"/>
    <w:next w:val="p1a"/>
    <w:rsid w:val="0027670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9">
    <w:name w:val="Untertitel39"/>
    <w:basedOn w:val="Titel39"/>
    <w:next w:val="author"/>
    <w:rsid w:val="0027670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0">
    <w:name w:val="Titel40"/>
    <w:basedOn w:val="Standard"/>
    <w:next w:val="p1a"/>
    <w:rsid w:val="004E31AB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0">
    <w:name w:val="Untertitel40"/>
    <w:basedOn w:val="Titel40"/>
    <w:next w:val="author"/>
    <w:rsid w:val="004E31AB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1">
    <w:name w:val="Titel41"/>
    <w:basedOn w:val="Standard"/>
    <w:next w:val="p1a"/>
    <w:rsid w:val="003D69B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1">
    <w:name w:val="Untertitel41"/>
    <w:basedOn w:val="Titel41"/>
    <w:next w:val="author"/>
    <w:rsid w:val="003D69B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etasonic\Dokumentation\Zus&#228;tzlicheDokumente\Subject-Buch\Index-Version\20120705-Gesamtbuch-Zentraldokument\T1-book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T1-book.dot</Template>
  <TotalTime>0</TotalTime>
  <Pages>3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Carina Busse</cp:lastModifiedBy>
  <cp:revision>7</cp:revision>
  <cp:lastPrinted>2012-05-16T09:45:00Z</cp:lastPrinted>
  <dcterms:created xsi:type="dcterms:W3CDTF">2012-07-05T00:31:00Z</dcterms:created>
  <dcterms:modified xsi:type="dcterms:W3CDTF">2012-07-05T09:41:00Z</dcterms:modified>
</cp:coreProperties>
</file>