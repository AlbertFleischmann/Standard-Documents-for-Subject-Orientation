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E67" w:rsidRDefault="006A6E67" w:rsidP="004F3FCF">
      <w:pPr>
        <w:pStyle w:val="heading1"/>
        <w:jc w:val="center"/>
        <w:rPr>
          <w:sz w:val="40"/>
        </w:rPr>
      </w:pPr>
      <w:r w:rsidRPr="004F3FCF">
        <w:rPr>
          <w:sz w:val="40"/>
        </w:rPr>
        <w:t>Subject Oriented Business Process Management</w:t>
      </w:r>
    </w:p>
    <w:p w:rsidR="006A6E67" w:rsidRDefault="006A6E67" w:rsidP="004F3FCF">
      <w:pPr>
        <w:pStyle w:val="p1a"/>
        <w:jc w:val="center"/>
      </w:pPr>
      <w:r w:rsidRPr="004F3FCF">
        <w:t>Albert Fleischmann, Werner Schmidt, Christian Stary, Stephan Obermeier, Egon Börger</w:t>
      </w:r>
    </w:p>
    <w:p w:rsidR="006A6E67" w:rsidRDefault="006A6E67" w:rsidP="004F3FCF"/>
    <w:p w:rsidR="006A6E67" w:rsidRDefault="006A6E67" w:rsidP="004F3FCF"/>
    <w:p w:rsidR="006A6E67" w:rsidRDefault="006A6E67" w:rsidP="004F3FCF">
      <w:pPr>
        <w:jc w:val="center"/>
      </w:pPr>
      <w:r>
        <w:t>Version 2012-07-05</w:t>
      </w:r>
    </w:p>
    <w:p w:rsidR="006A6E67" w:rsidRDefault="006A6E67" w:rsidP="00CB2A9A">
      <w:pPr>
        <w:sectPr w:rsidR="006A6E67" w:rsidSect="00CB2A9A">
          <w:pgSz w:w="12240" w:h="15840"/>
          <w:pgMar w:top="1417" w:right="1417" w:bottom="1134" w:left="1417" w:header="708" w:footer="708" w:gutter="0"/>
          <w:cols w:space="708"/>
          <w:docGrid w:linePitch="360"/>
        </w:sectPr>
      </w:pPr>
    </w:p>
    <w:p w:rsidR="006A6E67" w:rsidRDefault="006A6E67" w:rsidP="00CB2A9A">
      <w:pPr>
        <w:sectPr w:rsidR="006A6E67" w:rsidSect="00CB2A9A">
          <w:type w:val="continuous"/>
          <w:pgSz w:w="12240" w:h="15840"/>
          <w:pgMar w:top="1417" w:right="1417" w:bottom="1134" w:left="1417" w:header="708" w:footer="708" w:gutter="0"/>
          <w:cols w:space="708"/>
          <w:docGrid w:linePitch="360"/>
        </w:sectPr>
      </w:pPr>
      <w:subDoc r:id="rId8"/>
    </w:p>
    <w:p w:rsidR="006A6E67" w:rsidRDefault="006A6E67" w:rsidP="00CB2A9A">
      <w:pPr>
        <w:sectPr w:rsidR="006A6E67" w:rsidSect="00CB2A9A">
          <w:type w:val="continuous"/>
          <w:pgSz w:w="12240" w:h="15840"/>
          <w:pgMar w:top="1417" w:right="1417" w:bottom="1134" w:left="1417" w:header="708" w:footer="708" w:gutter="0"/>
          <w:cols w:space="708"/>
          <w:docGrid w:linePitch="360"/>
        </w:sectPr>
      </w:pPr>
      <w:subDoc r:id="rId9"/>
    </w:p>
    <w:p w:rsidR="006A6E67" w:rsidRDefault="006A6E67" w:rsidP="00CB2A9A">
      <w:pPr>
        <w:sectPr w:rsidR="006A6E67" w:rsidSect="00CB2A9A">
          <w:type w:val="continuous"/>
          <w:pgSz w:w="12240" w:h="15840"/>
          <w:pgMar w:top="1417" w:right="1417" w:bottom="1134" w:left="1417" w:header="708" w:footer="708" w:gutter="0"/>
          <w:cols w:space="708"/>
          <w:docGrid w:linePitch="360"/>
        </w:sectPr>
      </w:pPr>
      <w:subDoc r:id="rId10"/>
    </w:p>
    <w:p w:rsidR="006A6E67" w:rsidRDefault="006A6E67" w:rsidP="00CB2A9A">
      <w:pPr>
        <w:sectPr w:rsidR="006A6E67" w:rsidSect="00CB2A9A">
          <w:type w:val="continuous"/>
          <w:pgSz w:w="12240" w:h="15840"/>
          <w:pgMar w:top="1417" w:right="1417" w:bottom="1134" w:left="1417" w:header="708" w:footer="708" w:gutter="0"/>
          <w:cols w:space="708"/>
          <w:docGrid w:linePitch="360"/>
        </w:sectPr>
      </w:pPr>
      <w:subDoc r:id="rId11"/>
    </w:p>
    <w:p w:rsidR="006A6E67" w:rsidRDefault="006A6E67" w:rsidP="00CB2A9A">
      <w:pPr>
        <w:sectPr w:rsidR="006A6E67" w:rsidSect="00CB2A9A">
          <w:type w:val="continuous"/>
          <w:pgSz w:w="12240" w:h="15840"/>
          <w:pgMar w:top="1417" w:right="1417" w:bottom="1134" w:left="1417" w:header="708" w:footer="708" w:gutter="0"/>
          <w:cols w:space="708"/>
          <w:docGrid w:linePitch="360"/>
        </w:sectPr>
      </w:pPr>
      <w:subDoc r:id="rId12"/>
    </w:p>
    <w:p w:rsidR="006A6E67" w:rsidRDefault="006A6E67" w:rsidP="00CB2A9A">
      <w:pPr>
        <w:sectPr w:rsidR="006A6E67" w:rsidSect="00CB2A9A">
          <w:type w:val="continuous"/>
          <w:pgSz w:w="12240" w:h="15840"/>
          <w:pgMar w:top="1417" w:right="1417" w:bottom="1134" w:left="1417" w:header="708" w:footer="708" w:gutter="0"/>
          <w:cols w:space="708"/>
          <w:docGrid w:linePitch="360"/>
        </w:sectPr>
      </w:pPr>
      <w:subDoc r:id="rId13"/>
    </w:p>
    <w:p w:rsidR="006A6E67" w:rsidRDefault="006A6E67" w:rsidP="00CB2A9A">
      <w:pPr>
        <w:sectPr w:rsidR="006A6E67" w:rsidSect="00CB2A9A">
          <w:type w:val="continuous"/>
          <w:pgSz w:w="12240" w:h="15840"/>
          <w:pgMar w:top="1417" w:right="1417" w:bottom="1134" w:left="1417" w:header="708" w:footer="708" w:gutter="0"/>
          <w:cols w:space="708"/>
          <w:docGrid w:linePitch="360"/>
        </w:sectPr>
      </w:pPr>
      <w:subDoc r:id="rId14"/>
    </w:p>
    <w:p w:rsidR="006A6E67" w:rsidRDefault="006A6E67" w:rsidP="00CB2A9A">
      <w:pPr>
        <w:sectPr w:rsidR="006A6E67" w:rsidSect="00CB2A9A">
          <w:type w:val="continuous"/>
          <w:pgSz w:w="12240" w:h="15840"/>
          <w:pgMar w:top="1417" w:right="1417" w:bottom="1134" w:left="1417" w:header="708" w:footer="708" w:gutter="0"/>
          <w:cols w:space="708"/>
          <w:docGrid w:linePitch="360"/>
        </w:sectPr>
      </w:pPr>
      <w:subDoc r:id="rId15"/>
    </w:p>
    <w:p w:rsidR="006A6E67" w:rsidRDefault="006A6E67" w:rsidP="00CB2A9A">
      <w:pPr>
        <w:sectPr w:rsidR="006A6E67" w:rsidSect="00CB2A9A">
          <w:type w:val="continuous"/>
          <w:pgSz w:w="12240" w:h="15840"/>
          <w:pgMar w:top="1417" w:right="1417" w:bottom="1134" w:left="1417" w:header="708" w:footer="708" w:gutter="0"/>
          <w:cols w:space="708"/>
          <w:docGrid w:linePitch="360"/>
        </w:sectPr>
      </w:pPr>
      <w:subDoc r:id="rId16"/>
    </w:p>
    <w:p w:rsidR="006A6E67" w:rsidRDefault="006A6E67" w:rsidP="00CB2A9A">
      <w:pPr>
        <w:sectPr w:rsidR="006A6E67" w:rsidSect="00CB2A9A">
          <w:type w:val="continuous"/>
          <w:pgSz w:w="12240" w:h="15840"/>
          <w:pgMar w:top="1417" w:right="1417" w:bottom="1134" w:left="1417" w:header="708" w:footer="708" w:gutter="0"/>
          <w:cols w:space="708"/>
          <w:docGrid w:linePitch="360"/>
        </w:sectPr>
      </w:pPr>
      <w:subDoc r:id="rId17"/>
    </w:p>
    <w:p w:rsidR="006A6E67" w:rsidRDefault="006A6E67" w:rsidP="00CB2A9A">
      <w:pPr>
        <w:sectPr w:rsidR="006A6E67" w:rsidSect="00CB2A9A">
          <w:type w:val="continuous"/>
          <w:pgSz w:w="12240" w:h="15840"/>
          <w:pgMar w:top="1417" w:right="1417" w:bottom="1134" w:left="1417" w:header="708" w:footer="708" w:gutter="0"/>
          <w:cols w:space="708"/>
          <w:docGrid w:linePitch="360"/>
        </w:sectPr>
      </w:pPr>
      <w:subDoc r:id="rId18"/>
    </w:p>
    <w:p w:rsidR="006A6E67" w:rsidRDefault="006A6E67" w:rsidP="00CB2A9A">
      <w:pPr>
        <w:sectPr w:rsidR="006A6E67" w:rsidSect="00CB2A9A">
          <w:type w:val="continuous"/>
          <w:pgSz w:w="12240" w:h="15840"/>
          <w:pgMar w:top="1417" w:right="1417" w:bottom="1134" w:left="1417" w:header="708" w:footer="708" w:gutter="0"/>
          <w:cols w:space="708"/>
          <w:docGrid w:linePitch="360"/>
        </w:sectPr>
      </w:pPr>
      <w:subDoc r:id="rId19"/>
    </w:p>
    <w:p w:rsidR="006A6E67" w:rsidRPr="004F3FCF" w:rsidRDefault="006A6E67" w:rsidP="004F3FCF">
      <w:pPr>
        <w:jc w:val="center"/>
      </w:pPr>
      <w:subDoc r:id="rId20"/>
    </w:p>
    <w:p w:rsidR="006A6E67" w:rsidRDefault="006A6E67" w:rsidP="00806852">
      <w:pPr>
        <w:sectPr w:rsidR="006A6E67" w:rsidSect="00CB2A9A">
          <w:type w:val="continuous"/>
          <w:pgSz w:w="12240" w:h="15840"/>
          <w:pgMar w:top="1417" w:right="1417" w:bottom="1134" w:left="1417" w:header="708" w:footer="708" w:gutter="0"/>
          <w:cols w:space="708"/>
          <w:docGrid w:linePitch="360"/>
        </w:sectPr>
      </w:pPr>
    </w:p>
    <w:p w:rsidR="006A6E67" w:rsidRDefault="006A6E67" w:rsidP="008A2DE4">
      <w:pPr>
        <w:sectPr w:rsidR="006A6E67" w:rsidSect="008A2DE4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subDoc r:id="rId21"/>
    </w:p>
    <w:p w:rsidR="006A6E67" w:rsidRDefault="006A6E67" w:rsidP="008A2DE4">
      <w:pPr>
        <w:sectPr w:rsidR="006A6E67" w:rsidSect="008A2DE4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subDoc r:id="rId22"/>
    </w:p>
    <w:p w:rsidR="006A6E67" w:rsidRDefault="006A6E67" w:rsidP="008A2DE4">
      <w:pPr>
        <w:sectPr w:rsidR="006A6E67" w:rsidSect="008A2DE4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subDoc r:id="rId23"/>
    </w:p>
    <w:p w:rsidR="006A6E67" w:rsidRDefault="006A6E67" w:rsidP="008A2DE4">
      <w:pPr>
        <w:sectPr w:rsidR="006A6E67" w:rsidSect="008A2DE4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subDoc r:id="rId24"/>
    </w:p>
    <w:p w:rsidR="006A6E67" w:rsidRDefault="006A6E67" w:rsidP="00265DFE">
      <w:pPr>
        <w:sectPr w:rsidR="006A6E67" w:rsidSect="008A2DE4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subDoc r:id="rId25"/>
    </w:p>
    <w:p w:rsidR="006A6E67" w:rsidRDefault="006A6E67" w:rsidP="00265DFE">
      <w:pPr>
        <w:sectPr w:rsidR="006A6E67" w:rsidSect="008A2DE4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subDoc r:id="rId26"/>
    </w:p>
    <w:p w:rsidR="006A6E67" w:rsidRPr="003D0C3D" w:rsidRDefault="006A6E67" w:rsidP="003D0C3D">
      <w:pPr>
        <w:ind w:left="238" w:firstLine="0"/>
      </w:pPr>
      <w:subDoc r:id="rId27"/>
    </w:p>
    <w:sectPr w:rsidR="006A6E67" w:rsidRPr="003D0C3D" w:rsidSect="00FF02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E67" w:rsidRDefault="006A6E67" w:rsidP="006A6E67">
      <w:pPr>
        <w:spacing w:line="240" w:lineRule="auto"/>
      </w:pPr>
      <w:r>
        <w:separator/>
      </w:r>
    </w:p>
  </w:endnote>
  <w:endnote w:type="continuationSeparator" w:id="0">
    <w:p w:rsidR="006A6E67" w:rsidRDefault="006A6E67" w:rsidP="006A6E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E67" w:rsidRDefault="006A6E67" w:rsidP="006A6E67">
      <w:pPr>
        <w:spacing w:line="240" w:lineRule="auto"/>
      </w:pPr>
      <w:r>
        <w:separator/>
      </w:r>
    </w:p>
  </w:footnote>
  <w:footnote w:type="continuationSeparator" w:id="0">
    <w:p w:rsidR="006A6E67" w:rsidRDefault="006A6E67" w:rsidP="006A6E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4C8CD70"/>
    <w:lvl w:ilvl="0">
      <w:numFmt w:val="bullet"/>
      <w:pStyle w:val="Subitem"/>
      <w:lvlText w:val="–"/>
      <w:lvlJc w:val="left"/>
      <w:pPr>
        <w:tabs>
          <w:tab w:val="num" w:pos="598"/>
        </w:tabs>
        <w:ind w:left="598" w:hanging="360"/>
      </w:pPr>
      <w:rPr>
        <w:rFonts w:ascii="Times" w:eastAsia="Times New Roman" w:hAnsi="Times" w:hint="default"/>
      </w:rPr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">
    <w:nsid w:val="1C5811A9"/>
    <w:multiLevelType w:val="hybridMultilevel"/>
    <w:tmpl w:val="0128A344"/>
    <w:lvl w:ilvl="0" w:tplc="5B484A84">
      <w:start w:val="1"/>
      <w:numFmt w:val="bullet"/>
      <w:pStyle w:val="BulletItem"/>
      <w:lvlText w:val=""/>
      <w:lvlJc w:val="left"/>
      <w:pPr>
        <w:tabs>
          <w:tab w:val="num" w:pos="238"/>
        </w:tabs>
        <w:ind w:left="238" w:hanging="238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F801763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masterPages"/>
  <w:zoom w:percent="100"/>
  <w:hideSpellingErrors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482"/>
    <w:rsid w:val="0008056F"/>
    <w:rsid w:val="000B6474"/>
    <w:rsid w:val="00165482"/>
    <w:rsid w:val="001D0056"/>
    <w:rsid w:val="00265DFE"/>
    <w:rsid w:val="002A32CD"/>
    <w:rsid w:val="002E5961"/>
    <w:rsid w:val="00332D7A"/>
    <w:rsid w:val="00346AE8"/>
    <w:rsid w:val="003A6074"/>
    <w:rsid w:val="003D0C3D"/>
    <w:rsid w:val="00412839"/>
    <w:rsid w:val="004F3FCF"/>
    <w:rsid w:val="00504475"/>
    <w:rsid w:val="005B239E"/>
    <w:rsid w:val="006A6E67"/>
    <w:rsid w:val="006B7FC2"/>
    <w:rsid w:val="007F23B0"/>
    <w:rsid w:val="00806852"/>
    <w:rsid w:val="008A2DE4"/>
    <w:rsid w:val="008A6A46"/>
    <w:rsid w:val="009C7197"/>
    <w:rsid w:val="00A8600A"/>
    <w:rsid w:val="00AE5B92"/>
    <w:rsid w:val="00B36ECA"/>
    <w:rsid w:val="00B64252"/>
    <w:rsid w:val="00C816AE"/>
    <w:rsid w:val="00CB2A9A"/>
    <w:rsid w:val="00D65F1F"/>
    <w:rsid w:val="00E207E7"/>
    <w:rsid w:val="00E47CA8"/>
    <w:rsid w:val="00E71C1E"/>
    <w:rsid w:val="00EC7C33"/>
    <w:rsid w:val="00FE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12839"/>
    <w:pPr>
      <w:overflowPunct w:val="0"/>
      <w:autoSpaceDE w:val="0"/>
      <w:autoSpaceDN w:val="0"/>
      <w:adjustRightInd w:val="0"/>
      <w:spacing w:after="0" w:line="240" w:lineRule="atLeast"/>
      <w:ind w:firstLine="238"/>
      <w:jc w:val="both"/>
      <w:textAlignment w:val="baseline"/>
    </w:pPr>
    <w:rPr>
      <w:rFonts w:ascii="Times" w:eastAsia="Times New Roman" w:hAnsi="Times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412839"/>
    <w:pPr>
      <w:keepNext/>
      <w:spacing w:after="240"/>
      <w:outlineLvl w:val="0"/>
    </w:pPr>
    <w:rPr>
      <w:rFonts w:ascii="Arial" w:hAnsi="Arial"/>
      <w:b/>
      <w:bCs/>
      <w:sz w:val="28"/>
      <w:szCs w:val="24"/>
    </w:rPr>
  </w:style>
  <w:style w:type="paragraph" w:styleId="berschrift2">
    <w:name w:val="heading 2"/>
    <w:basedOn w:val="Standard"/>
    <w:next w:val="Standard"/>
    <w:link w:val="berschrift2Zchn"/>
    <w:qFormat/>
    <w:rsid w:val="00412839"/>
    <w:pPr>
      <w:keepNext/>
      <w:spacing w:before="240" w:after="120"/>
      <w:outlineLvl w:val="1"/>
    </w:pPr>
    <w:rPr>
      <w:rFonts w:ascii="Arial" w:hAnsi="Arial"/>
      <w:b/>
    </w:rPr>
  </w:style>
  <w:style w:type="paragraph" w:styleId="berschrift3">
    <w:name w:val="heading 3"/>
    <w:basedOn w:val="Standard"/>
    <w:next w:val="Standard"/>
    <w:link w:val="berschrift3Zchn"/>
    <w:qFormat/>
    <w:rsid w:val="00412839"/>
    <w:pPr>
      <w:keepNext/>
      <w:spacing w:before="180" w:after="120"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B2A9A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B2A9A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B2A9A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B2A9A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B2A9A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B2A9A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semiHidden/>
    <w:rsid w:val="00412839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rsid w:val="00412839"/>
  </w:style>
  <w:style w:type="character" w:customStyle="1" w:styleId="berschrift1Zchn">
    <w:name w:val="Überschrift 1 Zchn"/>
    <w:basedOn w:val="Absatz-Standardschriftart"/>
    <w:link w:val="berschrift1"/>
    <w:rsid w:val="00165482"/>
    <w:rPr>
      <w:rFonts w:ascii="Arial" w:eastAsia="Times New Roman" w:hAnsi="Arial" w:cs="Times New Roman"/>
      <w:b/>
      <w:bCs/>
      <w:sz w:val="28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165482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165482"/>
    <w:rPr>
      <w:rFonts w:ascii="Arial" w:eastAsia="Times New Roman" w:hAnsi="Arial" w:cs="Arial"/>
      <w:b/>
      <w:bCs/>
      <w:sz w:val="20"/>
      <w:szCs w:val="26"/>
      <w:lang w:eastAsia="de-DE"/>
    </w:rPr>
  </w:style>
  <w:style w:type="paragraph" w:styleId="Kopfzeile">
    <w:name w:val="header"/>
    <w:basedOn w:val="Standard"/>
    <w:link w:val="KopfzeileZchn"/>
    <w:rsid w:val="0041283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165482"/>
    <w:rPr>
      <w:rFonts w:ascii="Times" w:eastAsia="Times New Roman" w:hAnsi="Times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41283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165482"/>
    <w:rPr>
      <w:rFonts w:ascii="Times" w:eastAsia="Times New Roman" w:hAnsi="Times" w:cs="Times New Roman"/>
      <w:sz w:val="20"/>
      <w:szCs w:val="20"/>
      <w:lang w:eastAsia="de-DE"/>
    </w:rPr>
  </w:style>
  <w:style w:type="character" w:styleId="Seitenzahl">
    <w:name w:val="page number"/>
    <w:basedOn w:val="Absatz-Standardschriftart"/>
    <w:rsid w:val="00412839"/>
    <w:rPr>
      <w:sz w:val="20"/>
    </w:rPr>
  </w:style>
  <w:style w:type="paragraph" w:customStyle="1" w:styleId="Runninghead-left">
    <w:name w:val="Running head - left"/>
    <w:basedOn w:val="Standard"/>
    <w:rsid w:val="00412839"/>
    <w:pPr>
      <w:tabs>
        <w:tab w:val="left" w:pos="680"/>
        <w:tab w:val="right" w:pos="6237"/>
        <w:tab w:val="right" w:pos="6917"/>
      </w:tabs>
      <w:spacing w:after="120" w:line="200" w:lineRule="exact"/>
      <w:ind w:firstLine="0"/>
      <w:jc w:val="left"/>
    </w:pPr>
    <w:rPr>
      <w:sz w:val="17"/>
    </w:rPr>
  </w:style>
  <w:style w:type="paragraph" w:customStyle="1" w:styleId="Runninghead-right">
    <w:name w:val="Running head - right"/>
    <w:basedOn w:val="Runninghead-left"/>
    <w:rsid w:val="00412839"/>
    <w:pPr>
      <w:jc w:val="right"/>
    </w:pPr>
  </w:style>
  <w:style w:type="paragraph" w:customStyle="1" w:styleId="author">
    <w:name w:val="author"/>
    <w:basedOn w:val="Standard"/>
    <w:next w:val="Standard"/>
    <w:rsid w:val="00412839"/>
    <w:pPr>
      <w:suppressAutoHyphens/>
      <w:spacing w:before="480" w:after="220"/>
      <w:ind w:firstLine="0"/>
      <w:jc w:val="left"/>
    </w:pPr>
    <w:rPr>
      <w:b/>
    </w:rPr>
  </w:style>
  <w:style w:type="paragraph" w:customStyle="1" w:styleId="table">
    <w:name w:val="table"/>
    <w:basedOn w:val="Standard"/>
    <w:rsid w:val="00412839"/>
    <w:pPr>
      <w:spacing w:before="60" w:line="200" w:lineRule="atLeast"/>
      <w:ind w:firstLine="0"/>
      <w:jc w:val="left"/>
    </w:pPr>
    <w:rPr>
      <w:sz w:val="17"/>
      <w:szCs w:val="18"/>
    </w:rPr>
  </w:style>
  <w:style w:type="paragraph" w:customStyle="1" w:styleId="equation">
    <w:name w:val="equation"/>
    <w:basedOn w:val="Standard"/>
    <w:next w:val="Standard"/>
    <w:rsid w:val="00412839"/>
    <w:pPr>
      <w:tabs>
        <w:tab w:val="center" w:pos="3204"/>
        <w:tab w:val="right" w:pos="6634"/>
      </w:tabs>
      <w:spacing w:before="240" w:after="240"/>
      <w:ind w:firstLine="0"/>
      <w:jc w:val="left"/>
    </w:pPr>
  </w:style>
  <w:style w:type="paragraph" w:customStyle="1" w:styleId="figlegend">
    <w:name w:val="figlegend"/>
    <w:basedOn w:val="Standard"/>
    <w:next w:val="Standard"/>
    <w:rsid w:val="00412839"/>
    <w:pPr>
      <w:keepLines/>
      <w:spacing w:before="120" w:after="240" w:line="200" w:lineRule="atLeast"/>
      <w:ind w:firstLine="0"/>
    </w:pPr>
    <w:rPr>
      <w:sz w:val="17"/>
    </w:rPr>
  </w:style>
  <w:style w:type="paragraph" w:customStyle="1" w:styleId="FunotentextFootnote">
    <w:name w:val="Fußnotentext.Footnote"/>
    <w:basedOn w:val="p1a"/>
    <w:rsid w:val="00412839"/>
    <w:pPr>
      <w:tabs>
        <w:tab w:val="left" w:pos="170"/>
      </w:tabs>
      <w:spacing w:after="40" w:line="200" w:lineRule="atLeast"/>
    </w:pPr>
    <w:rPr>
      <w:sz w:val="17"/>
    </w:rPr>
  </w:style>
  <w:style w:type="paragraph" w:customStyle="1" w:styleId="p1a">
    <w:name w:val="p1a"/>
    <w:basedOn w:val="Standard"/>
    <w:next w:val="Standard"/>
    <w:rsid w:val="00412839"/>
    <w:pPr>
      <w:ind w:firstLine="0"/>
    </w:pPr>
  </w:style>
  <w:style w:type="character" w:styleId="Funotenzeichen">
    <w:name w:val="footnote reference"/>
    <w:basedOn w:val="Absatz-Standardschriftart"/>
    <w:semiHidden/>
    <w:rsid w:val="00412839"/>
    <w:rPr>
      <w:position w:val="6"/>
      <w:sz w:val="12"/>
      <w:vertAlign w:val="baseline"/>
    </w:rPr>
  </w:style>
  <w:style w:type="paragraph" w:customStyle="1" w:styleId="heading1">
    <w:name w:val="heading1"/>
    <w:basedOn w:val="Standard"/>
    <w:next w:val="p1a"/>
    <w:rsid w:val="00412839"/>
    <w:pPr>
      <w:keepNext/>
      <w:keepLines/>
      <w:tabs>
        <w:tab w:val="left" w:pos="454"/>
      </w:tabs>
      <w:suppressAutoHyphens/>
      <w:spacing w:before="600" w:after="320"/>
      <w:ind w:firstLine="0"/>
      <w:jc w:val="left"/>
    </w:pPr>
    <w:rPr>
      <w:b/>
      <w:sz w:val="24"/>
    </w:rPr>
  </w:style>
  <w:style w:type="paragraph" w:customStyle="1" w:styleId="heading2">
    <w:name w:val="heading2"/>
    <w:basedOn w:val="heading1"/>
    <w:next w:val="p1a"/>
    <w:rsid w:val="00412839"/>
    <w:pPr>
      <w:tabs>
        <w:tab w:val="left" w:pos="510"/>
      </w:tabs>
    </w:pPr>
    <w:rPr>
      <w:i/>
    </w:rPr>
  </w:style>
  <w:style w:type="paragraph" w:customStyle="1" w:styleId="heading3">
    <w:name w:val="heading3"/>
    <w:basedOn w:val="p1a"/>
    <w:next w:val="p1a"/>
    <w:rsid w:val="00412839"/>
    <w:pPr>
      <w:tabs>
        <w:tab w:val="left" w:pos="284"/>
      </w:tabs>
      <w:suppressAutoHyphens/>
      <w:spacing w:before="480" w:after="240"/>
      <w:jc w:val="left"/>
    </w:pPr>
    <w:rPr>
      <w:b/>
    </w:rPr>
  </w:style>
  <w:style w:type="paragraph" w:customStyle="1" w:styleId="Subitem">
    <w:name w:val="Subitem"/>
    <w:rsid w:val="00412839"/>
    <w:pPr>
      <w:numPr>
        <w:numId w:val="1"/>
      </w:numPr>
      <w:spacing w:after="120" w:line="240" w:lineRule="atLeast"/>
      <w:contextualSpacing/>
      <w:jc w:val="both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NumberedItem">
    <w:name w:val="Numbered Item"/>
    <w:basedOn w:val="BulletItem"/>
    <w:rsid w:val="00412839"/>
  </w:style>
  <w:style w:type="paragraph" w:customStyle="1" w:styleId="BulletItem">
    <w:name w:val="Bullet Item"/>
    <w:basedOn w:val="Standard"/>
    <w:rsid w:val="00412839"/>
    <w:pPr>
      <w:numPr>
        <w:numId w:val="2"/>
      </w:numPr>
      <w:spacing w:before="120" w:after="120"/>
      <w:contextualSpacing/>
    </w:pPr>
  </w:style>
  <w:style w:type="paragraph" w:customStyle="1" w:styleId="petit">
    <w:name w:val="petit"/>
    <w:basedOn w:val="Standard"/>
    <w:rsid w:val="00412839"/>
    <w:pPr>
      <w:spacing w:before="120" w:after="120" w:line="200" w:lineRule="atLeast"/>
    </w:pPr>
    <w:rPr>
      <w:sz w:val="17"/>
    </w:rPr>
  </w:style>
  <w:style w:type="paragraph" w:customStyle="1" w:styleId="reference">
    <w:name w:val="reference"/>
    <w:basedOn w:val="Standard"/>
    <w:rsid w:val="00412839"/>
    <w:pPr>
      <w:tabs>
        <w:tab w:val="left" w:pos="340"/>
      </w:tabs>
      <w:spacing w:line="200" w:lineRule="atLeast"/>
      <w:ind w:left="238" w:hanging="238"/>
    </w:pPr>
    <w:rPr>
      <w:sz w:val="18"/>
    </w:rPr>
  </w:style>
  <w:style w:type="paragraph" w:customStyle="1" w:styleId="Important">
    <w:name w:val="Important"/>
    <w:basedOn w:val="p1a"/>
    <w:rsid w:val="00412839"/>
    <w:pPr>
      <w:shd w:val="clear" w:color="auto" w:fill="D9D9D9"/>
      <w:spacing w:before="240" w:after="240"/>
      <w:ind w:left="238" w:right="238"/>
      <w:contextualSpacing/>
    </w:pPr>
  </w:style>
  <w:style w:type="paragraph" w:customStyle="1" w:styleId="tablelegend">
    <w:name w:val="tablelegend"/>
    <w:basedOn w:val="Standard"/>
    <w:next w:val="Standard"/>
    <w:rsid w:val="00412839"/>
    <w:pPr>
      <w:keepNext/>
      <w:keepLines/>
      <w:spacing w:before="240" w:after="120" w:line="200" w:lineRule="atLeast"/>
      <w:ind w:firstLine="0"/>
    </w:pPr>
    <w:rPr>
      <w:sz w:val="17"/>
    </w:rPr>
  </w:style>
  <w:style w:type="paragraph" w:customStyle="1" w:styleId="tablenotes">
    <w:name w:val="tablenotes"/>
    <w:basedOn w:val="Standard"/>
    <w:next w:val="Standard"/>
    <w:rsid w:val="00412839"/>
    <w:pPr>
      <w:widowControl w:val="0"/>
      <w:spacing w:before="20" w:line="200" w:lineRule="atLeast"/>
      <w:ind w:firstLine="0"/>
      <w:jc w:val="left"/>
    </w:pPr>
    <w:rPr>
      <w:sz w:val="17"/>
    </w:rPr>
  </w:style>
  <w:style w:type="paragraph" w:customStyle="1" w:styleId="Titel1">
    <w:name w:val="Titel1"/>
    <w:basedOn w:val="Standard"/>
    <w:next w:val="p1a"/>
    <w:rsid w:val="00165482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styleId="Verzeichnis1">
    <w:name w:val="toc 1"/>
    <w:basedOn w:val="Standard"/>
    <w:next w:val="petit"/>
    <w:rsid w:val="00412839"/>
    <w:pPr>
      <w:tabs>
        <w:tab w:val="right" w:leader="dot" w:pos="6634"/>
      </w:tabs>
      <w:spacing w:before="240"/>
      <w:ind w:firstLine="0"/>
      <w:jc w:val="left"/>
    </w:pPr>
    <w:rPr>
      <w:b/>
    </w:rPr>
  </w:style>
  <w:style w:type="paragraph" w:styleId="Verzeichnis2">
    <w:name w:val="toc 2"/>
    <w:basedOn w:val="Verzeichnis1"/>
    <w:rsid w:val="00412839"/>
    <w:pPr>
      <w:spacing w:before="0"/>
      <w:ind w:left="284"/>
    </w:pPr>
    <w:rPr>
      <w:b w:val="0"/>
    </w:rPr>
  </w:style>
  <w:style w:type="paragraph" w:styleId="Verzeichnis3">
    <w:name w:val="toc 3"/>
    <w:basedOn w:val="Verzeichnis1"/>
    <w:rsid w:val="00412839"/>
    <w:pPr>
      <w:spacing w:before="0"/>
      <w:ind w:left="510"/>
    </w:pPr>
    <w:rPr>
      <w:b w:val="0"/>
    </w:rPr>
  </w:style>
  <w:style w:type="paragraph" w:styleId="Index1">
    <w:name w:val="index 1"/>
    <w:basedOn w:val="petit"/>
    <w:semiHidden/>
    <w:rsid w:val="00412839"/>
    <w:pPr>
      <w:spacing w:before="0" w:after="0"/>
      <w:ind w:left="720" w:hanging="720"/>
      <w:jc w:val="left"/>
    </w:pPr>
    <w:rPr>
      <w:szCs w:val="21"/>
    </w:rPr>
  </w:style>
  <w:style w:type="paragraph" w:styleId="Index2">
    <w:name w:val="index 2"/>
    <w:basedOn w:val="Index1"/>
    <w:semiHidden/>
    <w:rsid w:val="00412839"/>
    <w:pPr>
      <w:ind w:left="958"/>
    </w:pPr>
  </w:style>
  <w:style w:type="paragraph" w:styleId="Index3">
    <w:name w:val="index 3"/>
    <w:basedOn w:val="Standard"/>
    <w:next w:val="Standard"/>
    <w:semiHidden/>
    <w:rsid w:val="00412839"/>
    <w:pPr>
      <w:ind w:left="660" w:hanging="220"/>
      <w:jc w:val="left"/>
    </w:pPr>
    <w:rPr>
      <w:szCs w:val="21"/>
    </w:rPr>
  </w:style>
  <w:style w:type="paragraph" w:styleId="Funotentext">
    <w:name w:val="footnote text"/>
    <w:basedOn w:val="Standard"/>
    <w:link w:val="FunotentextZchn"/>
    <w:semiHidden/>
    <w:rsid w:val="00412839"/>
  </w:style>
  <w:style w:type="character" w:customStyle="1" w:styleId="FunotentextZchn">
    <w:name w:val="Fußnotentext Zchn"/>
    <w:basedOn w:val="Absatz-Standardschriftart"/>
    <w:link w:val="Funotentext"/>
    <w:semiHidden/>
    <w:rsid w:val="00165482"/>
    <w:rPr>
      <w:rFonts w:ascii="Times" w:eastAsia="Times New Roman" w:hAnsi="Times" w:cs="Times New Roman"/>
      <w:sz w:val="20"/>
      <w:szCs w:val="20"/>
      <w:lang w:eastAsia="de-DE"/>
    </w:rPr>
  </w:style>
  <w:style w:type="paragraph" w:styleId="Verzeichnis4">
    <w:name w:val="toc 4"/>
    <w:basedOn w:val="Verzeichnis3"/>
    <w:next w:val="Standard"/>
    <w:rsid w:val="00412839"/>
    <w:pPr>
      <w:ind w:left="737"/>
    </w:pPr>
  </w:style>
  <w:style w:type="character" w:styleId="Hyperlink">
    <w:name w:val="Hyperlink"/>
    <w:basedOn w:val="Absatz-Standardschriftart"/>
    <w:rsid w:val="00412839"/>
    <w:rPr>
      <w:color w:val="0000FF"/>
      <w:u w:val="single"/>
    </w:rPr>
  </w:style>
  <w:style w:type="paragraph" w:customStyle="1" w:styleId="heading4">
    <w:name w:val="heading4"/>
    <w:basedOn w:val="p1a"/>
    <w:next w:val="p1a"/>
    <w:rsid w:val="00412839"/>
    <w:pPr>
      <w:keepNext/>
      <w:suppressAutoHyphens/>
      <w:spacing w:before="480" w:after="240"/>
      <w:jc w:val="left"/>
    </w:pPr>
  </w:style>
  <w:style w:type="paragraph" w:customStyle="1" w:styleId="heading5">
    <w:name w:val="heading5"/>
    <w:basedOn w:val="heading4"/>
    <w:next w:val="p1a"/>
    <w:rsid w:val="00412839"/>
    <w:pPr>
      <w:spacing w:before="360" w:after="120"/>
    </w:pPr>
    <w:rPr>
      <w:i/>
    </w:rPr>
  </w:style>
  <w:style w:type="paragraph" w:customStyle="1" w:styleId="Untertitel1">
    <w:name w:val="Untertitel1"/>
    <w:basedOn w:val="Titel1"/>
    <w:next w:val="author"/>
    <w:rsid w:val="00165482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Run-inHeading1">
    <w:name w:val="Run-in Heading 1"/>
    <w:basedOn w:val="p1a"/>
    <w:rsid w:val="00412839"/>
    <w:pPr>
      <w:spacing w:before="120"/>
    </w:pPr>
    <w:rPr>
      <w:b/>
    </w:rPr>
  </w:style>
  <w:style w:type="paragraph" w:customStyle="1" w:styleId="Run-inHeading2">
    <w:name w:val="Run-in Heading 2"/>
    <w:basedOn w:val="p1a"/>
    <w:rsid w:val="00412839"/>
    <w:pPr>
      <w:spacing w:before="120"/>
    </w:pPr>
    <w:rPr>
      <w:i/>
    </w:rPr>
  </w:style>
  <w:style w:type="paragraph" w:customStyle="1" w:styleId="affiliation">
    <w:name w:val="affiliation"/>
    <w:basedOn w:val="Standard"/>
    <w:next w:val="Standard"/>
    <w:rsid w:val="00412839"/>
    <w:pPr>
      <w:suppressAutoHyphens/>
      <w:spacing w:before="120" w:line="200" w:lineRule="atLeast"/>
      <w:ind w:left="238" w:firstLine="0"/>
      <w:jc w:val="left"/>
    </w:pPr>
    <w:rPr>
      <w:sz w:val="17"/>
    </w:rPr>
  </w:style>
  <w:style w:type="paragraph" w:customStyle="1" w:styleId="abstract">
    <w:name w:val="abstract"/>
    <w:basedOn w:val="Standard"/>
    <w:next w:val="Standard"/>
    <w:rsid w:val="00412839"/>
    <w:pPr>
      <w:spacing w:before="480" w:after="480"/>
      <w:ind w:firstLine="0"/>
    </w:pPr>
  </w:style>
  <w:style w:type="paragraph" w:customStyle="1" w:styleId="quotation">
    <w:name w:val="quotation"/>
    <w:basedOn w:val="affiliation"/>
    <w:next w:val="Standard"/>
    <w:rsid w:val="00412839"/>
    <w:pPr>
      <w:spacing w:after="120"/>
      <w:ind w:right="238"/>
      <w:contextualSpacing/>
    </w:pPr>
  </w:style>
  <w:style w:type="paragraph" w:customStyle="1" w:styleId="acknowledgements">
    <w:name w:val="acknowledgements"/>
    <w:basedOn w:val="affiliation"/>
    <w:next w:val="Standard"/>
    <w:rsid w:val="00412839"/>
    <w:pPr>
      <w:suppressAutoHyphens w:val="0"/>
      <w:spacing w:before="240"/>
      <w:ind w:left="0"/>
      <w:jc w:val="both"/>
    </w:pPr>
  </w:style>
  <w:style w:type="paragraph" w:customStyle="1" w:styleId="references">
    <w:name w:val="references"/>
    <w:basedOn w:val="petit"/>
    <w:rsid w:val="00412839"/>
    <w:pPr>
      <w:spacing w:before="0" w:after="0"/>
      <w:ind w:left="238" w:hanging="238"/>
    </w:pPr>
  </w:style>
  <w:style w:type="paragraph" w:customStyle="1" w:styleId="figurecitation">
    <w:name w:val="figurecitation"/>
    <w:basedOn w:val="Standard"/>
    <w:rsid w:val="00412839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rFonts w:ascii="Arial" w:hAnsi="Arial"/>
      <w:b/>
      <w:sz w:val="36"/>
    </w:rPr>
  </w:style>
  <w:style w:type="paragraph" w:customStyle="1" w:styleId="Titel2">
    <w:name w:val="Titel2"/>
    <w:basedOn w:val="Standard"/>
    <w:next w:val="p1a"/>
    <w:rsid w:val="004F3FCF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">
    <w:name w:val="Untertitel2"/>
    <w:basedOn w:val="Titel2"/>
    <w:next w:val="author"/>
    <w:rsid w:val="004F3FCF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character" w:customStyle="1" w:styleId="hps">
    <w:name w:val="hps"/>
    <w:rsid w:val="00CB2A9A"/>
    <w:rPr>
      <w:rFonts w:cs="Times New Roman"/>
    </w:rPr>
  </w:style>
  <w:style w:type="character" w:customStyle="1" w:styleId="contentarea">
    <w:name w:val="contentarea"/>
    <w:rsid w:val="00CB2A9A"/>
    <w:rPr>
      <w:rFonts w:cs="Times New Roman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B2A9A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B2A9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B2A9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B2A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B2A9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B2A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e-DE"/>
    </w:rPr>
  </w:style>
  <w:style w:type="character" w:customStyle="1" w:styleId="atn">
    <w:name w:val="atn"/>
    <w:rsid w:val="00CB2A9A"/>
    <w:rPr>
      <w:rFonts w:cs="Times New Roman"/>
    </w:rPr>
  </w:style>
  <w:style w:type="paragraph" w:styleId="Listenabsatz">
    <w:name w:val="List Paragraph"/>
    <w:basedOn w:val="Standard"/>
    <w:uiPriority w:val="34"/>
    <w:qFormat/>
    <w:rsid w:val="00CB2A9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rsid w:val="00CB2A9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B2A9A"/>
    <w:rPr>
      <w:rFonts w:ascii="Tahoma" w:eastAsia="Times New Roman" w:hAnsi="Tahoma" w:cs="Tahoma"/>
      <w:sz w:val="16"/>
      <w:szCs w:val="16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B2A9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B2A9A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B2A9A"/>
    <w:rPr>
      <w:rFonts w:ascii="Times" w:eastAsia="Times New Roman" w:hAnsi="Times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B2A9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B2A9A"/>
    <w:rPr>
      <w:rFonts w:ascii="Times" w:eastAsia="Times New Roman" w:hAnsi="Times" w:cs="Times New Roman"/>
      <w:b/>
      <w:bCs/>
      <w:sz w:val="20"/>
      <w:szCs w:val="20"/>
      <w:lang w:eastAsia="de-DE"/>
    </w:rPr>
  </w:style>
  <w:style w:type="table" w:styleId="Tabellenraster">
    <w:name w:val="Table Grid"/>
    <w:basedOn w:val="NormaleTabelle"/>
    <w:uiPriority w:val="59"/>
    <w:rsid w:val="00CB2A9A"/>
    <w:pPr>
      <w:spacing w:after="0" w:line="240" w:lineRule="auto"/>
    </w:pPr>
    <w:rPr>
      <w:rFonts w:ascii="Calibri" w:eastAsia="Calibri" w:hAnsi="Calibri" w:cs="Times New Roman"/>
      <w:sz w:val="20"/>
      <w:szCs w:val="20"/>
      <w:lang w:val="de-DE"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el20">
    <w:name w:val="Titel2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0">
    <w:name w:val="Untertitel2"/>
    <w:basedOn w:val="Titel20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3">
    <w:name w:val="Titel3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3">
    <w:name w:val="Untertitel3"/>
    <w:basedOn w:val="Titel3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4">
    <w:name w:val="Titel4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4">
    <w:name w:val="Untertitel4"/>
    <w:basedOn w:val="Titel4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5">
    <w:name w:val="Titel5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5">
    <w:name w:val="Untertitel5"/>
    <w:basedOn w:val="Titel5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6">
    <w:name w:val="Titel6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6">
    <w:name w:val="Untertitel6"/>
    <w:basedOn w:val="Titel6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7">
    <w:name w:val="Titel7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7">
    <w:name w:val="Untertitel7"/>
    <w:basedOn w:val="Titel7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8">
    <w:name w:val="Titel8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8">
    <w:name w:val="Untertitel8"/>
    <w:basedOn w:val="Titel8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9">
    <w:name w:val="Titel9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9">
    <w:name w:val="Untertitel9"/>
    <w:basedOn w:val="Titel9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0">
    <w:name w:val="Titel10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0">
    <w:name w:val="Untertitel10"/>
    <w:basedOn w:val="Titel10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contentareaheading">
    <w:name w:val="contentareaheading"/>
    <w:basedOn w:val="Standard"/>
    <w:rsid w:val="00CB2A9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de-AT"/>
    </w:rPr>
  </w:style>
  <w:style w:type="paragraph" w:customStyle="1" w:styleId="contentareatype">
    <w:name w:val="contentareatype"/>
    <w:basedOn w:val="Standard"/>
    <w:rsid w:val="00CB2A9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de-AT"/>
    </w:rPr>
  </w:style>
  <w:style w:type="paragraph" w:styleId="StandardWeb">
    <w:name w:val="Normal (Web)"/>
    <w:basedOn w:val="Standard"/>
    <w:uiPriority w:val="99"/>
    <w:semiHidden/>
    <w:rsid w:val="00CB2A9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de-AT"/>
    </w:rPr>
  </w:style>
  <w:style w:type="character" w:customStyle="1" w:styleId="gbts">
    <w:name w:val="gbts"/>
    <w:basedOn w:val="Absatz-Standardschriftart"/>
    <w:rsid w:val="00CB2A9A"/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CB2A9A"/>
    <w:pPr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  <w:lang w:eastAsia="de-AT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CB2A9A"/>
    <w:rPr>
      <w:rFonts w:ascii="Arial" w:eastAsia="Times New Roman" w:hAnsi="Arial" w:cs="Arial"/>
      <w:vanish/>
      <w:sz w:val="16"/>
      <w:szCs w:val="16"/>
      <w:lang w:eastAsia="de-AT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CB2A9A"/>
    <w:pPr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  <w:lang w:eastAsia="de-AT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CB2A9A"/>
    <w:rPr>
      <w:rFonts w:ascii="Arial" w:eastAsia="Times New Roman" w:hAnsi="Arial" w:cs="Arial"/>
      <w:vanish/>
      <w:sz w:val="16"/>
      <w:szCs w:val="16"/>
      <w:lang w:eastAsia="de-AT"/>
    </w:rPr>
  </w:style>
  <w:style w:type="character" w:customStyle="1" w:styleId="gt-ft-text">
    <w:name w:val="gt-ft-text"/>
    <w:basedOn w:val="Absatz-Standardschriftart"/>
    <w:rsid w:val="00CB2A9A"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CB2A9A"/>
  </w:style>
  <w:style w:type="character" w:customStyle="1" w:styleId="DatumZchn">
    <w:name w:val="Datum Zchn"/>
    <w:basedOn w:val="Absatz-Standardschriftart"/>
    <w:link w:val="Datum"/>
    <w:uiPriority w:val="99"/>
    <w:semiHidden/>
    <w:rsid w:val="00CB2A9A"/>
    <w:rPr>
      <w:rFonts w:ascii="Times" w:eastAsia="Times New Roman" w:hAnsi="Times" w:cs="Times New Roman"/>
      <w:sz w:val="20"/>
      <w:szCs w:val="20"/>
      <w:lang w:eastAsia="de-DE"/>
    </w:rPr>
  </w:style>
  <w:style w:type="paragraph" w:styleId="berarbeitung">
    <w:name w:val="Revision"/>
    <w:hidden/>
    <w:uiPriority w:val="99"/>
    <w:semiHidden/>
    <w:rsid w:val="00CB2A9A"/>
    <w:pPr>
      <w:spacing w:after="0" w:line="240" w:lineRule="auto"/>
    </w:pPr>
  </w:style>
  <w:style w:type="character" w:styleId="Platzhaltertext">
    <w:name w:val="Placeholder Text"/>
    <w:basedOn w:val="Absatz-Standardschriftart"/>
    <w:uiPriority w:val="99"/>
    <w:semiHidden/>
    <w:rsid w:val="00CB2A9A"/>
    <w:rPr>
      <w:color w:val="808080"/>
    </w:rPr>
  </w:style>
  <w:style w:type="character" w:customStyle="1" w:styleId="longtext">
    <w:name w:val="long_text"/>
    <w:basedOn w:val="Absatz-Standardschriftart"/>
    <w:rsid w:val="00CB2A9A"/>
  </w:style>
  <w:style w:type="character" w:styleId="BesuchterHyperlink">
    <w:name w:val="FollowedHyperlink"/>
    <w:basedOn w:val="Absatz-Standardschriftart"/>
    <w:uiPriority w:val="99"/>
    <w:semiHidden/>
    <w:unhideWhenUsed/>
    <w:rsid w:val="00CB2A9A"/>
    <w:rPr>
      <w:color w:val="800080" w:themeColor="followedHyperlink"/>
      <w:u w:val="single"/>
    </w:rPr>
  </w:style>
  <w:style w:type="paragraph" w:customStyle="1" w:styleId="Titel11">
    <w:name w:val="Titel11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1">
    <w:name w:val="Untertitel11"/>
    <w:basedOn w:val="Titel11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2">
    <w:name w:val="Titel12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2">
    <w:name w:val="Untertitel12"/>
    <w:basedOn w:val="Titel12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3">
    <w:name w:val="Titel13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3">
    <w:name w:val="Untertitel13"/>
    <w:basedOn w:val="Titel13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4">
    <w:name w:val="Titel14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4">
    <w:name w:val="Untertitel14"/>
    <w:basedOn w:val="Titel14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5">
    <w:name w:val="Titel15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5">
    <w:name w:val="Untertitel15"/>
    <w:basedOn w:val="Titel15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6">
    <w:name w:val="Titel16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6">
    <w:name w:val="Untertitel16"/>
    <w:basedOn w:val="Titel16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7">
    <w:name w:val="Titel17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7">
    <w:name w:val="Untertitel17"/>
    <w:basedOn w:val="Titel17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8">
    <w:name w:val="Titel18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8">
    <w:name w:val="Untertitel18"/>
    <w:basedOn w:val="Titel18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9">
    <w:name w:val="Titel19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9">
    <w:name w:val="Untertitel19"/>
    <w:basedOn w:val="Titel19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00">
    <w:name w:val="Titel20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00">
    <w:name w:val="Untertitel20"/>
    <w:basedOn w:val="Titel200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1">
    <w:name w:val="Titel21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1">
    <w:name w:val="Untertitel21"/>
    <w:basedOn w:val="Titel21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2">
    <w:name w:val="Titel22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2">
    <w:name w:val="Untertitel22"/>
    <w:basedOn w:val="Titel22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3">
    <w:name w:val="Titel23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3">
    <w:name w:val="Untertitel23"/>
    <w:basedOn w:val="Titel23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4">
    <w:name w:val="Titel24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4">
    <w:name w:val="Untertitel24"/>
    <w:basedOn w:val="Titel24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5">
    <w:name w:val="Titel25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5">
    <w:name w:val="Untertitel25"/>
    <w:basedOn w:val="Titel25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6">
    <w:name w:val="Titel26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6">
    <w:name w:val="Untertitel26"/>
    <w:basedOn w:val="Titel26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7">
    <w:name w:val="Titel27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7">
    <w:name w:val="Untertitel27"/>
    <w:basedOn w:val="Titel27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8">
    <w:name w:val="Titel28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8">
    <w:name w:val="Untertitel28"/>
    <w:basedOn w:val="Titel28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9">
    <w:name w:val="Titel29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9">
    <w:name w:val="Untertitel29"/>
    <w:basedOn w:val="Titel29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30">
    <w:name w:val="Titel30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30">
    <w:name w:val="Untertitel30"/>
    <w:basedOn w:val="Titel30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31">
    <w:name w:val="Titel31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31">
    <w:name w:val="Untertitel31"/>
    <w:basedOn w:val="Titel31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32">
    <w:name w:val="Titel32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32">
    <w:name w:val="Untertitel32"/>
    <w:basedOn w:val="Titel32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33">
    <w:name w:val="Titel33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33">
    <w:name w:val="Untertitel33"/>
    <w:basedOn w:val="Titel33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34">
    <w:name w:val="Titel34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34">
    <w:name w:val="Untertitel34"/>
    <w:basedOn w:val="Titel34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35">
    <w:name w:val="Titel35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35">
    <w:name w:val="Untertitel35"/>
    <w:basedOn w:val="Titel35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36">
    <w:name w:val="Titel36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36">
    <w:name w:val="Untertitel36"/>
    <w:basedOn w:val="Titel36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37">
    <w:name w:val="Titel37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37">
    <w:name w:val="Untertitel37"/>
    <w:basedOn w:val="Titel37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38">
    <w:name w:val="Titel38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38">
    <w:name w:val="Untertitel38"/>
    <w:basedOn w:val="Titel38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39">
    <w:name w:val="Titel39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39">
    <w:name w:val="Untertitel39"/>
    <w:basedOn w:val="Titel39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40">
    <w:name w:val="Titel40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40">
    <w:name w:val="Untertitel40"/>
    <w:basedOn w:val="Titel40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41">
    <w:name w:val="Titel41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41">
    <w:name w:val="Untertitel41"/>
    <w:basedOn w:val="Titel41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42">
    <w:name w:val="Titel42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42">
    <w:name w:val="Untertitel42"/>
    <w:basedOn w:val="Titel42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43">
    <w:name w:val="Titel43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43">
    <w:name w:val="Untertitel43"/>
    <w:basedOn w:val="Titel43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44">
    <w:name w:val="Titel44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44">
    <w:name w:val="Untertitel44"/>
    <w:basedOn w:val="Titel44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45">
    <w:name w:val="Titel45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45">
    <w:name w:val="Untertitel45"/>
    <w:basedOn w:val="Titel45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46">
    <w:name w:val="Titel46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46">
    <w:name w:val="Untertitel46"/>
    <w:basedOn w:val="Titel46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47">
    <w:name w:val="Titel47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47">
    <w:name w:val="Untertitel47"/>
    <w:basedOn w:val="Titel47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48">
    <w:name w:val="Titel48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48">
    <w:name w:val="Untertitel48"/>
    <w:basedOn w:val="Titel48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49">
    <w:name w:val="Titel49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49">
    <w:name w:val="Untertitel49"/>
    <w:basedOn w:val="Titel49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50">
    <w:name w:val="Titel50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50">
    <w:name w:val="Untertitel50"/>
    <w:basedOn w:val="Titel50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51">
    <w:name w:val="Titel51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51">
    <w:name w:val="Untertitel51"/>
    <w:basedOn w:val="Titel51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52">
    <w:name w:val="Titel52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52">
    <w:name w:val="Untertitel52"/>
    <w:basedOn w:val="Titel52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53">
    <w:name w:val="Titel53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53">
    <w:name w:val="Untertitel53"/>
    <w:basedOn w:val="Titel53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54">
    <w:name w:val="Titel54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54">
    <w:name w:val="Untertitel54"/>
    <w:basedOn w:val="Titel54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55">
    <w:name w:val="Titel55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55">
    <w:name w:val="Untertitel55"/>
    <w:basedOn w:val="Titel55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56">
    <w:name w:val="Titel56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56">
    <w:name w:val="Untertitel56"/>
    <w:basedOn w:val="Titel56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57">
    <w:name w:val="Titel57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57">
    <w:name w:val="Untertitel57"/>
    <w:basedOn w:val="Titel57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58">
    <w:name w:val="Titel58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58">
    <w:name w:val="Untertitel58"/>
    <w:basedOn w:val="Titel58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59">
    <w:name w:val="Titel59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59">
    <w:name w:val="Untertitel59"/>
    <w:basedOn w:val="Titel59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60">
    <w:name w:val="Titel60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60">
    <w:name w:val="Untertitel60"/>
    <w:basedOn w:val="Titel60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61">
    <w:name w:val="Titel61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61">
    <w:name w:val="Untertitel61"/>
    <w:basedOn w:val="Titel61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62">
    <w:name w:val="Titel62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62">
    <w:name w:val="Untertitel62"/>
    <w:basedOn w:val="Titel62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63">
    <w:name w:val="Titel63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63">
    <w:name w:val="Untertitel63"/>
    <w:basedOn w:val="Titel63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64">
    <w:name w:val="Titel64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64">
    <w:name w:val="Untertitel64"/>
    <w:basedOn w:val="Titel64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65">
    <w:name w:val="Titel65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65">
    <w:name w:val="Untertitel65"/>
    <w:basedOn w:val="Titel65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66">
    <w:name w:val="Titel66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66">
    <w:name w:val="Untertitel66"/>
    <w:basedOn w:val="Titel66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67">
    <w:name w:val="Titel67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67">
    <w:name w:val="Untertitel67"/>
    <w:basedOn w:val="Titel67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68">
    <w:name w:val="Titel68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68">
    <w:name w:val="Untertitel68"/>
    <w:basedOn w:val="Titel68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69">
    <w:name w:val="Titel69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69">
    <w:name w:val="Untertitel69"/>
    <w:basedOn w:val="Titel69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70">
    <w:name w:val="Titel70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70">
    <w:name w:val="Untertitel70"/>
    <w:basedOn w:val="Titel70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71">
    <w:name w:val="Titel71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71">
    <w:name w:val="Untertitel71"/>
    <w:basedOn w:val="Titel71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72">
    <w:name w:val="Titel72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72">
    <w:name w:val="Untertitel72"/>
    <w:basedOn w:val="Titel72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73">
    <w:name w:val="Titel73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73">
    <w:name w:val="Untertitel73"/>
    <w:basedOn w:val="Titel73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74">
    <w:name w:val="Titel74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74">
    <w:name w:val="Untertitel74"/>
    <w:basedOn w:val="Titel74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75">
    <w:name w:val="Titel75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75">
    <w:name w:val="Untertitel75"/>
    <w:basedOn w:val="Titel75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76">
    <w:name w:val="Titel76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76">
    <w:name w:val="Untertitel76"/>
    <w:basedOn w:val="Titel76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77">
    <w:name w:val="Titel77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77">
    <w:name w:val="Untertitel77"/>
    <w:basedOn w:val="Titel77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78">
    <w:name w:val="Titel78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78">
    <w:name w:val="Untertitel78"/>
    <w:basedOn w:val="Titel78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79">
    <w:name w:val="Titel79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79">
    <w:name w:val="Untertitel79"/>
    <w:basedOn w:val="Titel79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80">
    <w:name w:val="Titel80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80">
    <w:name w:val="Untertitel80"/>
    <w:basedOn w:val="Titel80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81">
    <w:name w:val="Titel81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81">
    <w:name w:val="Untertitel81"/>
    <w:basedOn w:val="Titel81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82">
    <w:name w:val="Titel82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82">
    <w:name w:val="Untertitel82"/>
    <w:basedOn w:val="Titel82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83">
    <w:name w:val="Titel83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83">
    <w:name w:val="Untertitel83"/>
    <w:basedOn w:val="Titel83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84">
    <w:name w:val="Titel84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84">
    <w:name w:val="Untertitel84"/>
    <w:basedOn w:val="Titel84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85">
    <w:name w:val="Titel85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85">
    <w:name w:val="Untertitel85"/>
    <w:basedOn w:val="Titel85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86">
    <w:name w:val="Titel86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86">
    <w:name w:val="Untertitel86"/>
    <w:basedOn w:val="Titel86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87">
    <w:name w:val="Titel87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87">
    <w:name w:val="Untertitel87"/>
    <w:basedOn w:val="Titel87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88">
    <w:name w:val="Titel88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88">
    <w:name w:val="Untertitel88"/>
    <w:basedOn w:val="Titel88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89">
    <w:name w:val="Titel89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89">
    <w:name w:val="Untertitel89"/>
    <w:basedOn w:val="Titel89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90">
    <w:name w:val="Titel90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90">
    <w:name w:val="Untertitel90"/>
    <w:basedOn w:val="Titel90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91">
    <w:name w:val="Titel91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91">
    <w:name w:val="Untertitel91"/>
    <w:basedOn w:val="Titel91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92">
    <w:name w:val="Titel92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92">
    <w:name w:val="Untertitel92"/>
    <w:basedOn w:val="Titel92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93">
    <w:name w:val="Titel93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93">
    <w:name w:val="Untertitel93"/>
    <w:basedOn w:val="Titel93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94">
    <w:name w:val="Titel94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94">
    <w:name w:val="Untertitel94"/>
    <w:basedOn w:val="Titel94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95">
    <w:name w:val="Titel95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95">
    <w:name w:val="Untertitel95"/>
    <w:basedOn w:val="Titel95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96">
    <w:name w:val="Titel96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96">
    <w:name w:val="Untertitel96"/>
    <w:basedOn w:val="Titel96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97">
    <w:name w:val="Titel97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97">
    <w:name w:val="Untertitel97"/>
    <w:basedOn w:val="Titel97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98">
    <w:name w:val="Titel98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98">
    <w:name w:val="Untertitel98"/>
    <w:basedOn w:val="Titel98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99">
    <w:name w:val="Titel99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99">
    <w:name w:val="Untertitel99"/>
    <w:basedOn w:val="Titel99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00">
    <w:name w:val="Titel100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00">
    <w:name w:val="Untertitel100"/>
    <w:basedOn w:val="Titel100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01">
    <w:name w:val="Titel101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01">
    <w:name w:val="Untertitel101"/>
    <w:basedOn w:val="Titel101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02">
    <w:name w:val="Titel102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02">
    <w:name w:val="Untertitel102"/>
    <w:basedOn w:val="Titel102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03">
    <w:name w:val="Titel103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03">
    <w:name w:val="Untertitel103"/>
    <w:basedOn w:val="Titel103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04">
    <w:name w:val="Titel104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04">
    <w:name w:val="Untertitel104"/>
    <w:basedOn w:val="Titel104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05">
    <w:name w:val="Titel105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05">
    <w:name w:val="Untertitel105"/>
    <w:basedOn w:val="Titel105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06">
    <w:name w:val="Titel106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06">
    <w:name w:val="Untertitel106"/>
    <w:basedOn w:val="Titel106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07">
    <w:name w:val="Titel107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07">
    <w:name w:val="Untertitel107"/>
    <w:basedOn w:val="Titel107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08">
    <w:name w:val="Titel108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08">
    <w:name w:val="Untertitel108"/>
    <w:basedOn w:val="Titel108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09">
    <w:name w:val="Titel109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09">
    <w:name w:val="Untertitel109"/>
    <w:basedOn w:val="Titel109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10">
    <w:name w:val="Titel110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10">
    <w:name w:val="Untertitel110"/>
    <w:basedOn w:val="Titel110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11">
    <w:name w:val="Titel111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11">
    <w:name w:val="Untertitel111"/>
    <w:basedOn w:val="Titel111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12">
    <w:name w:val="Titel112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12">
    <w:name w:val="Untertitel112"/>
    <w:basedOn w:val="Titel112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13">
    <w:name w:val="Titel113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13">
    <w:name w:val="Untertitel113"/>
    <w:basedOn w:val="Titel113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14">
    <w:name w:val="Titel114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14">
    <w:name w:val="Untertitel114"/>
    <w:basedOn w:val="Titel114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15">
    <w:name w:val="Titel115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15">
    <w:name w:val="Untertitel115"/>
    <w:basedOn w:val="Titel115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16">
    <w:name w:val="Titel116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16">
    <w:name w:val="Untertitel116"/>
    <w:basedOn w:val="Titel116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17">
    <w:name w:val="Titel117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17">
    <w:name w:val="Untertitel117"/>
    <w:basedOn w:val="Titel117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18">
    <w:name w:val="Titel118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18">
    <w:name w:val="Untertitel118"/>
    <w:basedOn w:val="Titel118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19">
    <w:name w:val="Titel119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19">
    <w:name w:val="Untertitel119"/>
    <w:basedOn w:val="Titel119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20">
    <w:name w:val="Titel120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20">
    <w:name w:val="Untertitel120"/>
    <w:basedOn w:val="Titel120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21">
    <w:name w:val="Titel121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21">
    <w:name w:val="Untertitel121"/>
    <w:basedOn w:val="Titel121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22">
    <w:name w:val="Titel122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22">
    <w:name w:val="Untertitel122"/>
    <w:basedOn w:val="Titel122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23">
    <w:name w:val="Titel123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23">
    <w:name w:val="Untertitel123"/>
    <w:basedOn w:val="Titel123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24">
    <w:name w:val="Titel124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24">
    <w:name w:val="Untertitel124"/>
    <w:basedOn w:val="Titel124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25">
    <w:name w:val="Titel125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25">
    <w:name w:val="Untertitel125"/>
    <w:basedOn w:val="Titel125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26">
    <w:name w:val="Titel126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26">
    <w:name w:val="Untertitel126"/>
    <w:basedOn w:val="Titel126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27">
    <w:name w:val="Titel127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27">
    <w:name w:val="Untertitel127"/>
    <w:basedOn w:val="Titel127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28">
    <w:name w:val="Titel128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28">
    <w:name w:val="Untertitel128"/>
    <w:basedOn w:val="Titel128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29">
    <w:name w:val="Titel129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29">
    <w:name w:val="Untertitel129"/>
    <w:basedOn w:val="Titel129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30">
    <w:name w:val="Titel130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30">
    <w:name w:val="Untertitel130"/>
    <w:basedOn w:val="Titel130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31">
    <w:name w:val="Titel131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31">
    <w:name w:val="Untertitel131"/>
    <w:basedOn w:val="Titel131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32">
    <w:name w:val="Titel132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32">
    <w:name w:val="Untertitel132"/>
    <w:basedOn w:val="Titel132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33">
    <w:name w:val="Titel133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33">
    <w:name w:val="Untertitel133"/>
    <w:basedOn w:val="Titel133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34">
    <w:name w:val="Titel134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34">
    <w:name w:val="Untertitel134"/>
    <w:basedOn w:val="Titel134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35">
    <w:name w:val="Titel135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35">
    <w:name w:val="Untertitel135"/>
    <w:basedOn w:val="Titel135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36">
    <w:name w:val="Titel136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36">
    <w:name w:val="Untertitel136"/>
    <w:basedOn w:val="Titel136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37">
    <w:name w:val="Titel137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37">
    <w:name w:val="Untertitel137"/>
    <w:basedOn w:val="Titel137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38">
    <w:name w:val="Titel138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38">
    <w:name w:val="Untertitel138"/>
    <w:basedOn w:val="Titel138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39">
    <w:name w:val="Titel139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39">
    <w:name w:val="Untertitel139"/>
    <w:basedOn w:val="Titel139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40">
    <w:name w:val="Titel140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40">
    <w:name w:val="Untertitel140"/>
    <w:basedOn w:val="Titel140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41">
    <w:name w:val="Titel141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41">
    <w:name w:val="Untertitel141"/>
    <w:basedOn w:val="Titel141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42">
    <w:name w:val="Titel142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42">
    <w:name w:val="Untertitel142"/>
    <w:basedOn w:val="Titel142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43">
    <w:name w:val="Titel143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43">
    <w:name w:val="Untertitel143"/>
    <w:basedOn w:val="Titel143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44">
    <w:name w:val="Titel144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44">
    <w:name w:val="Untertitel144"/>
    <w:basedOn w:val="Titel144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45">
    <w:name w:val="Titel145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45">
    <w:name w:val="Untertitel145"/>
    <w:basedOn w:val="Titel145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46">
    <w:name w:val="Titel146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46">
    <w:name w:val="Untertitel146"/>
    <w:basedOn w:val="Titel146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47">
    <w:name w:val="Titel147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47">
    <w:name w:val="Untertitel147"/>
    <w:basedOn w:val="Titel147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48">
    <w:name w:val="Titel148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48">
    <w:name w:val="Untertitel148"/>
    <w:basedOn w:val="Titel148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49">
    <w:name w:val="Titel149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49">
    <w:name w:val="Untertitel149"/>
    <w:basedOn w:val="Titel149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50">
    <w:name w:val="Titel150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50">
    <w:name w:val="Untertitel150"/>
    <w:basedOn w:val="Titel150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51">
    <w:name w:val="Titel151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51">
    <w:name w:val="Untertitel151"/>
    <w:basedOn w:val="Titel151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52">
    <w:name w:val="Titel152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52">
    <w:name w:val="Untertitel152"/>
    <w:basedOn w:val="Titel152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53">
    <w:name w:val="Titel153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53">
    <w:name w:val="Untertitel153"/>
    <w:basedOn w:val="Titel153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54">
    <w:name w:val="Titel154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54">
    <w:name w:val="Untertitel154"/>
    <w:basedOn w:val="Titel154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55">
    <w:name w:val="Titel155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55">
    <w:name w:val="Untertitel155"/>
    <w:basedOn w:val="Titel155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56">
    <w:name w:val="Titel156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56">
    <w:name w:val="Untertitel156"/>
    <w:basedOn w:val="Titel156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57">
    <w:name w:val="Titel157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57">
    <w:name w:val="Untertitel157"/>
    <w:basedOn w:val="Titel157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58">
    <w:name w:val="Titel158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58">
    <w:name w:val="Untertitel158"/>
    <w:basedOn w:val="Titel158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59">
    <w:name w:val="Titel159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59">
    <w:name w:val="Untertitel159"/>
    <w:basedOn w:val="Titel159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60">
    <w:name w:val="Titel160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60">
    <w:name w:val="Untertitel160"/>
    <w:basedOn w:val="Titel160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61">
    <w:name w:val="Titel161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61">
    <w:name w:val="Untertitel161"/>
    <w:basedOn w:val="Titel161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62">
    <w:name w:val="Titel162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62">
    <w:name w:val="Untertitel162"/>
    <w:basedOn w:val="Titel162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63">
    <w:name w:val="Titel163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63">
    <w:name w:val="Untertitel163"/>
    <w:basedOn w:val="Titel163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64">
    <w:name w:val="Titel164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64">
    <w:name w:val="Untertitel164"/>
    <w:basedOn w:val="Titel164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65">
    <w:name w:val="Titel165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65">
    <w:name w:val="Untertitel165"/>
    <w:basedOn w:val="Titel165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66">
    <w:name w:val="Titel166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66">
    <w:name w:val="Untertitel166"/>
    <w:basedOn w:val="Titel166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67">
    <w:name w:val="Titel167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67">
    <w:name w:val="Untertitel167"/>
    <w:basedOn w:val="Titel167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68">
    <w:name w:val="Titel168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68">
    <w:name w:val="Untertitel168"/>
    <w:basedOn w:val="Titel168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69">
    <w:name w:val="Titel169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69">
    <w:name w:val="Untertitel169"/>
    <w:basedOn w:val="Titel169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70">
    <w:name w:val="Titel170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70">
    <w:name w:val="Untertitel170"/>
    <w:basedOn w:val="Titel170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71">
    <w:name w:val="Titel171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71">
    <w:name w:val="Untertitel171"/>
    <w:basedOn w:val="Titel171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72">
    <w:name w:val="Titel172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72">
    <w:name w:val="Untertitel172"/>
    <w:basedOn w:val="Titel172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73">
    <w:name w:val="Titel173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73">
    <w:name w:val="Untertitel173"/>
    <w:basedOn w:val="Titel173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74">
    <w:name w:val="Titel174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74">
    <w:name w:val="Untertitel174"/>
    <w:basedOn w:val="Titel174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75">
    <w:name w:val="Titel175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75">
    <w:name w:val="Untertitel175"/>
    <w:basedOn w:val="Titel175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76">
    <w:name w:val="Titel176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76">
    <w:name w:val="Untertitel176"/>
    <w:basedOn w:val="Titel176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77">
    <w:name w:val="Titel177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77">
    <w:name w:val="Untertitel177"/>
    <w:basedOn w:val="Titel177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78">
    <w:name w:val="Titel178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78">
    <w:name w:val="Untertitel178"/>
    <w:basedOn w:val="Titel178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79">
    <w:name w:val="Titel179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79">
    <w:name w:val="Untertitel179"/>
    <w:basedOn w:val="Titel179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80">
    <w:name w:val="Titel180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80">
    <w:name w:val="Untertitel180"/>
    <w:basedOn w:val="Titel180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81">
    <w:name w:val="Titel181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81">
    <w:name w:val="Untertitel181"/>
    <w:basedOn w:val="Titel181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82">
    <w:name w:val="Titel182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82">
    <w:name w:val="Untertitel182"/>
    <w:basedOn w:val="Titel182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83">
    <w:name w:val="Titel183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83">
    <w:name w:val="Untertitel183"/>
    <w:basedOn w:val="Titel183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84">
    <w:name w:val="Titel184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84">
    <w:name w:val="Untertitel184"/>
    <w:basedOn w:val="Titel184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85">
    <w:name w:val="Titel185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85">
    <w:name w:val="Untertitel185"/>
    <w:basedOn w:val="Titel185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86">
    <w:name w:val="Titel186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86">
    <w:name w:val="Untertitel186"/>
    <w:basedOn w:val="Titel186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87">
    <w:name w:val="Titel187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87">
    <w:name w:val="Untertitel187"/>
    <w:basedOn w:val="Titel187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88">
    <w:name w:val="Titel188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88">
    <w:name w:val="Untertitel188"/>
    <w:basedOn w:val="Titel188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89">
    <w:name w:val="Titel189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89">
    <w:name w:val="Untertitel189"/>
    <w:basedOn w:val="Titel189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90">
    <w:name w:val="Titel190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90">
    <w:name w:val="Untertitel190"/>
    <w:basedOn w:val="Titel190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91">
    <w:name w:val="Titel191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91">
    <w:name w:val="Untertitel191"/>
    <w:basedOn w:val="Titel191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92">
    <w:name w:val="Titel192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92">
    <w:name w:val="Untertitel192"/>
    <w:basedOn w:val="Titel192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93">
    <w:name w:val="Titel193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93">
    <w:name w:val="Untertitel193"/>
    <w:basedOn w:val="Titel193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94">
    <w:name w:val="Titel194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94">
    <w:name w:val="Untertitel194"/>
    <w:basedOn w:val="Titel194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95">
    <w:name w:val="Titel195"/>
    <w:basedOn w:val="Standard"/>
    <w:next w:val="p1a"/>
    <w:rsid w:val="009C7197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95">
    <w:name w:val="Untertitel195"/>
    <w:basedOn w:val="Titel195"/>
    <w:next w:val="author"/>
    <w:rsid w:val="009C7197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950">
    <w:name w:val="Titel195"/>
    <w:basedOn w:val="Standard"/>
    <w:next w:val="p1a"/>
    <w:rsid w:val="00DF3628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950">
    <w:name w:val="Untertitel195"/>
    <w:basedOn w:val="Titel1950"/>
    <w:next w:val="author"/>
    <w:rsid w:val="00DF3628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96">
    <w:name w:val="Titel196"/>
    <w:basedOn w:val="Standard"/>
    <w:next w:val="p1a"/>
    <w:rsid w:val="00DF3628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96">
    <w:name w:val="Untertitel196"/>
    <w:basedOn w:val="Titel196"/>
    <w:next w:val="author"/>
    <w:rsid w:val="00DF3628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97">
    <w:name w:val="Titel197"/>
    <w:basedOn w:val="Standard"/>
    <w:next w:val="p1a"/>
    <w:rsid w:val="001D0056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97">
    <w:name w:val="Untertitel197"/>
    <w:basedOn w:val="Titel197"/>
    <w:next w:val="author"/>
    <w:rsid w:val="001D0056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970">
    <w:name w:val="Titel197"/>
    <w:basedOn w:val="Standard"/>
    <w:next w:val="p1a"/>
    <w:rsid w:val="001045DC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970">
    <w:name w:val="Untertitel197"/>
    <w:basedOn w:val="Titel1970"/>
    <w:next w:val="author"/>
    <w:rsid w:val="001045DC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98">
    <w:name w:val="Titel198"/>
    <w:basedOn w:val="Standard"/>
    <w:next w:val="p1a"/>
    <w:rsid w:val="002A32CD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98">
    <w:name w:val="Untertitel198"/>
    <w:basedOn w:val="Titel198"/>
    <w:next w:val="author"/>
    <w:rsid w:val="002A32CD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980">
    <w:name w:val="Titel198"/>
    <w:basedOn w:val="Standard"/>
    <w:next w:val="p1a"/>
    <w:rsid w:val="003115C4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980">
    <w:name w:val="Untertitel198"/>
    <w:basedOn w:val="Titel1980"/>
    <w:next w:val="author"/>
    <w:rsid w:val="003115C4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99">
    <w:name w:val="Titel199"/>
    <w:basedOn w:val="Standard"/>
    <w:next w:val="p1a"/>
    <w:rsid w:val="008A6A46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99">
    <w:name w:val="Untertitel199"/>
    <w:basedOn w:val="Titel199"/>
    <w:next w:val="author"/>
    <w:rsid w:val="008A6A46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990">
    <w:name w:val="Titel199"/>
    <w:basedOn w:val="Standard"/>
    <w:next w:val="p1a"/>
    <w:rsid w:val="00756087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990">
    <w:name w:val="Untertitel199"/>
    <w:basedOn w:val="Titel1990"/>
    <w:next w:val="author"/>
    <w:rsid w:val="00756087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000">
    <w:name w:val="Titel200"/>
    <w:basedOn w:val="Standard"/>
    <w:next w:val="p1a"/>
    <w:rsid w:val="00265DFE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000">
    <w:name w:val="Untertitel200"/>
    <w:basedOn w:val="Titel2000"/>
    <w:next w:val="author"/>
    <w:rsid w:val="00265DFE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001">
    <w:name w:val="Titel200"/>
    <w:basedOn w:val="Standard"/>
    <w:next w:val="p1a"/>
    <w:rsid w:val="00307A55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001">
    <w:name w:val="Untertitel200"/>
    <w:basedOn w:val="Titel2001"/>
    <w:next w:val="author"/>
    <w:rsid w:val="00307A55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le">
    <w:name w:val="title"/>
    <w:basedOn w:val="Standard"/>
    <w:next w:val="p1a"/>
    <w:rsid w:val="00412839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subtitle">
    <w:name w:val="subtitle"/>
    <w:basedOn w:val="title"/>
    <w:next w:val="author"/>
    <w:rsid w:val="00412839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01">
    <w:name w:val="Titel201"/>
    <w:basedOn w:val="Standard"/>
    <w:next w:val="p1a"/>
    <w:rsid w:val="00242C7D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01">
    <w:name w:val="Untertitel201"/>
    <w:basedOn w:val="Titel201"/>
    <w:next w:val="author"/>
    <w:rsid w:val="00242C7D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12839"/>
    <w:pPr>
      <w:overflowPunct w:val="0"/>
      <w:autoSpaceDE w:val="0"/>
      <w:autoSpaceDN w:val="0"/>
      <w:adjustRightInd w:val="0"/>
      <w:spacing w:after="0" w:line="240" w:lineRule="atLeast"/>
      <w:ind w:firstLine="238"/>
      <w:jc w:val="both"/>
      <w:textAlignment w:val="baseline"/>
    </w:pPr>
    <w:rPr>
      <w:rFonts w:ascii="Times" w:eastAsia="Times New Roman" w:hAnsi="Times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412839"/>
    <w:pPr>
      <w:keepNext/>
      <w:spacing w:after="240"/>
      <w:outlineLvl w:val="0"/>
    </w:pPr>
    <w:rPr>
      <w:rFonts w:ascii="Arial" w:hAnsi="Arial"/>
      <w:b/>
      <w:bCs/>
      <w:sz w:val="28"/>
      <w:szCs w:val="24"/>
    </w:rPr>
  </w:style>
  <w:style w:type="paragraph" w:styleId="berschrift2">
    <w:name w:val="heading 2"/>
    <w:basedOn w:val="Standard"/>
    <w:next w:val="Standard"/>
    <w:link w:val="berschrift2Zchn"/>
    <w:qFormat/>
    <w:rsid w:val="00412839"/>
    <w:pPr>
      <w:keepNext/>
      <w:spacing w:before="240" w:after="120"/>
      <w:outlineLvl w:val="1"/>
    </w:pPr>
    <w:rPr>
      <w:rFonts w:ascii="Arial" w:hAnsi="Arial"/>
      <w:b/>
    </w:rPr>
  </w:style>
  <w:style w:type="paragraph" w:styleId="berschrift3">
    <w:name w:val="heading 3"/>
    <w:basedOn w:val="Standard"/>
    <w:next w:val="Standard"/>
    <w:link w:val="berschrift3Zchn"/>
    <w:qFormat/>
    <w:rsid w:val="00412839"/>
    <w:pPr>
      <w:keepNext/>
      <w:spacing w:before="180" w:after="120"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B2A9A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B2A9A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B2A9A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B2A9A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B2A9A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B2A9A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semiHidden/>
    <w:rsid w:val="00412839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rsid w:val="00412839"/>
  </w:style>
  <w:style w:type="character" w:customStyle="1" w:styleId="berschrift1Zchn">
    <w:name w:val="Überschrift 1 Zchn"/>
    <w:basedOn w:val="Absatz-Standardschriftart"/>
    <w:link w:val="berschrift1"/>
    <w:rsid w:val="00165482"/>
    <w:rPr>
      <w:rFonts w:ascii="Arial" w:eastAsia="Times New Roman" w:hAnsi="Arial" w:cs="Times New Roman"/>
      <w:b/>
      <w:bCs/>
      <w:sz w:val="28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165482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165482"/>
    <w:rPr>
      <w:rFonts w:ascii="Arial" w:eastAsia="Times New Roman" w:hAnsi="Arial" w:cs="Arial"/>
      <w:b/>
      <w:bCs/>
      <w:sz w:val="20"/>
      <w:szCs w:val="26"/>
      <w:lang w:eastAsia="de-DE"/>
    </w:rPr>
  </w:style>
  <w:style w:type="paragraph" w:styleId="Kopfzeile">
    <w:name w:val="header"/>
    <w:basedOn w:val="Standard"/>
    <w:link w:val="KopfzeileZchn"/>
    <w:rsid w:val="0041283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165482"/>
    <w:rPr>
      <w:rFonts w:ascii="Times" w:eastAsia="Times New Roman" w:hAnsi="Times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41283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165482"/>
    <w:rPr>
      <w:rFonts w:ascii="Times" w:eastAsia="Times New Roman" w:hAnsi="Times" w:cs="Times New Roman"/>
      <w:sz w:val="20"/>
      <w:szCs w:val="20"/>
      <w:lang w:eastAsia="de-DE"/>
    </w:rPr>
  </w:style>
  <w:style w:type="character" w:styleId="Seitenzahl">
    <w:name w:val="page number"/>
    <w:basedOn w:val="Absatz-Standardschriftart"/>
    <w:rsid w:val="00412839"/>
    <w:rPr>
      <w:sz w:val="20"/>
    </w:rPr>
  </w:style>
  <w:style w:type="paragraph" w:customStyle="1" w:styleId="Runninghead-left">
    <w:name w:val="Running head - left"/>
    <w:basedOn w:val="Standard"/>
    <w:rsid w:val="00412839"/>
    <w:pPr>
      <w:tabs>
        <w:tab w:val="left" w:pos="680"/>
        <w:tab w:val="right" w:pos="6237"/>
        <w:tab w:val="right" w:pos="6917"/>
      </w:tabs>
      <w:spacing w:after="120" w:line="200" w:lineRule="exact"/>
      <w:ind w:firstLine="0"/>
      <w:jc w:val="left"/>
    </w:pPr>
    <w:rPr>
      <w:sz w:val="17"/>
    </w:rPr>
  </w:style>
  <w:style w:type="paragraph" w:customStyle="1" w:styleId="Runninghead-right">
    <w:name w:val="Running head - right"/>
    <w:basedOn w:val="Runninghead-left"/>
    <w:rsid w:val="00412839"/>
    <w:pPr>
      <w:jc w:val="right"/>
    </w:pPr>
  </w:style>
  <w:style w:type="paragraph" w:customStyle="1" w:styleId="author">
    <w:name w:val="author"/>
    <w:basedOn w:val="Standard"/>
    <w:next w:val="Standard"/>
    <w:rsid w:val="00412839"/>
    <w:pPr>
      <w:suppressAutoHyphens/>
      <w:spacing w:before="480" w:after="220"/>
      <w:ind w:firstLine="0"/>
      <w:jc w:val="left"/>
    </w:pPr>
    <w:rPr>
      <w:b/>
    </w:rPr>
  </w:style>
  <w:style w:type="paragraph" w:customStyle="1" w:styleId="table">
    <w:name w:val="table"/>
    <w:basedOn w:val="Standard"/>
    <w:rsid w:val="00412839"/>
    <w:pPr>
      <w:spacing w:before="60" w:line="200" w:lineRule="atLeast"/>
      <w:ind w:firstLine="0"/>
      <w:jc w:val="left"/>
    </w:pPr>
    <w:rPr>
      <w:sz w:val="17"/>
      <w:szCs w:val="18"/>
    </w:rPr>
  </w:style>
  <w:style w:type="paragraph" w:customStyle="1" w:styleId="equation">
    <w:name w:val="equation"/>
    <w:basedOn w:val="Standard"/>
    <w:next w:val="Standard"/>
    <w:rsid w:val="00412839"/>
    <w:pPr>
      <w:tabs>
        <w:tab w:val="center" w:pos="3204"/>
        <w:tab w:val="right" w:pos="6634"/>
      </w:tabs>
      <w:spacing w:before="240" w:after="240"/>
      <w:ind w:firstLine="0"/>
      <w:jc w:val="left"/>
    </w:pPr>
  </w:style>
  <w:style w:type="paragraph" w:customStyle="1" w:styleId="figlegend">
    <w:name w:val="figlegend"/>
    <w:basedOn w:val="Standard"/>
    <w:next w:val="Standard"/>
    <w:rsid w:val="00412839"/>
    <w:pPr>
      <w:keepLines/>
      <w:spacing w:before="120" w:after="240" w:line="200" w:lineRule="atLeast"/>
      <w:ind w:firstLine="0"/>
    </w:pPr>
    <w:rPr>
      <w:sz w:val="17"/>
    </w:rPr>
  </w:style>
  <w:style w:type="paragraph" w:customStyle="1" w:styleId="FunotentextFootnote">
    <w:name w:val="Fußnotentext.Footnote"/>
    <w:basedOn w:val="p1a"/>
    <w:rsid w:val="00412839"/>
    <w:pPr>
      <w:tabs>
        <w:tab w:val="left" w:pos="170"/>
      </w:tabs>
      <w:spacing w:after="40" w:line="200" w:lineRule="atLeast"/>
    </w:pPr>
    <w:rPr>
      <w:sz w:val="17"/>
    </w:rPr>
  </w:style>
  <w:style w:type="paragraph" w:customStyle="1" w:styleId="p1a">
    <w:name w:val="p1a"/>
    <w:basedOn w:val="Standard"/>
    <w:next w:val="Standard"/>
    <w:rsid w:val="00412839"/>
    <w:pPr>
      <w:ind w:firstLine="0"/>
    </w:pPr>
  </w:style>
  <w:style w:type="character" w:styleId="Funotenzeichen">
    <w:name w:val="footnote reference"/>
    <w:basedOn w:val="Absatz-Standardschriftart"/>
    <w:semiHidden/>
    <w:rsid w:val="00412839"/>
    <w:rPr>
      <w:position w:val="6"/>
      <w:sz w:val="12"/>
      <w:vertAlign w:val="baseline"/>
    </w:rPr>
  </w:style>
  <w:style w:type="paragraph" w:customStyle="1" w:styleId="heading1">
    <w:name w:val="heading1"/>
    <w:basedOn w:val="Standard"/>
    <w:next w:val="p1a"/>
    <w:rsid w:val="00412839"/>
    <w:pPr>
      <w:keepNext/>
      <w:keepLines/>
      <w:tabs>
        <w:tab w:val="left" w:pos="454"/>
      </w:tabs>
      <w:suppressAutoHyphens/>
      <w:spacing w:before="600" w:after="320"/>
      <w:ind w:firstLine="0"/>
      <w:jc w:val="left"/>
    </w:pPr>
    <w:rPr>
      <w:b/>
      <w:sz w:val="24"/>
    </w:rPr>
  </w:style>
  <w:style w:type="paragraph" w:customStyle="1" w:styleId="heading2">
    <w:name w:val="heading2"/>
    <w:basedOn w:val="heading1"/>
    <w:next w:val="p1a"/>
    <w:rsid w:val="00412839"/>
    <w:pPr>
      <w:tabs>
        <w:tab w:val="left" w:pos="510"/>
      </w:tabs>
    </w:pPr>
    <w:rPr>
      <w:i/>
    </w:rPr>
  </w:style>
  <w:style w:type="paragraph" w:customStyle="1" w:styleId="heading3">
    <w:name w:val="heading3"/>
    <w:basedOn w:val="p1a"/>
    <w:next w:val="p1a"/>
    <w:rsid w:val="00412839"/>
    <w:pPr>
      <w:tabs>
        <w:tab w:val="left" w:pos="284"/>
      </w:tabs>
      <w:suppressAutoHyphens/>
      <w:spacing w:before="480" w:after="240"/>
      <w:jc w:val="left"/>
    </w:pPr>
    <w:rPr>
      <w:b/>
    </w:rPr>
  </w:style>
  <w:style w:type="paragraph" w:customStyle="1" w:styleId="Subitem">
    <w:name w:val="Subitem"/>
    <w:rsid w:val="00412839"/>
    <w:pPr>
      <w:numPr>
        <w:numId w:val="1"/>
      </w:numPr>
      <w:spacing w:after="120" w:line="240" w:lineRule="atLeast"/>
      <w:contextualSpacing/>
      <w:jc w:val="both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NumberedItem">
    <w:name w:val="Numbered Item"/>
    <w:basedOn w:val="BulletItem"/>
    <w:rsid w:val="00412839"/>
  </w:style>
  <w:style w:type="paragraph" w:customStyle="1" w:styleId="BulletItem">
    <w:name w:val="Bullet Item"/>
    <w:basedOn w:val="Standard"/>
    <w:rsid w:val="00412839"/>
    <w:pPr>
      <w:numPr>
        <w:numId w:val="2"/>
      </w:numPr>
      <w:spacing w:before="120" w:after="120"/>
      <w:contextualSpacing/>
    </w:pPr>
  </w:style>
  <w:style w:type="paragraph" w:customStyle="1" w:styleId="petit">
    <w:name w:val="petit"/>
    <w:basedOn w:val="Standard"/>
    <w:rsid w:val="00412839"/>
    <w:pPr>
      <w:spacing w:before="120" w:after="120" w:line="200" w:lineRule="atLeast"/>
    </w:pPr>
    <w:rPr>
      <w:sz w:val="17"/>
    </w:rPr>
  </w:style>
  <w:style w:type="paragraph" w:customStyle="1" w:styleId="reference">
    <w:name w:val="reference"/>
    <w:basedOn w:val="Standard"/>
    <w:rsid w:val="00412839"/>
    <w:pPr>
      <w:tabs>
        <w:tab w:val="left" w:pos="340"/>
      </w:tabs>
      <w:spacing w:line="200" w:lineRule="atLeast"/>
      <w:ind w:left="238" w:hanging="238"/>
    </w:pPr>
    <w:rPr>
      <w:sz w:val="18"/>
    </w:rPr>
  </w:style>
  <w:style w:type="paragraph" w:customStyle="1" w:styleId="Important">
    <w:name w:val="Important"/>
    <w:basedOn w:val="p1a"/>
    <w:rsid w:val="00412839"/>
    <w:pPr>
      <w:shd w:val="clear" w:color="auto" w:fill="D9D9D9"/>
      <w:spacing w:before="240" w:after="240"/>
      <w:ind w:left="238" w:right="238"/>
      <w:contextualSpacing/>
    </w:pPr>
  </w:style>
  <w:style w:type="paragraph" w:customStyle="1" w:styleId="tablelegend">
    <w:name w:val="tablelegend"/>
    <w:basedOn w:val="Standard"/>
    <w:next w:val="Standard"/>
    <w:rsid w:val="00412839"/>
    <w:pPr>
      <w:keepNext/>
      <w:keepLines/>
      <w:spacing w:before="240" w:after="120" w:line="200" w:lineRule="atLeast"/>
      <w:ind w:firstLine="0"/>
    </w:pPr>
    <w:rPr>
      <w:sz w:val="17"/>
    </w:rPr>
  </w:style>
  <w:style w:type="paragraph" w:customStyle="1" w:styleId="tablenotes">
    <w:name w:val="tablenotes"/>
    <w:basedOn w:val="Standard"/>
    <w:next w:val="Standard"/>
    <w:rsid w:val="00412839"/>
    <w:pPr>
      <w:widowControl w:val="0"/>
      <w:spacing w:before="20" w:line="200" w:lineRule="atLeast"/>
      <w:ind w:firstLine="0"/>
      <w:jc w:val="left"/>
    </w:pPr>
    <w:rPr>
      <w:sz w:val="17"/>
    </w:rPr>
  </w:style>
  <w:style w:type="paragraph" w:customStyle="1" w:styleId="Titel1">
    <w:name w:val="Titel1"/>
    <w:basedOn w:val="Standard"/>
    <w:next w:val="p1a"/>
    <w:rsid w:val="00165482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styleId="Verzeichnis1">
    <w:name w:val="toc 1"/>
    <w:basedOn w:val="Standard"/>
    <w:next w:val="petit"/>
    <w:rsid w:val="00412839"/>
    <w:pPr>
      <w:tabs>
        <w:tab w:val="right" w:leader="dot" w:pos="6634"/>
      </w:tabs>
      <w:spacing w:before="240"/>
      <w:ind w:firstLine="0"/>
      <w:jc w:val="left"/>
    </w:pPr>
    <w:rPr>
      <w:b/>
    </w:rPr>
  </w:style>
  <w:style w:type="paragraph" w:styleId="Verzeichnis2">
    <w:name w:val="toc 2"/>
    <w:basedOn w:val="Verzeichnis1"/>
    <w:rsid w:val="00412839"/>
    <w:pPr>
      <w:spacing w:before="0"/>
      <w:ind w:left="284"/>
    </w:pPr>
    <w:rPr>
      <w:b w:val="0"/>
    </w:rPr>
  </w:style>
  <w:style w:type="paragraph" w:styleId="Verzeichnis3">
    <w:name w:val="toc 3"/>
    <w:basedOn w:val="Verzeichnis1"/>
    <w:rsid w:val="00412839"/>
    <w:pPr>
      <w:spacing w:before="0"/>
      <w:ind w:left="510"/>
    </w:pPr>
    <w:rPr>
      <w:b w:val="0"/>
    </w:rPr>
  </w:style>
  <w:style w:type="paragraph" w:styleId="Index1">
    <w:name w:val="index 1"/>
    <w:basedOn w:val="petit"/>
    <w:semiHidden/>
    <w:rsid w:val="00412839"/>
    <w:pPr>
      <w:spacing w:before="0" w:after="0"/>
      <w:ind w:left="720" w:hanging="720"/>
      <w:jc w:val="left"/>
    </w:pPr>
    <w:rPr>
      <w:szCs w:val="21"/>
    </w:rPr>
  </w:style>
  <w:style w:type="paragraph" w:styleId="Index2">
    <w:name w:val="index 2"/>
    <w:basedOn w:val="Index1"/>
    <w:semiHidden/>
    <w:rsid w:val="00412839"/>
    <w:pPr>
      <w:ind w:left="958"/>
    </w:pPr>
  </w:style>
  <w:style w:type="paragraph" w:styleId="Index3">
    <w:name w:val="index 3"/>
    <w:basedOn w:val="Standard"/>
    <w:next w:val="Standard"/>
    <w:semiHidden/>
    <w:rsid w:val="00412839"/>
    <w:pPr>
      <w:ind w:left="660" w:hanging="220"/>
      <w:jc w:val="left"/>
    </w:pPr>
    <w:rPr>
      <w:szCs w:val="21"/>
    </w:rPr>
  </w:style>
  <w:style w:type="paragraph" w:styleId="Funotentext">
    <w:name w:val="footnote text"/>
    <w:basedOn w:val="Standard"/>
    <w:link w:val="FunotentextZchn"/>
    <w:semiHidden/>
    <w:rsid w:val="00412839"/>
  </w:style>
  <w:style w:type="character" w:customStyle="1" w:styleId="FunotentextZchn">
    <w:name w:val="Fußnotentext Zchn"/>
    <w:basedOn w:val="Absatz-Standardschriftart"/>
    <w:link w:val="Funotentext"/>
    <w:semiHidden/>
    <w:rsid w:val="00165482"/>
    <w:rPr>
      <w:rFonts w:ascii="Times" w:eastAsia="Times New Roman" w:hAnsi="Times" w:cs="Times New Roman"/>
      <w:sz w:val="20"/>
      <w:szCs w:val="20"/>
      <w:lang w:eastAsia="de-DE"/>
    </w:rPr>
  </w:style>
  <w:style w:type="paragraph" w:styleId="Verzeichnis4">
    <w:name w:val="toc 4"/>
    <w:basedOn w:val="Verzeichnis3"/>
    <w:next w:val="Standard"/>
    <w:rsid w:val="00412839"/>
    <w:pPr>
      <w:ind w:left="737"/>
    </w:pPr>
  </w:style>
  <w:style w:type="character" w:styleId="Hyperlink">
    <w:name w:val="Hyperlink"/>
    <w:basedOn w:val="Absatz-Standardschriftart"/>
    <w:rsid w:val="00412839"/>
    <w:rPr>
      <w:color w:val="0000FF"/>
      <w:u w:val="single"/>
    </w:rPr>
  </w:style>
  <w:style w:type="paragraph" w:customStyle="1" w:styleId="heading4">
    <w:name w:val="heading4"/>
    <w:basedOn w:val="p1a"/>
    <w:next w:val="p1a"/>
    <w:rsid w:val="00412839"/>
    <w:pPr>
      <w:keepNext/>
      <w:suppressAutoHyphens/>
      <w:spacing w:before="480" w:after="240"/>
      <w:jc w:val="left"/>
    </w:pPr>
  </w:style>
  <w:style w:type="paragraph" w:customStyle="1" w:styleId="heading5">
    <w:name w:val="heading5"/>
    <w:basedOn w:val="heading4"/>
    <w:next w:val="p1a"/>
    <w:rsid w:val="00412839"/>
    <w:pPr>
      <w:spacing w:before="360" w:after="120"/>
    </w:pPr>
    <w:rPr>
      <w:i/>
    </w:rPr>
  </w:style>
  <w:style w:type="paragraph" w:customStyle="1" w:styleId="Untertitel1">
    <w:name w:val="Untertitel1"/>
    <w:basedOn w:val="Titel1"/>
    <w:next w:val="author"/>
    <w:rsid w:val="00165482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Run-inHeading1">
    <w:name w:val="Run-in Heading 1"/>
    <w:basedOn w:val="p1a"/>
    <w:rsid w:val="00412839"/>
    <w:pPr>
      <w:spacing w:before="120"/>
    </w:pPr>
    <w:rPr>
      <w:b/>
    </w:rPr>
  </w:style>
  <w:style w:type="paragraph" w:customStyle="1" w:styleId="Run-inHeading2">
    <w:name w:val="Run-in Heading 2"/>
    <w:basedOn w:val="p1a"/>
    <w:rsid w:val="00412839"/>
    <w:pPr>
      <w:spacing w:before="120"/>
    </w:pPr>
    <w:rPr>
      <w:i/>
    </w:rPr>
  </w:style>
  <w:style w:type="paragraph" w:customStyle="1" w:styleId="affiliation">
    <w:name w:val="affiliation"/>
    <w:basedOn w:val="Standard"/>
    <w:next w:val="Standard"/>
    <w:rsid w:val="00412839"/>
    <w:pPr>
      <w:suppressAutoHyphens/>
      <w:spacing w:before="120" w:line="200" w:lineRule="atLeast"/>
      <w:ind w:left="238" w:firstLine="0"/>
      <w:jc w:val="left"/>
    </w:pPr>
    <w:rPr>
      <w:sz w:val="17"/>
    </w:rPr>
  </w:style>
  <w:style w:type="paragraph" w:customStyle="1" w:styleId="abstract">
    <w:name w:val="abstract"/>
    <w:basedOn w:val="Standard"/>
    <w:next w:val="Standard"/>
    <w:rsid w:val="00412839"/>
    <w:pPr>
      <w:spacing w:before="480" w:after="480"/>
      <w:ind w:firstLine="0"/>
    </w:pPr>
  </w:style>
  <w:style w:type="paragraph" w:customStyle="1" w:styleId="quotation">
    <w:name w:val="quotation"/>
    <w:basedOn w:val="affiliation"/>
    <w:next w:val="Standard"/>
    <w:rsid w:val="00412839"/>
    <w:pPr>
      <w:spacing w:after="120"/>
      <w:ind w:right="238"/>
      <w:contextualSpacing/>
    </w:pPr>
  </w:style>
  <w:style w:type="paragraph" w:customStyle="1" w:styleId="acknowledgements">
    <w:name w:val="acknowledgements"/>
    <w:basedOn w:val="affiliation"/>
    <w:next w:val="Standard"/>
    <w:rsid w:val="00412839"/>
    <w:pPr>
      <w:suppressAutoHyphens w:val="0"/>
      <w:spacing w:before="240"/>
      <w:ind w:left="0"/>
      <w:jc w:val="both"/>
    </w:pPr>
  </w:style>
  <w:style w:type="paragraph" w:customStyle="1" w:styleId="references">
    <w:name w:val="references"/>
    <w:basedOn w:val="petit"/>
    <w:rsid w:val="00412839"/>
    <w:pPr>
      <w:spacing w:before="0" w:after="0"/>
      <w:ind w:left="238" w:hanging="238"/>
    </w:pPr>
  </w:style>
  <w:style w:type="paragraph" w:customStyle="1" w:styleId="figurecitation">
    <w:name w:val="figurecitation"/>
    <w:basedOn w:val="Standard"/>
    <w:rsid w:val="00412839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rFonts w:ascii="Arial" w:hAnsi="Arial"/>
      <w:b/>
      <w:sz w:val="36"/>
    </w:rPr>
  </w:style>
  <w:style w:type="paragraph" w:customStyle="1" w:styleId="Titel2">
    <w:name w:val="Titel2"/>
    <w:basedOn w:val="Standard"/>
    <w:next w:val="p1a"/>
    <w:rsid w:val="004F3FCF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">
    <w:name w:val="Untertitel2"/>
    <w:basedOn w:val="Titel2"/>
    <w:next w:val="author"/>
    <w:rsid w:val="004F3FCF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character" w:customStyle="1" w:styleId="hps">
    <w:name w:val="hps"/>
    <w:rsid w:val="00CB2A9A"/>
    <w:rPr>
      <w:rFonts w:cs="Times New Roman"/>
    </w:rPr>
  </w:style>
  <w:style w:type="character" w:customStyle="1" w:styleId="contentarea">
    <w:name w:val="contentarea"/>
    <w:rsid w:val="00CB2A9A"/>
    <w:rPr>
      <w:rFonts w:cs="Times New Roman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B2A9A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B2A9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B2A9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B2A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B2A9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B2A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e-DE"/>
    </w:rPr>
  </w:style>
  <w:style w:type="character" w:customStyle="1" w:styleId="atn">
    <w:name w:val="atn"/>
    <w:rsid w:val="00CB2A9A"/>
    <w:rPr>
      <w:rFonts w:cs="Times New Roman"/>
    </w:rPr>
  </w:style>
  <w:style w:type="paragraph" w:styleId="Listenabsatz">
    <w:name w:val="List Paragraph"/>
    <w:basedOn w:val="Standard"/>
    <w:uiPriority w:val="34"/>
    <w:qFormat/>
    <w:rsid w:val="00CB2A9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rsid w:val="00CB2A9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B2A9A"/>
    <w:rPr>
      <w:rFonts w:ascii="Tahoma" w:eastAsia="Times New Roman" w:hAnsi="Tahoma" w:cs="Tahoma"/>
      <w:sz w:val="16"/>
      <w:szCs w:val="16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B2A9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B2A9A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B2A9A"/>
    <w:rPr>
      <w:rFonts w:ascii="Times" w:eastAsia="Times New Roman" w:hAnsi="Times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B2A9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B2A9A"/>
    <w:rPr>
      <w:rFonts w:ascii="Times" w:eastAsia="Times New Roman" w:hAnsi="Times" w:cs="Times New Roman"/>
      <w:b/>
      <w:bCs/>
      <w:sz w:val="20"/>
      <w:szCs w:val="20"/>
      <w:lang w:eastAsia="de-DE"/>
    </w:rPr>
  </w:style>
  <w:style w:type="table" w:styleId="Tabellenraster">
    <w:name w:val="Table Grid"/>
    <w:basedOn w:val="NormaleTabelle"/>
    <w:uiPriority w:val="59"/>
    <w:rsid w:val="00CB2A9A"/>
    <w:pPr>
      <w:spacing w:after="0" w:line="240" w:lineRule="auto"/>
    </w:pPr>
    <w:rPr>
      <w:rFonts w:ascii="Calibri" w:eastAsia="Calibri" w:hAnsi="Calibri" w:cs="Times New Roman"/>
      <w:sz w:val="20"/>
      <w:szCs w:val="20"/>
      <w:lang w:val="de-DE"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el20">
    <w:name w:val="Titel2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0">
    <w:name w:val="Untertitel2"/>
    <w:basedOn w:val="Titel20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3">
    <w:name w:val="Titel3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3">
    <w:name w:val="Untertitel3"/>
    <w:basedOn w:val="Titel3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4">
    <w:name w:val="Titel4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4">
    <w:name w:val="Untertitel4"/>
    <w:basedOn w:val="Titel4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5">
    <w:name w:val="Titel5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5">
    <w:name w:val="Untertitel5"/>
    <w:basedOn w:val="Titel5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6">
    <w:name w:val="Titel6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6">
    <w:name w:val="Untertitel6"/>
    <w:basedOn w:val="Titel6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7">
    <w:name w:val="Titel7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7">
    <w:name w:val="Untertitel7"/>
    <w:basedOn w:val="Titel7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8">
    <w:name w:val="Titel8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8">
    <w:name w:val="Untertitel8"/>
    <w:basedOn w:val="Titel8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9">
    <w:name w:val="Titel9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9">
    <w:name w:val="Untertitel9"/>
    <w:basedOn w:val="Titel9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0">
    <w:name w:val="Titel10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0">
    <w:name w:val="Untertitel10"/>
    <w:basedOn w:val="Titel10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contentareaheading">
    <w:name w:val="contentareaheading"/>
    <w:basedOn w:val="Standard"/>
    <w:rsid w:val="00CB2A9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de-AT"/>
    </w:rPr>
  </w:style>
  <w:style w:type="paragraph" w:customStyle="1" w:styleId="contentareatype">
    <w:name w:val="contentareatype"/>
    <w:basedOn w:val="Standard"/>
    <w:rsid w:val="00CB2A9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de-AT"/>
    </w:rPr>
  </w:style>
  <w:style w:type="paragraph" w:styleId="StandardWeb">
    <w:name w:val="Normal (Web)"/>
    <w:basedOn w:val="Standard"/>
    <w:uiPriority w:val="99"/>
    <w:semiHidden/>
    <w:rsid w:val="00CB2A9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de-AT"/>
    </w:rPr>
  </w:style>
  <w:style w:type="character" w:customStyle="1" w:styleId="gbts">
    <w:name w:val="gbts"/>
    <w:basedOn w:val="Absatz-Standardschriftart"/>
    <w:rsid w:val="00CB2A9A"/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CB2A9A"/>
    <w:pPr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  <w:lang w:eastAsia="de-AT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CB2A9A"/>
    <w:rPr>
      <w:rFonts w:ascii="Arial" w:eastAsia="Times New Roman" w:hAnsi="Arial" w:cs="Arial"/>
      <w:vanish/>
      <w:sz w:val="16"/>
      <w:szCs w:val="16"/>
      <w:lang w:eastAsia="de-AT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CB2A9A"/>
    <w:pPr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  <w:lang w:eastAsia="de-AT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CB2A9A"/>
    <w:rPr>
      <w:rFonts w:ascii="Arial" w:eastAsia="Times New Roman" w:hAnsi="Arial" w:cs="Arial"/>
      <w:vanish/>
      <w:sz w:val="16"/>
      <w:szCs w:val="16"/>
      <w:lang w:eastAsia="de-AT"/>
    </w:rPr>
  </w:style>
  <w:style w:type="character" w:customStyle="1" w:styleId="gt-ft-text">
    <w:name w:val="gt-ft-text"/>
    <w:basedOn w:val="Absatz-Standardschriftart"/>
    <w:rsid w:val="00CB2A9A"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CB2A9A"/>
  </w:style>
  <w:style w:type="character" w:customStyle="1" w:styleId="DatumZchn">
    <w:name w:val="Datum Zchn"/>
    <w:basedOn w:val="Absatz-Standardschriftart"/>
    <w:link w:val="Datum"/>
    <w:uiPriority w:val="99"/>
    <w:semiHidden/>
    <w:rsid w:val="00CB2A9A"/>
    <w:rPr>
      <w:rFonts w:ascii="Times" w:eastAsia="Times New Roman" w:hAnsi="Times" w:cs="Times New Roman"/>
      <w:sz w:val="20"/>
      <w:szCs w:val="20"/>
      <w:lang w:eastAsia="de-DE"/>
    </w:rPr>
  </w:style>
  <w:style w:type="paragraph" w:styleId="berarbeitung">
    <w:name w:val="Revision"/>
    <w:hidden/>
    <w:uiPriority w:val="99"/>
    <w:semiHidden/>
    <w:rsid w:val="00CB2A9A"/>
    <w:pPr>
      <w:spacing w:after="0" w:line="240" w:lineRule="auto"/>
    </w:pPr>
  </w:style>
  <w:style w:type="character" w:styleId="Platzhaltertext">
    <w:name w:val="Placeholder Text"/>
    <w:basedOn w:val="Absatz-Standardschriftart"/>
    <w:uiPriority w:val="99"/>
    <w:semiHidden/>
    <w:rsid w:val="00CB2A9A"/>
    <w:rPr>
      <w:color w:val="808080"/>
    </w:rPr>
  </w:style>
  <w:style w:type="character" w:customStyle="1" w:styleId="longtext">
    <w:name w:val="long_text"/>
    <w:basedOn w:val="Absatz-Standardschriftart"/>
    <w:rsid w:val="00CB2A9A"/>
  </w:style>
  <w:style w:type="character" w:styleId="BesuchterHyperlink">
    <w:name w:val="FollowedHyperlink"/>
    <w:basedOn w:val="Absatz-Standardschriftart"/>
    <w:uiPriority w:val="99"/>
    <w:semiHidden/>
    <w:unhideWhenUsed/>
    <w:rsid w:val="00CB2A9A"/>
    <w:rPr>
      <w:color w:val="800080" w:themeColor="followedHyperlink"/>
      <w:u w:val="single"/>
    </w:rPr>
  </w:style>
  <w:style w:type="paragraph" w:customStyle="1" w:styleId="Titel11">
    <w:name w:val="Titel11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1">
    <w:name w:val="Untertitel11"/>
    <w:basedOn w:val="Titel11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2">
    <w:name w:val="Titel12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2">
    <w:name w:val="Untertitel12"/>
    <w:basedOn w:val="Titel12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3">
    <w:name w:val="Titel13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3">
    <w:name w:val="Untertitel13"/>
    <w:basedOn w:val="Titel13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4">
    <w:name w:val="Titel14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4">
    <w:name w:val="Untertitel14"/>
    <w:basedOn w:val="Titel14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5">
    <w:name w:val="Titel15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5">
    <w:name w:val="Untertitel15"/>
    <w:basedOn w:val="Titel15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6">
    <w:name w:val="Titel16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6">
    <w:name w:val="Untertitel16"/>
    <w:basedOn w:val="Titel16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7">
    <w:name w:val="Titel17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7">
    <w:name w:val="Untertitel17"/>
    <w:basedOn w:val="Titel17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8">
    <w:name w:val="Titel18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8">
    <w:name w:val="Untertitel18"/>
    <w:basedOn w:val="Titel18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9">
    <w:name w:val="Titel19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9">
    <w:name w:val="Untertitel19"/>
    <w:basedOn w:val="Titel19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00">
    <w:name w:val="Titel20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00">
    <w:name w:val="Untertitel20"/>
    <w:basedOn w:val="Titel200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1">
    <w:name w:val="Titel21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1">
    <w:name w:val="Untertitel21"/>
    <w:basedOn w:val="Titel21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2">
    <w:name w:val="Titel22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2">
    <w:name w:val="Untertitel22"/>
    <w:basedOn w:val="Titel22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3">
    <w:name w:val="Titel23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3">
    <w:name w:val="Untertitel23"/>
    <w:basedOn w:val="Titel23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4">
    <w:name w:val="Titel24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4">
    <w:name w:val="Untertitel24"/>
    <w:basedOn w:val="Titel24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5">
    <w:name w:val="Titel25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5">
    <w:name w:val="Untertitel25"/>
    <w:basedOn w:val="Titel25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6">
    <w:name w:val="Titel26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6">
    <w:name w:val="Untertitel26"/>
    <w:basedOn w:val="Titel26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7">
    <w:name w:val="Titel27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7">
    <w:name w:val="Untertitel27"/>
    <w:basedOn w:val="Titel27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8">
    <w:name w:val="Titel28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8">
    <w:name w:val="Untertitel28"/>
    <w:basedOn w:val="Titel28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9">
    <w:name w:val="Titel29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9">
    <w:name w:val="Untertitel29"/>
    <w:basedOn w:val="Titel29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30">
    <w:name w:val="Titel30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30">
    <w:name w:val="Untertitel30"/>
    <w:basedOn w:val="Titel30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31">
    <w:name w:val="Titel31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31">
    <w:name w:val="Untertitel31"/>
    <w:basedOn w:val="Titel31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32">
    <w:name w:val="Titel32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32">
    <w:name w:val="Untertitel32"/>
    <w:basedOn w:val="Titel32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33">
    <w:name w:val="Titel33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33">
    <w:name w:val="Untertitel33"/>
    <w:basedOn w:val="Titel33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34">
    <w:name w:val="Titel34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34">
    <w:name w:val="Untertitel34"/>
    <w:basedOn w:val="Titel34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35">
    <w:name w:val="Titel35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35">
    <w:name w:val="Untertitel35"/>
    <w:basedOn w:val="Titel35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36">
    <w:name w:val="Titel36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36">
    <w:name w:val="Untertitel36"/>
    <w:basedOn w:val="Titel36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37">
    <w:name w:val="Titel37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37">
    <w:name w:val="Untertitel37"/>
    <w:basedOn w:val="Titel37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38">
    <w:name w:val="Titel38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38">
    <w:name w:val="Untertitel38"/>
    <w:basedOn w:val="Titel38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39">
    <w:name w:val="Titel39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39">
    <w:name w:val="Untertitel39"/>
    <w:basedOn w:val="Titel39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40">
    <w:name w:val="Titel40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40">
    <w:name w:val="Untertitel40"/>
    <w:basedOn w:val="Titel40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41">
    <w:name w:val="Titel41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41">
    <w:name w:val="Untertitel41"/>
    <w:basedOn w:val="Titel41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42">
    <w:name w:val="Titel42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42">
    <w:name w:val="Untertitel42"/>
    <w:basedOn w:val="Titel42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43">
    <w:name w:val="Titel43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43">
    <w:name w:val="Untertitel43"/>
    <w:basedOn w:val="Titel43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44">
    <w:name w:val="Titel44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44">
    <w:name w:val="Untertitel44"/>
    <w:basedOn w:val="Titel44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45">
    <w:name w:val="Titel45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45">
    <w:name w:val="Untertitel45"/>
    <w:basedOn w:val="Titel45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46">
    <w:name w:val="Titel46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46">
    <w:name w:val="Untertitel46"/>
    <w:basedOn w:val="Titel46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47">
    <w:name w:val="Titel47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47">
    <w:name w:val="Untertitel47"/>
    <w:basedOn w:val="Titel47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48">
    <w:name w:val="Titel48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48">
    <w:name w:val="Untertitel48"/>
    <w:basedOn w:val="Titel48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49">
    <w:name w:val="Titel49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49">
    <w:name w:val="Untertitel49"/>
    <w:basedOn w:val="Titel49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50">
    <w:name w:val="Titel50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50">
    <w:name w:val="Untertitel50"/>
    <w:basedOn w:val="Titel50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51">
    <w:name w:val="Titel51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51">
    <w:name w:val="Untertitel51"/>
    <w:basedOn w:val="Titel51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52">
    <w:name w:val="Titel52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52">
    <w:name w:val="Untertitel52"/>
    <w:basedOn w:val="Titel52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53">
    <w:name w:val="Titel53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53">
    <w:name w:val="Untertitel53"/>
    <w:basedOn w:val="Titel53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54">
    <w:name w:val="Titel54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54">
    <w:name w:val="Untertitel54"/>
    <w:basedOn w:val="Titel54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55">
    <w:name w:val="Titel55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55">
    <w:name w:val="Untertitel55"/>
    <w:basedOn w:val="Titel55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56">
    <w:name w:val="Titel56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56">
    <w:name w:val="Untertitel56"/>
    <w:basedOn w:val="Titel56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57">
    <w:name w:val="Titel57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57">
    <w:name w:val="Untertitel57"/>
    <w:basedOn w:val="Titel57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58">
    <w:name w:val="Titel58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58">
    <w:name w:val="Untertitel58"/>
    <w:basedOn w:val="Titel58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59">
    <w:name w:val="Titel59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59">
    <w:name w:val="Untertitel59"/>
    <w:basedOn w:val="Titel59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60">
    <w:name w:val="Titel60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60">
    <w:name w:val="Untertitel60"/>
    <w:basedOn w:val="Titel60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61">
    <w:name w:val="Titel61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61">
    <w:name w:val="Untertitel61"/>
    <w:basedOn w:val="Titel61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62">
    <w:name w:val="Titel62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62">
    <w:name w:val="Untertitel62"/>
    <w:basedOn w:val="Titel62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63">
    <w:name w:val="Titel63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63">
    <w:name w:val="Untertitel63"/>
    <w:basedOn w:val="Titel63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64">
    <w:name w:val="Titel64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64">
    <w:name w:val="Untertitel64"/>
    <w:basedOn w:val="Titel64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65">
    <w:name w:val="Titel65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65">
    <w:name w:val="Untertitel65"/>
    <w:basedOn w:val="Titel65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66">
    <w:name w:val="Titel66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66">
    <w:name w:val="Untertitel66"/>
    <w:basedOn w:val="Titel66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67">
    <w:name w:val="Titel67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67">
    <w:name w:val="Untertitel67"/>
    <w:basedOn w:val="Titel67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68">
    <w:name w:val="Titel68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68">
    <w:name w:val="Untertitel68"/>
    <w:basedOn w:val="Titel68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69">
    <w:name w:val="Titel69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69">
    <w:name w:val="Untertitel69"/>
    <w:basedOn w:val="Titel69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70">
    <w:name w:val="Titel70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70">
    <w:name w:val="Untertitel70"/>
    <w:basedOn w:val="Titel70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71">
    <w:name w:val="Titel71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71">
    <w:name w:val="Untertitel71"/>
    <w:basedOn w:val="Titel71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72">
    <w:name w:val="Titel72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72">
    <w:name w:val="Untertitel72"/>
    <w:basedOn w:val="Titel72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73">
    <w:name w:val="Titel73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73">
    <w:name w:val="Untertitel73"/>
    <w:basedOn w:val="Titel73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74">
    <w:name w:val="Titel74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74">
    <w:name w:val="Untertitel74"/>
    <w:basedOn w:val="Titel74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75">
    <w:name w:val="Titel75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75">
    <w:name w:val="Untertitel75"/>
    <w:basedOn w:val="Titel75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76">
    <w:name w:val="Titel76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76">
    <w:name w:val="Untertitel76"/>
    <w:basedOn w:val="Titel76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77">
    <w:name w:val="Titel77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77">
    <w:name w:val="Untertitel77"/>
    <w:basedOn w:val="Titel77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78">
    <w:name w:val="Titel78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78">
    <w:name w:val="Untertitel78"/>
    <w:basedOn w:val="Titel78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79">
    <w:name w:val="Titel79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79">
    <w:name w:val="Untertitel79"/>
    <w:basedOn w:val="Titel79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80">
    <w:name w:val="Titel80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80">
    <w:name w:val="Untertitel80"/>
    <w:basedOn w:val="Titel80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81">
    <w:name w:val="Titel81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81">
    <w:name w:val="Untertitel81"/>
    <w:basedOn w:val="Titel81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82">
    <w:name w:val="Titel82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82">
    <w:name w:val="Untertitel82"/>
    <w:basedOn w:val="Titel82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83">
    <w:name w:val="Titel83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83">
    <w:name w:val="Untertitel83"/>
    <w:basedOn w:val="Titel83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84">
    <w:name w:val="Titel84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84">
    <w:name w:val="Untertitel84"/>
    <w:basedOn w:val="Titel84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85">
    <w:name w:val="Titel85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85">
    <w:name w:val="Untertitel85"/>
    <w:basedOn w:val="Titel85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86">
    <w:name w:val="Titel86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86">
    <w:name w:val="Untertitel86"/>
    <w:basedOn w:val="Titel86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87">
    <w:name w:val="Titel87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87">
    <w:name w:val="Untertitel87"/>
    <w:basedOn w:val="Titel87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88">
    <w:name w:val="Titel88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88">
    <w:name w:val="Untertitel88"/>
    <w:basedOn w:val="Titel88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89">
    <w:name w:val="Titel89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89">
    <w:name w:val="Untertitel89"/>
    <w:basedOn w:val="Titel89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90">
    <w:name w:val="Titel90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90">
    <w:name w:val="Untertitel90"/>
    <w:basedOn w:val="Titel90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91">
    <w:name w:val="Titel91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91">
    <w:name w:val="Untertitel91"/>
    <w:basedOn w:val="Titel91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92">
    <w:name w:val="Titel92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92">
    <w:name w:val="Untertitel92"/>
    <w:basedOn w:val="Titel92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93">
    <w:name w:val="Titel93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93">
    <w:name w:val="Untertitel93"/>
    <w:basedOn w:val="Titel93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94">
    <w:name w:val="Titel94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94">
    <w:name w:val="Untertitel94"/>
    <w:basedOn w:val="Titel94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95">
    <w:name w:val="Titel95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95">
    <w:name w:val="Untertitel95"/>
    <w:basedOn w:val="Titel95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96">
    <w:name w:val="Titel96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96">
    <w:name w:val="Untertitel96"/>
    <w:basedOn w:val="Titel96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97">
    <w:name w:val="Titel97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97">
    <w:name w:val="Untertitel97"/>
    <w:basedOn w:val="Titel97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98">
    <w:name w:val="Titel98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98">
    <w:name w:val="Untertitel98"/>
    <w:basedOn w:val="Titel98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99">
    <w:name w:val="Titel99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99">
    <w:name w:val="Untertitel99"/>
    <w:basedOn w:val="Titel99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00">
    <w:name w:val="Titel100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00">
    <w:name w:val="Untertitel100"/>
    <w:basedOn w:val="Titel100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01">
    <w:name w:val="Titel101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01">
    <w:name w:val="Untertitel101"/>
    <w:basedOn w:val="Titel101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02">
    <w:name w:val="Titel102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02">
    <w:name w:val="Untertitel102"/>
    <w:basedOn w:val="Titel102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03">
    <w:name w:val="Titel103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03">
    <w:name w:val="Untertitel103"/>
    <w:basedOn w:val="Titel103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04">
    <w:name w:val="Titel104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04">
    <w:name w:val="Untertitel104"/>
    <w:basedOn w:val="Titel104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05">
    <w:name w:val="Titel105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05">
    <w:name w:val="Untertitel105"/>
    <w:basedOn w:val="Titel105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06">
    <w:name w:val="Titel106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06">
    <w:name w:val="Untertitel106"/>
    <w:basedOn w:val="Titel106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07">
    <w:name w:val="Titel107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07">
    <w:name w:val="Untertitel107"/>
    <w:basedOn w:val="Titel107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08">
    <w:name w:val="Titel108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08">
    <w:name w:val="Untertitel108"/>
    <w:basedOn w:val="Titel108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09">
    <w:name w:val="Titel109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09">
    <w:name w:val="Untertitel109"/>
    <w:basedOn w:val="Titel109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10">
    <w:name w:val="Titel110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10">
    <w:name w:val="Untertitel110"/>
    <w:basedOn w:val="Titel110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11">
    <w:name w:val="Titel111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11">
    <w:name w:val="Untertitel111"/>
    <w:basedOn w:val="Titel111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12">
    <w:name w:val="Titel112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12">
    <w:name w:val="Untertitel112"/>
    <w:basedOn w:val="Titel112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13">
    <w:name w:val="Titel113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13">
    <w:name w:val="Untertitel113"/>
    <w:basedOn w:val="Titel113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14">
    <w:name w:val="Titel114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14">
    <w:name w:val="Untertitel114"/>
    <w:basedOn w:val="Titel114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15">
    <w:name w:val="Titel115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15">
    <w:name w:val="Untertitel115"/>
    <w:basedOn w:val="Titel115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16">
    <w:name w:val="Titel116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16">
    <w:name w:val="Untertitel116"/>
    <w:basedOn w:val="Titel116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17">
    <w:name w:val="Titel117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17">
    <w:name w:val="Untertitel117"/>
    <w:basedOn w:val="Titel117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18">
    <w:name w:val="Titel118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18">
    <w:name w:val="Untertitel118"/>
    <w:basedOn w:val="Titel118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19">
    <w:name w:val="Titel119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19">
    <w:name w:val="Untertitel119"/>
    <w:basedOn w:val="Titel119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20">
    <w:name w:val="Titel120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20">
    <w:name w:val="Untertitel120"/>
    <w:basedOn w:val="Titel120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21">
    <w:name w:val="Titel121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21">
    <w:name w:val="Untertitel121"/>
    <w:basedOn w:val="Titel121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22">
    <w:name w:val="Titel122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22">
    <w:name w:val="Untertitel122"/>
    <w:basedOn w:val="Titel122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23">
    <w:name w:val="Titel123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23">
    <w:name w:val="Untertitel123"/>
    <w:basedOn w:val="Titel123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24">
    <w:name w:val="Titel124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24">
    <w:name w:val="Untertitel124"/>
    <w:basedOn w:val="Titel124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25">
    <w:name w:val="Titel125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25">
    <w:name w:val="Untertitel125"/>
    <w:basedOn w:val="Titel125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26">
    <w:name w:val="Titel126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26">
    <w:name w:val="Untertitel126"/>
    <w:basedOn w:val="Titel126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27">
    <w:name w:val="Titel127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27">
    <w:name w:val="Untertitel127"/>
    <w:basedOn w:val="Titel127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28">
    <w:name w:val="Titel128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28">
    <w:name w:val="Untertitel128"/>
    <w:basedOn w:val="Titel128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29">
    <w:name w:val="Titel129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29">
    <w:name w:val="Untertitel129"/>
    <w:basedOn w:val="Titel129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30">
    <w:name w:val="Titel130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30">
    <w:name w:val="Untertitel130"/>
    <w:basedOn w:val="Titel130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31">
    <w:name w:val="Titel131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31">
    <w:name w:val="Untertitel131"/>
    <w:basedOn w:val="Titel131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32">
    <w:name w:val="Titel132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32">
    <w:name w:val="Untertitel132"/>
    <w:basedOn w:val="Titel132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33">
    <w:name w:val="Titel133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33">
    <w:name w:val="Untertitel133"/>
    <w:basedOn w:val="Titel133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34">
    <w:name w:val="Titel134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34">
    <w:name w:val="Untertitel134"/>
    <w:basedOn w:val="Titel134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35">
    <w:name w:val="Titel135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35">
    <w:name w:val="Untertitel135"/>
    <w:basedOn w:val="Titel135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36">
    <w:name w:val="Titel136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36">
    <w:name w:val="Untertitel136"/>
    <w:basedOn w:val="Titel136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37">
    <w:name w:val="Titel137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37">
    <w:name w:val="Untertitel137"/>
    <w:basedOn w:val="Titel137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38">
    <w:name w:val="Titel138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38">
    <w:name w:val="Untertitel138"/>
    <w:basedOn w:val="Titel138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39">
    <w:name w:val="Titel139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39">
    <w:name w:val="Untertitel139"/>
    <w:basedOn w:val="Titel139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40">
    <w:name w:val="Titel140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40">
    <w:name w:val="Untertitel140"/>
    <w:basedOn w:val="Titel140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41">
    <w:name w:val="Titel141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41">
    <w:name w:val="Untertitel141"/>
    <w:basedOn w:val="Titel141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42">
    <w:name w:val="Titel142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42">
    <w:name w:val="Untertitel142"/>
    <w:basedOn w:val="Titel142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43">
    <w:name w:val="Titel143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43">
    <w:name w:val="Untertitel143"/>
    <w:basedOn w:val="Titel143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44">
    <w:name w:val="Titel144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44">
    <w:name w:val="Untertitel144"/>
    <w:basedOn w:val="Titel144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45">
    <w:name w:val="Titel145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45">
    <w:name w:val="Untertitel145"/>
    <w:basedOn w:val="Titel145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46">
    <w:name w:val="Titel146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46">
    <w:name w:val="Untertitel146"/>
    <w:basedOn w:val="Titel146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47">
    <w:name w:val="Titel147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47">
    <w:name w:val="Untertitel147"/>
    <w:basedOn w:val="Titel147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48">
    <w:name w:val="Titel148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48">
    <w:name w:val="Untertitel148"/>
    <w:basedOn w:val="Titel148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49">
    <w:name w:val="Titel149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49">
    <w:name w:val="Untertitel149"/>
    <w:basedOn w:val="Titel149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50">
    <w:name w:val="Titel150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50">
    <w:name w:val="Untertitel150"/>
    <w:basedOn w:val="Titel150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51">
    <w:name w:val="Titel151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51">
    <w:name w:val="Untertitel151"/>
    <w:basedOn w:val="Titel151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52">
    <w:name w:val="Titel152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52">
    <w:name w:val="Untertitel152"/>
    <w:basedOn w:val="Titel152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53">
    <w:name w:val="Titel153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53">
    <w:name w:val="Untertitel153"/>
    <w:basedOn w:val="Titel153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54">
    <w:name w:val="Titel154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54">
    <w:name w:val="Untertitel154"/>
    <w:basedOn w:val="Titel154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55">
    <w:name w:val="Titel155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55">
    <w:name w:val="Untertitel155"/>
    <w:basedOn w:val="Titel155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56">
    <w:name w:val="Titel156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56">
    <w:name w:val="Untertitel156"/>
    <w:basedOn w:val="Titel156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57">
    <w:name w:val="Titel157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57">
    <w:name w:val="Untertitel157"/>
    <w:basedOn w:val="Titel157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58">
    <w:name w:val="Titel158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58">
    <w:name w:val="Untertitel158"/>
    <w:basedOn w:val="Titel158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59">
    <w:name w:val="Titel159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59">
    <w:name w:val="Untertitel159"/>
    <w:basedOn w:val="Titel159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60">
    <w:name w:val="Titel160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60">
    <w:name w:val="Untertitel160"/>
    <w:basedOn w:val="Titel160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61">
    <w:name w:val="Titel161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61">
    <w:name w:val="Untertitel161"/>
    <w:basedOn w:val="Titel161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62">
    <w:name w:val="Titel162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62">
    <w:name w:val="Untertitel162"/>
    <w:basedOn w:val="Titel162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63">
    <w:name w:val="Titel163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63">
    <w:name w:val="Untertitel163"/>
    <w:basedOn w:val="Titel163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64">
    <w:name w:val="Titel164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64">
    <w:name w:val="Untertitel164"/>
    <w:basedOn w:val="Titel164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65">
    <w:name w:val="Titel165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65">
    <w:name w:val="Untertitel165"/>
    <w:basedOn w:val="Titel165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66">
    <w:name w:val="Titel166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66">
    <w:name w:val="Untertitel166"/>
    <w:basedOn w:val="Titel166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67">
    <w:name w:val="Titel167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67">
    <w:name w:val="Untertitel167"/>
    <w:basedOn w:val="Titel167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68">
    <w:name w:val="Titel168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68">
    <w:name w:val="Untertitel168"/>
    <w:basedOn w:val="Titel168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69">
    <w:name w:val="Titel169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69">
    <w:name w:val="Untertitel169"/>
    <w:basedOn w:val="Titel169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70">
    <w:name w:val="Titel170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70">
    <w:name w:val="Untertitel170"/>
    <w:basedOn w:val="Titel170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71">
    <w:name w:val="Titel171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71">
    <w:name w:val="Untertitel171"/>
    <w:basedOn w:val="Titel171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72">
    <w:name w:val="Titel172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72">
    <w:name w:val="Untertitel172"/>
    <w:basedOn w:val="Titel172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73">
    <w:name w:val="Titel173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73">
    <w:name w:val="Untertitel173"/>
    <w:basedOn w:val="Titel173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74">
    <w:name w:val="Titel174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74">
    <w:name w:val="Untertitel174"/>
    <w:basedOn w:val="Titel174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75">
    <w:name w:val="Titel175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75">
    <w:name w:val="Untertitel175"/>
    <w:basedOn w:val="Titel175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76">
    <w:name w:val="Titel176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76">
    <w:name w:val="Untertitel176"/>
    <w:basedOn w:val="Titel176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77">
    <w:name w:val="Titel177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77">
    <w:name w:val="Untertitel177"/>
    <w:basedOn w:val="Titel177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78">
    <w:name w:val="Titel178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78">
    <w:name w:val="Untertitel178"/>
    <w:basedOn w:val="Titel178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79">
    <w:name w:val="Titel179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79">
    <w:name w:val="Untertitel179"/>
    <w:basedOn w:val="Titel179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80">
    <w:name w:val="Titel180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80">
    <w:name w:val="Untertitel180"/>
    <w:basedOn w:val="Titel180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81">
    <w:name w:val="Titel181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81">
    <w:name w:val="Untertitel181"/>
    <w:basedOn w:val="Titel181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82">
    <w:name w:val="Titel182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82">
    <w:name w:val="Untertitel182"/>
    <w:basedOn w:val="Titel182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83">
    <w:name w:val="Titel183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83">
    <w:name w:val="Untertitel183"/>
    <w:basedOn w:val="Titel183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84">
    <w:name w:val="Titel184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84">
    <w:name w:val="Untertitel184"/>
    <w:basedOn w:val="Titel184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85">
    <w:name w:val="Titel185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85">
    <w:name w:val="Untertitel185"/>
    <w:basedOn w:val="Titel185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86">
    <w:name w:val="Titel186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86">
    <w:name w:val="Untertitel186"/>
    <w:basedOn w:val="Titel186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87">
    <w:name w:val="Titel187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87">
    <w:name w:val="Untertitel187"/>
    <w:basedOn w:val="Titel187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88">
    <w:name w:val="Titel188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88">
    <w:name w:val="Untertitel188"/>
    <w:basedOn w:val="Titel188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89">
    <w:name w:val="Titel189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89">
    <w:name w:val="Untertitel189"/>
    <w:basedOn w:val="Titel189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90">
    <w:name w:val="Titel190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90">
    <w:name w:val="Untertitel190"/>
    <w:basedOn w:val="Titel190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91">
    <w:name w:val="Titel191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91">
    <w:name w:val="Untertitel191"/>
    <w:basedOn w:val="Titel191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92">
    <w:name w:val="Titel192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92">
    <w:name w:val="Untertitel192"/>
    <w:basedOn w:val="Titel192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93">
    <w:name w:val="Titel193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93">
    <w:name w:val="Untertitel193"/>
    <w:basedOn w:val="Titel193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94">
    <w:name w:val="Titel194"/>
    <w:basedOn w:val="Standard"/>
    <w:next w:val="p1a"/>
    <w:rsid w:val="00CB2A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94">
    <w:name w:val="Untertitel194"/>
    <w:basedOn w:val="Titel194"/>
    <w:next w:val="author"/>
    <w:rsid w:val="00CB2A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95">
    <w:name w:val="Titel195"/>
    <w:basedOn w:val="Standard"/>
    <w:next w:val="p1a"/>
    <w:rsid w:val="009C7197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95">
    <w:name w:val="Untertitel195"/>
    <w:basedOn w:val="Titel195"/>
    <w:next w:val="author"/>
    <w:rsid w:val="009C7197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950">
    <w:name w:val="Titel195"/>
    <w:basedOn w:val="Standard"/>
    <w:next w:val="p1a"/>
    <w:rsid w:val="00DF3628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950">
    <w:name w:val="Untertitel195"/>
    <w:basedOn w:val="Titel1950"/>
    <w:next w:val="author"/>
    <w:rsid w:val="00DF3628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96">
    <w:name w:val="Titel196"/>
    <w:basedOn w:val="Standard"/>
    <w:next w:val="p1a"/>
    <w:rsid w:val="00DF3628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96">
    <w:name w:val="Untertitel196"/>
    <w:basedOn w:val="Titel196"/>
    <w:next w:val="author"/>
    <w:rsid w:val="00DF3628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97">
    <w:name w:val="Titel197"/>
    <w:basedOn w:val="Standard"/>
    <w:next w:val="p1a"/>
    <w:rsid w:val="001D0056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97">
    <w:name w:val="Untertitel197"/>
    <w:basedOn w:val="Titel197"/>
    <w:next w:val="author"/>
    <w:rsid w:val="001D0056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970">
    <w:name w:val="Titel197"/>
    <w:basedOn w:val="Standard"/>
    <w:next w:val="p1a"/>
    <w:rsid w:val="001045DC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970">
    <w:name w:val="Untertitel197"/>
    <w:basedOn w:val="Titel1970"/>
    <w:next w:val="author"/>
    <w:rsid w:val="001045DC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98">
    <w:name w:val="Titel198"/>
    <w:basedOn w:val="Standard"/>
    <w:next w:val="p1a"/>
    <w:rsid w:val="002A32CD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98">
    <w:name w:val="Untertitel198"/>
    <w:basedOn w:val="Titel198"/>
    <w:next w:val="author"/>
    <w:rsid w:val="002A32CD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980">
    <w:name w:val="Titel198"/>
    <w:basedOn w:val="Standard"/>
    <w:next w:val="p1a"/>
    <w:rsid w:val="003115C4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980">
    <w:name w:val="Untertitel198"/>
    <w:basedOn w:val="Titel1980"/>
    <w:next w:val="author"/>
    <w:rsid w:val="003115C4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99">
    <w:name w:val="Titel199"/>
    <w:basedOn w:val="Standard"/>
    <w:next w:val="p1a"/>
    <w:rsid w:val="008A6A46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99">
    <w:name w:val="Untertitel199"/>
    <w:basedOn w:val="Titel199"/>
    <w:next w:val="author"/>
    <w:rsid w:val="008A6A46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990">
    <w:name w:val="Titel199"/>
    <w:basedOn w:val="Standard"/>
    <w:next w:val="p1a"/>
    <w:rsid w:val="00756087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990">
    <w:name w:val="Untertitel199"/>
    <w:basedOn w:val="Titel1990"/>
    <w:next w:val="author"/>
    <w:rsid w:val="00756087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000">
    <w:name w:val="Titel200"/>
    <w:basedOn w:val="Standard"/>
    <w:next w:val="p1a"/>
    <w:rsid w:val="00265DFE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000">
    <w:name w:val="Untertitel200"/>
    <w:basedOn w:val="Titel2000"/>
    <w:next w:val="author"/>
    <w:rsid w:val="00265DFE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001">
    <w:name w:val="Titel200"/>
    <w:basedOn w:val="Standard"/>
    <w:next w:val="p1a"/>
    <w:rsid w:val="00307A55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001">
    <w:name w:val="Untertitel200"/>
    <w:basedOn w:val="Titel2001"/>
    <w:next w:val="author"/>
    <w:rsid w:val="00307A55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le">
    <w:name w:val="title"/>
    <w:basedOn w:val="Standard"/>
    <w:next w:val="p1a"/>
    <w:rsid w:val="00412839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subtitle">
    <w:name w:val="subtitle"/>
    <w:basedOn w:val="title"/>
    <w:next w:val="author"/>
    <w:rsid w:val="00412839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01">
    <w:name w:val="Titel201"/>
    <w:basedOn w:val="Standard"/>
    <w:next w:val="p1a"/>
    <w:rsid w:val="00242C7D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01">
    <w:name w:val="Untertitel201"/>
    <w:basedOn w:val="Titel201"/>
    <w:next w:val="author"/>
    <w:rsid w:val="00242C7D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PREFACE-ws-so-af-rw-cb-rw.docx" TargetMode="External"/><Relationship Id="rId13" Type="http://schemas.openxmlformats.org/officeDocument/2006/relationships/subDocument" Target="ch5-ws-so-cb_rw.docx" TargetMode="External"/><Relationship Id="rId18" Type="http://schemas.openxmlformats.org/officeDocument/2006/relationships/subDocument" Target="ch10-ws-cb-rw.docx" TargetMode="External"/><Relationship Id="rId26" Type="http://schemas.openxmlformats.org/officeDocument/2006/relationships/subDocument" Target="Appendix%20III.docx" TargetMode="External"/><Relationship Id="rId3" Type="http://schemas.microsoft.com/office/2007/relationships/stylesWithEffects" Target="stylesWithEffects.xml"/><Relationship Id="rId21" Type="http://schemas.openxmlformats.org/officeDocument/2006/relationships/subDocument" Target="ch13-ws-cb-rw.docx" TargetMode="External"/><Relationship Id="rId7" Type="http://schemas.openxmlformats.org/officeDocument/2006/relationships/endnotes" Target="endnotes.xml"/><Relationship Id="rId12" Type="http://schemas.openxmlformats.org/officeDocument/2006/relationships/subDocument" Target="ch4-ws-so_rw-cb.docx" TargetMode="External"/><Relationship Id="rId17" Type="http://schemas.openxmlformats.org/officeDocument/2006/relationships/subDocument" Target="ch9-ws-so-cb-rw.docx" TargetMode="External"/><Relationship Id="rId25" Type="http://schemas.openxmlformats.org/officeDocument/2006/relationships/subDocument" Target="SBPMAnnexIISubjectEng-ws-cb.docx" TargetMode="External"/><Relationship Id="rId2" Type="http://schemas.openxmlformats.org/officeDocument/2006/relationships/styles" Target="styles.xml"/><Relationship Id="rId16" Type="http://schemas.openxmlformats.org/officeDocument/2006/relationships/subDocument" Target="ch8-ws-so-cb-rw.docx" TargetMode="External"/><Relationship Id="rId20" Type="http://schemas.openxmlformats.org/officeDocument/2006/relationships/subDocument" Target="ch12-ws-cb-eb.docx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subDocument" Target="ch3-ws-so-af-rw-cb.docx" TargetMode="External"/><Relationship Id="rId24" Type="http://schemas.openxmlformats.org/officeDocument/2006/relationships/subDocument" Target="SBPMAppendixI-SBPMInterpreterModel%20-%20ws-cb-eb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ch7-ws-so-cb-rw.docx" TargetMode="External"/><Relationship Id="rId23" Type="http://schemas.openxmlformats.org/officeDocument/2006/relationships/subDocument" Target="ch15-ws-cb-rw.docx" TargetMode="External"/><Relationship Id="rId28" Type="http://schemas.openxmlformats.org/officeDocument/2006/relationships/fontTable" Target="fontTable.xml"/><Relationship Id="rId10" Type="http://schemas.openxmlformats.org/officeDocument/2006/relationships/subDocument" Target="ch2-ws-so-af-rw-cb.docx" TargetMode="External"/><Relationship Id="rId19" Type="http://schemas.openxmlformats.org/officeDocument/2006/relationships/subDocument" Target="ch11-ws-cb-rw.docx" TargetMode="External"/><Relationship Id="rId4" Type="http://schemas.openxmlformats.org/officeDocument/2006/relationships/settings" Target="settings.xml"/><Relationship Id="rId9" Type="http://schemas.openxmlformats.org/officeDocument/2006/relationships/subDocument" Target="ch1-ws-so-af-rw-cb.docx" TargetMode="External"/><Relationship Id="rId14" Type="http://schemas.openxmlformats.org/officeDocument/2006/relationships/subDocument" Target="ch6-ws-so-cb-rw.docx" TargetMode="External"/><Relationship Id="rId22" Type="http://schemas.openxmlformats.org/officeDocument/2006/relationships/subDocument" Target="ch14-ws-cb-rw.docx" TargetMode="External"/><Relationship Id="rId27" Type="http://schemas.openxmlformats.org/officeDocument/2006/relationships/subDocument" Target="Glossary-ws-cb-rw.do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Metasonic\Dokumentation\Zus&#228;tzlicheDokumente\Subject-Buch\Index-Version\20120705-Gesamtbuch-Zentraldokument\T1-book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T1-book.dot</Template>
  <TotalTime>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Carina Busse</dc:creator>
  <cp:lastModifiedBy>Carina Busse</cp:lastModifiedBy>
  <cp:revision>18</cp:revision>
  <cp:lastPrinted>2012-07-05T12:44:00Z</cp:lastPrinted>
  <dcterms:created xsi:type="dcterms:W3CDTF">2012-07-04T11:07:00Z</dcterms:created>
  <dcterms:modified xsi:type="dcterms:W3CDTF">2012-07-05T12:45:00Z</dcterms:modified>
</cp:coreProperties>
</file>