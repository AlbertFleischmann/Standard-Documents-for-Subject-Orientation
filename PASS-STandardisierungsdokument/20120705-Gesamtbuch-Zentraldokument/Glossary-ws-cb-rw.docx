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22A" w:rsidRPr="00E1097A" w:rsidRDefault="00B0522A" w:rsidP="00E1097A">
      <w:pPr>
        <w:pStyle w:val="heading1"/>
      </w:pPr>
      <w:r w:rsidRPr="00E1097A">
        <w:t>Glossary</w:t>
      </w:r>
    </w:p>
    <w:p w:rsidR="00B0522A" w:rsidRPr="00E1097A" w:rsidRDefault="00B0522A" w:rsidP="00E1097A">
      <w:pPr>
        <w:pStyle w:val="heading2"/>
      </w:pPr>
      <w:r w:rsidRPr="00E1097A">
        <w:t>Abstract State</w:t>
      </w:r>
      <w:r>
        <w:fldChar w:fldCharType="begin"/>
      </w:r>
      <w:r>
        <w:instrText xml:space="preserve"> XE "s</w:instrText>
      </w:r>
      <w:r w:rsidRPr="00146695">
        <w:instrText>tate</w:instrText>
      </w:r>
      <w:r>
        <w:instrText xml:space="preserve">" </w:instrText>
      </w:r>
      <w:r>
        <w:fldChar w:fldCharType="end"/>
      </w:r>
      <w:r w:rsidRPr="00E1097A">
        <w:t xml:space="preserve"> Machine (ASM)</w:t>
      </w:r>
      <w:r>
        <w:fldChar w:fldCharType="begin"/>
      </w:r>
      <w:r>
        <w:instrText xml:space="preserve"> XE "</w:instrText>
      </w:r>
      <w:r w:rsidRPr="00E00428">
        <w:instrText>Abstract State Machine (ASM)</w:instrText>
      </w:r>
      <w:r>
        <w:instrText xml:space="preserve">" </w:instrText>
      </w:r>
      <w:r>
        <w:fldChar w:fldCharType="end"/>
      </w:r>
    </w:p>
    <w:p w:rsidR="00B0522A" w:rsidRPr="00BD2ECF" w:rsidRDefault="00B0522A" w:rsidP="00343A99">
      <w:r w:rsidRPr="00BD2ECF">
        <w:t>An Abstract State</w:t>
      </w:r>
      <w:r>
        <w:fldChar w:fldCharType="begin"/>
      </w:r>
      <w:r>
        <w:instrText xml:space="preserve"> XE "s</w:instrText>
      </w:r>
      <w:r w:rsidRPr="00146695">
        <w:instrText>tate</w:instrText>
      </w:r>
      <w:r>
        <w:instrText xml:space="preserve">" </w:instrText>
      </w:r>
      <w:r>
        <w:fldChar w:fldCharType="end"/>
      </w:r>
      <w:r w:rsidRPr="00BD2ECF">
        <w:t xml:space="preserve"> Machine is a machine specification according to theoretical computer science for the formal description of states. Based on the concept of the Turing machine it can be used for the formal specification to describe, e.g., programming language</w:t>
      </w:r>
      <w:r>
        <w:fldChar w:fldCharType="begin"/>
      </w:r>
      <w:r>
        <w:instrText xml:space="preserve"> XE "</w:instrText>
      </w:r>
      <w:r w:rsidRPr="00E00428">
        <w:instrText>language</w:instrText>
      </w:r>
      <w:r>
        <w:instrText xml:space="preserve">" </w:instrText>
      </w:r>
      <w:r>
        <w:fldChar w:fldCharType="end"/>
      </w:r>
      <w:r w:rsidRPr="00BD2ECF">
        <w:t xml:space="preserve">s. Recently, it has </w:t>
      </w:r>
      <w:r>
        <w:t xml:space="preserve">also </w:t>
      </w:r>
      <w:r w:rsidRPr="00BD2ECF">
        <w:t>been used for verifying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model</w:t>
      </w:r>
      <w:r>
        <w:fldChar w:fldCharType="begin"/>
      </w:r>
      <w:r>
        <w:instrText xml:space="preserve"> XE "</w:instrText>
      </w:r>
      <w:r w:rsidRPr="00D13E13">
        <w:instrText>process model</w:instrText>
      </w:r>
      <w:r>
        <w:instrText xml:space="preserve">" </w:instrText>
      </w:r>
      <w:r>
        <w:fldChar w:fldCharType="end"/>
      </w:r>
      <w:r w:rsidRPr="00BD2ECF">
        <w:t>s. A detailed description of the model</w:t>
      </w:r>
      <w:r>
        <w:fldChar w:fldCharType="begin"/>
      </w:r>
      <w:r>
        <w:instrText xml:space="preserve"> XE "</w:instrText>
      </w:r>
      <w:r w:rsidRPr="00A70242">
        <w:instrText>model</w:instrText>
      </w:r>
      <w:r>
        <w:instrText xml:space="preserve">" </w:instrText>
      </w:r>
      <w:r>
        <w:fldChar w:fldCharType="end"/>
      </w:r>
      <w:r w:rsidRPr="00BD2ECF">
        <w:t xml:space="preserve"> of S-BPM can be found in the appendix of this book.</w:t>
      </w:r>
    </w:p>
    <w:p w:rsidR="00B0522A" w:rsidRPr="00BD2ECF" w:rsidRDefault="00B0522A" w:rsidP="009F4D35">
      <w:pPr>
        <w:pStyle w:val="heading2"/>
      </w:pPr>
      <w:r w:rsidRPr="009F4D35">
        <w:t>Activity</w:t>
      </w:r>
      <w:r>
        <w:fldChar w:fldCharType="begin"/>
      </w:r>
      <w:r>
        <w:instrText xml:space="preserve"> XE "</w:instrText>
      </w:r>
      <w:r w:rsidRPr="00E00428">
        <w:instrText>activity</w:instrText>
      </w:r>
      <w:r>
        <w:instrText xml:space="preserve">" </w:instrText>
      </w:r>
      <w:r>
        <w:fldChar w:fldCharType="end"/>
      </w:r>
    </w:p>
    <w:p w:rsidR="00B0522A" w:rsidRPr="00BD2ECF" w:rsidRDefault="00B0522A" w:rsidP="00343A99">
      <w:r w:rsidRPr="00BD2ECF">
        <w:t>An activity</w:t>
      </w:r>
      <w:r>
        <w:fldChar w:fldCharType="begin"/>
      </w:r>
      <w:r>
        <w:instrText xml:space="preserve"> XE "</w:instrText>
      </w:r>
      <w:r w:rsidRPr="00E00428">
        <w:instrText>activity</w:instrText>
      </w:r>
      <w:r>
        <w:instrText xml:space="preserve">" </w:instrText>
      </w:r>
      <w:r>
        <w:fldChar w:fldCharType="end"/>
      </w:r>
      <w:r w:rsidRPr="00BD2ECF">
        <w:t xml:space="preserve"> is a set of actions accomplishing tasks performed by a human or automatically by a computer system</w:t>
      </w:r>
      <w:r>
        <w:fldChar w:fldCharType="begin"/>
      </w:r>
      <w:r>
        <w:instrText xml:space="preserve"> XE "</w:instrText>
      </w:r>
      <w:r w:rsidRPr="00845C23">
        <w:instrText>system</w:instrText>
      </w:r>
      <w:r>
        <w:instrText xml:space="preserve">" </w:instrText>
      </w:r>
      <w:r>
        <w:fldChar w:fldCharType="end"/>
      </w:r>
      <w:r w:rsidRPr="00BD2ECF">
        <w:t xml:space="preserve"> when managing work. The concept is called function</w:t>
      </w:r>
      <w:r>
        <w:fldChar w:fldCharType="begin"/>
      </w:r>
      <w:r>
        <w:instrText xml:space="preserve"> XE "</w:instrText>
      </w:r>
      <w:r w:rsidRPr="005D2A66">
        <w:instrText>function</w:instrText>
      </w:r>
      <w:r>
        <w:instrText xml:space="preserve">" </w:instrText>
      </w:r>
      <w:r>
        <w:fldChar w:fldCharType="end"/>
      </w:r>
      <w:r w:rsidRPr="00BD2ECF">
        <w:t xml:space="preserve"> in function-oriented approaches. In Subject-oriented Business Process Management</w:t>
      </w:r>
      <w:r>
        <w:fldChar w:fldCharType="begin"/>
      </w:r>
      <w:r>
        <w:instrText xml:space="preserve"> XE "s</w:instrText>
      </w:r>
      <w:r w:rsidRPr="00E00428">
        <w:instrText xml:space="preserve">ubject-oriented </w:instrText>
      </w:r>
      <w:r>
        <w:instrText>b</w:instrText>
      </w:r>
      <w:r w:rsidRPr="00E00428">
        <w:instrText xml:space="preserve">usiness </w:instrText>
      </w:r>
      <w:r>
        <w:instrText>p</w:instrText>
      </w:r>
      <w:r w:rsidRPr="00E00428">
        <w:instrText xml:space="preserve">rocess </w:instrText>
      </w:r>
      <w:r>
        <w:instrText>m</w:instrText>
      </w:r>
      <w:r w:rsidRPr="00E00428">
        <w:instrText>anagement</w:instrText>
      </w:r>
      <w:proofErr w:type="gramStart"/>
      <w:r>
        <w:instrText xml:space="preserve">" </w:instrText>
      </w:r>
      <w:proofErr w:type="gramEnd"/>
      <w:r>
        <w:fldChar w:fldCharType="end"/>
      </w:r>
      <w:r w:rsidRPr="00BD2ECF">
        <w:t>, we also speak of → predicate</w:t>
      </w:r>
      <w:r>
        <w:fldChar w:fldCharType="begin"/>
      </w:r>
      <w:r>
        <w:instrText xml:space="preserve"> XE "</w:instrText>
      </w:r>
      <w:r w:rsidRPr="00D13E13">
        <w:instrText>predicate</w:instrText>
      </w:r>
      <w:r>
        <w:instrText xml:space="preserve">" </w:instrText>
      </w:r>
      <w:r>
        <w:fldChar w:fldCharType="end"/>
      </w:r>
      <w:r w:rsidRPr="00BD2ECF">
        <w:t>s. By implementing an activity</w:t>
      </w:r>
      <w:r>
        <w:fldChar w:fldCharType="begin"/>
      </w:r>
      <w:r>
        <w:instrText xml:space="preserve"> XE "</w:instrText>
      </w:r>
      <w:r w:rsidRPr="00E00428">
        <w:instrText>activity</w:instrText>
      </w:r>
      <w:r>
        <w:instrText xml:space="preserve">" </w:instrText>
      </w:r>
      <w:r>
        <w:fldChar w:fldCharType="end"/>
      </w:r>
      <w:r w:rsidRPr="00BD2ECF">
        <w:t xml:space="preserve"> in an organization</w:t>
      </w:r>
      <w:r>
        <w:fldChar w:fldCharType="begin"/>
      </w:r>
      <w:r>
        <w:instrText xml:space="preserve"> XE "</w:instrText>
      </w:r>
      <w:r w:rsidRPr="00D13E13">
        <w:instrText>organization</w:instrText>
      </w:r>
      <w:r>
        <w:instrText xml:space="preserve">" </w:instrText>
      </w:r>
      <w:r>
        <w:fldChar w:fldCharType="end"/>
      </w:r>
      <w:r w:rsidRPr="00BD2ECF">
        <w:t xml:space="preserve"> (assigned to a work performer), it becomes a concrete task</w:t>
      </w:r>
      <w:r>
        <w:fldChar w:fldCharType="begin"/>
      </w:r>
      <w:r>
        <w:instrText xml:space="preserve"> XE "</w:instrText>
      </w:r>
      <w:r w:rsidRPr="00845C23">
        <w:instrText>task</w:instrText>
      </w:r>
      <w:proofErr w:type="gramStart"/>
      <w:r>
        <w:instrText xml:space="preserve">" </w:instrText>
      </w:r>
      <w:proofErr w:type="gramEnd"/>
      <w:r>
        <w:fldChar w:fldCharType="end"/>
      </w:r>
      <w:r w:rsidRPr="00BD2ECF">
        <w:t>.</w:t>
      </w:r>
    </w:p>
    <w:p w:rsidR="00B0522A" w:rsidRPr="00BD2ECF" w:rsidRDefault="00B0522A" w:rsidP="009F4D35">
      <w:pPr>
        <w:pStyle w:val="heading2"/>
      </w:pPr>
      <w:r w:rsidRPr="00BD2ECF">
        <w:t>Activity Bundle</w:t>
      </w:r>
      <w:r>
        <w:fldChar w:fldCharType="begin"/>
      </w:r>
      <w:r>
        <w:instrText xml:space="preserve"> XE "</w:instrText>
      </w:r>
      <w:r w:rsidRPr="008B582A">
        <w:rPr>
          <w:lang w:eastAsia="de-AT"/>
        </w:rPr>
        <w:instrText>activity bundle</w:instrText>
      </w:r>
      <w:r>
        <w:instrText xml:space="preserve">" </w:instrText>
      </w:r>
      <w:r>
        <w:fldChar w:fldCharType="end"/>
      </w:r>
      <w:r w:rsidRPr="00BD2ECF">
        <w:t xml:space="preserve"> / Bundle of </w:t>
      </w:r>
      <w:r w:rsidRPr="009F4D35">
        <w:t>Activities</w:t>
      </w:r>
    </w:p>
    <w:p w:rsidR="00B0522A" w:rsidRPr="00BD2ECF" w:rsidRDefault="00B0522A" w:rsidP="00343A99">
      <w:r w:rsidRPr="00BD2ECF">
        <w:t>A bundle of activities is some part (similar to a phase) of the → S-BPM procedure model</w:t>
      </w:r>
      <w:r>
        <w:fldChar w:fldCharType="begin"/>
      </w:r>
      <w:r>
        <w:instrText xml:space="preserve"> XE "</w:instrText>
      </w:r>
      <w:r w:rsidRPr="00A70242">
        <w:instrText>model</w:instrText>
      </w:r>
      <w:r>
        <w:instrText xml:space="preserve">" </w:instrText>
      </w:r>
      <w:r>
        <w:fldChar w:fldCharType="end"/>
      </w:r>
      <w:r w:rsidRPr="00BD2ECF">
        <w:t xml:space="preserve"> described by </w:t>
      </w:r>
      <w:r w:rsidRPr="00F172D7">
        <w:t>→</w:t>
      </w:r>
      <w:r>
        <w:t> </w:t>
      </w:r>
      <w:r w:rsidRPr="00BD2ECF">
        <w:t xml:space="preserve">activities.  They are performed by the various → S-BPM </w:t>
      </w:r>
      <w:proofErr w:type="gramStart"/>
      <w:r w:rsidRPr="00BD2ECF">
        <w:t>stakeholder</w:t>
      </w:r>
      <w:proofErr w:type="gramEnd"/>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instrText>S-BPM stakeholder</w:instrText>
      </w:r>
      <w:r>
        <w:instrText xml:space="preserve">" </w:instrText>
      </w:r>
      <w:r>
        <w:fldChar w:fldCharType="end"/>
      </w:r>
      <w:r w:rsidRPr="00BD2ECF">
        <w:t>s as part of an entire organizational development step. These are:</w:t>
      </w:r>
    </w:p>
    <w:p w:rsidR="00B0522A" w:rsidRPr="00BD2ECF" w:rsidRDefault="00B0522A" w:rsidP="00F172D7">
      <w:pPr>
        <w:pStyle w:val="BulletItem"/>
      </w:pPr>
      <w:r w:rsidRPr="00BD2ECF">
        <w:t>→ Analysis</w:t>
      </w:r>
      <w:r>
        <w:fldChar w:fldCharType="begin"/>
      </w:r>
      <w:r>
        <w:instrText xml:space="preserve"> XE "a</w:instrText>
      </w:r>
      <w:r w:rsidRPr="00E00428">
        <w:instrText>nalysis</w:instrText>
      </w:r>
      <w:r>
        <w:instrText xml:space="preserve">" </w:instrText>
      </w:r>
      <w:r>
        <w:fldChar w:fldCharType="end"/>
      </w:r>
    </w:p>
    <w:p w:rsidR="00B0522A" w:rsidRPr="00BD2ECF" w:rsidRDefault="00B0522A" w:rsidP="00F172D7">
      <w:pPr>
        <w:pStyle w:val="BulletItem"/>
      </w:pPr>
      <w:r w:rsidRPr="00BD2ECF">
        <w:t>→ Modeling</w:t>
      </w:r>
    </w:p>
    <w:p w:rsidR="00B0522A" w:rsidRPr="00BD2ECF" w:rsidRDefault="00B0522A" w:rsidP="00F172D7">
      <w:pPr>
        <w:pStyle w:val="BulletItem"/>
      </w:pPr>
      <w:r w:rsidRPr="00BD2ECF">
        <w:t>→ Validation</w:t>
      </w:r>
      <w:r>
        <w:fldChar w:fldCharType="begin"/>
      </w:r>
      <w:r>
        <w:instrText xml:space="preserve"> XE "v</w:instrText>
      </w:r>
      <w:r w:rsidRPr="00845C23">
        <w:instrText>alidation</w:instrText>
      </w:r>
      <w:r>
        <w:instrText xml:space="preserve">" </w:instrText>
      </w:r>
      <w:r>
        <w:fldChar w:fldCharType="end"/>
      </w:r>
    </w:p>
    <w:p w:rsidR="00B0522A" w:rsidRPr="00BD2ECF" w:rsidRDefault="00B0522A" w:rsidP="00F172D7">
      <w:pPr>
        <w:pStyle w:val="BulletItem"/>
      </w:pPr>
      <w:r w:rsidRPr="00BD2ECF">
        <w:t>→ Optimization</w:t>
      </w:r>
      <w:r>
        <w:fldChar w:fldCharType="begin"/>
      </w:r>
      <w:r>
        <w:instrText xml:space="preserve"> XE "o</w:instrText>
      </w:r>
      <w:r w:rsidRPr="00D13E13">
        <w:instrText>ptimization</w:instrText>
      </w:r>
      <w:r>
        <w:instrText xml:space="preserve">" </w:instrText>
      </w:r>
      <w:r>
        <w:fldChar w:fldCharType="end"/>
      </w:r>
    </w:p>
    <w:p w:rsidR="00B0522A" w:rsidRPr="00BD2ECF" w:rsidRDefault="00B0522A" w:rsidP="00F172D7">
      <w:pPr>
        <w:pStyle w:val="BulletItem"/>
      </w:pPr>
      <w:r w:rsidRPr="00BD2ECF">
        <w:t>→ Organization-specific implementation</w:t>
      </w:r>
      <w:r>
        <w:fldChar w:fldCharType="begin"/>
      </w:r>
      <w:r>
        <w:instrText xml:space="preserve"> XE "</w:instrText>
      </w:r>
      <w:r w:rsidRPr="00E00428">
        <w:instrText>implementation</w:instrText>
      </w:r>
      <w:r>
        <w:instrText xml:space="preserve">" </w:instrText>
      </w:r>
      <w:r>
        <w:fldChar w:fldCharType="end"/>
      </w:r>
    </w:p>
    <w:p w:rsidR="00B0522A" w:rsidRPr="00BD2ECF" w:rsidRDefault="00B0522A" w:rsidP="00F172D7">
      <w:pPr>
        <w:pStyle w:val="BulletItem"/>
      </w:pPr>
      <w:r w:rsidRPr="00BD2ECF">
        <w:t>→ Information Technology implementation</w:t>
      </w:r>
      <w:r>
        <w:fldChar w:fldCharType="begin"/>
      </w:r>
      <w:r>
        <w:instrText xml:space="preserve"> XE "</w:instrText>
      </w:r>
      <w:r w:rsidRPr="00E00428">
        <w:instrText>implementation</w:instrText>
      </w:r>
      <w:r>
        <w:instrText xml:space="preserve">" </w:instrText>
      </w:r>
      <w:r>
        <w:fldChar w:fldCharType="end"/>
      </w:r>
    </w:p>
    <w:p w:rsidR="00B0522A" w:rsidRPr="00BD2ECF" w:rsidRDefault="00B0522A" w:rsidP="00F172D7">
      <w:pPr>
        <w:pStyle w:val="BulletItem"/>
      </w:pPr>
      <w:r w:rsidRPr="00BD2ECF">
        <w:t>→ Monitoring</w:t>
      </w:r>
      <w:r>
        <w:fldChar w:fldCharType="begin"/>
      </w:r>
      <w:r>
        <w:instrText xml:space="preserve"> XE "m</w:instrText>
      </w:r>
      <w:r w:rsidRPr="00A70242">
        <w:instrText>onitoring</w:instrText>
      </w:r>
      <w:r>
        <w:instrText xml:space="preserve">" </w:instrText>
      </w:r>
      <w:r>
        <w:fldChar w:fldCharType="end"/>
      </w:r>
    </w:p>
    <w:p w:rsidR="00B0522A" w:rsidRPr="00BD2ECF" w:rsidRDefault="00B0522A" w:rsidP="009F4D35">
      <w:pPr>
        <w:pStyle w:val="heading2"/>
      </w:pPr>
      <w:r w:rsidRPr="009F4D35">
        <w:t>Actor</w:t>
      </w:r>
      <w:r>
        <w:fldChar w:fldCharType="begin"/>
      </w:r>
      <w:r>
        <w:instrText xml:space="preserve"> XE "a</w:instrText>
      </w:r>
      <w:r w:rsidRPr="00E00428">
        <w:instrText>ctor</w:instrText>
      </w:r>
      <w:r>
        <w:instrText xml:space="preserve">" </w:instrText>
      </w:r>
      <w:r>
        <w:fldChar w:fldCharType="end"/>
      </w:r>
      <w:r w:rsidRPr="009F4D35">
        <w:t>s</w:t>
      </w:r>
    </w:p>
    <w:p w:rsidR="00B0522A" w:rsidRPr="00BD2ECF" w:rsidRDefault="00B0522A" w:rsidP="00343A99">
      <w:r w:rsidRPr="00BD2ECF">
        <w:t>Actor</w:t>
      </w:r>
      <w:r>
        <w:fldChar w:fldCharType="begin"/>
      </w:r>
      <w:r>
        <w:instrText xml:space="preserve"> XE "a</w:instrText>
      </w:r>
      <w:r w:rsidRPr="00E00428">
        <w:instrText>ctor</w:instrText>
      </w:r>
      <w:r>
        <w:instrText xml:space="preserve">" </w:instrText>
      </w:r>
      <w:r>
        <w:fldChar w:fldCharType="end"/>
      </w:r>
      <w:r w:rsidRPr="00BD2ECF">
        <w:t>s are work performers, i.e., active participants of a work process, and represent one type of four →</w:t>
      </w:r>
      <w:r>
        <w:t> S-B</w:t>
      </w:r>
      <w:r w:rsidRPr="00BD2ECF">
        <w:t>PM stakeholder</w:t>
      </w:r>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instrText>S-BPM stakeholder</w:instrText>
      </w:r>
      <w:r>
        <w:instrText xml:space="preserve">" </w:instrText>
      </w:r>
      <w:r>
        <w:fldChar w:fldCharType="end"/>
      </w:r>
      <w:r w:rsidRPr="00BD2ECF">
        <w:t>s. According to the → S-BPM procedure model</w:t>
      </w:r>
      <w:r>
        <w:fldChar w:fldCharType="begin"/>
      </w:r>
      <w:r>
        <w:instrText xml:space="preserve"> XE "</w:instrText>
      </w:r>
      <w:r w:rsidRPr="00A70242">
        <w:instrText>model</w:instrText>
      </w:r>
      <w:proofErr w:type="gramStart"/>
      <w:r>
        <w:instrText xml:space="preserve">" </w:instrText>
      </w:r>
      <w:proofErr w:type="gramEnd"/>
      <w:r>
        <w:fldChar w:fldCharType="end"/>
      </w:r>
      <w:r w:rsidRPr="00BD2ECF">
        <w:t>, they may participate in process design. They correspond to the subject carrier</w:t>
      </w:r>
      <w:r>
        <w:fldChar w:fldCharType="begin"/>
      </w:r>
      <w:r>
        <w:instrText xml:space="preserve"> XE "</w:instrText>
      </w:r>
      <w:r w:rsidRPr="00845C23">
        <w:instrText>subject carrier</w:instrText>
      </w:r>
      <w:r>
        <w:instrText xml:space="preserve">" </w:instrText>
      </w:r>
      <w:r>
        <w:fldChar w:fldCharType="end"/>
      </w:r>
      <w:r w:rsidRPr="00BD2ECF">
        <w:t>s that take and execute the roles of subjects. Actor</w:t>
      </w:r>
      <w:r>
        <w:fldChar w:fldCharType="begin"/>
      </w:r>
      <w:r>
        <w:instrText xml:space="preserve"> XE "a</w:instrText>
      </w:r>
      <w:r w:rsidRPr="00E00428">
        <w:instrText>ctor</w:instrText>
      </w:r>
      <w:r>
        <w:instrText xml:space="preserve">" </w:instrText>
      </w:r>
      <w:r>
        <w:fldChar w:fldCharType="end"/>
      </w:r>
      <w:r w:rsidRPr="00BD2ECF">
        <w:t>s are also primary points of reference in the analysis</w:t>
      </w:r>
      <w:r>
        <w:fldChar w:fldCharType="begin"/>
      </w:r>
      <w:r>
        <w:instrText xml:space="preserve"> XE "</w:instrText>
      </w:r>
      <w:r w:rsidRPr="00E00428">
        <w:instrText>analysis</w:instrText>
      </w:r>
      <w:r>
        <w:instrText xml:space="preserve">" </w:instrText>
      </w:r>
      <w:r>
        <w:fldChar w:fldCharType="end"/>
      </w:r>
      <w:r w:rsidRPr="00BD2ECF">
        <w:t>, modeling</w:t>
      </w:r>
      <w:r>
        <w:fldChar w:fldCharType="begin"/>
      </w:r>
      <w:r>
        <w:instrText xml:space="preserve"> XE "</w:instrText>
      </w:r>
      <w:r w:rsidRPr="00A70242">
        <w:instrText>modeling</w:instrText>
      </w:r>
      <w:r>
        <w:instrText xml:space="preserve">" </w:instrText>
      </w:r>
      <w:r>
        <w:fldChar w:fldCharType="end"/>
      </w:r>
      <w:r w:rsidRPr="00BD2ECF">
        <w:t>, optimization</w:t>
      </w:r>
      <w:r>
        <w:fldChar w:fldCharType="begin"/>
      </w:r>
      <w:r>
        <w:instrText xml:space="preserve"> XE "</w:instrText>
      </w:r>
      <w:r w:rsidRPr="00A70242">
        <w:instrText>optimization</w:instrText>
      </w:r>
      <w:r>
        <w:instrText xml:space="preserve">" </w:instrText>
      </w:r>
      <w:r>
        <w:fldChar w:fldCharType="end"/>
      </w:r>
      <w:r w:rsidRPr="00BD2ECF">
        <w:t>, and implementation</w:t>
      </w:r>
      <w:r>
        <w:fldChar w:fldCharType="begin"/>
      </w:r>
      <w:r>
        <w:instrText xml:space="preserve"> XE "</w:instrText>
      </w:r>
      <w:r w:rsidRPr="00E00428">
        <w:instrText>implementation</w:instrText>
      </w:r>
      <w:r>
        <w:instrText xml:space="preserve">" </w:instrText>
      </w:r>
      <w:r>
        <w:fldChar w:fldCharType="end"/>
      </w:r>
      <w:r w:rsidRPr="00BD2ECF">
        <w:t xml:space="preserve"> of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model</w:t>
      </w:r>
      <w:r>
        <w:fldChar w:fldCharType="begin"/>
      </w:r>
      <w:r>
        <w:instrText xml:space="preserve"> XE "</w:instrText>
      </w:r>
      <w:r w:rsidRPr="00D13E13">
        <w:instrText>process model</w:instrText>
      </w:r>
      <w:r>
        <w:instrText xml:space="preserve">" </w:instrText>
      </w:r>
      <w:r>
        <w:fldChar w:fldCharType="end"/>
      </w:r>
      <w:r w:rsidRPr="00BD2ECF">
        <w:t xml:space="preserve">s, according to the objective of S-BPM. Hence, they are active in and </w:t>
      </w:r>
      <w:r>
        <w:t>responsible for</w:t>
      </w:r>
      <w:r w:rsidRPr="00BD2ECF">
        <w:t xml:space="preserve"> processes at the same time. They may be supported by → Expert</w:t>
      </w:r>
      <w:r>
        <w:fldChar w:fldCharType="begin"/>
      </w:r>
      <w:r>
        <w:instrText xml:space="preserve"> XE "e</w:instrText>
      </w:r>
      <w:r w:rsidRPr="005D2A66">
        <w:instrText>xpert</w:instrText>
      </w:r>
      <w:r>
        <w:instrText xml:space="preserve">" </w:instrText>
      </w:r>
      <w:r>
        <w:fldChar w:fldCharType="end"/>
      </w:r>
      <w:r w:rsidRPr="00BD2ECF">
        <w:t xml:space="preserve">s and → </w:t>
      </w:r>
      <w:r>
        <w:t>F</w:t>
      </w:r>
      <w:r w:rsidRPr="00BD2ECF">
        <w:t>acilitator</w:t>
      </w:r>
      <w:r>
        <w:fldChar w:fldCharType="begin"/>
      </w:r>
      <w:r>
        <w:instrText xml:space="preserve"> XE "f</w:instrText>
      </w:r>
      <w:r w:rsidRPr="005D2A66">
        <w:instrText>acilitator</w:instrText>
      </w:r>
      <w:r>
        <w:instrText xml:space="preserve">" </w:instrText>
      </w:r>
      <w:r>
        <w:fldChar w:fldCharType="end"/>
      </w:r>
      <w:r w:rsidRPr="00BD2ECF">
        <w:t>s.</w:t>
      </w:r>
    </w:p>
    <w:p w:rsidR="00B0522A" w:rsidRPr="00BD2ECF" w:rsidRDefault="00B0522A" w:rsidP="009F4D35">
      <w:pPr>
        <w:pStyle w:val="heading2"/>
      </w:pPr>
      <w:r w:rsidRPr="00BD2ECF">
        <w:lastRenderedPageBreak/>
        <w:t>Additional Semantic</w:t>
      </w:r>
      <w:r>
        <w:fldChar w:fldCharType="begin"/>
      </w:r>
      <w:r>
        <w:instrText xml:space="preserve"> XE "s</w:instrText>
      </w:r>
      <w:r w:rsidRPr="00146695">
        <w:instrText>emantic</w:instrText>
      </w:r>
      <w:r>
        <w:instrText xml:space="preserve">" </w:instrText>
      </w:r>
      <w:r>
        <w:fldChar w:fldCharType="end"/>
      </w:r>
      <w:r>
        <w:fldChar w:fldCharType="begin"/>
      </w:r>
      <w:r>
        <w:instrText xml:space="preserve"> XE "a</w:instrText>
      </w:r>
      <w:r w:rsidRPr="00E00428">
        <w:instrText xml:space="preserve">dditional </w:instrText>
      </w:r>
      <w:r>
        <w:instrText>s</w:instrText>
      </w:r>
      <w:r w:rsidRPr="00E00428">
        <w:instrText>emantic</w:instrText>
      </w:r>
      <w:r>
        <w:instrText xml:space="preserve">" </w:instrText>
      </w:r>
      <w:r>
        <w:fldChar w:fldCharType="end"/>
      </w:r>
      <w:r w:rsidRPr="00BD2ECF">
        <w:t>s</w:t>
      </w:r>
    </w:p>
    <w:p w:rsidR="00B0522A" w:rsidRPr="00BD2ECF" w:rsidRDefault="00B0522A" w:rsidP="00AA0F75">
      <w:r w:rsidRPr="00BD2ECF">
        <w:t>For individual subjects or states within the behavioral description, it is possible to specify an additional semantic</w:t>
      </w:r>
      <w:r>
        <w:fldChar w:fldCharType="begin"/>
      </w:r>
      <w:r>
        <w:instrText xml:space="preserve"> XE "</w:instrText>
      </w:r>
      <w:r w:rsidRPr="00146695">
        <w:instrText>semantic</w:instrText>
      </w:r>
      <w:r>
        <w:instrText xml:space="preserve">" </w:instrText>
      </w:r>
      <w:r>
        <w:fldChar w:fldCharType="end"/>
      </w:r>
      <w:r>
        <w:fldChar w:fldCharType="begin"/>
      </w:r>
      <w:r>
        <w:instrText xml:space="preserve"> XE "</w:instrText>
      </w:r>
      <w:r w:rsidRPr="00E00428">
        <w:instrText>additional semantic</w:instrText>
      </w:r>
      <w:r>
        <w:instrText xml:space="preserve">" </w:instrText>
      </w:r>
      <w:r>
        <w:fldChar w:fldCharType="end"/>
      </w:r>
      <w:r w:rsidRPr="00BD2ECF">
        <w:t xml:space="preserve"> and thus state</w:t>
      </w:r>
      <w:r>
        <w:fldChar w:fldCharType="begin"/>
      </w:r>
      <w:r>
        <w:instrText xml:space="preserve"> XE "</w:instrText>
      </w:r>
      <w:r w:rsidRPr="00845C23">
        <w:instrText>state</w:instrText>
      </w:r>
      <w:r>
        <w:instrText xml:space="preserve">" </w:instrText>
      </w:r>
      <w:r>
        <w:fldChar w:fldCharType="end"/>
      </w:r>
      <w:r w:rsidRPr="00BD2ECF">
        <w:t xml:space="preserve"> the reasons for the existence of a subject or state within a process or for individual states in a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description.</w:t>
      </w:r>
    </w:p>
    <w:p w:rsidR="00B0522A" w:rsidRPr="00BD2ECF" w:rsidRDefault="00B0522A" w:rsidP="009F4D35">
      <w:pPr>
        <w:pStyle w:val="heading2"/>
      </w:pPr>
      <w:r w:rsidRPr="00BD2ECF">
        <w:t>Alignment → IT / BUSINESS ALIGNMENT</w:t>
      </w:r>
    </w:p>
    <w:p w:rsidR="00B0522A" w:rsidRPr="00BD2ECF" w:rsidRDefault="00B0522A" w:rsidP="009F4D35">
      <w:pPr>
        <w:pStyle w:val="heading2"/>
      </w:pPr>
      <w:r w:rsidRPr="009F4D35">
        <w:t>Analysis</w:t>
      </w:r>
      <w:r>
        <w:fldChar w:fldCharType="begin"/>
      </w:r>
      <w:r>
        <w:instrText xml:space="preserve"> XE "a</w:instrText>
      </w:r>
      <w:r w:rsidRPr="00E00428">
        <w:instrText>nalysis</w:instrText>
      </w:r>
      <w:r>
        <w:instrText xml:space="preserve">" </w:instrText>
      </w:r>
      <w:r>
        <w:fldChar w:fldCharType="end"/>
      </w:r>
    </w:p>
    <w:p w:rsidR="00B0522A" w:rsidRPr="00BD2ECF" w:rsidRDefault="00B0522A" w:rsidP="00343A99">
      <w:r w:rsidRPr="00BD2ECF">
        <w:t>Once an S-BPM project has started, the analysis</w:t>
      </w:r>
      <w:r>
        <w:fldChar w:fldCharType="begin"/>
      </w:r>
      <w:r>
        <w:instrText xml:space="preserve"> XE "</w:instrText>
      </w:r>
      <w:r w:rsidRPr="00E00428">
        <w:instrText>analysis</w:instrText>
      </w:r>
      <w:r>
        <w:instrText xml:space="preserve">" </w:instrText>
      </w:r>
      <w:r>
        <w:fldChar w:fldCharType="end"/>
      </w:r>
      <w:r w:rsidRPr="00BD2ECF">
        <w:t xml:space="preserve"> is usually performed first. It </w:t>
      </w:r>
      <w:r>
        <w:t>involves</w:t>
      </w:r>
      <w:r w:rsidRPr="00BD2ECF">
        <w:t xml:space="preserve"> a purposeful collection and analysis of relevant process information in preparation for the next steps. The </w:t>
      </w:r>
      <w:r>
        <w:t>distinguishing characteristic</w:t>
      </w:r>
      <w:r w:rsidRPr="00BD2ECF">
        <w:t xml:space="preserve"> of the subject-oriented analysis is </w:t>
      </w:r>
      <w:r>
        <w:t>its</w:t>
      </w:r>
      <w:r w:rsidRPr="00BD2ECF">
        <w:t xml:space="preserve"> focus on subjects, predicate</w:t>
      </w:r>
      <w:r>
        <w:fldChar w:fldCharType="begin"/>
      </w:r>
      <w:r>
        <w:instrText xml:space="preserve"> XE "</w:instrText>
      </w:r>
      <w:r w:rsidRPr="00D13E13">
        <w:instrText>predicate</w:instrText>
      </w:r>
      <w:r>
        <w:instrText xml:space="preserve">" </w:instrText>
      </w:r>
      <w:r>
        <w:fldChar w:fldCharType="end"/>
      </w:r>
      <w:r w:rsidRPr="00BD2ECF">
        <w:t xml:space="preserve">s, and objects. </w:t>
      </w:r>
      <w:r>
        <w:t>It</w:t>
      </w:r>
      <w:r w:rsidRPr="00BD2ECF">
        <w:t xml:space="preserve"> implement</w:t>
      </w:r>
      <w:r>
        <w:t>s</w:t>
      </w:r>
      <w:r w:rsidRPr="00BD2ECF">
        <w:t xml:space="preserve"> systemic thinking by using the information about business process</w:t>
      </w:r>
      <w:r>
        <w:fldChar w:fldCharType="begin"/>
      </w:r>
      <w:r>
        <w:instrText xml:space="preserve"> XE "</w:instrText>
      </w:r>
      <w:r w:rsidRPr="005D2A66">
        <w:instrText>business process</w:instrText>
      </w:r>
      <w:r>
        <w:instrText xml:space="preserve">" </w:instrText>
      </w:r>
      <w:r>
        <w:fldChar w:fldCharType="end"/>
      </w:r>
      <w:r w:rsidRPr="00BD2ECF">
        <w:t xml:space="preserve">es </w:t>
      </w:r>
      <w:r>
        <w:t xml:space="preserve">to determine </w:t>
      </w:r>
      <w:r w:rsidRPr="00BD2ECF">
        <w:t xml:space="preserve">authorities or roles that serve as reference points. The key benefit for organizations using the method of S-BPM for analysis is that work </w:t>
      </w:r>
      <w:r>
        <w:t>performers (→ </w:t>
      </w:r>
      <w:r w:rsidRPr="00BD2ECF">
        <w:t>Actor</w:t>
      </w:r>
      <w:r>
        <w:fldChar w:fldCharType="begin"/>
      </w:r>
      <w:r>
        <w:instrText xml:space="preserve"> XE "a</w:instrText>
      </w:r>
      <w:r w:rsidRPr="00E00428">
        <w:instrText>ctor</w:instrText>
      </w:r>
      <w:r>
        <w:instrText xml:space="preserve">" </w:instrText>
      </w:r>
      <w:r>
        <w:fldChar w:fldCharType="end"/>
      </w:r>
      <w:r w:rsidRPr="00BD2ECF">
        <w:t>s) and managers (→ Governor</w:t>
      </w:r>
      <w:r>
        <w:fldChar w:fldCharType="begin"/>
      </w:r>
      <w:r>
        <w:instrText xml:space="preserve"> XE "g</w:instrText>
      </w:r>
      <w:r w:rsidRPr="005D2A66">
        <w:instrText>overnor</w:instrText>
      </w:r>
      <w:r>
        <w:instrText xml:space="preserve">" </w:instrText>
      </w:r>
      <w:r>
        <w:fldChar w:fldCharType="end"/>
      </w:r>
      <w:r w:rsidRPr="00BD2ECF">
        <w:t>s) are directly involved in the collection and evaluation</w:t>
      </w:r>
      <w:r>
        <w:fldChar w:fldCharType="begin"/>
      </w:r>
      <w:r>
        <w:instrText xml:space="preserve"> XE "</w:instrText>
      </w:r>
      <w:r w:rsidRPr="00E00428">
        <w:instrText>evaluation</w:instrText>
      </w:r>
      <w:proofErr w:type="gramStart"/>
      <w:r>
        <w:instrText xml:space="preserve">" </w:instrText>
      </w:r>
      <w:proofErr w:type="gramEnd"/>
      <w:r>
        <w:fldChar w:fldCharType="end"/>
      </w:r>
      <w:r w:rsidRPr="00BD2ECF">
        <w:t>.</w:t>
      </w:r>
    </w:p>
    <w:p w:rsidR="00B0522A" w:rsidRPr="00BD2ECF" w:rsidRDefault="00B0522A" w:rsidP="009F4D35">
      <w:pPr>
        <w:pStyle w:val="heading2"/>
      </w:pPr>
      <w:r w:rsidRPr="00BD2ECF">
        <w:t xml:space="preserve">Behavior → </w:t>
      </w:r>
      <w:r w:rsidRPr="009F4D35">
        <w:t>SUBJECT</w:t>
      </w:r>
      <w:r w:rsidRPr="00BD2ECF">
        <w:t xml:space="preserve"> BEHAVIOR</w:t>
      </w:r>
    </w:p>
    <w:p w:rsidR="00B0522A" w:rsidRPr="00BD2ECF" w:rsidRDefault="00B0522A" w:rsidP="009F4D35">
      <w:pPr>
        <w:pStyle w:val="heading2"/>
      </w:pPr>
      <w:r w:rsidRPr="00BD2ECF">
        <w:t>Behavior Macro</w:t>
      </w:r>
      <w:r>
        <w:fldChar w:fldCharType="begin"/>
      </w:r>
      <w:r>
        <w:instrText xml:space="preserve"> XE "b</w:instrText>
      </w:r>
      <w:r w:rsidRPr="00E00428">
        <w:instrText xml:space="preserve">ehavior </w:instrText>
      </w:r>
      <w:r>
        <w:instrText>m</w:instrText>
      </w:r>
      <w:r w:rsidRPr="00E00428">
        <w:instrText>acro</w:instrText>
      </w:r>
      <w:r>
        <w:instrText xml:space="preserve">" </w:instrText>
      </w:r>
      <w:r>
        <w:fldChar w:fldCharType="end"/>
      </w:r>
      <w:r w:rsidRPr="00BD2ECF">
        <w:t xml:space="preserve"> </w:t>
      </w:r>
    </w:p>
    <w:p w:rsidR="00B0522A" w:rsidRPr="00BD2ECF" w:rsidRDefault="00B0522A" w:rsidP="008B287C">
      <w:r w:rsidRPr="00BD2ECF">
        <w:t>A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macro</w:t>
      </w:r>
      <w:r>
        <w:fldChar w:fldCharType="begin"/>
      </w:r>
      <w:r>
        <w:instrText xml:space="preserve"> XE "</w:instrText>
      </w:r>
      <w:r w:rsidRPr="00E00428">
        <w:instrText>behavior macro</w:instrText>
      </w:r>
      <w:r>
        <w:instrText xml:space="preserve">" </w:instrText>
      </w:r>
      <w:r>
        <w:fldChar w:fldCharType="end"/>
      </w:r>
      <w:r w:rsidRPr="00BD2ECF">
        <w:t xml:space="preserve"> is a state</w:t>
      </w:r>
      <w:r>
        <w:fldChar w:fldCharType="begin"/>
      </w:r>
      <w:r>
        <w:instrText xml:space="preserve"> XE "</w:instrText>
      </w:r>
      <w:r w:rsidRPr="00845C23">
        <w:instrText>state</w:instrText>
      </w:r>
      <w:r>
        <w:instrText xml:space="preserve">" </w:instrText>
      </w:r>
      <w:r>
        <w:fldChar w:fldCharType="end"/>
      </w:r>
      <w:r w:rsidRPr="00BD2ECF">
        <w:t xml:space="preserve"> that can be included </w:t>
      </w:r>
      <w:r>
        <w:t>multple times at any</w:t>
      </w:r>
      <w:r w:rsidRPr="00BD2ECF">
        <w:t xml:space="preserve"> position in the behavior of a specific subject.</w:t>
      </w:r>
    </w:p>
    <w:p w:rsidR="00B0522A" w:rsidRPr="00BD2ECF" w:rsidRDefault="00B0522A" w:rsidP="009F4D35">
      <w:pPr>
        <w:pStyle w:val="heading2"/>
      </w:pPr>
      <w:r w:rsidRPr="00BD2ECF">
        <w:t>Behavior</w:t>
      </w:r>
      <w:r>
        <w:t xml:space="preserve"> </w:t>
      </w:r>
      <w:r w:rsidRPr="009F4D35">
        <w:t>Macro</w:t>
      </w:r>
      <w:r>
        <w:t xml:space="preserve"> </w:t>
      </w:r>
      <w:r w:rsidRPr="00BD2ECF">
        <w:t>Class</w:t>
      </w:r>
      <w:r>
        <w:fldChar w:fldCharType="begin"/>
      </w:r>
      <w:r>
        <w:instrText xml:space="preserve"> XE "b</w:instrText>
      </w:r>
      <w:r w:rsidRPr="00E00428">
        <w:instrText>ehavior</w:instrText>
      </w:r>
      <w:r>
        <w:instrText xml:space="preserve"> m</w:instrText>
      </w:r>
      <w:r w:rsidRPr="00E00428">
        <w:instrText xml:space="preserve">acro </w:instrText>
      </w:r>
      <w:r>
        <w:instrText>c</w:instrText>
      </w:r>
      <w:r w:rsidRPr="00E00428">
        <w:instrText>lass</w:instrText>
      </w:r>
      <w:r>
        <w:instrText xml:space="preserve">" </w:instrText>
      </w:r>
      <w:r>
        <w:fldChar w:fldCharType="end"/>
      </w:r>
    </w:p>
    <w:p w:rsidR="00B0522A" w:rsidRPr="00BD2ECF" w:rsidRDefault="00B0522A" w:rsidP="008B287C">
      <w:r w:rsidRPr="00BD2ECF">
        <w:t>A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macro</w:t>
      </w:r>
      <w:r>
        <w:t xml:space="preserve"> </w:t>
      </w:r>
      <w:r w:rsidRPr="00BD2ECF">
        <w:t>class</w:t>
      </w:r>
      <w:r>
        <w:fldChar w:fldCharType="begin"/>
      </w:r>
      <w:r>
        <w:instrText xml:space="preserve"> XE "</w:instrText>
      </w:r>
      <w:r w:rsidRPr="00E00428">
        <w:instrText>behavior</w:instrText>
      </w:r>
      <w:r>
        <w:instrText xml:space="preserve"> </w:instrText>
      </w:r>
      <w:r w:rsidRPr="00E00428">
        <w:instrText>macro</w:instrText>
      </w:r>
      <w:r>
        <w:instrText xml:space="preserve"> </w:instrText>
      </w:r>
      <w:r w:rsidRPr="00E00428">
        <w:instrText>class</w:instrText>
      </w:r>
      <w:r>
        <w:instrText xml:space="preserve">" </w:instrText>
      </w:r>
      <w:r>
        <w:fldChar w:fldCharType="end"/>
      </w:r>
      <w:r w:rsidRPr="00BD2ECF">
        <w:t xml:space="preserve"> is a behavioral description that can be included </w:t>
      </w:r>
      <w:r>
        <w:t>multiple</w:t>
      </w:r>
      <w:r w:rsidRPr="00BD2ECF">
        <w:t xml:space="preserve"> times in the behavior of different subjects.</w:t>
      </w:r>
    </w:p>
    <w:p w:rsidR="00B0522A" w:rsidRPr="00BD2ECF" w:rsidRDefault="00B0522A" w:rsidP="009F4D35">
      <w:pPr>
        <w:pStyle w:val="heading2"/>
      </w:pPr>
      <w:r w:rsidRPr="00BD2ECF">
        <w:t xml:space="preserve">Behavior </w:t>
      </w:r>
      <w:r w:rsidRPr="009F4D35">
        <w:t>Reduction</w:t>
      </w:r>
      <w:r>
        <w:fldChar w:fldCharType="begin"/>
      </w:r>
      <w:r>
        <w:instrText xml:space="preserve"> XE "b</w:instrText>
      </w:r>
      <w:r w:rsidRPr="00D13E13">
        <w:instrText xml:space="preserve">ehavior </w:instrText>
      </w:r>
      <w:r>
        <w:instrText>r</w:instrText>
      </w:r>
      <w:r w:rsidRPr="00D13E13">
        <w:instrText>eduction</w:instrText>
      </w:r>
      <w:r>
        <w:instrText xml:space="preserve">" </w:instrText>
      </w:r>
      <w:r>
        <w:fldChar w:fldCharType="end"/>
      </w:r>
    </w:p>
    <w:p w:rsidR="00B0522A" w:rsidRPr="00BD2ECF" w:rsidRDefault="00B0522A" w:rsidP="008B287C">
      <w:r w:rsidRPr="00BD2ECF">
        <w:t>Performance reduction</w:t>
      </w:r>
      <w:r>
        <w:fldChar w:fldCharType="begin"/>
      </w:r>
      <w:r>
        <w:instrText xml:space="preserve"> XE "p</w:instrText>
      </w:r>
      <w:r w:rsidRPr="00D13E13">
        <w:instrText>erformance reduction</w:instrText>
      </w:r>
      <w:r>
        <w:instrText xml:space="preserve">" </w:instrText>
      </w:r>
      <w:r>
        <w:fldChar w:fldCharType="end"/>
      </w:r>
      <w:r w:rsidRPr="00BD2ECF">
        <w:t xml:space="preserve"> refers to a simplification of the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a subject </w:t>
      </w:r>
      <w:r>
        <w:t>to</w:t>
      </w:r>
      <w:r w:rsidRPr="00BD2ECF">
        <w:t xml:space="preserve"> those aspects that need to be recognized by another subject who </w:t>
      </w:r>
      <w:r>
        <w:t>wants</w:t>
      </w:r>
      <w:r w:rsidRPr="00BD2ECF">
        <w:t xml:space="preserve"> to communicate with the reduced subject. This other subject is only interested in the communication</w:t>
      </w:r>
      <w:r>
        <w:fldChar w:fldCharType="begin"/>
      </w:r>
      <w:r>
        <w:instrText xml:space="preserve"> XE "</w:instrText>
      </w:r>
      <w:r w:rsidRPr="005D2A66">
        <w:instrText>communication</w:instrText>
      </w:r>
      <w:r>
        <w:instrText xml:space="preserve">" </w:instrText>
      </w:r>
      <w:r>
        <w:fldChar w:fldCharType="end"/>
      </w:r>
      <w:r w:rsidRPr="00BD2ECF">
        <w:t xml:space="preserve"> behavior of the partner.</w:t>
      </w:r>
    </w:p>
    <w:p w:rsidR="00B0522A" w:rsidRPr="00BD2ECF" w:rsidRDefault="00B0522A" w:rsidP="009F4D35">
      <w:pPr>
        <w:pStyle w:val="heading2"/>
      </w:pPr>
      <w:r w:rsidRPr="00BD2ECF">
        <w:t xml:space="preserve">Business Activity </w:t>
      </w:r>
      <w:r w:rsidRPr="009F4D35">
        <w:t>Monitoring</w:t>
      </w:r>
      <w:r>
        <w:fldChar w:fldCharType="begin"/>
      </w:r>
      <w:r>
        <w:instrText xml:space="preserve"> XE "m</w:instrText>
      </w:r>
      <w:r w:rsidRPr="00A70242">
        <w:instrText>onitoring</w:instrText>
      </w:r>
      <w:r>
        <w:instrText xml:space="preserve">" </w:instrText>
      </w:r>
      <w:r>
        <w:fldChar w:fldCharType="end"/>
      </w:r>
      <w:r>
        <w:fldChar w:fldCharType="begin"/>
      </w:r>
      <w:r>
        <w:instrText xml:space="preserve"> XE "</w:instrText>
      </w:r>
      <w:r w:rsidRPr="00E00428">
        <w:instrText>Business Activity Monitoring</w:instrText>
      </w:r>
      <w:r>
        <w:instrText xml:space="preserve">" </w:instrText>
      </w:r>
      <w:r>
        <w:fldChar w:fldCharType="end"/>
      </w:r>
      <w:r w:rsidRPr="00BD2ECF">
        <w:t xml:space="preserve"> (BAM)</w:t>
      </w:r>
    </w:p>
    <w:p w:rsidR="00B0522A" w:rsidRPr="00BD2ECF" w:rsidRDefault="00B0522A" w:rsidP="00343A99">
      <w:r w:rsidRPr="00BD2ECF">
        <w:t>The concept of Business Activity Monitoring</w:t>
      </w:r>
      <w:r>
        <w:fldChar w:fldCharType="begin"/>
      </w:r>
      <w:r>
        <w:instrText xml:space="preserve"> XE "</w:instrText>
      </w:r>
      <w:r w:rsidRPr="00E00428">
        <w:instrText>Business Activity Monitoring</w:instrText>
      </w:r>
      <w:r>
        <w:instrText xml:space="preserve">" </w:instrText>
      </w:r>
      <w:r>
        <w:fldChar w:fldCharType="end"/>
      </w:r>
      <w:r w:rsidRPr="00BD2ECF">
        <w:t xml:space="preserve"> (BAM) is the continuous, business-oriented monitoring</w:t>
      </w:r>
      <w:r>
        <w:fldChar w:fldCharType="begin"/>
      </w:r>
      <w:r>
        <w:instrText xml:space="preserve"> XE "</w:instrText>
      </w:r>
      <w:r w:rsidRPr="00A70242">
        <w:instrText>monitoring</w:instrText>
      </w:r>
      <w:r>
        <w:instrText xml:space="preserve">" </w:instrText>
      </w:r>
      <w:r>
        <w:fldChar w:fldCharType="end"/>
      </w:r>
      <w:r w:rsidRPr="00BD2ECF">
        <w:t xml:space="preserve"> and evaluation</w:t>
      </w:r>
      <w:r>
        <w:fldChar w:fldCharType="begin"/>
      </w:r>
      <w:r>
        <w:instrText xml:space="preserve"> XE "</w:instrText>
      </w:r>
      <w:r w:rsidRPr="00E00428">
        <w:instrText>evaluation</w:instrText>
      </w:r>
      <w:r>
        <w:instrText xml:space="preserve">" </w:instrText>
      </w:r>
      <w:r>
        <w:fldChar w:fldCharType="end"/>
      </w:r>
      <w:r w:rsidRPr="00BD2ECF">
        <w:t xml:space="preserve"> of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instance</w:t>
      </w:r>
      <w:r>
        <w:fldChar w:fldCharType="begin"/>
      </w:r>
      <w:r>
        <w:instrText xml:space="preserve"> XE "</w:instrText>
      </w:r>
      <w:r w:rsidRPr="00D13E13">
        <w:instrText>process instance</w:instrText>
      </w:r>
      <w:r>
        <w:instrText xml:space="preserve">" </w:instrText>
      </w:r>
      <w:r>
        <w:fldChar w:fldCharType="end"/>
      </w:r>
      <w:r w:rsidRPr="00BD2ECF">
        <w:t>s in real time. BAM not only deal</w:t>
      </w:r>
      <w:r>
        <w:t>s</w:t>
      </w:r>
      <w:r w:rsidRPr="00BD2ECF">
        <w:t xml:space="preserve"> with financial key </w:t>
      </w:r>
      <w:r>
        <w:t xml:space="preserve">performance </w:t>
      </w:r>
      <w:r w:rsidRPr="00BD2ECF">
        <w:t>indicators, but also with technical indicators such as database response times</w:t>
      </w:r>
      <w:r>
        <w:t>,</w:t>
      </w:r>
      <w:r w:rsidRPr="00BD2ECF">
        <w:t xml:space="preserve"> in the course of continuous monitoring. Business Activity Monitoring uses, </w:t>
      </w:r>
      <w:r>
        <w:t>along</w:t>
      </w:r>
      <w:r w:rsidRPr="00BD2ECF">
        <w:t xml:space="preserve"> with periodic and ad hoc reports, </w:t>
      </w:r>
      <w:r w:rsidRPr="00BD2ECF">
        <w:lastRenderedPageBreak/>
        <w:t xml:space="preserve">permanently measured data. However, it </w:t>
      </w:r>
      <w:r>
        <w:t xml:space="preserve">immediately </w:t>
      </w:r>
      <w:r w:rsidRPr="00BD2ECF">
        <w:t>processes it in a stream-oriented data analysis</w:t>
      </w:r>
      <w:r>
        <w:fldChar w:fldCharType="begin"/>
      </w:r>
      <w:r>
        <w:instrText xml:space="preserve"> XE "</w:instrText>
      </w:r>
      <w:r w:rsidRPr="00E00428">
        <w:instrText>analysis</w:instrText>
      </w:r>
      <w:r>
        <w:instrText xml:space="preserve">" </w:instrText>
      </w:r>
      <w:r>
        <w:fldChar w:fldCharType="end"/>
      </w:r>
      <w:r w:rsidRPr="00BD2ECF">
        <w:t xml:space="preserve"> (stream-and-analy</w:t>
      </w:r>
      <w:r>
        <w:t>ze</w:t>
      </w:r>
      <w:r>
        <w:fldChar w:fldCharType="begin"/>
      </w:r>
      <w:r>
        <w:instrText xml:space="preserve"> XE "</w:instrText>
      </w:r>
      <w:r w:rsidRPr="00845C23">
        <w:instrText>stream-and-analyze</w:instrText>
      </w:r>
      <w:proofErr w:type="gramStart"/>
      <w:r>
        <w:instrText xml:space="preserve">" </w:instrText>
      </w:r>
      <w:proofErr w:type="gramEnd"/>
      <w:r>
        <w:fldChar w:fldCharType="end"/>
      </w:r>
      <w:r w:rsidRPr="00BD2ECF">
        <w:t xml:space="preserve">) using methods from </w:t>
      </w:r>
      <w:r>
        <w:t>→ </w:t>
      </w:r>
      <w:r w:rsidRPr="00BD2ECF">
        <w:t>Complex Event Processing</w:t>
      </w:r>
      <w:r>
        <w:fldChar w:fldCharType="begin"/>
      </w:r>
      <w:r>
        <w:instrText xml:space="preserve"> XE "c</w:instrText>
      </w:r>
      <w:r w:rsidRPr="00E00428">
        <w:instrText xml:space="preserve">omplex </w:instrText>
      </w:r>
      <w:r>
        <w:instrText>e</w:instrText>
      </w:r>
      <w:r w:rsidRPr="00E00428">
        <w:instrText xml:space="preserve">vent </w:instrText>
      </w:r>
      <w:r>
        <w:instrText>p</w:instrText>
      </w:r>
      <w:r w:rsidRPr="00E00428">
        <w:instrText>rocessing</w:instrText>
      </w:r>
      <w:r>
        <w:instrText xml:space="preserve">" </w:instrText>
      </w:r>
      <w:r>
        <w:fldChar w:fldCharType="end"/>
      </w:r>
      <w:r w:rsidRPr="00BD2ECF">
        <w:t xml:space="preserve"> (CEP).</w:t>
      </w:r>
    </w:p>
    <w:p w:rsidR="00B0522A" w:rsidRPr="00BD2ECF" w:rsidRDefault="00B0522A" w:rsidP="009F4D35">
      <w:pPr>
        <w:pStyle w:val="heading2"/>
      </w:pPr>
      <w:r w:rsidRPr="00BD2ECF">
        <w:t xml:space="preserve">Business </w:t>
      </w:r>
      <w:r w:rsidRPr="009F4D35">
        <w:t>Object</w:t>
      </w:r>
      <w:r>
        <w:fldChar w:fldCharType="begin"/>
      </w:r>
      <w:r>
        <w:instrText xml:space="preserve"> XE "b</w:instrText>
      </w:r>
      <w:r w:rsidRPr="005D2A66">
        <w:instrText xml:space="preserve">usiness </w:instrText>
      </w:r>
      <w:r>
        <w:instrText>o</w:instrText>
      </w:r>
      <w:r w:rsidRPr="005D2A66">
        <w:instrText>bject</w:instrText>
      </w:r>
      <w:r>
        <w:instrText xml:space="preserve">" </w:instrText>
      </w:r>
      <w:r>
        <w:fldChar w:fldCharType="end"/>
      </w:r>
      <w:r w:rsidRPr="009F4D35">
        <w:t>s</w:t>
      </w:r>
    </w:p>
    <w:p w:rsidR="00B0522A" w:rsidRPr="00BD2ECF" w:rsidRDefault="00B0522A" w:rsidP="00343A99">
      <w:r w:rsidRPr="00BD2ECF">
        <w:t>Business object</w:t>
      </w:r>
      <w:r>
        <w:fldChar w:fldCharType="begin"/>
      </w:r>
      <w:r>
        <w:instrText xml:space="preserve"> XE "b</w:instrText>
      </w:r>
      <w:r w:rsidRPr="005D2A66">
        <w:instrText>usiness object</w:instrText>
      </w:r>
      <w:r>
        <w:instrText xml:space="preserve">" </w:instrText>
      </w:r>
      <w:r>
        <w:fldChar w:fldCharType="end"/>
      </w:r>
      <w:r w:rsidRPr="00BD2ECF">
        <w:t xml:space="preserve">s </w:t>
      </w:r>
      <w:proofErr w:type="gramStart"/>
      <w:r w:rsidRPr="00BD2ECF">
        <w:t>are</w:t>
      </w:r>
      <w:proofErr w:type="gramEnd"/>
      <w:r w:rsidRPr="00BD2ECF">
        <w:t xml:space="preserve"> those business-relevant components that characterize the work process. They represent data (possibly with the underlying, managed tools), which → subjects need to accomplish their task</w:t>
      </w:r>
      <w:r>
        <w:fldChar w:fldCharType="begin"/>
      </w:r>
      <w:r>
        <w:instrText xml:space="preserve"> XE "</w:instrText>
      </w:r>
      <w:r w:rsidRPr="00845C23">
        <w:instrText>task</w:instrText>
      </w:r>
      <w:r>
        <w:instrText xml:space="preserve">" </w:instrText>
      </w:r>
      <w:r>
        <w:fldChar w:fldCharType="end"/>
      </w:r>
      <w:r w:rsidRPr="00BD2ECF">
        <w:t xml:space="preserve">s. In </w:t>
      </w:r>
      <w:r>
        <w:t>→ </w:t>
      </w:r>
      <w:r w:rsidRPr="00BD2ECF">
        <w:t>Subject-oriented Business Process Management</w:t>
      </w:r>
      <w:r>
        <w:fldChar w:fldCharType="begin"/>
      </w:r>
      <w:r>
        <w:instrText xml:space="preserve"> XE "s</w:instrText>
      </w:r>
      <w:r w:rsidRPr="00E00428">
        <w:instrText xml:space="preserve">ubject-oriented </w:instrText>
      </w:r>
      <w:r>
        <w:instrText>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BD2ECF">
        <w:t>, those objects are represented that are relevant for the exchange of message</w:t>
      </w:r>
      <w:r>
        <w:fldChar w:fldCharType="begin"/>
      </w:r>
      <w:r>
        <w:instrText xml:space="preserve"> XE "</w:instrText>
      </w:r>
      <w:r w:rsidRPr="00A70242">
        <w:instrText>message</w:instrText>
      </w:r>
      <w:r>
        <w:instrText xml:space="preserve">" </w:instrText>
      </w:r>
      <w:r>
        <w:fldChar w:fldCharType="end"/>
      </w:r>
      <w:r w:rsidRPr="00BD2ECF">
        <w:t>s between subjects and for implementing the various activities of the subjects.</w:t>
      </w:r>
    </w:p>
    <w:p w:rsidR="00B0522A" w:rsidRPr="00BD2ECF" w:rsidRDefault="00B0522A" w:rsidP="009F4D35">
      <w:pPr>
        <w:pStyle w:val="heading2"/>
      </w:pPr>
      <w:r w:rsidRPr="00BD2ECF">
        <w:t xml:space="preserve">Business </w:t>
      </w:r>
      <w:r w:rsidRPr="009F4D35">
        <w:t>Process</w:t>
      </w:r>
      <w:r>
        <w:fldChar w:fldCharType="begin"/>
      </w:r>
      <w:r>
        <w:instrText xml:space="preserve"> XE "b</w:instrText>
      </w:r>
      <w:r w:rsidRPr="001E1383">
        <w:instrText xml:space="preserve">usiness </w:instrText>
      </w:r>
      <w:r>
        <w:instrText>p</w:instrText>
      </w:r>
      <w:r w:rsidRPr="001E1383">
        <w:instrText>rocess</w:instrText>
      </w:r>
      <w:r>
        <w:instrText xml:space="preserve">" </w:instrText>
      </w:r>
      <w:r>
        <w:fldChar w:fldCharType="end"/>
      </w:r>
    </w:p>
    <w:p w:rsidR="00B0522A" w:rsidRPr="00BD2ECF" w:rsidRDefault="00B0522A" w:rsidP="008B7BDE">
      <w:r w:rsidRPr="00BD2ECF">
        <w:t>A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is a</w:t>
      </w:r>
      <w:r>
        <w:rPr>
          <w:lang w:eastAsia="de-AT"/>
        </w:rPr>
        <w:t xml:space="preserve"> </w:t>
      </w:r>
      <w:r w:rsidRPr="00FE3821">
        <w:rPr>
          <w:lang w:eastAsia="de-AT"/>
        </w:rPr>
        <w:t>set of interrelated activities (tasks)</w:t>
      </w:r>
      <w:r>
        <w:rPr>
          <w:lang w:eastAsia="de-AT"/>
        </w:rPr>
        <w:t xml:space="preserve"> which are </w:t>
      </w:r>
      <w:r w:rsidRPr="00FE3821">
        <w:rPr>
          <w:lang w:eastAsia="de-AT"/>
        </w:rPr>
        <w:t>handled by active entities (persons or systems performing work task</w:t>
      </w:r>
      <w:r>
        <w:rPr>
          <w:lang w:eastAsia="de-AT"/>
        </w:rPr>
        <w:fldChar w:fldCharType="begin"/>
      </w:r>
      <w:r>
        <w:instrText xml:space="preserve"> XE "</w:instrText>
      </w:r>
      <w:r w:rsidRPr="00FF212A">
        <w:rPr>
          <w:lang w:eastAsia="de-AT"/>
        </w:rPr>
        <w:instrText>task</w:instrText>
      </w:r>
      <w:r>
        <w:instrText xml:space="preserve">" </w:instrText>
      </w:r>
      <w:r>
        <w:rPr>
          <w:lang w:eastAsia="de-AT"/>
        </w:rPr>
        <w:fldChar w:fldCharType="end"/>
      </w:r>
      <w:r w:rsidRPr="00FE3821">
        <w:rPr>
          <w:lang w:eastAsia="de-AT"/>
        </w:rPr>
        <w:t>s)</w:t>
      </w:r>
      <w:r>
        <w:rPr>
          <w:lang w:eastAsia="de-AT"/>
        </w:rPr>
        <w:t xml:space="preserve"> </w:t>
      </w:r>
      <w:r w:rsidRPr="00FE3821">
        <w:rPr>
          <w:lang w:eastAsia="de-AT"/>
        </w:rPr>
        <w:t xml:space="preserve">in </w:t>
      </w:r>
      <w:r>
        <w:rPr>
          <w:lang w:eastAsia="de-AT"/>
        </w:rPr>
        <w:t xml:space="preserve">a </w:t>
      </w:r>
      <w:r w:rsidRPr="00FE3821">
        <w:rPr>
          <w:lang w:eastAsia="de-AT"/>
        </w:rPr>
        <w:t>logic</w:t>
      </w:r>
      <w:r>
        <w:rPr>
          <w:lang w:eastAsia="de-AT"/>
        </w:rPr>
        <w:t>al</w:t>
      </w:r>
      <w:r w:rsidRPr="00FE3821">
        <w:rPr>
          <w:lang w:eastAsia="de-AT"/>
        </w:rPr>
        <w:t xml:space="preserve"> </w:t>
      </w:r>
      <w:r>
        <w:rPr>
          <w:lang w:eastAsia="de-AT"/>
        </w:rPr>
        <w:t xml:space="preserve">(with respect to business) </w:t>
      </w:r>
      <w:r w:rsidRPr="00FE3821">
        <w:rPr>
          <w:lang w:eastAsia="de-AT"/>
        </w:rPr>
        <w:t xml:space="preserve">and </w:t>
      </w:r>
      <w:r>
        <w:rPr>
          <w:lang w:eastAsia="de-AT"/>
        </w:rPr>
        <w:t>chronological</w:t>
      </w:r>
      <w:r w:rsidRPr="00FE3821">
        <w:rPr>
          <w:lang w:eastAsia="de-AT"/>
        </w:rPr>
        <w:t xml:space="preserve"> sequence</w:t>
      </w:r>
      <w:r>
        <w:rPr>
          <w:lang w:eastAsia="de-AT"/>
        </w:rPr>
        <w:t xml:space="preserve">, and which </w:t>
      </w:r>
      <w:r w:rsidRPr="00FE3821">
        <w:rPr>
          <w:lang w:eastAsia="de-AT"/>
        </w:rPr>
        <w:t>u</w:t>
      </w:r>
      <w:r>
        <w:rPr>
          <w:lang w:eastAsia="de-AT"/>
        </w:rPr>
        <w:t>se</w:t>
      </w:r>
      <w:r w:rsidRPr="00FE3821">
        <w:rPr>
          <w:lang w:eastAsia="de-AT"/>
        </w:rPr>
        <w:t xml:space="preserve"> resources (material, information)</w:t>
      </w:r>
      <w:r>
        <w:rPr>
          <w:lang w:eastAsia="de-AT"/>
        </w:rPr>
        <w:t xml:space="preserve"> to work on</w:t>
      </w:r>
      <w:r w:rsidRPr="00FE3821">
        <w:rPr>
          <w:lang w:eastAsia="de-AT"/>
        </w:rPr>
        <w:t xml:space="preserve"> a business object</w:t>
      </w:r>
      <w:r>
        <w:rPr>
          <w:lang w:eastAsia="de-AT"/>
        </w:rPr>
        <w:fldChar w:fldCharType="begin"/>
      </w:r>
      <w:r>
        <w:instrText xml:space="preserve"> XE "</w:instrText>
      </w:r>
      <w:r w:rsidRPr="00FF212A">
        <w:rPr>
          <w:lang w:eastAsia="de-AT"/>
        </w:rPr>
        <w:instrText>business object</w:instrText>
      </w:r>
      <w:r>
        <w:instrText xml:space="preserve">" </w:instrText>
      </w:r>
      <w:r>
        <w:rPr>
          <w:lang w:eastAsia="de-AT"/>
        </w:rPr>
        <w:fldChar w:fldCharType="end"/>
      </w:r>
      <w:r>
        <w:rPr>
          <w:lang w:eastAsia="de-AT"/>
        </w:rPr>
        <w:t xml:space="preserve"> for the purpose of</w:t>
      </w:r>
      <w:r w:rsidRPr="00FE3821">
        <w:rPr>
          <w:lang w:eastAsia="de-AT"/>
        </w:rPr>
        <w:t xml:space="preserve"> satisfy</w:t>
      </w:r>
      <w:r>
        <w:rPr>
          <w:lang w:eastAsia="de-AT"/>
        </w:rPr>
        <w:t>ing</w:t>
      </w:r>
      <w:r w:rsidRPr="00FE3821">
        <w:rPr>
          <w:lang w:eastAsia="de-AT"/>
        </w:rPr>
        <w:t xml:space="preserve"> a customer need (</w:t>
      </w:r>
      <w:r>
        <w:rPr>
          <w:lang w:eastAsia="de-AT"/>
        </w:rPr>
        <w:t>to</w:t>
      </w:r>
      <w:r w:rsidRPr="00FE3821">
        <w:rPr>
          <w:lang w:eastAsia="de-AT"/>
        </w:rPr>
        <w:t xml:space="preserve"> thus contribut</w:t>
      </w:r>
      <w:r>
        <w:rPr>
          <w:lang w:eastAsia="de-AT"/>
        </w:rPr>
        <w:t>e</w:t>
      </w:r>
      <w:r w:rsidRPr="00FE3821">
        <w:rPr>
          <w:lang w:eastAsia="de-AT"/>
        </w:rPr>
        <w:t xml:space="preserve"> an added value),</w:t>
      </w:r>
      <w:r>
        <w:rPr>
          <w:lang w:eastAsia="de-AT"/>
        </w:rPr>
        <w:t xml:space="preserve"> and which have</w:t>
      </w:r>
      <w:r w:rsidRPr="00FE3821">
        <w:rPr>
          <w:lang w:eastAsia="de-AT"/>
        </w:rPr>
        <w:t xml:space="preserve"> a defined start and input, </w:t>
      </w:r>
      <w:r>
        <w:rPr>
          <w:lang w:eastAsia="de-AT"/>
        </w:rPr>
        <w:t>as well as</w:t>
      </w:r>
      <w:r w:rsidRPr="00FE3821">
        <w:rPr>
          <w:lang w:eastAsia="de-AT"/>
        </w:rPr>
        <w:t xml:space="preserve"> a defined end state</w:t>
      </w:r>
      <w:r>
        <w:rPr>
          <w:lang w:eastAsia="de-AT"/>
        </w:rPr>
        <w:fldChar w:fldCharType="begin"/>
      </w:r>
      <w:r>
        <w:instrText xml:space="preserve"> XE "</w:instrText>
      </w:r>
      <w:r w:rsidRPr="00FF212A">
        <w:rPr>
          <w:lang w:eastAsia="de-AT"/>
        </w:rPr>
        <w:instrText>state</w:instrText>
      </w:r>
      <w:r>
        <w:instrText xml:space="preserve">" </w:instrText>
      </w:r>
      <w:r>
        <w:rPr>
          <w:lang w:eastAsia="de-AT"/>
        </w:rPr>
        <w:fldChar w:fldCharType="end"/>
      </w:r>
      <w:r w:rsidRPr="00FE3821">
        <w:rPr>
          <w:lang w:eastAsia="de-AT"/>
        </w:rPr>
        <w:t xml:space="preserve"> and result.</w:t>
      </w:r>
    </w:p>
    <w:p w:rsidR="00B0522A" w:rsidRPr="00BD2ECF" w:rsidRDefault="00B0522A" w:rsidP="009F4D35">
      <w:pPr>
        <w:pStyle w:val="heading2"/>
      </w:pPr>
      <w:r w:rsidRPr="00BD2ECF">
        <w:t xml:space="preserve">Business Process Analysis → </w:t>
      </w:r>
      <w:r w:rsidRPr="009F4D35">
        <w:t>ANALYSIS</w:t>
      </w:r>
      <w:r w:rsidRPr="00BD2ECF">
        <w:t xml:space="preserve"> </w:t>
      </w:r>
    </w:p>
    <w:p w:rsidR="00B0522A" w:rsidRPr="00BD2ECF" w:rsidRDefault="00B0522A" w:rsidP="009F4D35">
      <w:pPr>
        <w:pStyle w:val="heading2"/>
      </w:pPr>
      <w:r w:rsidRPr="00BD2ECF">
        <w:t xml:space="preserve">Business Process </w:t>
      </w:r>
      <w:r w:rsidRPr="009F4D35">
        <w:t>Implementation</w:t>
      </w:r>
      <w:r w:rsidRPr="00BD2ECF">
        <w:t xml:space="preserve"> → INFORMATION-TECHNOLOGY (IT) IMPLEMENTATION, ORGANIZATION</w:t>
      </w:r>
      <w:r>
        <w:t>-</w:t>
      </w:r>
      <w:r w:rsidRPr="00BD2ECF">
        <w:t xml:space="preserve">SPECIFIC IMPLEMENTATION </w:t>
      </w:r>
    </w:p>
    <w:p w:rsidR="00B0522A" w:rsidRPr="00BD2ECF" w:rsidRDefault="00B0522A" w:rsidP="009F4D35">
      <w:pPr>
        <w:pStyle w:val="heading2"/>
      </w:pPr>
      <w:r w:rsidRPr="00BD2ECF">
        <w:t xml:space="preserve">Business Process </w:t>
      </w:r>
      <w:r w:rsidRPr="009F4D35">
        <w:t>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BD2ECF">
        <w:t xml:space="preserve"> (BPM)</w:t>
      </w:r>
    </w:p>
    <w:p w:rsidR="00B0522A" w:rsidRDefault="00B0522A" w:rsidP="000137CC">
      <w:r w:rsidRPr="00BD2ECF">
        <w:t>The term Business Process Management</w:t>
      </w:r>
      <w:r>
        <w:fldChar w:fldCharType="begin"/>
      </w:r>
      <w:r>
        <w:instrText xml:space="preserve"> XE "b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BD2ECF">
        <w:t xml:space="preserve"> (BPM) can be considered from two dimensions: The original, purely economic perspective refers to an integrated management approach in terms of documentation, design, optimization</w:t>
      </w:r>
      <w:r>
        <w:fldChar w:fldCharType="begin"/>
      </w:r>
      <w:r>
        <w:instrText xml:space="preserve"> XE "</w:instrText>
      </w:r>
      <w:r w:rsidRPr="00A70242">
        <w:instrText>optimization</w:instrText>
      </w:r>
      <w:r>
        <w:instrText xml:space="preserve">" </w:instrText>
      </w:r>
      <w:r>
        <w:fldChar w:fldCharType="end"/>
      </w:r>
      <w:r w:rsidRPr="00BD2ECF">
        <w:t>, implementation</w:t>
      </w:r>
      <w:r>
        <w:fldChar w:fldCharType="begin"/>
      </w:r>
      <w:r>
        <w:instrText xml:space="preserve"> XE "</w:instrText>
      </w:r>
      <w:r w:rsidRPr="00E00428">
        <w:instrText>implementation</w:instrText>
      </w:r>
      <w:r>
        <w:instrText xml:space="preserve">" </w:instrText>
      </w:r>
      <w:r>
        <w:fldChar w:fldCharType="end"/>
      </w:r>
      <w:r w:rsidRPr="00BD2ECF">
        <w:t>, management, and development of management, core, and support process</w:t>
      </w:r>
      <w:r>
        <w:fldChar w:fldCharType="begin"/>
      </w:r>
      <w:r>
        <w:instrText xml:space="preserve"> XE "</w:instrText>
      </w:r>
      <w:r w:rsidRPr="00845C23">
        <w:instrText>support process</w:instrText>
      </w:r>
      <w:r>
        <w:instrText xml:space="preserve">" </w:instrText>
      </w:r>
      <w:r>
        <w:fldChar w:fldCharType="end"/>
      </w:r>
      <w:r w:rsidRPr="00BD2ECF">
        <w:t xml:space="preserve">es in organizations. It is intended to </w:t>
      </w:r>
      <w:r>
        <w:t xml:space="preserve">help to </w:t>
      </w:r>
      <w:r w:rsidRPr="00BD2ECF">
        <w:t>meet the needs of the stakeholder</w:t>
      </w:r>
      <w:r>
        <w:fldChar w:fldCharType="begin"/>
      </w:r>
      <w:r>
        <w:instrText xml:space="preserve"> XE "</w:instrText>
      </w:r>
      <w:r w:rsidRPr="00146695">
        <w:instrText>stakeholder</w:instrText>
      </w:r>
      <w:r>
        <w:instrText xml:space="preserve">" </w:instrText>
      </w:r>
      <w:r>
        <w:fldChar w:fldCharType="end"/>
      </w:r>
      <w:r w:rsidRPr="00BD2ECF">
        <w:t xml:space="preserve">s, </w:t>
      </w:r>
      <w:r>
        <w:t>especially</w:t>
      </w:r>
      <w:r w:rsidRPr="00BD2ECF">
        <w:t xml:space="preserve"> of customers, and to achieve business objectives. </w:t>
      </w:r>
    </w:p>
    <w:p w:rsidR="00B0522A" w:rsidRPr="00BD2ECF" w:rsidRDefault="00B0522A" w:rsidP="000137CC"/>
    <w:p w:rsidR="00B0522A" w:rsidRPr="00BD2ECF" w:rsidRDefault="00B0522A" w:rsidP="000137CC">
      <w:r w:rsidRPr="00BD2ECF">
        <w:t xml:space="preserve">Meanwhile, in science and practice, the technical dimension of the IT support of business processes is also considered. </w:t>
      </w:r>
      <w:r>
        <w:t>This</w:t>
      </w:r>
      <w:r w:rsidRPr="00BD2ECF">
        <w:t xml:space="preserve"> ranges from tools for documenting and modeling</w:t>
      </w:r>
      <w:r>
        <w:fldChar w:fldCharType="begin"/>
      </w:r>
      <w:r>
        <w:instrText xml:space="preserve"> XE "</w:instrText>
      </w:r>
      <w:r w:rsidRPr="00A70242">
        <w:instrText>modeling</w:instrText>
      </w:r>
      <w:r>
        <w:instrText xml:space="preserve">" </w:instrText>
      </w:r>
      <w:r>
        <w:fldChar w:fldCharType="end"/>
      </w:r>
      <w:r w:rsidRPr="00BD2ECF">
        <w:t xml:space="preserve"> of processes, workflow</w:t>
      </w:r>
      <w:r>
        <w:fldChar w:fldCharType="begin"/>
      </w:r>
      <w:r>
        <w:instrText xml:space="preserve"> XE "</w:instrText>
      </w:r>
      <w:r w:rsidRPr="00845C23">
        <w:rPr>
          <w:rFonts w:cs="Calibri"/>
          <w:lang w:eastAsia="de-AT"/>
        </w:rPr>
        <w:instrText>workflow</w:instrText>
      </w:r>
      <w:r>
        <w:instrText xml:space="preserve">" </w:instrText>
      </w:r>
      <w:r>
        <w:fldChar w:fldCharType="end"/>
      </w:r>
      <w:r w:rsidRPr="00BD2ECF">
        <w:t xml:space="preserve"> engine</w:t>
      </w:r>
      <w:r>
        <w:fldChar w:fldCharType="begin"/>
      </w:r>
      <w:r>
        <w:instrText xml:space="preserve"> XE "</w:instrText>
      </w:r>
      <w:r w:rsidRPr="00845C23">
        <w:instrText>workflow engine</w:instrText>
      </w:r>
      <w:r>
        <w:instrText xml:space="preserve">" </w:instrText>
      </w:r>
      <w:r>
        <w:fldChar w:fldCharType="end"/>
      </w:r>
      <w:r w:rsidRPr="00BD2ECF">
        <w:t xml:space="preserve">s </w:t>
      </w:r>
      <w:r>
        <w:t xml:space="preserve">for </w:t>
      </w:r>
      <w:r w:rsidRPr="00BD2ECF">
        <w:t>executing process instance</w:t>
      </w:r>
      <w:r>
        <w:fldChar w:fldCharType="begin"/>
      </w:r>
      <w:r>
        <w:instrText xml:space="preserve"> XE "</w:instrText>
      </w:r>
      <w:r w:rsidRPr="00D13E13">
        <w:instrText>process instance</w:instrText>
      </w:r>
      <w:r>
        <w:instrText xml:space="preserve">" </w:instrText>
      </w:r>
      <w:r>
        <w:fldChar w:fldCharType="end"/>
      </w:r>
      <w:r w:rsidRPr="00BD2ECF">
        <w:t>s using application software functionality (such as service</w:t>
      </w:r>
      <w:r>
        <w:fldChar w:fldCharType="begin"/>
      </w:r>
      <w:r>
        <w:instrText xml:space="preserve"> XE "</w:instrText>
      </w:r>
      <w:r w:rsidRPr="001E1383">
        <w:instrText>service</w:instrText>
      </w:r>
      <w:r>
        <w:instrText xml:space="preserve">" </w:instrText>
      </w:r>
      <w:r>
        <w:fldChar w:fldCharType="end"/>
      </w:r>
      <w:r w:rsidRPr="00BD2ECF">
        <w:t>s of an ERP system</w:t>
      </w:r>
      <w:r>
        <w:fldChar w:fldCharType="begin"/>
      </w:r>
      <w:r>
        <w:instrText xml:space="preserve"> XE "</w:instrText>
      </w:r>
      <w:r w:rsidRPr="00845C23">
        <w:instrText>system</w:instrText>
      </w:r>
      <w:r>
        <w:instrText xml:space="preserve">" </w:instrText>
      </w:r>
      <w:r>
        <w:fldChar w:fldCharType="end"/>
      </w:r>
      <w:r w:rsidRPr="00BD2ECF">
        <w:t xml:space="preserve">), </w:t>
      </w:r>
      <w:r>
        <w:t>and</w:t>
      </w:r>
      <w:r w:rsidRPr="00BD2ECF">
        <w:t xml:space="preserve"> business intelligence</w:t>
      </w:r>
      <w:r>
        <w:fldChar w:fldCharType="begin"/>
      </w:r>
      <w:r>
        <w:instrText xml:space="preserve"> XE "</w:instrText>
      </w:r>
      <w:r w:rsidRPr="00E00428">
        <w:rPr>
          <w:rFonts w:cs="Calibri"/>
          <w:lang w:eastAsia="de-AT"/>
        </w:rPr>
        <w:instrText>business intelligence</w:instrText>
      </w:r>
      <w:r>
        <w:instrText xml:space="preserve">" </w:instrText>
      </w:r>
      <w:r>
        <w:fldChar w:fldCharType="end"/>
      </w:r>
      <w:r w:rsidRPr="00BD2ECF">
        <w:t xml:space="preserve"> applications </w:t>
      </w:r>
      <w:r>
        <w:t xml:space="preserve">for </w:t>
      </w:r>
      <w:r w:rsidRPr="00BD2ECF">
        <w:t>evaluating process performance. Solutions with a high degree of coverage of these aspects are referred to as Business Process Management System</w:t>
      </w:r>
      <w:r>
        <w:fldChar w:fldCharType="begin"/>
      </w:r>
      <w:r>
        <w:instrText xml:space="preserve"> XE "s</w:instrText>
      </w:r>
      <w:r w:rsidRPr="00845C23">
        <w:instrText>ystem</w:instrText>
      </w:r>
      <w:r>
        <w:instrText xml:space="preserve">" </w:instrText>
      </w:r>
      <w:r>
        <w:fldChar w:fldCharType="end"/>
      </w:r>
      <w:r w:rsidRPr="00BD2ECF">
        <w:t>s (BPMS) or, preferably by software vendors</w:t>
      </w:r>
      <w:r>
        <w:t>,</w:t>
      </w:r>
      <w:r w:rsidRPr="00BD2ECF">
        <w:t xml:space="preserve"> as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management</w:t>
      </w:r>
      <w:r>
        <w:fldChar w:fldCharType="begin"/>
      </w:r>
      <w:r>
        <w:instrText xml:space="preserve"> XE "</w:instrText>
      </w:r>
      <w:r w:rsidRPr="00E00428">
        <w:instrText>business process management</w:instrText>
      </w:r>
      <w:r>
        <w:instrText xml:space="preserve">" </w:instrText>
      </w:r>
      <w:r>
        <w:fldChar w:fldCharType="end"/>
      </w:r>
      <w:r w:rsidRPr="00BD2ECF">
        <w:t xml:space="preserve"> suites.</w:t>
      </w:r>
    </w:p>
    <w:p w:rsidR="00B0522A" w:rsidRPr="00BD2ECF" w:rsidRDefault="00B0522A" w:rsidP="00462FCB">
      <w:pPr>
        <w:pStyle w:val="heading2"/>
      </w:pPr>
      <w:r w:rsidRPr="00BD2ECF">
        <w:t xml:space="preserve">Business Process Model → MODEL </w:t>
      </w:r>
    </w:p>
    <w:p w:rsidR="00B0522A" w:rsidRPr="00BD2ECF" w:rsidRDefault="00B0522A" w:rsidP="00462FCB">
      <w:pPr>
        <w:pStyle w:val="heading2"/>
      </w:pPr>
      <w:r w:rsidRPr="00BD2ECF">
        <w:t xml:space="preserve">Business Process Modeling → </w:t>
      </w:r>
      <w:r w:rsidRPr="00462FCB">
        <w:t>MODELING</w:t>
      </w:r>
      <w:r w:rsidRPr="00BD2ECF">
        <w:t xml:space="preserve"> </w:t>
      </w:r>
    </w:p>
    <w:p w:rsidR="00B0522A" w:rsidRPr="00BD2ECF" w:rsidRDefault="00B0522A" w:rsidP="00462FCB">
      <w:pPr>
        <w:pStyle w:val="heading2"/>
      </w:pPr>
      <w:r w:rsidRPr="00BD2ECF">
        <w:t xml:space="preserve">Business Process Monitoring → </w:t>
      </w:r>
      <w:r w:rsidRPr="00462FCB">
        <w:t>MONITORING</w:t>
      </w:r>
      <w:r w:rsidRPr="00BD2ECF">
        <w:t xml:space="preserve"> </w:t>
      </w:r>
    </w:p>
    <w:p w:rsidR="00B0522A" w:rsidRPr="00BD2ECF" w:rsidRDefault="00B0522A" w:rsidP="00462FCB">
      <w:pPr>
        <w:pStyle w:val="heading2"/>
      </w:pPr>
      <w:r w:rsidRPr="00BD2ECF">
        <w:t xml:space="preserve">Business Process Optimization → </w:t>
      </w:r>
      <w:r w:rsidRPr="00462FCB">
        <w:t>OPTIMIZATION</w:t>
      </w:r>
      <w:r w:rsidRPr="00BD2ECF">
        <w:t xml:space="preserve"> </w:t>
      </w:r>
    </w:p>
    <w:p w:rsidR="00B0522A" w:rsidRPr="00BD2ECF" w:rsidRDefault="00B0522A" w:rsidP="00462FCB">
      <w:pPr>
        <w:pStyle w:val="heading2"/>
      </w:pPr>
      <w:r w:rsidRPr="00BD2ECF">
        <w:t xml:space="preserve">Business Process Validation → </w:t>
      </w:r>
      <w:r w:rsidRPr="00462FCB">
        <w:t>VALIDATION</w:t>
      </w:r>
      <w:r w:rsidRPr="00BD2ECF">
        <w:t xml:space="preserve"> </w:t>
      </w:r>
    </w:p>
    <w:p w:rsidR="00B0522A" w:rsidRPr="00BD2ECF" w:rsidRDefault="00B0522A" w:rsidP="00462FCB">
      <w:pPr>
        <w:pStyle w:val="heading2"/>
      </w:pPr>
      <w:r w:rsidRPr="00BD2ECF">
        <w:t xml:space="preserve">Communication </w:t>
      </w:r>
      <w:r w:rsidRPr="00462FCB">
        <w:t>Structure</w:t>
      </w:r>
      <w:r w:rsidRPr="00BD2ECF">
        <w:t xml:space="preserve"> Diagram (CSD</w:t>
      </w:r>
      <w:r>
        <w:fldChar w:fldCharType="begin"/>
      </w:r>
      <w:r>
        <w:instrText xml:space="preserve"> XE "</w:instrText>
      </w:r>
      <w:r w:rsidRPr="00E00428">
        <w:instrText>CSD</w:instrText>
      </w:r>
      <w:proofErr w:type="gramStart"/>
      <w:r>
        <w:instrText xml:space="preserve">" </w:instrText>
      </w:r>
      <w:proofErr w:type="gramEnd"/>
      <w:r>
        <w:fldChar w:fldCharType="end"/>
      </w:r>
      <w:r w:rsidRPr="00BD2ECF">
        <w:t>)</w:t>
      </w:r>
      <w:r>
        <w:fldChar w:fldCharType="begin"/>
      </w:r>
      <w:r>
        <w:instrText xml:space="preserve"> XE "</w:instrText>
      </w:r>
      <w:r w:rsidRPr="00E00428">
        <w:instrText>Communication Structure Diagram (CSD)</w:instrText>
      </w:r>
      <w:r>
        <w:instrText xml:space="preserve">" </w:instrText>
      </w:r>
      <w:r>
        <w:fldChar w:fldCharType="end"/>
      </w:r>
      <w:r w:rsidRPr="00BD2ECF">
        <w:t xml:space="preserve"> → SUBJECT INTERACTION DIAGRAM (SID</w:t>
      </w:r>
      <w:r>
        <w:fldChar w:fldCharType="begin"/>
      </w:r>
      <w:r>
        <w:instrText xml:space="preserve"> XE "</w:instrText>
      </w:r>
      <w:r w:rsidRPr="00146695">
        <w:rPr>
          <w:iCs/>
        </w:rPr>
        <w:instrText>SID</w:instrText>
      </w:r>
      <w:r>
        <w:instrText xml:space="preserve">" </w:instrText>
      </w:r>
      <w:r>
        <w:fldChar w:fldCharType="end"/>
      </w:r>
      <w:r w:rsidRPr="00BD2ECF">
        <w:t>)</w:t>
      </w:r>
    </w:p>
    <w:p w:rsidR="00B0522A" w:rsidRPr="00BD2ECF" w:rsidRDefault="00B0522A" w:rsidP="00462FCB">
      <w:pPr>
        <w:pStyle w:val="heading2"/>
      </w:pPr>
      <w:r w:rsidRPr="00BD2ECF">
        <w:t>Complex Event Processing</w:t>
      </w:r>
      <w:r>
        <w:fldChar w:fldCharType="begin"/>
      </w:r>
      <w:r>
        <w:instrText xml:space="preserve"> XE "c</w:instrText>
      </w:r>
      <w:r w:rsidRPr="00E00428">
        <w:instrText xml:space="preserve">omplex </w:instrText>
      </w:r>
      <w:r>
        <w:instrText>e</w:instrText>
      </w:r>
      <w:r w:rsidRPr="00E00428">
        <w:instrText xml:space="preserve">vent </w:instrText>
      </w:r>
      <w:r>
        <w:instrText>p</w:instrText>
      </w:r>
      <w:r w:rsidRPr="00E00428">
        <w:instrText>rocessing</w:instrText>
      </w:r>
      <w:r>
        <w:instrText xml:space="preserve">" </w:instrText>
      </w:r>
      <w:r>
        <w:fldChar w:fldCharType="end"/>
      </w:r>
      <w:r w:rsidRPr="00BD2ECF">
        <w:t xml:space="preserve"> (CEP)</w:t>
      </w:r>
    </w:p>
    <w:p w:rsidR="00B0522A" w:rsidRPr="00BD2ECF" w:rsidRDefault="00B0522A" w:rsidP="00343A99">
      <w:r w:rsidRPr="00BD2ECF">
        <w:t>Complex event processing</w:t>
      </w:r>
      <w:r>
        <w:fldChar w:fldCharType="begin"/>
      </w:r>
      <w:r>
        <w:instrText xml:space="preserve"> XE "c</w:instrText>
      </w:r>
      <w:r w:rsidRPr="00E00428">
        <w:instrText>omplex event processing</w:instrText>
      </w:r>
      <w:r>
        <w:instrText xml:space="preserve">" </w:instrText>
      </w:r>
      <w:r>
        <w:fldChar w:fldCharType="end"/>
      </w:r>
      <w:r w:rsidRPr="00BD2ECF">
        <w:t xml:space="preserve"> denotes a set of computational methods, techniques, and tools </w:t>
      </w:r>
      <w:r>
        <w:t>enabling</w:t>
      </w:r>
      <w:r w:rsidRPr="00BD2ECF">
        <w:t xml:space="preserve"> </w:t>
      </w:r>
      <w:r>
        <w:t xml:space="preserve">the </w:t>
      </w:r>
      <w:r w:rsidRPr="00BD2ECF">
        <w:t>recogni</w:t>
      </w:r>
      <w:r>
        <w:t>tion</w:t>
      </w:r>
      <w:r w:rsidRPr="00BD2ECF">
        <w:t xml:space="preserve"> and process</w:t>
      </w:r>
      <w:r>
        <w:t>ing of</w:t>
      </w:r>
      <w:r w:rsidRPr="00BD2ECF">
        <w:t xml:space="preserve"> events </w:t>
      </w:r>
      <w:r>
        <w:t>as soon as</w:t>
      </w:r>
      <w:r w:rsidRPr="00BD2ECF">
        <w:t xml:space="preserve"> they occur, continuously and promptly. It is increasingly about the recognition and processing of event patterns (</w:t>
      </w:r>
      <w:r>
        <w:t xml:space="preserve">sets of </w:t>
      </w:r>
      <w:r w:rsidRPr="00BD2ECF">
        <w:t xml:space="preserve">facts) that only </w:t>
      </w:r>
      <w:r>
        <w:t>become obvious</w:t>
      </w:r>
      <w:r w:rsidRPr="00BD2ECF">
        <w:t xml:space="preserve"> by combining several individual events (simple events) in</w:t>
      </w:r>
      <w:r>
        <w:t>to</w:t>
      </w:r>
      <w:r w:rsidRPr="00BD2ECF">
        <w:t xml:space="preserve"> so-called complex events. It is important that </w:t>
      </w:r>
      <w:r>
        <w:t xml:space="preserve">a probable occurrence of the complex event is inferred from the </w:t>
      </w:r>
      <w:r w:rsidRPr="00BD2ECF">
        <w:t>occurrence of simple events</w:t>
      </w:r>
      <w:r>
        <w:t xml:space="preserve"> as soon possible</w:t>
      </w:r>
      <w:r w:rsidRPr="00BD2ECF">
        <w:t xml:space="preserve">, </w:t>
      </w:r>
      <w:r>
        <w:t>so that proactive measures for prevention or risk reduction can be taken</w:t>
      </w:r>
      <w:r w:rsidRPr="00BD2ECF">
        <w:t>.</w:t>
      </w:r>
    </w:p>
    <w:p w:rsidR="00B0522A" w:rsidRPr="00BD2ECF" w:rsidRDefault="00B0522A" w:rsidP="00462FCB">
      <w:pPr>
        <w:pStyle w:val="heading2"/>
      </w:pPr>
      <w:r w:rsidRPr="00462FCB">
        <w:t>Compliance</w:t>
      </w:r>
      <w:r w:rsidRPr="00BD2ECF">
        <w:t xml:space="preserve"> → CORPORATE COMPLIANCE </w:t>
      </w:r>
    </w:p>
    <w:p w:rsidR="00B0522A" w:rsidRPr="00BD2ECF" w:rsidRDefault="00B0522A" w:rsidP="00462FCB">
      <w:pPr>
        <w:pStyle w:val="heading2"/>
      </w:pPr>
      <w:r w:rsidRPr="00BD2ECF">
        <w:t xml:space="preserve">Corporate </w:t>
      </w:r>
      <w:r w:rsidRPr="00462FCB">
        <w:t>Compliance</w:t>
      </w:r>
      <w:r>
        <w:fldChar w:fldCharType="begin"/>
      </w:r>
      <w:r>
        <w:instrText xml:space="preserve"> XE "c</w:instrText>
      </w:r>
      <w:r w:rsidRPr="00E00428">
        <w:instrText>ompliance</w:instrText>
      </w:r>
      <w:r>
        <w:instrText xml:space="preserve">" </w:instrText>
      </w:r>
      <w:r>
        <w:fldChar w:fldCharType="end"/>
      </w:r>
    </w:p>
    <w:p w:rsidR="00B0522A" w:rsidRPr="00BD2ECF" w:rsidRDefault="00B0522A" w:rsidP="00343A99">
      <w:r w:rsidRPr="00BD2ECF">
        <w:t xml:space="preserve">Corporate </w:t>
      </w:r>
      <w:r>
        <w:t>compliance</w:t>
      </w:r>
      <w:r>
        <w:fldChar w:fldCharType="begin"/>
      </w:r>
      <w:r>
        <w:instrText xml:space="preserve"> XE "compliance" </w:instrText>
      </w:r>
      <w:r>
        <w:fldChar w:fldCharType="end"/>
      </w:r>
      <w:r w:rsidRPr="00BD2ECF">
        <w:t xml:space="preserve"> is a</w:t>
      </w:r>
      <w:r>
        <w:t xml:space="preserve"> </w:t>
      </w:r>
      <w:r w:rsidRPr="00BD2ECF">
        <w:t xml:space="preserve">→ </w:t>
      </w:r>
      <w:r>
        <w:t>governance</w:t>
      </w:r>
      <w:r w:rsidRPr="00BD2ECF">
        <w:t xml:space="preserve"> task</w:t>
      </w:r>
      <w:r>
        <w:fldChar w:fldCharType="begin"/>
      </w:r>
      <w:r>
        <w:instrText xml:space="preserve"> XE "</w:instrText>
      </w:r>
      <w:r w:rsidRPr="00845C23">
        <w:instrText>task</w:instrText>
      </w:r>
      <w:r>
        <w:instrText xml:space="preserve">" </w:instrText>
      </w:r>
      <w:r>
        <w:fldChar w:fldCharType="end"/>
      </w:r>
      <w:r w:rsidRPr="00BD2ECF">
        <w:t xml:space="preserve"> and denotes concepts and actions, </w:t>
      </w:r>
      <w:r>
        <w:t xml:space="preserve">with which </w:t>
      </w:r>
      <w:r w:rsidRPr="00BD2ECF">
        <w:t xml:space="preserve">organizations </w:t>
      </w:r>
      <w:r>
        <w:t xml:space="preserve">seek to avoid risks resulting from </w:t>
      </w:r>
      <w:r w:rsidRPr="00BD2ECF">
        <w:t>violat</w:t>
      </w:r>
      <w:r>
        <w:t>ions of</w:t>
      </w:r>
      <w:r w:rsidRPr="00BD2ECF">
        <w:t xml:space="preserve"> external and internal regulations, by ensuring compliance with these requirements. It is not about the obvious compliance with any applicable law, but about possible breaches of regulations that need to be put under the regime of risk</w:t>
      </w:r>
      <w:r>
        <w:fldChar w:fldCharType="begin"/>
      </w:r>
      <w:r>
        <w:instrText xml:space="preserve"> XE "</w:instrText>
      </w:r>
      <w:r w:rsidRPr="00D13E13">
        <w:instrText>risk</w:instrText>
      </w:r>
      <w:r>
        <w:instrText xml:space="preserve">" </w:instrText>
      </w:r>
      <w:r>
        <w:fldChar w:fldCharType="end"/>
      </w:r>
      <w:r w:rsidRPr="00BD2ECF">
        <w:t xml:space="preserve"> management, and that need to be addressed by appropriate organizational, technical, and personnel </w:t>
      </w:r>
      <w:r>
        <w:t>measures</w:t>
      </w:r>
      <w:r w:rsidRPr="00BD2ECF">
        <w:t xml:space="preserve">. Examples of such </w:t>
      </w:r>
      <w:r>
        <w:t>measures</w:t>
      </w:r>
      <w:r w:rsidRPr="00BD2ECF">
        <w:t xml:space="preserve"> are the design and implementation</w:t>
      </w:r>
      <w:r>
        <w:fldChar w:fldCharType="begin"/>
      </w:r>
      <w:r>
        <w:instrText xml:space="preserve"> XE "</w:instrText>
      </w:r>
      <w:r w:rsidRPr="00E00428">
        <w:instrText>implementation</w:instrText>
      </w:r>
      <w:r>
        <w:instrText xml:space="preserve">" </w:instrText>
      </w:r>
      <w:r>
        <w:fldChar w:fldCharType="end"/>
      </w:r>
      <w:r w:rsidRPr="00BD2ECF">
        <w:t xml:space="preserve"> of appropriate processes (such as approval workflow</w:t>
      </w:r>
      <w:r>
        <w:fldChar w:fldCharType="begin"/>
      </w:r>
      <w:r>
        <w:instrText xml:space="preserve"> XE "</w:instrText>
      </w:r>
      <w:r w:rsidRPr="00845C23">
        <w:instrText>workflow</w:instrText>
      </w:r>
      <w:r>
        <w:instrText xml:space="preserve">" </w:instrText>
      </w:r>
      <w:r>
        <w:fldChar w:fldCharType="end"/>
      </w:r>
      <w:r w:rsidRPr="00BD2ECF">
        <w:t xml:space="preserve">s), </w:t>
      </w:r>
      <w:r>
        <w:t>increased</w:t>
      </w:r>
      <w:r w:rsidRPr="00BD2ECF">
        <w:t xml:space="preserve"> awareness, information and staff training, and regular monitoring</w:t>
      </w:r>
      <w:r>
        <w:fldChar w:fldCharType="begin"/>
      </w:r>
      <w:r>
        <w:instrText xml:space="preserve"> XE "</w:instrText>
      </w:r>
      <w:r w:rsidRPr="00A70242">
        <w:instrText>monitoring</w:instrText>
      </w:r>
      <w:r>
        <w:instrText xml:space="preserve">" </w:instrText>
      </w:r>
      <w:r>
        <w:fldChar w:fldCharType="end"/>
      </w:r>
      <w:r w:rsidRPr="00BD2ECF">
        <w:t xml:space="preserve"> and documentation of regulatory compliance</w:t>
      </w:r>
      <w:r>
        <w:t>,</w:t>
      </w:r>
      <w:r w:rsidRPr="00BD2ECF">
        <w:t xml:space="preserve"> including sanctions for violations. Due to the close relation of compliance to governance and risk management, the concept of </w:t>
      </w:r>
      <w:r>
        <w:t xml:space="preserve">the </w:t>
      </w:r>
      <w:r w:rsidRPr="00BD2ECF">
        <w:t>Governance Risk Compliance (GRC) triad has emerged.</w:t>
      </w:r>
    </w:p>
    <w:p w:rsidR="00B0522A" w:rsidRPr="00BD2ECF" w:rsidRDefault="00B0522A" w:rsidP="006652E5">
      <w:pPr>
        <w:pStyle w:val="heading2"/>
      </w:pPr>
      <w:r w:rsidRPr="00BD2ECF">
        <w:t xml:space="preserve">Corporate </w:t>
      </w:r>
      <w:r w:rsidRPr="006652E5">
        <w:t>Governance</w:t>
      </w:r>
      <w:r>
        <w:fldChar w:fldCharType="begin"/>
      </w:r>
      <w:r>
        <w:instrText xml:space="preserve"> XE "c</w:instrText>
      </w:r>
      <w:r w:rsidRPr="00E00428">
        <w:instrText xml:space="preserve">orporate </w:instrText>
      </w:r>
      <w:r>
        <w:instrText>g</w:instrText>
      </w:r>
      <w:r w:rsidRPr="00E00428">
        <w:instrText>overnance</w:instrText>
      </w:r>
      <w:r>
        <w:instrText xml:space="preserve">" </w:instrText>
      </w:r>
      <w:r>
        <w:fldChar w:fldCharType="end"/>
      </w:r>
    </w:p>
    <w:p w:rsidR="00B0522A" w:rsidRPr="00BD2ECF" w:rsidRDefault="00B0522A" w:rsidP="00343A99">
      <w:r w:rsidRPr="00BD2ECF">
        <w:t>Corporate governance</w:t>
      </w:r>
      <w:r>
        <w:fldChar w:fldCharType="begin"/>
      </w:r>
      <w:r>
        <w:instrText xml:space="preserve"> XE "c</w:instrText>
      </w:r>
      <w:r w:rsidRPr="00E00428">
        <w:instrText>orporate governance</w:instrText>
      </w:r>
      <w:r>
        <w:instrText xml:space="preserve">" </w:instrText>
      </w:r>
      <w:r>
        <w:fldChar w:fldCharType="end"/>
      </w:r>
      <w:r w:rsidRPr="00BD2ECF">
        <w:t xml:space="preserve"> is </w:t>
      </w:r>
      <w:r>
        <w:t xml:space="preserve">understood as </w:t>
      </w:r>
      <w:r w:rsidRPr="00BD2ECF">
        <w:t>a management system</w:t>
      </w:r>
      <w:r>
        <w:fldChar w:fldCharType="begin"/>
      </w:r>
      <w:r>
        <w:instrText xml:space="preserve"> XE "</w:instrText>
      </w:r>
      <w:r w:rsidRPr="00845C23">
        <w:instrText>system</w:instrText>
      </w:r>
      <w:r>
        <w:instrText xml:space="preserve">" </w:instrText>
      </w:r>
      <w:r>
        <w:fldChar w:fldCharType="end"/>
      </w:r>
      <w:r w:rsidRPr="00BD2ECF">
        <w:t xml:space="preserve"> </w:t>
      </w:r>
      <w:r>
        <w:t>used</w:t>
      </w:r>
      <w:r w:rsidRPr="00BD2ECF">
        <w:t xml:space="preserve"> for corporate management and monitoring</w:t>
      </w:r>
      <w:r>
        <w:fldChar w:fldCharType="begin"/>
      </w:r>
      <w:r>
        <w:instrText xml:space="preserve"> XE "</w:instrText>
      </w:r>
      <w:r w:rsidRPr="00A70242">
        <w:instrText>monitoring</w:instrText>
      </w:r>
      <w:proofErr w:type="gramStart"/>
      <w:r>
        <w:instrText xml:space="preserve">" </w:instrText>
      </w:r>
      <w:proofErr w:type="gramEnd"/>
      <w:r>
        <w:fldChar w:fldCharType="end"/>
      </w:r>
      <w:r w:rsidRPr="00BD2ECF">
        <w:t>, which is oriented to</w:t>
      </w:r>
      <w:r>
        <w:t>wards</w:t>
      </w:r>
      <w:r w:rsidRPr="00BD2ECF">
        <w:t xml:space="preserve"> the long-term </w:t>
      </w:r>
      <w:r>
        <w:t xml:space="preserve">creation of </w:t>
      </w:r>
      <w:r w:rsidRPr="00BD2ECF">
        <w:t xml:space="preserve">value, while following both legal and ethical </w:t>
      </w:r>
      <w:r>
        <w:t>principles</w:t>
      </w:r>
      <w:r w:rsidRPr="00BD2ECF">
        <w:t>. It is grounded on several acts, such as in Germany on the German Corporate Governance Code, the Law on Control and Transparency Act (KonTraG), and the Accounting Law Modernization Act (BilMoG). From corporate governance</w:t>
      </w:r>
      <w:r>
        <w:fldChar w:fldCharType="begin"/>
      </w:r>
      <w:r>
        <w:instrText xml:space="preserve"> XE "</w:instrText>
      </w:r>
      <w:r w:rsidRPr="00E00428">
        <w:instrText>corporate governance</w:instrText>
      </w:r>
      <w:proofErr w:type="gramStart"/>
      <w:r>
        <w:instrText xml:space="preserve">" </w:instrText>
      </w:r>
      <w:proofErr w:type="gramEnd"/>
      <w:r>
        <w:fldChar w:fldCharType="end"/>
      </w:r>
      <w:r w:rsidRPr="00BD2ECF">
        <w:t>, → IT governance</w:t>
      </w:r>
      <w:r>
        <w:fldChar w:fldCharType="begin"/>
      </w:r>
      <w:r>
        <w:instrText xml:space="preserve"> XE "</w:instrText>
      </w:r>
      <w:r w:rsidRPr="00E00428">
        <w:instrText>IT governance</w:instrText>
      </w:r>
      <w:r>
        <w:instrText xml:space="preserve">" </w:instrText>
      </w:r>
      <w:r>
        <w:fldChar w:fldCharType="end"/>
      </w:r>
      <w:r w:rsidRPr="00BD2ECF">
        <w:t xml:space="preserve"> is derived.</w:t>
      </w:r>
    </w:p>
    <w:p w:rsidR="00B0522A" w:rsidRPr="00BD2ECF" w:rsidRDefault="00B0522A" w:rsidP="006652E5">
      <w:pPr>
        <w:pStyle w:val="heading2"/>
      </w:pPr>
      <w:r w:rsidRPr="006652E5">
        <w:t>Emb</w:t>
      </w:r>
      <w:r>
        <w:t>edding</w:t>
      </w:r>
    </w:p>
    <w:p w:rsidR="00B0522A" w:rsidRPr="00BD2ECF" w:rsidRDefault="00B0522A" w:rsidP="00343A99">
      <w:r w:rsidRPr="00BD2ECF">
        <w:t>In the → organization</w:t>
      </w:r>
      <w:r>
        <w:fldChar w:fldCharType="begin"/>
      </w:r>
      <w:r>
        <w:instrText xml:space="preserve"> XE "</w:instrText>
      </w:r>
      <w:r w:rsidRPr="00D13E13">
        <w:instrText>organization</w:instrText>
      </w:r>
      <w:r>
        <w:instrText xml:space="preserve">" </w:instrText>
      </w:r>
      <w:r>
        <w:fldChar w:fldCharType="end"/>
      </w:r>
      <w:r w:rsidRPr="00BD2ECF">
        <w:t>-specific implementation</w:t>
      </w:r>
      <w:r>
        <w:fldChar w:fldCharType="begin"/>
      </w:r>
      <w:r>
        <w:instrText xml:space="preserve"> XE "</w:instrText>
      </w:r>
      <w:r w:rsidRPr="00E00428">
        <w:instrText>implementation</w:instrText>
      </w:r>
      <w:proofErr w:type="gramStart"/>
      <w:r>
        <w:instrText xml:space="preserve">" </w:instrText>
      </w:r>
      <w:proofErr w:type="gramEnd"/>
      <w:r>
        <w:fldChar w:fldCharType="end"/>
      </w:r>
      <w:r w:rsidRPr="00BD2ECF">
        <w:t>, the abstract elements of the model</w:t>
      </w:r>
      <w:r>
        <w:fldChar w:fldCharType="begin"/>
      </w:r>
      <w:r>
        <w:instrText xml:space="preserve"> XE "</w:instrText>
      </w:r>
      <w:r w:rsidRPr="00A70242">
        <w:instrText>model</w:instrText>
      </w:r>
      <w:r>
        <w:instrText xml:space="preserve">" </w:instrText>
      </w:r>
      <w:r>
        <w:fldChar w:fldCharType="end"/>
      </w:r>
      <w:r w:rsidRPr="00BD2ECF">
        <w:t xml:space="preserve"> are mapped to specific components of the organization. This mapping is also termed </w:t>
      </w:r>
      <w:r>
        <w:t>embedding</w:t>
      </w:r>
      <w:r w:rsidRPr="00BD2ECF">
        <w:t>. When → subjects are embedded, they become → subject carrier</w:t>
      </w:r>
      <w:r>
        <w:fldChar w:fldCharType="begin"/>
      </w:r>
      <w:r>
        <w:instrText xml:space="preserve"> XE "</w:instrText>
      </w:r>
      <w:r w:rsidRPr="00845C23">
        <w:instrText>subject carrier</w:instrText>
      </w:r>
      <w:r>
        <w:instrText xml:space="preserve">" </w:instrText>
      </w:r>
      <w:r>
        <w:fldChar w:fldCharType="end"/>
      </w:r>
      <w:r w:rsidRPr="00BD2ECF">
        <w:t>s, embedding → activities leads to specific → task</w:t>
      </w:r>
      <w:r>
        <w:fldChar w:fldCharType="begin"/>
      </w:r>
      <w:r>
        <w:instrText xml:space="preserve"> XE "</w:instrText>
      </w:r>
      <w:r w:rsidRPr="00845C23">
        <w:instrText>task</w:instrText>
      </w:r>
      <w:r>
        <w:instrText xml:space="preserve">" </w:instrText>
      </w:r>
      <w:r>
        <w:fldChar w:fldCharType="end"/>
      </w:r>
      <w:r w:rsidRPr="00BD2ECF">
        <w:t>s.</w:t>
      </w:r>
    </w:p>
    <w:p w:rsidR="00B0522A" w:rsidRPr="00BD2ECF" w:rsidRDefault="00B0522A" w:rsidP="006652E5">
      <w:pPr>
        <w:pStyle w:val="heading2"/>
      </w:pPr>
      <w:r w:rsidRPr="00BD2ECF">
        <w:t>Exception Handling</w:t>
      </w:r>
      <w:r>
        <w:fldChar w:fldCharType="begin"/>
      </w:r>
      <w:r>
        <w:instrText xml:space="preserve"> XE "e</w:instrText>
      </w:r>
      <w:r w:rsidRPr="00E00428">
        <w:instrText xml:space="preserve">xception </w:instrText>
      </w:r>
      <w:r>
        <w:instrText>h</w:instrText>
      </w:r>
      <w:r w:rsidRPr="00E00428">
        <w:instrText>andling</w:instrText>
      </w:r>
      <w:r>
        <w:instrText xml:space="preserve">" </w:instrText>
      </w:r>
      <w:r>
        <w:fldChar w:fldCharType="end"/>
      </w:r>
    </w:p>
    <w:p w:rsidR="00B0522A" w:rsidRPr="00BD2ECF" w:rsidRDefault="00B0522A" w:rsidP="00652381">
      <w:r w:rsidRPr="00BD2ECF">
        <w:t>An exception handling</w:t>
      </w:r>
      <w:r>
        <w:fldChar w:fldCharType="begin"/>
      </w:r>
      <w:r>
        <w:instrText xml:space="preserve"> XE "</w:instrText>
      </w:r>
      <w:r w:rsidRPr="00E00428">
        <w:instrText>exception handling</w:instrText>
      </w:r>
      <w:r>
        <w:instrText xml:space="preserve">" </w:instrText>
      </w:r>
      <w:r>
        <w:fldChar w:fldCharType="end"/>
      </w:r>
      <w:r w:rsidRPr="00BD2ECF">
        <w:t xml:space="preserve"> (also termed </w:t>
      </w:r>
      <w:r>
        <w:t>m</w:t>
      </w:r>
      <w:r w:rsidRPr="00BD2ECF">
        <w:t xml:space="preserve">essage </w:t>
      </w:r>
      <w:r>
        <w:t>g</w:t>
      </w:r>
      <w:r w:rsidRPr="00BD2ECF">
        <w:t xml:space="preserve">uard or </w:t>
      </w:r>
      <w:r>
        <w:t>m</w:t>
      </w:r>
      <w:r w:rsidRPr="00BD2ECF">
        <w:t xml:space="preserve">essage </w:t>
      </w:r>
      <w:r>
        <w:t>c</w:t>
      </w:r>
      <w:r w:rsidRPr="00BD2ECF">
        <w:t xml:space="preserve">ontrol, </w:t>
      </w:r>
      <w:r>
        <w:t>message</w:t>
      </w:r>
      <w:r w:rsidRPr="00BD2ECF">
        <w:t xml:space="preserve"> monitoring</w:t>
      </w:r>
      <w:r>
        <w:fldChar w:fldCharType="begin"/>
      </w:r>
      <w:r>
        <w:instrText xml:space="preserve"> XE "</w:instrText>
      </w:r>
      <w:r w:rsidRPr="00A70242">
        <w:instrText>monitoring</w:instrText>
      </w:r>
      <w:r>
        <w:instrText xml:space="preserve">" </w:instrText>
      </w:r>
      <w:r>
        <w:fldChar w:fldCharType="end"/>
      </w:r>
      <w:r w:rsidRPr="00BD2ECF">
        <w:t xml:space="preserve">, </w:t>
      </w:r>
      <w:r>
        <w:t>message</w:t>
      </w:r>
      <w:r w:rsidRPr="00BD2ECF">
        <w:t xml:space="preserve"> observer) is a behavioral description for a subject that is relevant when a specific exception condition occurs in the → subject behavior</w:t>
      </w:r>
      <w:r>
        <w:fldChar w:fldCharType="begin"/>
      </w:r>
      <w:r>
        <w:instrText xml:space="preserve"> XE "</w:instrText>
      </w:r>
      <w:r w:rsidRPr="00845C23">
        <w:instrText>subject behavior</w:instrText>
      </w:r>
      <w:r>
        <w:instrText xml:space="preserve">" </w:instrText>
      </w:r>
      <w:r>
        <w:fldChar w:fldCharType="end"/>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A specific branch is activated, in case a corresponding → message</w:t>
      </w:r>
      <w:r>
        <w:fldChar w:fldCharType="begin"/>
      </w:r>
      <w:r>
        <w:instrText xml:space="preserve"> XE "</w:instrText>
      </w:r>
      <w:r w:rsidRPr="00A70242">
        <w:rPr>
          <w:rFonts w:cs="Calibri"/>
          <w:lang w:eastAsia="de-AT"/>
        </w:rPr>
        <w:instrText>message</w:instrText>
      </w:r>
      <w:r>
        <w:instrText xml:space="preserve">" </w:instrText>
      </w:r>
      <w:r>
        <w:fldChar w:fldCharType="end"/>
      </w:r>
      <w:r w:rsidRPr="00BD2ECF">
        <w:t xml:space="preserve"> is received and the subject is in a state</w:t>
      </w:r>
      <w:r>
        <w:fldChar w:fldCharType="begin"/>
      </w:r>
      <w:r>
        <w:instrText xml:space="preserve"> XE "</w:instrText>
      </w:r>
      <w:r w:rsidRPr="00845C23">
        <w:instrText>state</w:instrText>
      </w:r>
      <w:r>
        <w:instrText xml:space="preserve">" </w:instrText>
      </w:r>
      <w:r>
        <w:fldChar w:fldCharType="end"/>
      </w:r>
      <w:r w:rsidRPr="00BD2ECF">
        <w:t xml:space="preserve"> in which this message is </w:t>
      </w:r>
      <w:r>
        <w:t>allowed</w:t>
      </w:r>
      <w:r w:rsidRPr="00BD2ECF">
        <w:t xml:space="preserve"> to jump to exception handling.</w:t>
      </w:r>
    </w:p>
    <w:p w:rsidR="00B0522A" w:rsidRPr="00BD2ECF" w:rsidRDefault="00B0522A" w:rsidP="006652E5">
      <w:pPr>
        <w:pStyle w:val="heading2"/>
      </w:pPr>
      <w:r w:rsidRPr="006652E5">
        <w:t>Expert</w:t>
      </w:r>
      <w:r>
        <w:fldChar w:fldCharType="begin"/>
      </w:r>
      <w:r>
        <w:instrText xml:space="preserve"> XE "e</w:instrText>
      </w:r>
      <w:r w:rsidRPr="005D2A66">
        <w:instrText>xpert</w:instrText>
      </w:r>
      <w:r>
        <w:instrText xml:space="preserve">" </w:instrText>
      </w:r>
      <w:r>
        <w:fldChar w:fldCharType="end"/>
      </w:r>
      <w:r w:rsidRPr="006652E5">
        <w:t>s</w:t>
      </w:r>
    </w:p>
    <w:p w:rsidR="00B0522A" w:rsidRPr="00BD2ECF" w:rsidRDefault="00B0522A" w:rsidP="00343A99">
      <w:r w:rsidRPr="00BD2ECF">
        <w:t>In many situations it is necessary for → Actor</w:t>
      </w:r>
      <w:r>
        <w:fldChar w:fldCharType="begin"/>
      </w:r>
      <w:r>
        <w:instrText xml:space="preserve"> XE "a</w:instrText>
      </w:r>
      <w:r w:rsidRPr="00E00428">
        <w:instrText>ctor</w:instrText>
      </w:r>
      <w:r>
        <w:instrText xml:space="preserve">" </w:instrText>
      </w:r>
      <w:r>
        <w:fldChar w:fldCharType="end"/>
      </w:r>
      <w:r w:rsidRPr="00BD2ECF">
        <w:t xml:space="preserve">s to seek </w:t>
      </w:r>
      <w:r>
        <w:t>specialized</w:t>
      </w:r>
      <w:r w:rsidRPr="00BD2ECF">
        <w:t xml:space="preserve"> </w:t>
      </w:r>
      <w:r>
        <w:t>support</w:t>
      </w:r>
      <w:r w:rsidRPr="00BD2ECF">
        <w:t>. For this purpose, an Expert</w:t>
      </w:r>
      <w:r>
        <w:fldChar w:fldCharType="begin"/>
      </w:r>
      <w:r>
        <w:instrText xml:space="preserve"> XE "e</w:instrText>
      </w:r>
      <w:r w:rsidRPr="005D2A66">
        <w:instrText>xpert</w:instrText>
      </w:r>
      <w:r>
        <w:instrText xml:space="preserve">" </w:instrText>
      </w:r>
      <w:r>
        <w:fldChar w:fldCharType="end"/>
      </w:r>
      <w:r w:rsidRPr="00BD2ECF">
        <w:t>, another → S-BPM stakeholder</w:t>
      </w:r>
      <w:r>
        <w:t>,</w:t>
      </w:r>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rPr>
          <w:lang w:eastAsia="de-AT"/>
        </w:rPr>
        <w:instrText>S-BPM stakeholder</w:instrText>
      </w:r>
      <w:r>
        <w:instrText xml:space="preserve">" </w:instrText>
      </w:r>
      <w:r>
        <w:fldChar w:fldCharType="end"/>
      </w:r>
      <w:r w:rsidRPr="00BD2ECF">
        <w:t xml:space="preserve"> is needed, </w:t>
      </w:r>
      <w:r>
        <w:t>and</w:t>
      </w:r>
      <w:r w:rsidRPr="00BD2ECF">
        <w:t xml:space="preserve"> is either </w:t>
      </w:r>
      <w:r>
        <w:t>solicited</w:t>
      </w:r>
      <w:r w:rsidRPr="00BD2ECF">
        <w:t xml:space="preserve"> by the → Facilitator</w:t>
      </w:r>
      <w:r>
        <w:fldChar w:fldCharType="begin"/>
      </w:r>
      <w:r>
        <w:instrText xml:space="preserve"> XE "f</w:instrText>
      </w:r>
      <w:r w:rsidRPr="005D2A66">
        <w:instrText>acilitator</w:instrText>
      </w:r>
      <w:r>
        <w:instrText xml:space="preserve">" </w:instrText>
      </w:r>
      <w:r>
        <w:fldChar w:fldCharType="end"/>
      </w:r>
      <w:r w:rsidRPr="00BD2ECF">
        <w:t xml:space="preserve"> of the development process, or </w:t>
      </w:r>
      <w:r>
        <w:t xml:space="preserve">by </w:t>
      </w:r>
      <w:r w:rsidRPr="00BD2ECF">
        <w:t>the → Governor</w:t>
      </w:r>
      <w:r>
        <w:fldChar w:fldCharType="begin"/>
      </w:r>
      <w:r>
        <w:instrText xml:space="preserve"> XE "g</w:instrText>
      </w:r>
      <w:r w:rsidRPr="005D2A66">
        <w:instrText>overnor</w:instrText>
      </w:r>
      <w:r>
        <w:instrText xml:space="preserve">" </w:instrText>
      </w:r>
      <w:r>
        <w:fldChar w:fldCharType="end"/>
      </w:r>
      <w:r w:rsidRPr="00BD2ECF">
        <w:t>s, or by the → Actor</w:t>
      </w:r>
      <w:r>
        <w:fldChar w:fldCharType="begin"/>
      </w:r>
      <w:r>
        <w:instrText xml:space="preserve"> XE "a</w:instrText>
      </w:r>
      <w:r w:rsidRPr="00E00428">
        <w:instrText>ctor</w:instrText>
      </w:r>
      <w:r>
        <w:instrText xml:space="preserve">" </w:instrText>
      </w:r>
      <w:r>
        <w:fldChar w:fldCharType="end"/>
      </w:r>
      <w:r w:rsidRPr="00BD2ECF">
        <w:t>s themselves. An Expert is used for various issues as a problem solver.</w:t>
      </w:r>
    </w:p>
    <w:p w:rsidR="00B0522A" w:rsidRPr="00BD2ECF" w:rsidRDefault="00B0522A" w:rsidP="006652E5">
      <w:pPr>
        <w:pStyle w:val="heading2"/>
      </w:pPr>
      <w:r w:rsidRPr="006652E5">
        <w:t>External</w:t>
      </w:r>
      <w:r w:rsidRPr="00BD2ECF">
        <w:t xml:space="preserve"> Subject</w:t>
      </w:r>
    </w:p>
    <w:p w:rsidR="00B0522A" w:rsidRPr="00BD2ECF" w:rsidRDefault="00B0522A" w:rsidP="00343A99">
      <w:r>
        <w:t>An external subject</w:t>
      </w:r>
      <w:r w:rsidRPr="00BD2ECF">
        <w:t xml:space="preserve"> represents in a process at hand the → interface subject</w:t>
      </w:r>
      <w:r>
        <w:fldChar w:fldCharType="begin"/>
      </w:r>
      <w:r>
        <w:instrText xml:space="preserve"> XE "</w:instrText>
      </w:r>
      <w:r w:rsidRPr="00E00428">
        <w:instrText>interface subject</w:instrText>
      </w:r>
      <w:r>
        <w:instrText xml:space="preserve">" </w:instrText>
      </w:r>
      <w:r>
        <w:fldChar w:fldCharType="end"/>
      </w:r>
      <w:r w:rsidRPr="00BD2ECF">
        <w:t xml:space="preserve"> to an interlinked process. Mutual referencing leads to a → process network</w:t>
      </w:r>
      <w:r>
        <w:fldChar w:fldCharType="begin"/>
      </w:r>
      <w:r>
        <w:instrText xml:space="preserve"> XE "</w:instrText>
      </w:r>
      <w:r w:rsidRPr="00D13E13">
        <w:instrText>process network</w:instrText>
      </w:r>
      <w:proofErr w:type="gramStart"/>
      <w:r>
        <w:instrText xml:space="preserve">" </w:instrText>
      </w:r>
      <w:proofErr w:type="gramEnd"/>
      <w:r>
        <w:fldChar w:fldCharType="end"/>
      </w:r>
      <w:r w:rsidRPr="00BD2ECF">
        <w:t>.</w:t>
      </w:r>
    </w:p>
    <w:p w:rsidR="00B0522A" w:rsidRPr="00BD2ECF" w:rsidRDefault="00B0522A" w:rsidP="006652E5">
      <w:pPr>
        <w:pStyle w:val="heading2"/>
      </w:pPr>
      <w:r w:rsidRPr="006652E5">
        <w:t>Facilitator</w:t>
      </w:r>
      <w:r>
        <w:fldChar w:fldCharType="begin"/>
      </w:r>
      <w:r>
        <w:instrText xml:space="preserve"> XE "f</w:instrText>
      </w:r>
      <w:r w:rsidRPr="005D2A66">
        <w:instrText>acilitator</w:instrText>
      </w:r>
      <w:r>
        <w:instrText xml:space="preserve">" </w:instrText>
      </w:r>
      <w:r>
        <w:fldChar w:fldCharType="end"/>
      </w:r>
      <w:r w:rsidRPr="006652E5">
        <w:t>s</w:t>
      </w:r>
    </w:p>
    <w:p w:rsidR="00B0522A" w:rsidRPr="00BD2ECF" w:rsidRDefault="00B0522A" w:rsidP="00652381">
      <w:r w:rsidRPr="00BD2ECF">
        <w:t>A Facilitator</w:t>
      </w:r>
      <w:r>
        <w:fldChar w:fldCharType="begin"/>
      </w:r>
      <w:r>
        <w:instrText xml:space="preserve"> XE "f</w:instrText>
      </w:r>
      <w:r w:rsidRPr="005D2A66">
        <w:instrText>acilitator</w:instrText>
      </w:r>
      <w:r>
        <w:instrText xml:space="preserve">" </w:instrText>
      </w:r>
      <w:r>
        <w:fldChar w:fldCharType="end"/>
      </w:r>
      <w:r w:rsidRPr="00BD2ECF">
        <w:t xml:space="preserve"> guides organizational development and is one of the four categories of → S-BPM stakeholder</w:t>
      </w:r>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instrText>S-BPM stakeholder</w:instrText>
      </w:r>
      <w:r>
        <w:instrText xml:space="preserve">" </w:instrText>
      </w:r>
      <w:r>
        <w:fldChar w:fldCharType="end"/>
      </w:r>
      <w:r w:rsidRPr="00BD2ECF">
        <w:t>s. He supports the → Actor</w:t>
      </w:r>
      <w:r>
        <w:fldChar w:fldCharType="begin"/>
      </w:r>
      <w:r>
        <w:instrText xml:space="preserve"> XE "a</w:instrText>
      </w:r>
      <w:r w:rsidRPr="00E00428">
        <w:instrText>ctor</w:instrText>
      </w:r>
      <w:r>
        <w:instrText xml:space="preserve">" </w:instrText>
      </w:r>
      <w:r>
        <w:fldChar w:fldCharType="end"/>
      </w:r>
      <w:r w:rsidRPr="00BD2ECF">
        <w:t>s when initiating organizational development steps and when moving from one bundle of activities to another. He accompanies the process for introducing or adapting a process. His recommendations have influence on the organizational development. In addition, the Facilitator structures and supports the communication</w:t>
      </w:r>
      <w:r>
        <w:fldChar w:fldCharType="begin"/>
      </w:r>
      <w:r>
        <w:instrText xml:space="preserve"> XE "</w:instrText>
      </w:r>
      <w:r w:rsidRPr="005D2A66">
        <w:instrText>communication</w:instrText>
      </w:r>
      <w:r>
        <w:instrText xml:space="preserve">" </w:instrText>
      </w:r>
      <w:r>
        <w:fldChar w:fldCharType="end"/>
      </w:r>
      <w:r w:rsidRPr="00BD2ECF">
        <w:t xml:space="preserve"> of actor</w:t>
      </w:r>
      <w:r>
        <w:fldChar w:fldCharType="begin"/>
      </w:r>
      <w:r>
        <w:instrText xml:space="preserve"> XE "</w:instrText>
      </w:r>
      <w:r w:rsidRPr="00E00428">
        <w:instrText>actor</w:instrText>
      </w:r>
      <w:r>
        <w:instrText xml:space="preserve">" </w:instrText>
      </w:r>
      <w:r>
        <w:fldChar w:fldCharType="end"/>
      </w:r>
      <w:r w:rsidRPr="00BD2ECF">
        <w:t>s with domain expert</w:t>
      </w:r>
      <w:r>
        <w:fldChar w:fldCharType="begin"/>
      </w:r>
      <w:r>
        <w:instrText xml:space="preserve"> XE "</w:instrText>
      </w:r>
      <w:r w:rsidRPr="005D2A66">
        <w:instrText>expert</w:instrText>
      </w:r>
      <w:r>
        <w:instrText xml:space="preserve">" </w:instrText>
      </w:r>
      <w:r>
        <w:fldChar w:fldCharType="end"/>
      </w:r>
      <w:r w:rsidRPr="00BD2ECF">
        <w:t>s. As such, he can be understood as a catalyst of organizational development. He could even succeed in developing other involved → S-BPM Actor</w:t>
      </w:r>
      <w:r>
        <w:fldChar w:fldCharType="begin"/>
      </w:r>
      <w:r>
        <w:instrText xml:space="preserve"> XE "a</w:instrText>
      </w:r>
      <w:r w:rsidRPr="00E00428">
        <w:instrText>ctor</w:instrText>
      </w:r>
      <w:r>
        <w:instrText xml:space="preserve">" </w:instrText>
      </w:r>
      <w:r>
        <w:fldChar w:fldCharType="end"/>
      </w:r>
      <w:r w:rsidRPr="00BD2ECF">
        <w:t>s professionally or personally.</w:t>
      </w:r>
    </w:p>
    <w:p w:rsidR="00B0522A" w:rsidRPr="00BD2ECF" w:rsidRDefault="00B0522A" w:rsidP="006652E5">
      <w:pPr>
        <w:pStyle w:val="heading2"/>
      </w:pPr>
      <w:r w:rsidRPr="006652E5">
        <w:t>Freedom</w:t>
      </w:r>
      <w:r w:rsidRPr="00BD2ECF">
        <w:t xml:space="preserve"> of Choice</w:t>
      </w:r>
      <w:r>
        <w:fldChar w:fldCharType="begin"/>
      </w:r>
      <w:r>
        <w:instrText xml:space="preserve"> XE "f</w:instrText>
      </w:r>
      <w:r w:rsidRPr="00E00428">
        <w:instrText xml:space="preserve">reedom of </w:instrText>
      </w:r>
      <w:r>
        <w:instrText>c</w:instrText>
      </w:r>
      <w:r w:rsidRPr="00E00428">
        <w:instrText>hoice</w:instrText>
      </w:r>
      <w:r>
        <w:instrText xml:space="preserve">" </w:instrText>
      </w:r>
      <w:r>
        <w:fldChar w:fldCharType="end"/>
      </w:r>
    </w:p>
    <w:p w:rsidR="00B0522A" w:rsidRPr="00BD2ECF" w:rsidRDefault="00B0522A" w:rsidP="00D67636">
      <w:r w:rsidRPr="00BD2ECF">
        <w:t xml:space="preserve">Freedom of choice refers to </w:t>
      </w:r>
      <w:r>
        <w:t xml:space="preserve">the right granted to a </w:t>
      </w:r>
      <w:r w:rsidRPr="00BD2ECF">
        <w:t>→ subject carrier</w:t>
      </w:r>
      <w:r>
        <w:fldChar w:fldCharType="begin"/>
      </w:r>
      <w:r>
        <w:instrText xml:space="preserve"> XE "</w:instrText>
      </w:r>
      <w:r w:rsidRPr="00845C23">
        <w:instrText>subject carrier</w:instrText>
      </w:r>
      <w:r>
        <w:instrText xml:space="preserve">" </w:instrText>
      </w:r>
      <w:r>
        <w:fldChar w:fldCharType="end"/>
      </w:r>
      <w:r w:rsidRPr="00BD2ECF">
        <w:t xml:space="preserve"> to </w:t>
      </w:r>
      <w:r>
        <w:t xml:space="preserve">make its own </w:t>
      </w:r>
      <w:r w:rsidRPr="00BD2ECF">
        <w:t>decision</w:t>
      </w:r>
      <w:r>
        <w:t>s</w:t>
      </w:r>
      <w:r w:rsidRPr="00BD2ECF">
        <w:t xml:space="preserve"> for a variety of options in its behavior</w:t>
      </w:r>
      <w:r>
        <w:fldChar w:fldCharType="begin"/>
      </w:r>
      <w:r>
        <w:instrText xml:space="preserve"> XE "</w:instrText>
      </w:r>
      <w:r w:rsidRPr="00E00428">
        <w:rPr>
          <w:rFonts w:cs="Calibri"/>
          <w:lang w:eastAsia="de-AT"/>
        </w:rPr>
        <w:instrText>behavior</w:instrText>
      </w:r>
      <w:proofErr w:type="gramStart"/>
      <w:r>
        <w:instrText xml:space="preserve">" </w:instrText>
      </w:r>
      <w:proofErr w:type="gramEnd"/>
      <w:r>
        <w:fldChar w:fldCharType="end"/>
      </w:r>
      <w:r w:rsidRPr="00BD2ECF">
        <w:t>.</w:t>
      </w:r>
    </w:p>
    <w:p w:rsidR="00B0522A" w:rsidRPr="00BD2ECF" w:rsidRDefault="00B0522A" w:rsidP="006652E5">
      <w:pPr>
        <w:pStyle w:val="heading2"/>
      </w:pPr>
      <w:r w:rsidRPr="00BD2ECF">
        <w:t xml:space="preserve">General </w:t>
      </w:r>
      <w:r w:rsidRPr="006652E5">
        <w:t>Conditions</w:t>
      </w:r>
    </w:p>
    <w:p w:rsidR="00B0522A" w:rsidRPr="00BD2ECF" w:rsidRDefault="00B0522A" w:rsidP="00D67636">
      <w:r w:rsidRPr="00BD2ECF">
        <w:t>Business process management</w:t>
      </w:r>
      <w:r>
        <w:fldChar w:fldCharType="begin"/>
      </w:r>
      <w:r>
        <w:instrText xml:space="preserve"> XE "b</w:instrText>
      </w:r>
      <w:r w:rsidRPr="00E00428">
        <w:instrText>usiness process management</w:instrText>
      </w:r>
      <w:r>
        <w:instrText xml:space="preserve">" </w:instrText>
      </w:r>
      <w:r>
        <w:fldChar w:fldCharType="end"/>
      </w:r>
      <w:r w:rsidRPr="00BD2ECF">
        <w:t xml:space="preserve"> comprising the various → bundles of activities cannot be considered </w:t>
      </w:r>
      <w:r>
        <w:t xml:space="preserve">as being </w:t>
      </w:r>
      <w:r w:rsidRPr="00BD2ECF">
        <w:t>independent of the environment of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D2ECF">
        <w:t>. It is embedded in the business environment, e.g., business system</w:t>
      </w:r>
      <w:r>
        <w:fldChar w:fldCharType="begin"/>
      </w:r>
      <w:r>
        <w:instrText xml:space="preserve"> XE "</w:instrText>
      </w:r>
      <w:r w:rsidRPr="00845C23">
        <w:instrText>system</w:instrText>
      </w:r>
      <w:r>
        <w:instrText xml:space="preserve">" </w:instrText>
      </w:r>
      <w:r>
        <w:fldChar w:fldCharType="end"/>
      </w:r>
      <w:r w:rsidRPr="00BD2ECF">
        <w:t xml:space="preserve"> and IT environment of an organization</w:t>
      </w:r>
      <w:r>
        <w:t>;</w:t>
      </w:r>
      <w:r w:rsidRPr="00BD2ECF">
        <w:t xml:space="preserve"> the vision</w:t>
      </w:r>
      <w:r>
        <w:fldChar w:fldCharType="begin"/>
      </w:r>
      <w:r>
        <w:instrText xml:space="preserve"> XE "</w:instrText>
      </w:r>
      <w:r w:rsidRPr="00845C23">
        <w:instrText>vision</w:instrText>
      </w:r>
      <w:proofErr w:type="gramStart"/>
      <w:r>
        <w:instrText xml:space="preserve">" </w:instrText>
      </w:r>
      <w:proofErr w:type="gramEnd"/>
      <w:r>
        <w:fldChar w:fldCharType="end"/>
      </w:r>
      <w:r w:rsidRPr="00BD2ECF">
        <w:t>,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BD2ECF">
        <w:t>, and culture for BPM and risk</w:t>
      </w:r>
      <w:r>
        <w:fldChar w:fldCharType="begin"/>
      </w:r>
      <w:r>
        <w:instrText xml:space="preserve"> XE "</w:instrText>
      </w:r>
      <w:r w:rsidRPr="00D13E13">
        <w:instrText>risk</w:instrText>
      </w:r>
      <w:r>
        <w:instrText xml:space="preserve">" </w:instrText>
      </w:r>
      <w:r>
        <w:fldChar w:fldCharType="end"/>
      </w:r>
      <w:r w:rsidRPr="00BD2ECF">
        <w:t xml:space="preserve"> management</w:t>
      </w:r>
      <w:r>
        <w:t>;</w:t>
      </w:r>
      <w:r w:rsidRPr="00BD2ECF">
        <w:t xml:space="preserve"> → Corporate Governance</w:t>
      </w:r>
      <w:r>
        <w:fldChar w:fldCharType="begin"/>
      </w:r>
      <w:r>
        <w:instrText xml:space="preserve"> XE "c</w:instrText>
      </w:r>
      <w:r w:rsidRPr="00E00428">
        <w:instrText xml:space="preserve">orporate </w:instrText>
      </w:r>
      <w:r>
        <w:instrText>g</w:instrText>
      </w:r>
      <w:r w:rsidRPr="00E00428">
        <w:instrText>overnance</w:instrText>
      </w:r>
      <w:r>
        <w:instrText xml:space="preserve">" </w:instrText>
      </w:r>
      <w:r>
        <w:fldChar w:fldCharType="end"/>
      </w:r>
      <w:r w:rsidRPr="00BD2ECF">
        <w:t xml:space="preserve"> and → Corporate Compliance</w:t>
      </w:r>
      <w:r>
        <w:fldChar w:fldCharType="begin"/>
      </w:r>
      <w:r>
        <w:instrText xml:space="preserve"> XE "c</w:instrText>
      </w:r>
      <w:r w:rsidRPr="00E00428">
        <w:instrText>ompliance</w:instrText>
      </w:r>
      <w:r>
        <w:instrText xml:space="preserve">" </w:instrText>
      </w:r>
      <w:r>
        <w:fldChar w:fldCharType="end"/>
      </w:r>
      <w:r w:rsidRPr="00BD2ECF">
        <w:t>. These conditi</w:t>
      </w:r>
      <w:r>
        <w:t>ons are designed primarily by → </w:t>
      </w:r>
      <w:r w:rsidRPr="00BD2ECF">
        <w:t>Governor</w:t>
      </w:r>
      <w:r>
        <w:fldChar w:fldCharType="begin"/>
      </w:r>
      <w:r>
        <w:instrText xml:space="preserve"> XE "g</w:instrText>
      </w:r>
      <w:r w:rsidRPr="005D2A66">
        <w:instrText>overnor</w:instrText>
      </w:r>
      <w:r>
        <w:instrText xml:space="preserve">" </w:instrText>
      </w:r>
      <w:r>
        <w:fldChar w:fldCharType="end"/>
      </w:r>
      <w:r w:rsidRPr="00BD2ECF">
        <w:t>s.</w:t>
      </w:r>
    </w:p>
    <w:p w:rsidR="00B0522A" w:rsidRPr="00BD2ECF" w:rsidRDefault="00B0522A" w:rsidP="006652E5">
      <w:pPr>
        <w:pStyle w:val="heading2"/>
      </w:pPr>
      <w:r w:rsidRPr="00BD2ECF">
        <w:t xml:space="preserve">Governance → CORPORATE </w:t>
      </w:r>
      <w:r w:rsidRPr="006652E5">
        <w:t>GOVERNANCE</w:t>
      </w:r>
    </w:p>
    <w:p w:rsidR="00B0522A" w:rsidRPr="00BD2ECF" w:rsidRDefault="00B0522A" w:rsidP="006652E5">
      <w:pPr>
        <w:pStyle w:val="heading2"/>
      </w:pPr>
      <w:r w:rsidRPr="00BD2ECF">
        <w:t>Governance Risk</w:t>
      </w:r>
      <w:r>
        <w:fldChar w:fldCharType="begin"/>
      </w:r>
      <w:r>
        <w:instrText xml:space="preserve"> XE "r</w:instrText>
      </w:r>
      <w:r w:rsidRPr="00D13E13">
        <w:instrText>isk</w:instrText>
      </w:r>
      <w:r>
        <w:instrText xml:space="preserve">" </w:instrText>
      </w:r>
      <w:r>
        <w:fldChar w:fldCharType="end"/>
      </w:r>
      <w:r w:rsidRPr="00BD2ECF">
        <w:t xml:space="preserve"> Compliance (GRC) Triad</w:t>
      </w:r>
      <w:r>
        <w:fldChar w:fldCharType="begin"/>
      </w:r>
      <w:r>
        <w:instrText xml:space="preserve"> XE "GRC-</w:instrText>
      </w:r>
      <w:r w:rsidRPr="001E1383">
        <w:instrText>Triad</w:instrText>
      </w:r>
      <w:r>
        <w:instrText xml:space="preserve">" </w:instrText>
      </w:r>
      <w:r>
        <w:fldChar w:fldCharType="end"/>
      </w:r>
      <w:r>
        <w:fldChar w:fldCharType="begin"/>
      </w:r>
      <w:r>
        <w:instrText xml:space="preserve"> XE "</w:instrText>
      </w:r>
      <w:r w:rsidRPr="00F216B5">
        <w:instrText>Gov</w:instrText>
      </w:r>
      <w:r>
        <w:instrText xml:space="preserve">ernance, Risk, Compliance Triad" </w:instrText>
      </w:r>
      <w:r>
        <w:fldChar w:fldCharType="end"/>
      </w:r>
    </w:p>
    <w:p w:rsidR="00B0522A" w:rsidRPr="00BD2ECF" w:rsidRDefault="00B0522A" w:rsidP="00343A99">
      <w:r w:rsidRPr="00BD2ECF">
        <w:t>Metaphor for the interdependence and increasing importance of → Governance / → IT Governance, Risk</w:t>
      </w:r>
      <w:r>
        <w:fldChar w:fldCharType="begin"/>
      </w:r>
      <w:r>
        <w:instrText xml:space="preserve"> XE "r</w:instrText>
      </w:r>
      <w:r w:rsidRPr="00D13E13">
        <w:instrText>isk</w:instrText>
      </w:r>
      <w:r>
        <w:instrText xml:space="preserve">" </w:instrText>
      </w:r>
      <w:r>
        <w:fldChar w:fldCharType="end"/>
      </w:r>
      <w:r w:rsidRPr="00BD2ECF">
        <w:t xml:space="preserve"> Management, and → Corporate Compliance / → IT Compliance</w:t>
      </w:r>
      <w:r>
        <w:fldChar w:fldCharType="begin"/>
      </w:r>
      <w:r>
        <w:instrText xml:space="preserve"> XE "c</w:instrText>
      </w:r>
      <w:r w:rsidRPr="00E00428">
        <w:instrText>ompliance</w:instrText>
      </w:r>
      <w:r>
        <w:instrText xml:space="preserve">" </w:instrText>
      </w:r>
      <w:r>
        <w:fldChar w:fldCharType="end"/>
      </w:r>
      <w:r w:rsidRPr="00BD2ECF">
        <w:t>.</w:t>
      </w:r>
    </w:p>
    <w:p w:rsidR="00B0522A" w:rsidRPr="00BD2ECF" w:rsidRDefault="00B0522A" w:rsidP="006652E5">
      <w:pPr>
        <w:pStyle w:val="heading2"/>
      </w:pPr>
      <w:r w:rsidRPr="00BD2ECF">
        <w:t>Governor</w:t>
      </w:r>
      <w:r>
        <w:fldChar w:fldCharType="begin"/>
      </w:r>
      <w:r>
        <w:instrText xml:space="preserve"> XE "g</w:instrText>
      </w:r>
      <w:r w:rsidRPr="005D2A66">
        <w:instrText>overnor</w:instrText>
      </w:r>
      <w:r>
        <w:instrText xml:space="preserve">" </w:instrText>
      </w:r>
      <w:r>
        <w:fldChar w:fldCharType="end"/>
      </w:r>
      <w:r w:rsidRPr="00BD2ECF">
        <w:t xml:space="preserve">s (caretakers, drivers, and </w:t>
      </w:r>
      <w:r>
        <w:t>responsible persons</w:t>
      </w:r>
      <w:r w:rsidRPr="00BD2ECF">
        <w:t>)</w:t>
      </w:r>
    </w:p>
    <w:p w:rsidR="00B0522A" w:rsidRPr="00BD2ECF" w:rsidRDefault="00B0522A" w:rsidP="00343A99">
      <w:r w:rsidRPr="00BD2ECF">
        <w:t>Governor</w:t>
      </w:r>
      <w:r>
        <w:fldChar w:fldCharType="begin"/>
      </w:r>
      <w:r>
        <w:instrText xml:space="preserve"> XE "g</w:instrText>
      </w:r>
      <w:r w:rsidRPr="005D2A66">
        <w:instrText>overnor</w:instrText>
      </w:r>
      <w:r>
        <w:instrText xml:space="preserve">" </w:instrText>
      </w:r>
      <w:r>
        <w:fldChar w:fldCharType="end"/>
      </w:r>
      <w:r w:rsidRPr="00BD2ECF">
        <w:t xml:space="preserve">s </w:t>
      </w:r>
      <w:proofErr w:type="gramStart"/>
      <w:r w:rsidRPr="00BD2ECF">
        <w:t>are</w:t>
      </w:r>
      <w:proofErr w:type="gramEnd"/>
      <w:r w:rsidRPr="00BD2ECF">
        <w:t xml:space="preserve"> → S-BPM stakeholder</w:t>
      </w:r>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instrText>S-BPM stakeholder</w:instrText>
      </w:r>
      <w:r>
        <w:instrText xml:space="preserve">" </w:instrText>
      </w:r>
      <w:r>
        <w:fldChar w:fldCharType="end"/>
      </w:r>
      <w:r w:rsidRPr="00BD2ECF">
        <w:t>s taking responsibility for all constraints of a process and hav</w:t>
      </w:r>
      <w:r>
        <w:t>ing</w:t>
      </w:r>
      <w:r w:rsidRPr="00BD2ECF">
        <w:t xml:space="preserve"> an influence on the respective work and development processes. Their job is to bridge the gap in organizational development between management responsibilities and operational business. Although, they are not in charge </w:t>
      </w:r>
      <w:r>
        <w:t>of</w:t>
      </w:r>
      <w:r w:rsidRPr="00BD2ECF">
        <w:t xml:space="preserve"> the domain-specific and technical control of a process, they </w:t>
      </w:r>
      <w:r>
        <w:t>must ensure</w:t>
      </w:r>
      <w:r w:rsidRPr="00BD2ECF">
        <w:t xml:space="preserve"> that processes meet the given standards: A process should always be viewed in the context of an entire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D2ECF">
        <w:t xml:space="preserve">. </w:t>
      </w:r>
      <w:r>
        <w:t>Therefore, f</w:t>
      </w:r>
      <w:r w:rsidRPr="00BD2ECF">
        <w:t xml:space="preserve">or </w:t>
      </w:r>
      <w:r>
        <w:t>its deployment</w:t>
      </w:r>
      <w:r w:rsidRPr="00BD2ECF">
        <w:t>, requirements of corporate governance</w:t>
      </w:r>
      <w:r>
        <w:fldChar w:fldCharType="begin"/>
      </w:r>
      <w:r>
        <w:instrText xml:space="preserve"> XE "</w:instrText>
      </w:r>
      <w:r w:rsidRPr="00E00428">
        <w:instrText>corporate governance</w:instrText>
      </w:r>
      <w:r>
        <w:instrText xml:space="preserve">" </w:instrText>
      </w:r>
      <w:r>
        <w:fldChar w:fldCharType="end"/>
      </w:r>
      <w:r w:rsidRPr="00BD2ECF">
        <w:t xml:space="preserve"> should exist (e.g., → Corporate Compliance</w:t>
      </w:r>
      <w:r>
        <w:fldChar w:fldCharType="begin"/>
      </w:r>
      <w:r>
        <w:instrText xml:space="preserve"> XE "c</w:instrText>
      </w:r>
      <w:r w:rsidRPr="00E00428">
        <w:instrText>ompliance</w:instrText>
      </w:r>
      <w:proofErr w:type="gramStart"/>
      <w:r>
        <w:instrText xml:space="preserve">" </w:instrText>
      </w:r>
      <w:proofErr w:type="gramEnd"/>
      <w:r>
        <w:fldChar w:fldCharType="end"/>
      </w:r>
      <w:r w:rsidRPr="00BD2ECF">
        <w:t xml:space="preserve">, → IT Compliance). These </w:t>
      </w:r>
      <w:r>
        <w:t>must</w:t>
      </w:r>
      <w:r w:rsidRPr="00BD2ECF">
        <w:t xml:space="preserve"> be followed in the course of the implementation</w:t>
      </w:r>
      <w:r>
        <w:fldChar w:fldCharType="begin"/>
      </w:r>
      <w:r>
        <w:instrText xml:space="preserve"> XE "</w:instrText>
      </w:r>
      <w:r w:rsidRPr="00E00428">
        <w:instrText>implementation</w:instrText>
      </w:r>
      <w:proofErr w:type="gramStart"/>
      <w:r>
        <w:instrText xml:space="preserve">" </w:instrText>
      </w:r>
      <w:proofErr w:type="gramEnd"/>
      <w:r>
        <w:fldChar w:fldCharType="end"/>
      </w:r>
      <w:r w:rsidRPr="00BD2ECF">
        <w:t>.</w:t>
      </w:r>
    </w:p>
    <w:p w:rsidR="00B0522A" w:rsidRPr="00BD2ECF" w:rsidRDefault="00B0522A" w:rsidP="006652E5">
      <w:pPr>
        <w:pStyle w:val="heading2"/>
      </w:pPr>
      <w:r w:rsidRPr="00BD2ECF">
        <w:t xml:space="preserve">Information Technology (IT) </w:t>
      </w:r>
      <w:r w:rsidRPr="006652E5">
        <w:t>Implementation</w:t>
      </w:r>
      <w:r>
        <w:fldChar w:fldCharType="begin"/>
      </w:r>
      <w:r>
        <w:instrText xml:space="preserve"> XE "IT i</w:instrText>
      </w:r>
      <w:r w:rsidRPr="001E1383">
        <w:instrText>mplementation</w:instrText>
      </w:r>
      <w:r>
        <w:instrText xml:space="preserve">" </w:instrText>
      </w:r>
      <w:r>
        <w:fldChar w:fldCharType="end"/>
      </w:r>
    </w:p>
    <w:p w:rsidR="00B0522A" w:rsidRPr="00BD2ECF" w:rsidRDefault="00B0522A" w:rsidP="00343A99">
      <w:r>
        <w:t>For the</w:t>
      </w:r>
      <w:r w:rsidRPr="00BD2ECF">
        <w:t xml:space="preserve"> realiz</w:t>
      </w:r>
      <w:r>
        <w:t>ation of</w:t>
      </w:r>
      <w:r w:rsidRPr="00BD2ECF">
        <w:t xml:space="preserve"> IT support</w:t>
      </w:r>
      <w:r>
        <w:t>,</w:t>
      </w:r>
      <w:r w:rsidRPr="00BD2ECF">
        <w:t xml:space="preserve"> a business process</w:t>
      </w:r>
      <w:r>
        <w:fldChar w:fldCharType="begin"/>
      </w:r>
      <w:r>
        <w:instrText xml:space="preserve"> XE "</w:instrText>
      </w:r>
      <w:r w:rsidRPr="005D2A66">
        <w:instrText>business process</w:instrText>
      </w:r>
      <w:r>
        <w:instrText xml:space="preserve">" </w:instrText>
      </w:r>
      <w:r>
        <w:fldChar w:fldCharType="end"/>
      </w:r>
      <w:r>
        <w:t xml:space="preserve"> must be designed</w:t>
      </w:r>
      <w:r w:rsidRPr="00BD2ECF">
        <w:t xml:space="preserve"> in terms of a → Workflow</w:t>
      </w:r>
      <w:r>
        <w:t>,</w:t>
      </w:r>
      <w:r w:rsidRPr="00BD2ECF">
        <w:t xml:space="preserve"> </w:t>
      </w:r>
      <w:r>
        <w:t>which is a detailed description of a</w:t>
      </w:r>
      <w:r w:rsidRPr="00BD2ECF">
        <w:t xml:space="preserve"> business process from an IT perspective.</w:t>
      </w:r>
    </w:p>
    <w:p w:rsidR="00B0522A" w:rsidRPr="00BD2ECF" w:rsidRDefault="00B0522A" w:rsidP="006652E5">
      <w:pPr>
        <w:pStyle w:val="heading2"/>
      </w:pPr>
      <w:r w:rsidRPr="00BD2ECF">
        <w:t>Input Pool</w:t>
      </w:r>
      <w:r>
        <w:fldChar w:fldCharType="begin"/>
      </w:r>
      <w:r>
        <w:instrText xml:space="preserve"> XE "i</w:instrText>
      </w:r>
      <w:r w:rsidRPr="00E00428">
        <w:instrText xml:space="preserve">nput </w:instrText>
      </w:r>
      <w:r>
        <w:instrText>p</w:instrText>
      </w:r>
      <w:r w:rsidRPr="00E00428">
        <w:instrText>ool</w:instrText>
      </w:r>
      <w:r>
        <w:instrText xml:space="preserve">" </w:instrText>
      </w:r>
      <w:r>
        <w:fldChar w:fldCharType="end"/>
      </w:r>
    </w:p>
    <w:p w:rsidR="00B0522A" w:rsidRPr="00BD2ECF" w:rsidRDefault="00B0522A" w:rsidP="00F02114">
      <w:r w:rsidRPr="00BD2ECF">
        <w:t>An input pool</w:t>
      </w:r>
      <w:r>
        <w:fldChar w:fldCharType="begin"/>
      </w:r>
      <w:r>
        <w:instrText xml:space="preserve"> XE "</w:instrText>
      </w:r>
      <w:r w:rsidRPr="00E00428">
        <w:instrText>input pool</w:instrText>
      </w:r>
      <w:r>
        <w:instrText xml:space="preserve">" </w:instrText>
      </w:r>
      <w:r>
        <w:fldChar w:fldCharType="end"/>
      </w:r>
      <w:r w:rsidRPr="00BD2ECF">
        <w:t xml:space="preserve"> is a message</w:t>
      </w:r>
      <w:r>
        <w:fldChar w:fldCharType="begin"/>
      </w:r>
      <w:r>
        <w:instrText xml:space="preserve"> XE "</w:instrText>
      </w:r>
      <w:r w:rsidRPr="00A70242">
        <w:rPr>
          <w:rFonts w:cs="Calibri"/>
          <w:lang w:eastAsia="de-AT"/>
        </w:rPr>
        <w:instrText>message</w:instrText>
      </w:r>
      <w:r>
        <w:instrText xml:space="preserve">" </w:instrText>
      </w:r>
      <w:r>
        <w:fldChar w:fldCharType="end"/>
      </w:r>
      <w:r w:rsidRPr="00BD2ECF">
        <w:t xml:space="preserve"> buffer for each subject, </w:t>
      </w:r>
      <w:r>
        <w:t>the purpose of which is</w:t>
      </w:r>
      <w:r w:rsidRPr="00BD2ECF">
        <w:t xml:space="preserve"> to address problems in asynchronous message </w:t>
      </w:r>
      <w:r>
        <w:t>exchange</w:t>
      </w:r>
      <w:r w:rsidRPr="00BD2ECF">
        <w:t>. It is used to buffer all messages having been sent to the subject, regardless of which communication</w:t>
      </w:r>
      <w:r>
        <w:fldChar w:fldCharType="begin"/>
      </w:r>
      <w:r>
        <w:instrText xml:space="preserve"> XE "</w:instrText>
      </w:r>
      <w:r w:rsidRPr="005D2A66">
        <w:instrText>communication</w:instrText>
      </w:r>
      <w:r>
        <w:instrText xml:space="preserve">" </w:instrText>
      </w:r>
      <w:r>
        <w:fldChar w:fldCharType="end"/>
      </w:r>
      <w:r w:rsidRPr="00BD2ECF">
        <w:t xml:space="preserve"> partner they come from. The input pools are therefore "mailboxes" for flexible </w:t>
      </w:r>
      <w:r>
        <w:t>configuration of</w:t>
      </w:r>
      <w:r w:rsidRPr="00BD2ECF">
        <w:t xml:space="preserve"> the message exchange</w:t>
      </w:r>
      <w:r>
        <w:fldChar w:fldCharType="begin"/>
      </w:r>
      <w:r>
        <w:instrText xml:space="preserve"> XE "</w:instrText>
      </w:r>
      <w:r w:rsidRPr="00A70242">
        <w:instrText>message exchange</w:instrText>
      </w:r>
      <w:r>
        <w:instrText xml:space="preserve">" </w:instrText>
      </w:r>
      <w:r>
        <w:fldChar w:fldCharType="end"/>
      </w:r>
      <w:r w:rsidRPr="00BD2ECF">
        <w:t xml:space="preserve"> between subjects. </w:t>
      </w:r>
      <w:r>
        <w:t>In contrast</w:t>
      </w:r>
      <w:r w:rsidRPr="00BD2ECF">
        <w:t xml:space="preserve"> to buffers</w:t>
      </w:r>
      <w:r>
        <w:t>,</w:t>
      </w:r>
      <w:r w:rsidRPr="00BD2ECF">
        <w:t xml:space="preserve"> in which always only the </w:t>
      </w:r>
      <w:r>
        <w:t xml:space="preserve">front </w:t>
      </w:r>
      <w:r w:rsidRPr="00BD2ECF">
        <w:t>message can be seen and taken, this pool solution allows removing any message.</w:t>
      </w:r>
    </w:p>
    <w:p w:rsidR="00B0522A" w:rsidRPr="00BD2ECF" w:rsidRDefault="00B0522A" w:rsidP="008C1B0C">
      <w:pPr>
        <w:pStyle w:val="heading2"/>
      </w:pPr>
      <w:r w:rsidRPr="00BD2ECF">
        <w:t xml:space="preserve">Instance → PROCESS </w:t>
      </w:r>
      <w:r w:rsidRPr="008C1B0C">
        <w:t>INSTANCE</w:t>
      </w:r>
    </w:p>
    <w:p w:rsidR="00B0522A" w:rsidRPr="00BD2ECF" w:rsidRDefault="00B0522A" w:rsidP="008C1B0C">
      <w:pPr>
        <w:pStyle w:val="heading2"/>
      </w:pPr>
      <w:r w:rsidRPr="00BD2ECF">
        <w:t xml:space="preserve">Interface </w:t>
      </w:r>
      <w:r w:rsidRPr="008C1B0C">
        <w:t>Subject</w:t>
      </w:r>
      <w:r>
        <w:fldChar w:fldCharType="begin"/>
      </w:r>
      <w:r>
        <w:instrText xml:space="preserve"> XE "i</w:instrText>
      </w:r>
      <w:r w:rsidRPr="001E1383">
        <w:instrText xml:space="preserve">nterface </w:instrText>
      </w:r>
      <w:r>
        <w:instrText>s</w:instrText>
      </w:r>
      <w:r w:rsidRPr="001E1383">
        <w:instrText>ubject</w:instrText>
      </w:r>
      <w:r>
        <w:instrText xml:space="preserve">" </w:instrText>
      </w:r>
      <w:r>
        <w:fldChar w:fldCharType="end"/>
      </w:r>
    </w:p>
    <w:p w:rsidR="00B0522A" w:rsidRPr="00BD2ECF" w:rsidRDefault="00B0522A" w:rsidP="00D67636">
      <w:r>
        <w:t>An interface subject</w:t>
      </w:r>
      <w:r w:rsidRPr="00BD2ECF">
        <w:t xml:space="preserve"> represents</w:t>
      </w:r>
      <w:r>
        <w:t>,</w:t>
      </w:r>
      <w:r w:rsidRPr="00BD2ECF">
        <w:t xml:space="preserve"> for a </w:t>
      </w:r>
      <w:r>
        <w:t>link</w:t>
      </w:r>
      <w:r w:rsidRPr="00BD2ECF">
        <w:t xml:space="preserve"> to a subject </w:t>
      </w:r>
      <w:r>
        <w:t>with</w:t>
      </w:r>
      <w:r w:rsidRPr="00BD2ECF">
        <w:t>in a → process network</w:t>
      </w:r>
      <w:r>
        <w:t>,</w:t>
      </w:r>
      <w:r>
        <w:fldChar w:fldCharType="begin"/>
      </w:r>
      <w:r>
        <w:instrText xml:space="preserve"> XE "</w:instrText>
      </w:r>
      <w:r w:rsidRPr="00D13E13">
        <w:instrText>process network</w:instrText>
      </w:r>
      <w:r>
        <w:instrText xml:space="preserve">" </w:instrText>
      </w:r>
      <w:r>
        <w:fldChar w:fldCharType="end"/>
      </w:r>
      <w:r w:rsidRPr="00BD2ECF">
        <w:t xml:space="preserve"> the subject to be referred to in </w:t>
      </w:r>
      <w:r>
        <w:t>the</w:t>
      </w:r>
      <w:r w:rsidRPr="00BD2ECF">
        <w:t xml:space="preserve"> </w:t>
      </w:r>
      <w:r>
        <w:t xml:space="preserve">linked </w:t>
      </w:r>
      <w:r w:rsidRPr="00BD2ECF">
        <w:t xml:space="preserve">process. In the considered process, it is modeled as </w:t>
      </w:r>
      <w:proofErr w:type="gramStart"/>
      <w:r w:rsidRPr="00BD2ECF">
        <w:t>an</w:t>
      </w:r>
      <w:proofErr w:type="gramEnd"/>
      <w:r w:rsidRPr="00BD2ECF">
        <w:t xml:space="preserve"> → external subject.</w:t>
      </w:r>
    </w:p>
    <w:p w:rsidR="00B0522A" w:rsidRPr="00BD2ECF" w:rsidRDefault="00B0522A" w:rsidP="008C1B0C">
      <w:pPr>
        <w:pStyle w:val="heading2"/>
      </w:pPr>
      <w:r>
        <w:t>IT/</w:t>
      </w:r>
      <w:r w:rsidRPr="00BD2ECF">
        <w:t xml:space="preserve">Business </w:t>
      </w:r>
      <w:r w:rsidRPr="008C1B0C">
        <w:t>Alignment</w:t>
      </w:r>
      <w:r>
        <w:fldChar w:fldCharType="begin"/>
      </w:r>
      <w:r>
        <w:instrText xml:space="preserve"> XE "</w:instrText>
      </w:r>
      <w:r w:rsidRPr="00E00428">
        <w:instrText>IT/Business Alignment</w:instrText>
      </w:r>
      <w:r>
        <w:instrText xml:space="preserve">" </w:instrText>
      </w:r>
      <w:r>
        <w:fldChar w:fldCharType="end"/>
      </w:r>
      <w:r>
        <w:fldChar w:fldCharType="begin"/>
      </w:r>
      <w:r>
        <w:instrText xml:space="preserve"> XE "b</w:instrText>
      </w:r>
      <w:r w:rsidRPr="00E00428">
        <w:instrText xml:space="preserve">usiness </w:instrText>
      </w:r>
      <w:r>
        <w:instrText>a</w:instrText>
      </w:r>
      <w:r w:rsidRPr="00E00428">
        <w:instrText>lignment</w:instrText>
      </w:r>
      <w:r>
        <w:instrText xml:space="preserve">" </w:instrText>
      </w:r>
      <w:r>
        <w:fldChar w:fldCharType="end"/>
      </w:r>
    </w:p>
    <w:p w:rsidR="00B0522A" w:rsidRPr="00BD2ECF" w:rsidRDefault="00B0522A" w:rsidP="00343A99">
      <w:r>
        <w:t>IT/</w:t>
      </w:r>
      <w:r w:rsidRPr="00BD2ECF">
        <w:t>Business Alignment</w:t>
      </w:r>
      <w:r>
        <w:fldChar w:fldCharType="begin"/>
      </w:r>
      <w:r>
        <w:instrText xml:space="preserve"> XE "</w:instrText>
      </w:r>
      <w:r w:rsidRPr="00E00428">
        <w:instrText>IT/Business Alignment</w:instrText>
      </w:r>
      <w:r>
        <w:instrText xml:space="preserve">" </w:instrText>
      </w:r>
      <w:r>
        <w:fldChar w:fldCharType="end"/>
      </w:r>
      <w:r>
        <w:fldChar w:fldCharType="begin"/>
      </w:r>
      <w:r>
        <w:instrText xml:space="preserve"> XE "b</w:instrText>
      </w:r>
      <w:r w:rsidRPr="00E00428">
        <w:instrText xml:space="preserve">usiness </w:instrText>
      </w:r>
      <w:r>
        <w:instrText>a</w:instrText>
      </w:r>
      <w:r w:rsidRPr="00E00428">
        <w:instrText>lignment</w:instrText>
      </w:r>
      <w:r>
        <w:instrText xml:space="preserve">" </w:instrText>
      </w:r>
      <w:r>
        <w:fldChar w:fldCharType="end"/>
      </w:r>
      <w:r w:rsidRPr="00BD2ECF">
        <w:t xml:space="preserve"> is the alignment of IT with business requirements to optimize IT utilization</w:t>
      </w:r>
      <w:r>
        <w:t xml:space="preserve"> and its associated value contribution</w:t>
      </w:r>
      <w:r w:rsidRPr="00BD2ECF">
        <w:t>. This alignment is an essential task</w:t>
      </w:r>
      <w:r>
        <w:fldChar w:fldCharType="begin"/>
      </w:r>
      <w:r>
        <w:instrText xml:space="preserve"> XE "</w:instrText>
      </w:r>
      <w:r w:rsidRPr="00845C23">
        <w:instrText>task</w:instrText>
      </w:r>
      <w:r>
        <w:instrText xml:space="preserve">" </w:instrText>
      </w:r>
      <w:r>
        <w:fldChar w:fldCharType="end"/>
      </w:r>
      <w:r w:rsidRPr="00BD2ECF">
        <w:t xml:space="preserve"> of → IT Governance. In the context of alignment, enabling </w:t>
      </w:r>
      <w:r>
        <w:t>should also</w:t>
      </w:r>
      <w:r w:rsidRPr="00BD2ECF">
        <w:t xml:space="preserve"> be considered. </w:t>
      </w:r>
      <w:r>
        <w:t>This</w:t>
      </w:r>
      <w:r w:rsidRPr="00BD2ECF">
        <w:t xml:space="preserve"> denotes the inverse relationship </w:t>
      </w:r>
      <w:r>
        <w:t>in which</w:t>
      </w:r>
      <w:r w:rsidRPr="00BD2ECF">
        <w:t xml:space="preserve"> IT provides the impetus for the business, e.g., by </w:t>
      </w:r>
      <w:r>
        <w:t>facilitating</w:t>
      </w:r>
      <w:r w:rsidRPr="00BD2ECF">
        <w:t xml:space="preserve"> new business models (enabling).</w:t>
      </w:r>
    </w:p>
    <w:p w:rsidR="00B0522A" w:rsidRPr="00BD2ECF" w:rsidRDefault="00B0522A" w:rsidP="008C1B0C">
      <w:pPr>
        <w:pStyle w:val="heading2"/>
      </w:pPr>
      <w:r w:rsidRPr="00BD2ECF">
        <w:t xml:space="preserve">IT </w:t>
      </w:r>
      <w:r w:rsidRPr="008C1B0C">
        <w:t>Governance</w:t>
      </w:r>
      <w:r>
        <w:fldChar w:fldCharType="begin"/>
      </w:r>
      <w:r>
        <w:instrText xml:space="preserve"> XE "</w:instrText>
      </w:r>
      <w:r w:rsidRPr="001E1383">
        <w:instrText xml:space="preserve">IT </w:instrText>
      </w:r>
      <w:r>
        <w:instrText>g</w:instrText>
      </w:r>
      <w:r w:rsidRPr="001E1383">
        <w:instrText>overnance</w:instrText>
      </w:r>
      <w:r>
        <w:instrText xml:space="preserve">" </w:instrText>
      </w:r>
      <w:r>
        <w:fldChar w:fldCharType="end"/>
      </w:r>
    </w:p>
    <w:p w:rsidR="00B0522A" w:rsidRPr="00BD2ECF" w:rsidRDefault="00B0522A" w:rsidP="00343A99">
      <w:r w:rsidRPr="00BD2ECF">
        <w:t>IT Governance has been derived from → Corporate Governance</w:t>
      </w:r>
      <w:r>
        <w:fldChar w:fldCharType="begin"/>
      </w:r>
      <w:r>
        <w:instrText xml:space="preserve"> XE "c</w:instrText>
      </w:r>
      <w:r w:rsidRPr="00E00428">
        <w:instrText xml:space="preserve">orporate </w:instrText>
      </w:r>
      <w:r>
        <w:instrText>g</w:instrText>
      </w:r>
      <w:r w:rsidRPr="00E00428">
        <w:instrText>overnance</w:instrText>
      </w:r>
      <w:proofErr w:type="gramStart"/>
      <w:r>
        <w:instrText xml:space="preserve">" </w:instrText>
      </w:r>
      <w:proofErr w:type="gramEnd"/>
      <w:r>
        <w:fldChar w:fldCharType="end"/>
      </w:r>
      <w:r w:rsidRPr="00BD2ECF">
        <w:t xml:space="preserve">. It should ensure by appropriate leadership and </w:t>
      </w:r>
      <w:r>
        <w:t>the same</w:t>
      </w:r>
      <w:r w:rsidRPr="00BD2ECF">
        <w:t xml:space="preserve"> organizational structure</w:t>
      </w:r>
      <w:r>
        <w:fldChar w:fldCharType="begin"/>
      </w:r>
      <w:r>
        <w:instrText xml:space="preserve"> XE "</w:instrText>
      </w:r>
      <w:r w:rsidRPr="00D13E13">
        <w:instrText>organizational structure</w:instrText>
      </w:r>
      <w:r>
        <w:instrText xml:space="preserve">" </w:instrText>
      </w:r>
      <w:r>
        <w:fldChar w:fldCharType="end"/>
      </w:r>
      <w:r w:rsidRPr="00BD2ECF">
        <w:t>s and processes that IT supports the achievement of business objectives, while resources are responsibly used and risk</w:t>
      </w:r>
      <w:r>
        <w:fldChar w:fldCharType="begin"/>
      </w:r>
      <w:r>
        <w:instrText xml:space="preserve"> XE "</w:instrText>
      </w:r>
      <w:r w:rsidRPr="00D13E13">
        <w:instrText>risk</w:instrText>
      </w:r>
      <w:r>
        <w:instrText xml:space="preserve">" </w:instrText>
      </w:r>
      <w:r>
        <w:fldChar w:fldCharType="end"/>
      </w:r>
      <w:r w:rsidRPr="00BD2ECF">
        <w:t>s properly monitored.</w:t>
      </w:r>
    </w:p>
    <w:p w:rsidR="00B0522A" w:rsidRPr="00BD2ECF" w:rsidRDefault="00B0522A" w:rsidP="008C1B0C">
      <w:pPr>
        <w:pStyle w:val="heading2"/>
      </w:pPr>
      <w:r w:rsidRPr="00BD2ECF">
        <w:t>Key Performance Indicator (KPI</w:t>
      </w:r>
      <w:r>
        <w:fldChar w:fldCharType="begin"/>
      </w:r>
      <w:r>
        <w:instrText xml:space="preserve"> XE "</w:instrText>
      </w:r>
      <w:r w:rsidRPr="00E00428">
        <w:instrText>KPI</w:instrText>
      </w:r>
      <w:proofErr w:type="gramStart"/>
      <w:r>
        <w:instrText xml:space="preserve">" </w:instrText>
      </w:r>
      <w:proofErr w:type="gramEnd"/>
      <w:r>
        <w:fldChar w:fldCharType="end"/>
      </w:r>
      <w:r w:rsidRPr="00BD2ECF">
        <w:t>)</w:t>
      </w:r>
      <w:r>
        <w:fldChar w:fldCharType="begin"/>
      </w:r>
      <w:r>
        <w:instrText xml:space="preserve"> XE "</w:instrText>
      </w:r>
      <w:r w:rsidRPr="00E00428">
        <w:instrText>Key Performance Indicator (KPI)</w:instrText>
      </w:r>
      <w:r>
        <w:instrText xml:space="preserve">" </w:instrText>
      </w:r>
      <w:r>
        <w:fldChar w:fldCharType="end"/>
      </w:r>
    </w:p>
    <w:p w:rsidR="00B0522A" w:rsidRPr="00BD2ECF" w:rsidRDefault="00B0522A" w:rsidP="00D67636">
      <w:r w:rsidRPr="00BD2ECF">
        <w:t>A Key Performance Indicator (KPI</w:t>
      </w:r>
      <w:r>
        <w:fldChar w:fldCharType="begin"/>
      </w:r>
      <w:r>
        <w:instrText xml:space="preserve"> XE "</w:instrText>
      </w:r>
      <w:r w:rsidRPr="00E00428">
        <w:instrText>KPI</w:instrText>
      </w:r>
      <w:proofErr w:type="gramStart"/>
      <w:r>
        <w:instrText xml:space="preserve">" </w:instrText>
      </w:r>
      <w:proofErr w:type="gramEnd"/>
      <w:r>
        <w:fldChar w:fldCharType="end"/>
      </w:r>
      <w:r w:rsidRPr="00BD2ECF">
        <w:t>)</w:t>
      </w:r>
      <w:r>
        <w:fldChar w:fldCharType="begin"/>
      </w:r>
      <w:r>
        <w:instrText xml:space="preserve"> XE "</w:instrText>
      </w:r>
      <w:r w:rsidRPr="00E00428">
        <w:instrText>Key Performance Indicator (KPI)</w:instrText>
      </w:r>
      <w:r>
        <w:instrText xml:space="preserve">" </w:instrText>
      </w:r>
      <w:r>
        <w:fldChar w:fldCharType="end"/>
      </w:r>
      <w:r w:rsidRPr="00BD2ECF">
        <w:t xml:space="preserve"> is a process measure of particular importance for an organization</w:t>
      </w:r>
      <w:r>
        <w:fldChar w:fldCharType="begin"/>
      </w:r>
      <w:r>
        <w:instrText xml:space="preserve"> XE "</w:instrText>
      </w:r>
      <w:r w:rsidRPr="00D13E13">
        <w:instrText>organization</w:instrText>
      </w:r>
      <w:r>
        <w:instrText xml:space="preserve">" </w:instrText>
      </w:r>
      <w:r>
        <w:fldChar w:fldCharType="end"/>
      </w:r>
      <w:r w:rsidRPr="00BD2ECF">
        <w:t xml:space="preserve"> in terms of a critical success factor. Common Key Performance Indicator</w:t>
      </w:r>
      <w:r>
        <w:fldChar w:fldCharType="begin"/>
      </w:r>
      <w:r>
        <w:instrText xml:space="preserve"> XE "K</w:instrText>
      </w:r>
      <w:r w:rsidRPr="00E00428">
        <w:instrText xml:space="preserve">ey </w:instrText>
      </w:r>
      <w:r>
        <w:instrText>P</w:instrText>
      </w:r>
      <w:r w:rsidRPr="00E00428">
        <w:instrText xml:space="preserve">erformance </w:instrText>
      </w:r>
      <w:r>
        <w:instrText>I</w:instrText>
      </w:r>
      <w:r w:rsidRPr="00E00428">
        <w:instrText>ndicator</w:instrText>
      </w:r>
      <w:r>
        <w:instrText xml:space="preserve"> (KPI)" </w:instrText>
      </w:r>
      <w:r>
        <w:fldChar w:fldCharType="end"/>
      </w:r>
      <w:r w:rsidRPr="00BD2ECF">
        <w:t xml:space="preserve">s are the satisfaction of external or internal customers, the quality of the process results, the </w:t>
      </w:r>
      <w:r>
        <w:t xml:space="preserve">adherence to </w:t>
      </w:r>
      <w:r w:rsidRPr="00BD2ECF">
        <w:t>deadlines for the delivery of results, the process time</w:t>
      </w:r>
      <w:r>
        <w:fldChar w:fldCharType="begin"/>
      </w:r>
      <w:r>
        <w:instrText xml:space="preserve"> XE "</w:instrText>
      </w:r>
      <w:r w:rsidRPr="00D13E13">
        <w:instrText>process time</w:instrText>
      </w:r>
      <w:r>
        <w:instrText xml:space="preserve">" </w:instrText>
      </w:r>
      <w:r>
        <w:fldChar w:fldCharType="end"/>
      </w:r>
      <w:r w:rsidRPr="00BD2ECF">
        <w:t xml:space="preserve"> (throughput time</w:t>
      </w:r>
      <w:r>
        <w:fldChar w:fldCharType="begin"/>
      </w:r>
      <w:r>
        <w:instrText xml:space="preserve"> XE "</w:instrText>
      </w:r>
      <w:r w:rsidRPr="00845C23">
        <w:instrText>throughput time</w:instrText>
      </w:r>
      <w:r>
        <w:instrText xml:space="preserve">" </w:instrText>
      </w:r>
      <w:r>
        <w:fldChar w:fldCharType="end"/>
      </w:r>
      <w:r w:rsidRPr="00BD2ECF">
        <w:t>, cycle time</w:t>
      </w:r>
      <w:r>
        <w:fldChar w:fldCharType="begin"/>
      </w:r>
      <w:r>
        <w:instrText xml:space="preserve"> XE "</w:instrText>
      </w:r>
      <w:r w:rsidRPr="00E00428">
        <w:rPr>
          <w:lang w:eastAsia="de-AT"/>
        </w:rPr>
        <w:instrText>cycle time</w:instrText>
      </w:r>
      <w:r>
        <w:instrText xml:space="preserve">" </w:instrText>
      </w:r>
      <w:r>
        <w:fldChar w:fldCharType="end"/>
      </w:r>
      <w:r w:rsidRPr="00BD2ECF">
        <w:t>), and the process costs.</w:t>
      </w:r>
    </w:p>
    <w:p w:rsidR="00B0522A" w:rsidRPr="00BD2ECF" w:rsidRDefault="00B0522A" w:rsidP="008C1B0C">
      <w:pPr>
        <w:pStyle w:val="heading2"/>
      </w:pPr>
      <w:r w:rsidRPr="008C1B0C">
        <w:t>Message</w:t>
      </w:r>
      <w:r>
        <w:fldChar w:fldCharType="begin"/>
      </w:r>
      <w:r>
        <w:instrText xml:space="preserve"> XE "m</w:instrText>
      </w:r>
      <w:r w:rsidRPr="00A70242">
        <w:instrText>essage</w:instrText>
      </w:r>
      <w:r>
        <w:instrText xml:space="preserve">" </w:instrText>
      </w:r>
      <w:r>
        <w:fldChar w:fldCharType="end"/>
      </w:r>
      <w:r w:rsidRPr="008C1B0C">
        <w:t>s</w:t>
      </w:r>
    </w:p>
    <w:p w:rsidR="00B0522A" w:rsidRPr="00BD2ECF" w:rsidRDefault="00B0522A" w:rsidP="00F02114">
      <w:r w:rsidRPr="00BD2ECF">
        <w:t>Message</w:t>
      </w:r>
      <w:r>
        <w:fldChar w:fldCharType="begin"/>
      </w:r>
      <w:r>
        <w:instrText xml:space="preserve"> XE "m</w:instrText>
      </w:r>
      <w:r w:rsidRPr="00A70242">
        <w:instrText>essage</w:instrText>
      </w:r>
      <w:r>
        <w:instrText xml:space="preserve">" </w:instrText>
      </w:r>
      <w:r>
        <w:fldChar w:fldCharType="end"/>
      </w:r>
      <w:r w:rsidRPr="00BD2ECF">
        <w:t>s are used for representing interaction</w:t>
      </w:r>
      <w:r>
        <w:fldChar w:fldCharType="begin"/>
      </w:r>
      <w:r>
        <w:instrText xml:space="preserve"> XE "</w:instrText>
      </w:r>
      <w:r w:rsidRPr="00E00428">
        <w:instrText>interaction</w:instrText>
      </w:r>
      <w:r>
        <w:instrText xml:space="preserve">" </w:instrText>
      </w:r>
      <w:r>
        <w:fldChar w:fldCharType="end"/>
      </w:r>
      <w:r w:rsidRPr="00BD2ECF">
        <w:t xml:space="preserve"> relations of → subjects </w:t>
      </w:r>
      <w:r>
        <w:t>during</w:t>
      </w:r>
      <w:r w:rsidRPr="00BD2ECF">
        <w:t xml:space="preserve"> process execution. They transmit simple parameters or complex information structures, such as → Business Object</w:t>
      </w:r>
      <w:r>
        <w:fldChar w:fldCharType="begin"/>
      </w:r>
      <w:r>
        <w:instrText xml:space="preserve"> XE "b</w:instrText>
      </w:r>
      <w:r w:rsidRPr="005D2A66">
        <w:instrText xml:space="preserve">usiness </w:instrText>
      </w:r>
      <w:r>
        <w:instrText>o</w:instrText>
      </w:r>
      <w:r w:rsidRPr="005D2A66">
        <w:instrText>bject</w:instrText>
      </w:r>
      <w:r>
        <w:instrText xml:space="preserve">" </w:instrText>
      </w:r>
      <w:r>
        <w:fldChar w:fldCharType="end"/>
      </w:r>
      <w:r w:rsidRPr="00BD2ECF">
        <w:t>s.</w:t>
      </w:r>
    </w:p>
    <w:p w:rsidR="00B0522A" w:rsidRPr="00BD2ECF" w:rsidRDefault="00B0522A" w:rsidP="008C1B0C">
      <w:pPr>
        <w:pStyle w:val="heading2"/>
      </w:pPr>
      <w:r w:rsidRPr="008C1B0C">
        <w:t>Model</w:t>
      </w:r>
      <w:r>
        <w:fldChar w:fldCharType="begin"/>
      </w:r>
      <w:r>
        <w:instrText xml:space="preserve"> XE "m</w:instrText>
      </w:r>
      <w:r w:rsidRPr="001E1383">
        <w:instrText>odel</w:instrText>
      </w:r>
      <w:r>
        <w:instrText xml:space="preserve">" </w:instrText>
      </w:r>
      <w:r>
        <w:fldChar w:fldCharType="end"/>
      </w:r>
    </w:p>
    <w:p w:rsidR="00B0522A" w:rsidRPr="00BD2ECF" w:rsidRDefault="00B0522A" w:rsidP="00F02114">
      <w:r w:rsidRPr="00BD2ECF">
        <w:t>All models are</w:t>
      </w:r>
      <w:r>
        <w:t>, with the help of</w:t>
      </w:r>
      <w:r w:rsidRPr="00BD2ECF">
        <w:t xml:space="preserve"> → Model Description Languages</w:t>
      </w:r>
      <w:r>
        <w:t>,</w:t>
      </w:r>
      <w:r w:rsidRPr="00BD2ECF">
        <w:t xml:space="preserve"> </w:t>
      </w:r>
      <w:r>
        <w:t>descriptions created by</w:t>
      </w:r>
      <w:r w:rsidRPr="00BD2ECF">
        <w:t xml:space="preserve"> humans</w:t>
      </w:r>
      <w:r>
        <w:t xml:space="preserve"> to</w:t>
      </w:r>
      <w:r w:rsidRPr="00BD2ECF">
        <w:t xml:space="preserve"> represent their perceived reality. Business process model</w:t>
      </w:r>
      <w:r>
        <w:fldChar w:fldCharType="begin"/>
      </w:r>
      <w:r>
        <w:instrText xml:space="preserve"> XE "</w:instrText>
      </w:r>
      <w:r w:rsidRPr="00D13E13">
        <w:instrText>process model</w:instrText>
      </w:r>
      <w:r>
        <w:instrText xml:space="preserve">" </w:instrText>
      </w:r>
      <w:r>
        <w:fldChar w:fldCharType="end"/>
      </w:r>
      <w:r w:rsidRPr="00BD2ECF">
        <w:t xml:space="preserve">s are mostly diagrammatic representations of → business processes and describe </w:t>
      </w:r>
      <w:r>
        <w:t xml:space="preserve">the </w:t>
      </w:r>
      <w:r w:rsidRPr="00BD2ECF">
        <w:t>activities and communication</w:t>
      </w:r>
      <w:r>
        <w:t xml:space="preserve"> structure</w:t>
      </w:r>
      <w:r w:rsidRPr="00BD2ECF">
        <w:t xml:space="preserve"> of the work force, the application system</w:t>
      </w:r>
      <w:r>
        <w:fldChar w:fldCharType="begin"/>
      </w:r>
      <w:r>
        <w:instrText xml:space="preserve"> XE "</w:instrText>
      </w:r>
      <w:r w:rsidRPr="00845C23">
        <w:instrText>system</w:instrText>
      </w:r>
      <w:r>
        <w:instrText xml:space="preserve">" </w:instrText>
      </w:r>
      <w:r>
        <w:fldChar w:fldCharType="end"/>
      </w:r>
      <w:r w:rsidRPr="00BD2ECF">
        <w:t xml:space="preserve">s, machinery, </w:t>
      </w:r>
      <w:r>
        <w:t>data</w:t>
      </w:r>
      <w:r w:rsidRPr="00BD2ECF">
        <w:t xml:space="preserve">, and other aids or tools involved. They are a medium to build a common reference for all participants to the activities and the supporting technology. </w:t>
      </w:r>
      <w:r>
        <w:t>Thus</w:t>
      </w:r>
      <w:r w:rsidRPr="00BD2ECF">
        <w:t>,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models should not only be intelligible to the expert</w:t>
      </w:r>
      <w:r>
        <w:fldChar w:fldCharType="begin"/>
      </w:r>
      <w:r>
        <w:instrText xml:space="preserve"> XE "</w:instrText>
      </w:r>
      <w:r w:rsidRPr="005D2A66">
        <w:instrText>expert</w:instrText>
      </w:r>
      <w:r>
        <w:instrText xml:space="preserve">" </w:instrText>
      </w:r>
      <w:r>
        <w:fldChar w:fldCharType="end"/>
      </w:r>
      <w:r w:rsidRPr="00BD2ECF">
        <w:t xml:space="preserve">s creating them, but also </w:t>
      </w:r>
      <w:r>
        <w:t>to</w:t>
      </w:r>
      <w:r w:rsidRPr="00BD2ECF">
        <w:t xml:space="preserve"> those who </w:t>
      </w:r>
      <w:r>
        <w:t xml:space="preserve">will later </w:t>
      </w:r>
      <w:r w:rsidRPr="00BD2ECF">
        <w:t>work according to the model</w:t>
      </w:r>
      <w:r>
        <w:fldChar w:fldCharType="begin"/>
      </w:r>
      <w:r>
        <w:instrText xml:space="preserve"> XE "</w:instrText>
      </w:r>
      <w:r w:rsidRPr="00A70242">
        <w:instrText>model</w:instrText>
      </w:r>
      <w:r>
        <w:instrText xml:space="preserve">" </w:instrText>
      </w:r>
      <w:r>
        <w:fldChar w:fldCharType="end"/>
      </w:r>
      <w:r w:rsidRPr="00BD2ECF">
        <w:t xml:space="preserve"> (i.e., business process description), or are supposed to supplement the processes using corresponding tools. On the one hand, there </w:t>
      </w:r>
      <w:proofErr w:type="gramStart"/>
      <w:r w:rsidRPr="00BD2ECF">
        <w:t>are</w:t>
      </w:r>
      <w:proofErr w:type="gramEnd"/>
      <w:r w:rsidRPr="00BD2ECF">
        <w:t xml:space="preserve"> the stakeholder</w:t>
      </w:r>
      <w:r>
        <w:fldChar w:fldCharType="begin"/>
      </w:r>
      <w:r>
        <w:instrText xml:space="preserve"> XE "</w:instrText>
      </w:r>
      <w:r w:rsidRPr="00146695">
        <w:instrText>stakeholder</w:instrText>
      </w:r>
      <w:r>
        <w:instrText xml:space="preserve">" </w:instrText>
      </w:r>
      <w:r>
        <w:fldChar w:fldCharType="end"/>
      </w:r>
      <w:r w:rsidRPr="00BD2ECF">
        <w:t xml:space="preserve">s or users who express how they </w:t>
      </w:r>
      <w:r>
        <w:t xml:space="preserve">should or </w:t>
      </w:r>
      <w:r w:rsidRPr="00BD2ECF">
        <w:t xml:space="preserve">can perform their activities, and on the other hand, there are software developers, who integrate specific application programs into a process, and other stakeholders, who, e.g., evaluate the business process. The business process and its model allow all stakeholders </w:t>
      </w:r>
      <w:r>
        <w:t xml:space="preserve">to </w:t>
      </w:r>
      <w:r w:rsidRPr="00BD2ECF">
        <w:t>develop a common understanding of business operations. A business process model</w:t>
      </w:r>
      <w:r>
        <w:fldChar w:fldCharType="begin"/>
      </w:r>
      <w:r>
        <w:instrText xml:space="preserve"> XE "</w:instrText>
      </w:r>
      <w:r w:rsidRPr="00D13E13">
        <w:instrText>process model</w:instrText>
      </w:r>
      <w:r>
        <w:instrText xml:space="preserve">" </w:instrText>
      </w:r>
      <w:r>
        <w:fldChar w:fldCharType="end"/>
      </w:r>
      <w:r w:rsidRPr="00BD2ECF">
        <w:t xml:space="preserve"> is the basic pattern, according to which process instance</w:t>
      </w:r>
      <w:r>
        <w:fldChar w:fldCharType="begin"/>
      </w:r>
      <w:r>
        <w:instrText xml:space="preserve"> XE "</w:instrText>
      </w:r>
      <w:r w:rsidRPr="00D13E13">
        <w:instrText>process instance</w:instrText>
      </w:r>
      <w:r>
        <w:instrText xml:space="preserve">" </w:instrText>
      </w:r>
      <w:r>
        <w:fldChar w:fldCharType="end"/>
      </w:r>
      <w:r w:rsidRPr="00BD2ECF">
        <w:t>s for specific situations are generated. For instance, a model of the process ‘business trip application’ describes how the process works in principle, while a → process instance</w:t>
      </w:r>
      <w:r>
        <w:fldChar w:fldCharType="begin"/>
      </w:r>
      <w:r>
        <w:instrText xml:space="preserve"> XE "</w:instrText>
      </w:r>
      <w:r w:rsidRPr="00D13E13">
        <w:instrText>process instance</w:instrText>
      </w:r>
      <w:r>
        <w:instrText xml:space="preserve">" </w:instrText>
      </w:r>
      <w:r>
        <w:fldChar w:fldCharType="end"/>
      </w:r>
      <w:r w:rsidRPr="00BD2ECF">
        <w:t xml:space="preserve"> of the process denotes the actual execution of a business trip application of an employee according to the model.</w:t>
      </w:r>
    </w:p>
    <w:p w:rsidR="00B0522A" w:rsidRPr="00BD2ECF" w:rsidRDefault="00B0522A" w:rsidP="008C1B0C">
      <w:pPr>
        <w:pStyle w:val="heading2"/>
      </w:pPr>
      <w:r w:rsidRPr="00BD2ECF">
        <w:t xml:space="preserve">Model </w:t>
      </w:r>
      <w:r w:rsidRPr="008C1B0C">
        <w:t>Description</w:t>
      </w:r>
      <w:r w:rsidRPr="00BD2ECF">
        <w:t xml:space="preserve"> Language</w:t>
      </w:r>
    </w:p>
    <w:p w:rsidR="00B0522A" w:rsidRDefault="00B0522A" w:rsidP="00F02114">
      <w:r w:rsidRPr="00BD2ECF">
        <w:t>A model</w:t>
      </w:r>
      <w:r>
        <w:fldChar w:fldCharType="begin"/>
      </w:r>
      <w:r>
        <w:instrText xml:space="preserve"> XE "</w:instrText>
      </w:r>
      <w:r w:rsidRPr="00A70242">
        <w:instrText>model</w:instrText>
      </w:r>
      <w:r>
        <w:instrText xml:space="preserve">" </w:instrText>
      </w:r>
      <w:r>
        <w:fldChar w:fldCharType="end"/>
      </w:r>
      <w:r w:rsidRPr="00BD2ECF">
        <w:t xml:space="preserve"> description language</w:t>
      </w:r>
      <w:r>
        <w:fldChar w:fldCharType="begin"/>
      </w:r>
      <w:r>
        <w:instrText xml:space="preserve"> XE "</w:instrText>
      </w:r>
      <w:r w:rsidRPr="00E00428">
        <w:instrText>language</w:instrText>
      </w:r>
      <w:r>
        <w:instrText xml:space="preserve">" </w:instrText>
      </w:r>
      <w:r>
        <w:fldChar w:fldCharType="end"/>
      </w:r>
      <w:r w:rsidRPr="00BD2ECF">
        <w:t xml:space="preserve"> consists of a reservoir of symbols (e.g., graphical, mathematical, and natural-language characters) and </w:t>
      </w:r>
      <w:proofErr w:type="gramStart"/>
      <w:r w:rsidRPr="00BD2ECF">
        <w:t>a syntax</w:t>
      </w:r>
      <w:proofErr w:type="gramEnd"/>
      <w:r w:rsidRPr="00BD2ECF">
        <w:t xml:space="preserve"> for </w:t>
      </w:r>
      <w:r>
        <w:t>their permissible</w:t>
      </w:r>
      <w:r w:rsidRPr="00BD2ECF">
        <w:t xml:space="preserve"> combination. On the semantic</w:t>
      </w:r>
      <w:r>
        <w:fldChar w:fldCharType="begin"/>
      </w:r>
      <w:r>
        <w:instrText xml:space="preserve"> XE "</w:instrText>
      </w:r>
      <w:r w:rsidRPr="00146695">
        <w:rPr>
          <w:rFonts w:cs="Calibri"/>
          <w:lang w:eastAsia="de-AT"/>
        </w:rPr>
        <w:instrText>semantic</w:instrText>
      </w:r>
      <w:r>
        <w:instrText xml:space="preserve">" </w:instrText>
      </w:r>
      <w:r>
        <w:fldChar w:fldCharType="end"/>
      </w:r>
      <w:r w:rsidRPr="00BD2ECF">
        <w:t xml:space="preserve"> level, → modeling</w:t>
      </w:r>
      <w:r>
        <w:fldChar w:fldCharType="begin"/>
      </w:r>
      <w:r>
        <w:instrText xml:space="preserve"> XE "</w:instrText>
      </w:r>
      <w:r w:rsidRPr="00A70242">
        <w:instrText>modeling</w:instrText>
      </w:r>
      <w:r>
        <w:instrText xml:space="preserve">" </w:instrText>
      </w:r>
      <w:r>
        <w:fldChar w:fldCharType="end"/>
      </w:r>
      <w:r w:rsidRPr="00BD2ECF">
        <w:t xml:space="preserve"> conventions</w:t>
      </w:r>
      <w:r>
        <w:fldChar w:fldCharType="begin"/>
      </w:r>
      <w:r>
        <w:instrText xml:space="preserve"> XE "</w:instrText>
      </w:r>
      <w:r w:rsidRPr="00A70242">
        <w:instrText>modeling conventions</w:instrText>
      </w:r>
      <w:r>
        <w:instrText xml:space="preserve">" </w:instrText>
      </w:r>
      <w:r>
        <w:fldChar w:fldCharType="end"/>
      </w:r>
      <w:r w:rsidRPr="00BD2ECF">
        <w:t xml:space="preserve"> provide for a uniform interpretation.</w:t>
      </w:r>
    </w:p>
    <w:p w:rsidR="00B0522A" w:rsidRDefault="00B0522A" w:rsidP="000E04E3"/>
    <w:p w:rsidR="00B0522A" w:rsidRPr="00BD2ECF" w:rsidRDefault="00B0522A" w:rsidP="000E04E3">
      <w:r>
        <w:t>A</w:t>
      </w:r>
      <w:r w:rsidRPr="00BD2ECF">
        <w:t xml:space="preserve"> modeling</w:t>
      </w:r>
      <w:r>
        <w:fldChar w:fldCharType="begin"/>
      </w:r>
      <w:r>
        <w:instrText xml:space="preserve"> XE "</w:instrText>
      </w:r>
      <w:r w:rsidRPr="00A70242">
        <w:instrText>modeling</w:instrText>
      </w:r>
      <w:r>
        <w:instrText xml:space="preserve">" </w:instrText>
      </w:r>
      <w:r>
        <w:fldChar w:fldCharType="end"/>
      </w:r>
      <w:r w:rsidRPr="00BD2ECF">
        <w:t xml:space="preserve"> language</w:t>
      </w:r>
      <w:r>
        <w:fldChar w:fldCharType="begin"/>
      </w:r>
      <w:r>
        <w:instrText xml:space="preserve"> XE "</w:instrText>
      </w:r>
      <w:r w:rsidRPr="00A70242">
        <w:instrText>modeling language</w:instrText>
      </w:r>
      <w:r>
        <w:instrText xml:space="preserve">" </w:instrText>
      </w:r>
      <w:r>
        <w:fldChar w:fldCharType="end"/>
      </w:r>
      <w:r>
        <w:fldChar w:fldCharType="begin"/>
      </w:r>
      <w:r>
        <w:instrText xml:space="preserve"> XE "</w:instrText>
      </w:r>
      <w:r w:rsidRPr="00E00428">
        <w:instrText>language</w:instrText>
      </w:r>
      <w:r>
        <w:instrText xml:space="preserve">" </w:instrText>
      </w:r>
      <w:r>
        <w:fldChar w:fldCharType="end"/>
      </w:r>
      <w:r w:rsidRPr="00BD2ECF">
        <w:t xml:space="preserve"> </w:t>
      </w:r>
      <w:r>
        <w:t xml:space="preserve">exists </w:t>
      </w:r>
      <w:r w:rsidRPr="00BD2ECF">
        <w:t xml:space="preserve">that everyone is capable of </w:t>
      </w:r>
      <w:r>
        <w:t xml:space="preserve">mastering </w:t>
      </w:r>
      <w:r w:rsidRPr="00BD2ECF">
        <w:t xml:space="preserve">and </w:t>
      </w:r>
      <w:r>
        <w:t>which is generally</w:t>
      </w:r>
      <w:r w:rsidRPr="00BD2ECF">
        <w:t xml:space="preserve"> sufficient for an initial description of business activities: the natural language. Its advantage is that it is </w:t>
      </w:r>
      <w:r>
        <w:t>familiar to everybody</w:t>
      </w:r>
      <w:r w:rsidRPr="00BD2ECF">
        <w:t xml:space="preserve">, </w:t>
      </w:r>
      <w:r>
        <w:t xml:space="preserve">and </w:t>
      </w:r>
      <w:r w:rsidRPr="00BD2ECF">
        <w:t>can be immediately understood and used by all. Task</w:t>
      </w:r>
      <w:r>
        <w:fldChar w:fldCharType="begin"/>
      </w:r>
      <w:r>
        <w:instrText xml:space="preserve"> XE "t</w:instrText>
      </w:r>
      <w:r w:rsidRPr="00845C23">
        <w:instrText>ask</w:instrText>
      </w:r>
      <w:r>
        <w:instrText xml:space="preserve">" </w:instrText>
      </w:r>
      <w:r>
        <w:fldChar w:fldCharType="end"/>
      </w:r>
      <w:r w:rsidRPr="00BD2ECF">
        <w:t xml:space="preserve"> or process descriptions are therefore almost always created in their first version in natural language</w:t>
      </w:r>
      <w:r>
        <w:fldChar w:fldCharType="begin"/>
      </w:r>
      <w:r>
        <w:instrText xml:space="preserve"> XE "</w:instrText>
      </w:r>
      <w:r w:rsidRPr="00E00428">
        <w:instrText>language</w:instrText>
      </w:r>
      <w:proofErr w:type="gramStart"/>
      <w:r>
        <w:instrText xml:space="preserve">" </w:instrText>
      </w:r>
      <w:proofErr w:type="gramEnd"/>
      <w:r>
        <w:fldChar w:fldCharType="end"/>
      </w:r>
      <w:r w:rsidRPr="00BD2ECF">
        <w:t>, enriched with diagrams.</w:t>
      </w:r>
    </w:p>
    <w:p w:rsidR="00B0522A" w:rsidRPr="00BD2ECF" w:rsidRDefault="00B0522A" w:rsidP="00F96DD0">
      <w:pPr>
        <w:pStyle w:val="heading2"/>
      </w:pPr>
      <w:r w:rsidRPr="00F96DD0">
        <w:t>Modeling</w:t>
      </w:r>
      <w:r>
        <w:fldChar w:fldCharType="begin"/>
      </w:r>
      <w:r>
        <w:instrText xml:space="preserve"> XE "m</w:instrText>
      </w:r>
      <w:r w:rsidRPr="00845C23">
        <w:instrText>odeling</w:instrText>
      </w:r>
      <w:r>
        <w:instrText xml:space="preserve">" </w:instrText>
      </w:r>
      <w:r>
        <w:fldChar w:fldCharType="end"/>
      </w:r>
    </w:p>
    <w:p w:rsidR="00B0522A" w:rsidRPr="00BD2ECF" w:rsidRDefault="00B0522A" w:rsidP="00D67636">
      <w:r w:rsidRPr="00BD2ECF">
        <w:t>In general, modeling</w:t>
      </w:r>
      <w:r>
        <w:fldChar w:fldCharType="begin"/>
      </w:r>
      <w:r>
        <w:instrText xml:space="preserve"> XE "</w:instrText>
      </w:r>
      <w:r w:rsidRPr="00A70242">
        <w:instrText>modeling</w:instrText>
      </w:r>
      <w:r>
        <w:instrText xml:space="preserve">" </w:instrText>
      </w:r>
      <w:r>
        <w:fldChar w:fldCharType="end"/>
      </w:r>
      <w:r w:rsidRPr="00BD2ECF">
        <w:t xml:space="preserve"> </w:t>
      </w:r>
      <w:r>
        <w:t>is seen as</w:t>
      </w:r>
      <w:r w:rsidRPr="00BD2ECF">
        <w:t xml:space="preserve"> a representation </w:t>
      </w:r>
      <w:r>
        <w:t>which reduces</w:t>
      </w:r>
      <w:r w:rsidRPr="00BD2ECF">
        <w:t xml:space="preserve"> the complexity of a certain part of perceived reality by using a → Model Description Language. Business process modeling</w:t>
      </w:r>
      <w:r>
        <w:fldChar w:fldCharType="begin"/>
      </w:r>
      <w:r>
        <w:instrText xml:space="preserve"> XE "</w:instrText>
      </w:r>
      <w:r w:rsidRPr="00D13E13">
        <w:instrText>process modeling</w:instrText>
      </w:r>
      <w:r>
        <w:instrText xml:space="preserve">" </w:instrText>
      </w:r>
      <w:r>
        <w:fldChar w:fldCharType="end"/>
      </w:r>
      <w:r w:rsidRPr="00BD2ECF">
        <w:t xml:space="preserve"> is intended to capture, present, reflect, and (further) develop matters that are relevant to business process</w:t>
      </w:r>
      <w:r>
        <w:fldChar w:fldCharType="begin"/>
      </w:r>
      <w:r>
        <w:instrText xml:space="preserve"> XE "</w:instrText>
      </w:r>
      <w:r w:rsidRPr="005D2A66">
        <w:instrText>business process</w:instrText>
      </w:r>
      <w:r>
        <w:instrText xml:space="preserve">" </w:instrText>
      </w:r>
      <w:r>
        <w:fldChar w:fldCharType="end"/>
      </w:r>
      <w:r w:rsidRPr="00BD2ECF">
        <w:t>es. It is essentially meant to (re)present, which subjects (humans, machines as actor</w:t>
      </w:r>
      <w:r>
        <w:fldChar w:fldCharType="begin"/>
      </w:r>
      <w:r>
        <w:instrText xml:space="preserve"> XE "</w:instrText>
      </w:r>
      <w:r w:rsidRPr="00E00428">
        <w:instrText>actor</w:instrText>
      </w:r>
      <w:r>
        <w:instrText xml:space="preserve">" </w:instrText>
      </w:r>
      <w:r>
        <w:fldChar w:fldCharType="end"/>
      </w:r>
      <w:r w:rsidRPr="00BD2ECF">
        <w:t>s) perform what activities (task</w:t>
      </w:r>
      <w:r>
        <w:fldChar w:fldCharType="begin"/>
      </w:r>
      <w:r>
        <w:instrText xml:space="preserve"> XE "</w:instrText>
      </w:r>
      <w:r w:rsidRPr="00845C23">
        <w:instrText>task</w:instrText>
      </w:r>
      <w:r>
        <w:instrText xml:space="preserve">" </w:instrText>
      </w:r>
      <w:r>
        <w:fldChar w:fldCharType="end"/>
      </w:r>
      <w:r w:rsidRPr="00BD2ECF">
        <w:t>s, functions) on which objects (usually information bound to specific carriers), using what tools (e.g., IT system</w:t>
      </w:r>
      <w:r>
        <w:fldChar w:fldCharType="begin"/>
      </w:r>
      <w:r>
        <w:instrText xml:space="preserve"> XE "</w:instrText>
      </w:r>
      <w:r w:rsidRPr="00845C23">
        <w:instrText>IT system</w:instrText>
      </w:r>
      <w:r>
        <w:instrText xml:space="preserve">" </w:instrText>
      </w:r>
      <w:r>
        <w:fldChar w:fldCharType="end"/>
      </w:r>
      <w:r>
        <w:fldChar w:fldCharType="begin"/>
      </w:r>
      <w:r>
        <w:instrText xml:space="preserve"> XE "</w:instrText>
      </w:r>
      <w:r w:rsidRPr="00845C23">
        <w:instrText>system</w:instrText>
      </w:r>
      <w:r>
        <w:instrText xml:space="preserve">" </w:instrText>
      </w:r>
      <w:r>
        <w:fldChar w:fldCharType="end"/>
      </w:r>
      <w:r w:rsidRPr="00BD2ECF">
        <w:t>s), and how they interact, in order to achieve the desired process goals and results. In the S-BPM approach</w:t>
      </w:r>
      <w:r>
        <w:fldChar w:fldCharType="begin"/>
      </w:r>
      <w:r>
        <w:instrText xml:space="preserve"> XE "</w:instrText>
      </w:r>
      <w:r w:rsidRPr="002820E5">
        <w:instrText>S-BPM approach</w:instrText>
      </w:r>
      <w:proofErr w:type="gramStart"/>
      <w:r>
        <w:instrText xml:space="preserve">" </w:instrText>
      </w:r>
      <w:proofErr w:type="gramEnd"/>
      <w:r>
        <w:fldChar w:fldCharType="end"/>
      </w:r>
      <w:r w:rsidRPr="00BD2ECF">
        <w:t>, the subjects are representatives for participating agents in a process, and are as such in the center of attention. The model</w:t>
      </w:r>
      <w:r>
        <w:fldChar w:fldCharType="begin"/>
      </w:r>
      <w:r>
        <w:instrText xml:space="preserve"> XE "</w:instrText>
      </w:r>
      <w:r w:rsidRPr="00A70242">
        <w:instrText>model</w:instrText>
      </w:r>
      <w:r>
        <w:instrText xml:space="preserve">" </w:instrText>
      </w:r>
      <w:r>
        <w:fldChar w:fldCharType="end"/>
      </w:r>
      <w:r w:rsidRPr="00BD2ECF">
        <w:t xml:space="preserve"> is constructed along the following steps </w:t>
      </w:r>
      <w:r>
        <w:rPr>
          <w:rFonts w:cs="Calibri"/>
          <w:lang w:eastAsia="de-AT"/>
        </w:rPr>
        <w:t>in which the associated level of detail</w:t>
      </w:r>
      <w:r w:rsidRPr="00BD2ECF">
        <w:t xml:space="preserve"> increas</w:t>
      </w:r>
      <w:r>
        <w:t>es</w:t>
      </w:r>
      <w:r w:rsidRPr="00BD2ECF">
        <w:t xml:space="preserve"> </w:t>
      </w:r>
      <w:r>
        <w:t>moving forward</w:t>
      </w:r>
      <w:r w:rsidRPr="00BD2ECF">
        <w:t>:</w:t>
      </w:r>
    </w:p>
    <w:p w:rsidR="00B0522A" w:rsidRPr="00BD2ECF" w:rsidRDefault="00B0522A" w:rsidP="00F96DD0">
      <w:pPr>
        <w:pStyle w:val="BulletItem"/>
      </w:pPr>
      <w:r w:rsidRPr="00BD2ECF">
        <w:t>Identification of processes in an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D2ECF">
        <w:t>: The result is a process map</w:t>
      </w:r>
      <w:r>
        <w:fldChar w:fldCharType="begin"/>
      </w:r>
      <w:r>
        <w:instrText xml:space="preserve"> XE "</w:instrText>
      </w:r>
      <w:r w:rsidRPr="00D13E13">
        <w:instrText>process map</w:instrText>
      </w:r>
      <w:r>
        <w:instrText xml:space="preserve">" </w:instrText>
      </w:r>
      <w:r>
        <w:fldChar w:fldCharType="end"/>
      </w:r>
      <w:r w:rsidRPr="00BD2ECF">
        <w:t xml:space="preserve"> with the processes and their interrelationships.</w:t>
      </w:r>
    </w:p>
    <w:p w:rsidR="00B0522A" w:rsidRPr="00BD2ECF" w:rsidRDefault="00B0522A" w:rsidP="00F96DD0">
      <w:pPr>
        <w:pStyle w:val="BulletItem"/>
      </w:pPr>
      <w:r w:rsidRPr="00BD2ECF">
        <w:t>Specif</w:t>
      </w:r>
      <w:r>
        <w:t>ication of</w:t>
      </w:r>
      <w:r w:rsidRPr="00BD2ECF">
        <w:t xml:space="preserve"> the communication</w:t>
      </w:r>
      <w:r>
        <w:fldChar w:fldCharType="begin"/>
      </w:r>
      <w:r>
        <w:instrText xml:space="preserve"> XE "</w:instrText>
      </w:r>
      <w:r w:rsidRPr="005D2A66">
        <w:instrText>communication</w:instrText>
      </w:r>
      <w:r>
        <w:instrText xml:space="preserve">" </w:instrText>
      </w:r>
      <w:r>
        <w:fldChar w:fldCharType="end"/>
      </w:r>
      <w:r w:rsidRPr="00BD2ECF">
        <w:t xml:space="preserve"> structure: On the basis of the identified subjects and their interaction</w:t>
      </w:r>
      <w:r>
        <w:fldChar w:fldCharType="begin"/>
      </w:r>
      <w:r>
        <w:instrText xml:space="preserve"> XE "</w:instrText>
      </w:r>
      <w:r w:rsidRPr="00E00428">
        <w:instrText>interaction</w:instrText>
      </w:r>
      <w:r>
        <w:instrText xml:space="preserve">" </w:instrText>
      </w:r>
      <w:r>
        <w:fldChar w:fldCharType="end"/>
      </w:r>
      <w:r w:rsidRPr="00BD2ECF">
        <w:t>s, in this step, the communication structure of a business process</w:t>
      </w:r>
      <w:r>
        <w:fldChar w:fldCharType="begin"/>
      </w:r>
      <w:r>
        <w:instrText xml:space="preserve"> XE "</w:instrText>
      </w:r>
      <w:r w:rsidRPr="005D2A66">
        <w:instrText>business process</w:instrText>
      </w:r>
      <w:r>
        <w:instrText xml:space="preserve">" </w:instrText>
      </w:r>
      <w:r>
        <w:fldChar w:fldCharType="end"/>
      </w:r>
      <w:r w:rsidRPr="00BD2ECF">
        <w:t>, including the message</w:t>
      </w:r>
      <w:r>
        <w:fldChar w:fldCharType="begin"/>
      </w:r>
      <w:r>
        <w:instrText xml:space="preserve"> XE "</w:instrText>
      </w:r>
      <w:r w:rsidRPr="00A70242">
        <w:instrText>message</w:instrText>
      </w:r>
      <w:r>
        <w:instrText xml:space="preserve">" </w:instrText>
      </w:r>
      <w:r>
        <w:fldChar w:fldCharType="end"/>
      </w:r>
      <w:r w:rsidRPr="00BD2ECF">
        <w:t>s exchanged between the subjects, can be determined (→ Subject Interaction Diagram</w:t>
      </w:r>
      <w:r>
        <w:fldChar w:fldCharType="begin"/>
      </w:r>
      <w:r>
        <w:instrText xml:space="preserve"> XE "</w:instrText>
      </w:r>
      <w:r w:rsidRPr="00146695">
        <w:instrText>Subject Interaction Diagram</w:instrText>
      </w:r>
      <w:r>
        <w:instrText xml:space="preserve"> (SID)" </w:instrText>
      </w:r>
      <w:r>
        <w:fldChar w:fldCharType="end"/>
      </w:r>
      <w:r w:rsidRPr="00BD2ECF">
        <w:t>s).</w:t>
      </w:r>
    </w:p>
    <w:p w:rsidR="00B0522A" w:rsidRPr="00BD2ECF" w:rsidRDefault="00B0522A" w:rsidP="00F96DD0">
      <w:pPr>
        <w:pStyle w:val="BulletItem"/>
      </w:pPr>
      <w:r w:rsidRPr="00BD2ECF">
        <w:t>Specification of the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the subjects involved in the process: Here the work steps of the subjects and the set of rules to follow </w:t>
      </w:r>
      <w:r>
        <w:t xml:space="preserve">thereby </w:t>
      </w:r>
      <w:r w:rsidRPr="00BD2ECF">
        <w:t>are specified (→ Subject Behavior</w:t>
      </w:r>
      <w:r>
        <w:fldChar w:fldCharType="begin"/>
      </w:r>
      <w:r>
        <w:instrText xml:space="preserve"> XE "s</w:instrText>
      </w:r>
      <w:r w:rsidRPr="00845C23">
        <w:instrText xml:space="preserve">ubject </w:instrText>
      </w:r>
      <w:r>
        <w:instrText>b</w:instrText>
      </w:r>
      <w:r w:rsidRPr="00845C23">
        <w:instrText>ehavior</w:instrText>
      </w:r>
      <w:r>
        <w:instrText xml:space="preserve">" </w:instrText>
      </w:r>
      <w:r>
        <w:fldChar w:fldCharType="end"/>
      </w:r>
      <w:r w:rsidRPr="00BD2ECF">
        <w:t xml:space="preserve"> Diagram</w:t>
      </w:r>
      <w:r>
        <w:fldChar w:fldCharType="begin"/>
      </w:r>
      <w:r>
        <w:instrText xml:space="preserve"> XE "</w:instrText>
      </w:r>
      <w:r w:rsidRPr="00D13E13">
        <w:instrText>Subject Behavior Diagram</w:instrText>
      </w:r>
      <w:r>
        <w:instrText xml:space="preserve"> (SBD)" </w:instrText>
      </w:r>
      <w:r>
        <w:fldChar w:fldCharType="end"/>
      </w:r>
      <w:r w:rsidRPr="00BD2ECF">
        <w:t>s).</w:t>
      </w:r>
    </w:p>
    <w:p w:rsidR="00B0522A" w:rsidRPr="00BD2ECF" w:rsidRDefault="00B0522A" w:rsidP="00F96DD0">
      <w:pPr>
        <w:pStyle w:val="BulletItem"/>
      </w:pPr>
      <w:r w:rsidRPr="00BD2ECF">
        <w:t xml:space="preserve">Description of the information that </w:t>
      </w:r>
      <w:r>
        <w:t xml:space="preserve">all subjects involved </w:t>
      </w:r>
      <w:r w:rsidRPr="00BD2ECF">
        <w:t xml:space="preserve">in the process </w:t>
      </w:r>
      <w:r>
        <w:t xml:space="preserve">edit locally </w:t>
      </w:r>
      <w:r w:rsidRPr="00BD2ECF">
        <w:t xml:space="preserve">and </w:t>
      </w:r>
      <w:r>
        <w:t>mutually</w:t>
      </w:r>
      <w:r w:rsidRPr="00BD2ECF">
        <w:t xml:space="preserve"> exchange via message</w:t>
      </w:r>
      <w:r>
        <w:fldChar w:fldCharType="begin"/>
      </w:r>
      <w:r>
        <w:instrText xml:space="preserve"> XE "</w:instrText>
      </w:r>
      <w:r w:rsidRPr="00A70242">
        <w:instrText>message</w:instrText>
      </w:r>
      <w:r>
        <w:instrText xml:space="preserve">" </w:instrText>
      </w:r>
      <w:r>
        <w:fldChar w:fldCharType="end"/>
      </w:r>
      <w:r w:rsidRPr="00BD2ECF">
        <w:t>s (→ Business Object</w:t>
      </w:r>
      <w:r>
        <w:fldChar w:fldCharType="begin"/>
      </w:r>
      <w:r>
        <w:instrText xml:space="preserve"> XE "b</w:instrText>
      </w:r>
      <w:r w:rsidRPr="005D2A66">
        <w:instrText xml:space="preserve">usiness </w:instrText>
      </w:r>
      <w:r>
        <w:instrText>o</w:instrText>
      </w:r>
      <w:r w:rsidRPr="005D2A66">
        <w:instrText>bject</w:instrText>
      </w:r>
      <w:r>
        <w:instrText xml:space="preserve">" </w:instrText>
      </w:r>
      <w:r>
        <w:fldChar w:fldCharType="end"/>
      </w:r>
      <w:r w:rsidRPr="00BD2ECF">
        <w:t>s).</w:t>
      </w:r>
    </w:p>
    <w:p w:rsidR="00B0522A" w:rsidRPr="00BD2ECF" w:rsidRDefault="00B0522A" w:rsidP="00D35525">
      <w:pPr>
        <w:pStyle w:val="heading2"/>
      </w:pPr>
      <w:r w:rsidRPr="00BD2ECF">
        <w:t xml:space="preserve">Modeling by </w:t>
      </w:r>
      <w:r w:rsidRPr="00D35525">
        <w:t>Construction</w:t>
      </w:r>
    </w:p>
    <w:p w:rsidR="00B0522A" w:rsidRPr="00BD2ECF" w:rsidRDefault="00B0522A" w:rsidP="00A607AD">
      <w:r w:rsidRPr="00BD2ECF">
        <w:t>This modeling</w:t>
      </w:r>
      <w:r>
        <w:fldChar w:fldCharType="begin"/>
      </w:r>
      <w:r>
        <w:instrText xml:space="preserve"> XE "</w:instrText>
      </w:r>
      <w:r w:rsidRPr="00A70242">
        <w:instrText>modeling</w:instrText>
      </w:r>
      <w:r>
        <w:instrText xml:space="preserve">" </w:instrText>
      </w:r>
      <w:r>
        <w:fldChar w:fldCharType="end"/>
      </w:r>
      <w:r w:rsidRPr="00BD2ECF">
        <w:t xml:space="preserve"> method of construction is a commonly known procedure: The starting point is a process </w:t>
      </w:r>
      <w:r>
        <w:t>in which nothing is</w:t>
      </w:r>
      <w:r w:rsidRPr="00BD2ECF">
        <w:t xml:space="preserve"> initially clearly defined. It begins with a ‘blank sheet of paper’, and then a process model</w:t>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rsidRPr="00BD2ECF">
        <w:t xml:space="preserve"> is successively </w:t>
      </w:r>
      <w:r>
        <w:t>built</w:t>
      </w:r>
      <w:r w:rsidRPr="00BD2ECF">
        <w:t>. The involved subjects, their activities, and business object</w:t>
      </w:r>
      <w:r>
        <w:fldChar w:fldCharType="begin"/>
      </w:r>
      <w:r>
        <w:instrText xml:space="preserve"> XE "</w:instrText>
      </w:r>
      <w:r w:rsidRPr="005D2A66">
        <w:instrText>business object</w:instrText>
      </w:r>
      <w:r>
        <w:instrText xml:space="preserve">" </w:instrText>
      </w:r>
      <w:r>
        <w:fldChar w:fldCharType="end"/>
      </w:r>
      <w:r w:rsidRPr="00BD2ECF">
        <w:t>s need to be introduced step by step. When designing a process model</w:t>
      </w:r>
      <w:r>
        <w:fldChar w:fldCharType="begin"/>
      </w:r>
      <w:r>
        <w:instrText xml:space="preserve"> XE "</w:instrText>
      </w:r>
      <w:r w:rsidRPr="00D13E13">
        <w:instrText>process model</w:instrText>
      </w:r>
      <w:r>
        <w:instrText xml:space="preserve">" </w:instrText>
      </w:r>
      <w:r>
        <w:fldChar w:fldCharType="end"/>
      </w:r>
      <w:r w:rsidRPr="00BD2ECF">
        <w:t>, the → Actor</w:t>
      </w:r>
      <w:r>
        <w:fldChar w:fldCharType="begin"/>
      </w:r>
      <w:r>
        <w:instrText xml:space="preserve"> XE "a</w:instrText>
      </w:r>
      <w:r w:rsidRPr="00E00428">
        <w:instrText>ctor</w:instrText>
      </w:r>
      <w:r>
        <w:instrText xml:space="preserve">" </w:instrText>
      </w:r>
      <w:r>
        <w:fldChar w:fldCharType="end"/>
      </w:r>
      <w:r w:rsidRPr="00BD2ECF">
        <w:t xml:space="preserve">s start </w:t>
      </w:r>
      <w:r>
        <w:t xml:space="preserve">with </w:t>
      </w:r>
      <w:r w:rsidRPr="00BD2ECF">
        <w:t>the ‘blank sheet of paper’</w:t>
      </w:r>
      <w:r>
        <w:t xml:space="preserve"> already mentioned</w:t>
      </w:r>
      <w:r w:rsidRPr="00BD2ECF">
        <w:t>. Using the results from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BD2ECF">
        <w:t>, the process can be described step by step according to the following structure:</w:t>
      </w:r>
    </w:p>
    <w:p w:rsidR="00B0522A" w:rsidRPr="00BD2ECF" w:rsidRDefault="00B0522A" w:rsidP="00D35525">
      <w:pPr>
        <w:pStyle w:val="BulletItem"/>
      </w:pPr>
      <w:r w:rsidRPr="00BD2ECF">
        <w:t>Description of processes and their relationships (→ Process Network</w:t>
      </w:r>
      <w:r>
        <w:fldChar w:fldCharType="begin"/>
      </w:r>
      <w:r>
        <w:instrText xml:space="preserve"> XE "p</w:instrText>
      </w:r>
      <w:r w:rsidRPr="00D13E13">
        <w:instrText xml:space="preserve">rocess </w:instrText>
      </w:r>
      <w:r>
        <w:instrText>n</w:instrText>
      </w:r>
      <w:r w:rsidRPr="00D13E13">
        <w:instrText>etwork</w:instrText>
      </w:r>
      <w:r>
        <w:instrText xml:space="preserve">" </w:instrText>
      </w:r>
      <w:r>
        <w:fldChar w:fldCharType="end"/>
      </w:r>
      <w:r w:rsidRPr="00BD2ECF">
        <w:t>)</w:t>
      </w:r>
    </w:p>
    <w:p w:rsidR="00B0522A" w:rsidRPr="00BD2ECF" w:rsidRDefault="00B0522A" w:rsidP="00D35525">
      <w:pPr>
        <w:pStyle w:val="BulletItem"/>
      </w:pPr>
      <w:r w:rsidRPr="00BD2ECF">
        <w:t>Identification of the process to be described</w:t>
      </w:r>
    </w:p>
    <w:p w:rsidR="00B0522A" w:rsidRPr="00BD2ECF" w:rsidRDefault="00B0522A" w:rsidP="00D35525">
      <w:pPr>
        <w:pStyle w:val="BulletItem"/>
      </w:pPr>
      <w:r w:rsidRPr="00BD2ECF">
        <w:t>Identification of the subjects involved in the process</w:t>
      </w:r>
    </w:p>
    <w:p w:rsidR="00B0522A" w:rsidRPr="00BD2ECF" w:rsidRDefault="00B0522A" w:rsidP="00D35525">
      <w:pPr>
        <w:pStyle w:val="BulletItem"/>
      </w:pPr>
      <w:r w:rsidRPr="00BD2ECF">
        <w:t>Identification of the message</w:t>
      </w:r>
      <w:r>
        <w:fldChar w:fldCharType="begin"/>
      </w:r>
      <w:r>
        <w:instrText xml:space="preserve"> XE "</w:instrText>
      </w:r>
      <w:r w:rsidRPr="00A70242">
        <w:instrText>message</w:instrText>
      </w:r>
      <w:r>
        <w:instrText xml:space="preserve">" </w:instrText>
      </w:r>
      <w:r>
        <w:fldChar w:fldCharType="end"/>
      </w:r>
      <w:r w:rsidRPr="00BD2ECF">
        <w:t>s exchanged between the subjects</w:t>
      </w:r>
    </w:p>
    <w:p w:rsidR="00B0522A" w:rsidRPr="00BD2ECF" w:rsidRDefault="00B0522A" w:rsidP="00D35525">
      <w:pPr>
        <w:pStyle w:val="BulletItem"/>
      </w:pPr>
      <w:r w:rsidRPr="00BD2ECF">
        <w:t>Descri</w:t>
      </w:r>
      <w:r>
        <w:t>ption</w:t>
      </w:r>
      <w:r w:rsidRPr="00BD2ECF">
        <w:t xml:space="preserve"> </w:t>
      </w:r>
      <w:r>
        <w:t xml:space="preserve">of </w:t>
      </w:r>
      <w:r w:rsidRPr="00BD2ECF">
        <w:t>the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the individual subjects</w:t>
      </w:r>
    </w:p>
    <w:p w:rsidR="00B0522A" w:rsidRPr="00BD2ECF" w:rsidRDefault="00B0522A" w:rsidP="00D35525">
      <w:pPr>
        <w:pStyle w:val="BulletItem"/>
      </w:pPr>
      <w:r w:rsidRPr="00BD2ECF">
        <w:t>Definition of business object</w:t>
      </w:r>
      <w:r>
        <w:fldChar w:fldCharType="begin"/>
      </w:r>
      <w:r>
        <w:instrText xml:space="preserve"> XE "</w:instrText>
      </w:r>
      <w:r w:rsidRPr="005D2A66">
        <w:instrText>business object</w:instrText>
      </w:r>
      <w:r>
        <w:instrText xml:space="preserve">" </w:instrText>
      </w:r>
      <w:r>
        <w:fldChar w:fldCharType="end"/>
      </w:r>
      <w:r w:rsidRPr="00BD2ECF">
        <w:t>s and their use</w:t>
      </w:r>
    </w:p>
    <w:p w:rsidR="00B0522A" w:rsidRPr="00BD2ECF" w:rsidRDefault="00B0522A" w:rsidP="00A607AD">
      <w:r w:rsidRPr="00BD2ECF">
        <w:t xml:space="preserve">These activities need not be carried out </w:t>
      </w:r>
      <w:r>
        <w:t xml:space="preserve">in a </w:t>
      </w:r>
      <w:r w:rsidRPr="00BD2ECF">
        <w:t>strictly sequential</w:t>
      </w:r>
      <w:r>
        <w:t xml:space="preserve"> way</w:t>
      </w:r>
      <w:r w:rsidRPr="00BD2ECF">
        <w:t xml:space="preserve">. It </w:t>
      </w:r>
      <w:r>
        <w:t>can occur</w:t>
      </w:r>
      <w:r w:rsidRPr="00BD2ECF">
        <w:t xml:space="preserve">, e.g., that it is recognized </w:t>
      </w:r>
      <w:r>
        <w:t>during</w:t>
      </w:r>
      <w:r w:rsidRPr="00BD2ECF">
        <w:t xml:space="preserve"> the description of the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subjects that message</w:t>
      </w:r>
      <w:r>
        <w:fldChar w:fldCharType="begin"/>
      </w:r>
      <w:r>
        <w:instrText xml:space="preserve"> XE "</w:instrText>
      </w:r>
      <w:r w:rsidRPr="00A70242">
        <w:instrText>message</w:instrText>
      </w:r>
      <w:r>
        <w:instrText xml:space="preserve">" </w:instrText>
      </w:r>
      <w:r>
        <w:fldChar w:fldCharType="end"/>
      </w:r>
      <w:r w:rsidRPr="00BD2ECF">
        <w:t>s need to be added or removed later on. In this way, the process model</w:t>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rsidRPr="00BD2ECF">
        <w:t xml:space="preserve"> is continuously expanded. Model </w:t>
      </w:r>
      <w:r>
        <w:t>development</w:t>
      </w:r>
      <w:r w:rsidRPr="00BD2ECF">
        <w:t xml:space="preserve"> by construction is </w:t>
      </w:r>
      <w:r>
        <w:t xml:space="preserve">also </w:t>
      </w:r>
      <w:r w:rsidRPr="00BD2ECF">
        <w:t>common to other modeling</w:t>
      </w:r>
      <w:r>
        <w:fldChar w:fldCharType="begin"/>
      </w:r>
      <w:r>
        <w:instrText xml:space="preserve"> XE "</w:instrText>
      </w:r>
      <w:r w:rsidRPr="00A70242">
        <w:instrText>modeling</w:instrText>
      </w:r>
      <w:r>
        <w:instrText xml:space="preserve">" </w:instrText>
      </w:r>
      <w:r>
        <w:fldChar w:fldCharType="end"/>
      </w:r>
      <w:r w:rsidRPr="00BD2ECF">
        <w:t xml:space="preserve"> techniques, such as UML</w:t>
      </w:r>
      <w:r>
        <w:fldChar w:fldCharType="begin"/>
      </w:r>
      <w:r>
        <w:instrText xml:space="preserve"> XE "</w:instrText>
      </w:r>
      <w:r w:rsidRPr="00845C23">
        <w:instrText>UML</w:instrText>
      </w:r>
      <w:proofErr w:type="gramStart"/>
      <w:r>
        <w:instrText xml:space="preserve">" </w:instrText>
      </w:r>
      <w:proofErr w:type="gramEnd"/>
      <w:r>
        <w:fldChar w:fldCharType="end"/>
      </w:r>
      <w:r w:rsidRPr="00BD2ECF">
        <w:t xml:space="preserve">, BPMN, and EPCs. </w:t>
      </w:r>
      <w:r>
        <w:t>With these</w:t>
      </w:r>
      <w:r w:rsidRPr="00BD2ECF">
        <w:t xml:space="preserve"> it is, however, the only possible course of action, while subject orientation</w:t>
      </w:r>
      <w:r>
        <w:fldChar w:fldCharType="begin"/>
      </w:r>
      <w:r>
        <w:instrText xml:space="preserve"> XE "</w:instrText>
      </w:r>
      <w:r w:rsidRPr="00845C23">
        <w:rPr>
          <w:rStyle w:val="hps"/>
          <w:rFonts w:cs="Calibri"/>
        </w:rPr>
        <w:instrText>subject orientation</w:instrText>
      </w:r>
      <w:r>
        <w:instrText xml:space="preserve">" </w:instrText>
      </w:r>
      <w:r>
        <w:fldChar w:fldCharType="end"/>
      </w:r>
      <w:r w:rsidRPr="00BD2ECF">
        <w:t xml:space="preserve"> </w:t>
      </w:r>
      <w:r>
        <w:t>additionally</w:t>
      </w:r>
      <w:r w:rsidRPr="00BD2ECF">
        <w:t xml:space="preserve"> allows → modeling by restriction.</w:t>
      </w:r>
    </w:p>
    <w:p w:rsidR="00B0522A" w:rsidRPr="00BD2ECF" w:rsidRDefault="00B0522A" w:rsidP="00D35525">
      <w:pPr>
        <w:pStyle w:val="heading2"/>
      </w:pPr>
      <w:r w:rsidRPr="00BD2ECF">
        <w:t xml:space="preserve">Modeling by </w:t>
      </w:r>
      <w:r w:rsidRPr="00D35525">
        <w:t>Restriction</w:t>
      </w:r>
    </w:p>
    <w:p w:rsidR="00B0522A" w:rsidRPr="00BD2ECF" w:rsidRDefault="00B0522A" w:rsidP="00A607AD">
      <w:r w:rsidRPr="00BD2ECF">
        <w:t>Starting point</w:t>
      </w:r>
      <w:r>
        <w:t xml:space="preserve"> here</w:t>
      </w:r>
      <w:r w:rsidRPr="00BD2ECF">
        <w:t xml:space="preserve"> is a "world" of subjects that can do everything at first and are able to communicate with all other subjects. Modeling starts with an open model</w:t>
      </w:r>
      <w:r>
        <w:fldChar w:fldCharType="begin"/>
      </w:r>
      <w:r>
        <w:instrText xml:space="preserve"> XE "</w:instrText>
      </w:r>
      <w:r w:rsidRPr="00A70242">
        <w:instrText>model</w:instrText>
      </w:r>
      <w:r>
        <w:instrText xml:space="preserve">" </w:instrText>
      </w:r>
      <w:r>
        <w:fldChar w:fldCharType="end"/>
      </w:r>
      <w:r w:rsidRPr="00BD2ECF">
        <w:t xml:space="preserve"> in which all communication</w:t>
      </w:r>
      <w:r>
        <w:fldChar w:fldCharType="begin"/>
      </w:r>
      <w:r>
        <w:instrText xml:space="preserve"> XE "</w:instrText>
      </w:r>
      <w:r w:rsidRPr="005D2A66">
        <w:instrText>communication</w:instrText>
      </w:r>
      <w:r>
        <w:instrText xml:space="preserve">" </w:instrText>
      </w:r>
      <w:r>
        <w:fldChar w:fldCharType="end"/>
      </w:r>
      <w:r w:rsidRPr="00BD2ECF">
        <w:t xml:space="preserve"> links between </w:t>
      </w:r>
      <w:r>
        <w:t>subjects</w:t>
      </w:r>
      <w:r w:rsidRPr="00BD2ECF">
        <w:t xml:space="preserve"> are possible. The starting point for modeling</w:t>
      </w:r>
      <w:r>
        <w:fldChar w:fldCharType="begin"/>
      </w:r>
      <w:r>
        <w:instrText xml:space="preserve"> XE "</w:instrText>
      </w:r>
      <w:r w:rsidRPr="00A70242">
        <w:instrText>modeling</w:instrText>
      </w:r>
      <w:r>
        <w:instrText xml:space="preserve">" </w:instrText>
      </w:r>
      <w:r>
        <w:fldChar w:fldCharType="end"/>
      </w:r>
      <w:r w:rsidRPr="00BD2ECF">
        <w:t xml:space="preserve"> by restriction corresponds to a picture in which everybody using modern communications technology can exchange any information with any partner at any place anytime. In S-BPM, the world before modeling by reduction is a "universal process</w:t>
      </w:r>
      <w:r>
        <w:fldChar w:fldCharType="begin"/>
      </w:r>
      <w:r>
        <w:instrText xml:space="preserve"> XE "</w:instrText>
      </w:r>
      <w:r w:rsidRPr="00845C23">
        <w:instrText>universal process</w:instrText>
      </w:r>
      <w:r>
        <w:instrText xml:space="preserve">" </w:instrText>
      </w:r>
      <w:r>
        <w:fldChar w:fldCharType="end"/>
      </w:r>
      <w:r w:rsidRPr="00BD2ECF">
        <w:t xml:space="preserve">", where everyone communicates with everyone. This process </w:t>
      </w:r>
      <w:r>
        <w:t>is restricted</w:t>
      </w:r>
      <w:r w:rsidRPr="00BD2ECF">
        <w:t xml:space="preserve"> more and more in its possible sequences until the desired process is present. This is done by gradually omitting those components which are </w:t>
      </w:r>
      <w:r>
        <w:t>not</w:t>
      </w:r>
      <w:r w:rsidRPr="00BD2ECF">
        <w:t xml:space="preserve"> </w:t>
      </w:r>
      <w:r>
        <w:t>needed for</w:t>
      </w:r>
      <w:r w:rsidRPr="00BD2ECF">
        <w:t xml:space="preserve"> accomplishing the task</w:t>
      </w:r>
      <w:r>
        <w:fldChar w:fldCharType="begin"/>
      </w:r>
      <w:r>
        <w:instrText xml:space="preserve"> XE "</w:instrText>
      </w:r>
      <w:r w:rsidRPr="00845C23">
        <w:instrText>task</w:instrText>
      </w:r>
      <w:proofErr w:type="gramStart"/>
      <w:r>
        <w:instrText xml:space="preserve">" </w:instrText>
      </w:r>
      <w:proofErr w:type="gramEnd"/>
      <w:r>
        <w:fldChar w:fldCharType="end"/>
      </w:r>
      <w:r w:rsidRPr="00BD2ECF">
        <w:t>. The method of reduction is possible only with subject orientation</w:t>
      </w:r>
      <w:r>
        <w:fldChar w:fldCharType="begin"/>
      </w:r>
      <w:r>
        <w:instrText xml:space="preserve"> XE "</w:instrText>
      </w:r>
      <w:r w:rsidRPr="00845C23">
        <w:rPr>
          <w:rStyle w:val="hps"/>
          <w:rFonts w:cs="Calibri"/>
        </w:rPr>
        <w:instrText>subject orientation</w:instrText>
      </w:r>
      <w:proofErr w:type="gramStart"/>
      <w:r>
        <w:instrText xml:space="preserve">" </w:instrText>
      </w:r>
      <w:proofErr w:type="gramEnd"/>
      <w:r>
        <w:fldChar w:fldCharType="end"/>
      </w:r>
      <w:r w:rsidRPr="00BD2ECF">
        <w:t>.</w:t>
      </w:r>
    </w:p>
    <w:p w:rsidR="00B0522A" w:rsidRPr="00BD2ECF" w:rsidRDefault="00B0522A" w:rsidP="00D35525">
      <w:pPr>
        <w:pStyle w:val="heading2"/>
      </w:pPr>
      <w:r w:rsidRPr="00BD2ECF">
        <w:t xml:space="preserve">Modeling </w:t>
      </w:r>
      <w:r w:rsidRPr="00D35525">
        <w:t>Convention</w:t>
      </w:r>
      <w:r>
        <w:fldChar w:fldCharType="begin"/>
      </w:r>
      <w:r>
        <w:instrText xml:space="preserve"> XE "m</w:instrText>
      </w:r>
      <w:r w:rsidRPr="00A70242">
        <w:instrText xml:space="preserve">odeling </w:instrText>
      </w:r>
      <w:r>
        <w:instrText>c</w:instrText>
      </w:r>
      <w:r w:rsidRPr="00A70242">
        <w:instrText>onvention</w:instrText>
      </w:r>
      <w:r>
        <w:instrText xml:space="preserve">s" </w:instrText>
      </w:r>
      <w:r>
        <w:fldChar w:fldCharType="end"/>
      </w:r>
    </w:p>
    <w:p w:rsidR="00B0522A" w:rsidRPr="00BD2ECF" w:rsidRDefault="00B0522A" w:rsidP="00A607AD">
      <w:r w:rsidRPr="00BD2ECF">
        <w:t>With the help of modeling</w:t>
      </w:r>
      <w:r>
        <w:fldChar w:fldCharType="begin"/>
      </w:r>
      <w:r>
        <w:instrText xml:space="preserve"> XE "</w:instrText>
      </w:r>
      <w:r w:rsidRPr="00A70242">
        <w:instrText>modeling</w:instrText>
      </w:r>
      <w:r>
        <w:instrText xml:space="preserve">" </w:instrText>
      </w:r>
      <w:r>
        <w:fldChar w:fldCharType="end"/>
      </w:r>
      <w:r w:rsidRPr="00BD2ECF">
        <w:t xml:space="preserve"> conventions</w:t>
      </w:r>
      <w:r>
        <w:fldChar w:fldCharType="begin"/>
      </w:r>
      <w:r>
        <w:instrText xml:space="preserve"> XE "</w:instrText>
      </w:r>
      <w:r w:rsidRPr="00A70242">
        <w:instrText>modeling conventions</w:instrText>
      </w:r>
      <w:r>
        <w:instrText xml:space="preserve">" </w:instrText>
      </w:r>
      <w:r>
        <w:fldChar w:fldCharType="end"/>
      </w:r>
      <w:r w:rsidRPr="00BD2ECF">
        <w:t>, the diagram types, elements, attributes to be detailed, the graphic layout, etc.</w:t>
      </w:r>
      <w:r>
        <w:t>,</w:t>
      </w:r>
      <w:r w:rsidRPr="00BD2ECF">
        <w:t xml:space="preserve"> to be used for modeling in an organization</w:t>
      </w:r>
      <w:r>
        <w:fldChar w:fldCharType="begin"/>
      </w:r>
      <w:r>
        <w:instrText xml:space="preserve"> XE "</w:instrText>
      </w:r>
      <w:r w:rsidRPr="00D13E13">
        <w:instrText>organization</w:instrText>
      </w:r>
      <w:r>
        <w:instrText xml:space="preserve">" </w:instrText>
      </w:r>
      <w:r>
        <w:fldChar w:fldCharType="end"/>
      </w:r>
      <w:r w:rsidRPr="00BD2ECF">
        <w:t xml:space="preserve"> or a project</w:t>
      </w:r>
      <w:r>
        <w:t xml:space="preserve">, </w:t>
      </w:r>
      <w:r w:rsidRPr="00BD2ECF">
        <w:t xml:space="preserve">are defined. This ensures that even different modelers create uniform models that are suitable for </w:t>
      </w:r>
      <w:r>
        <w:t xml:space="preserve">each specific </w:t>
      </w:r>
      <w:r w:rsidRPr="00BD2ECF">
        <w:t>modeling purpose.</w:t>
      </w:r>
    </w:p>
    <w:p w:rsidR="00B0522A" w:rsidRPr="00BD2ECF" w:rsidRDefault="00B0522A" w:rsidP="00D35525">
      <w:pPr>
        <w:pStyle w:val="heading2"/>
      </w:pPr>
      <w:r w:rsidRPr="00D35525">
        <w:t>Monitoring</w:t>
      </w:r>
      <w:r>
        <w:fldChar w:fldCharType="begin"/>
      </w:r>
      <w:r>
        <w:instrText xml:space="preserve"> XE "m</w:instrText>
      </w:r>
      <w:r w:rsidRPr="00A70242">
        <w:instrText>onitoring</w:instrText>
      </w:r>
      <w:r>
        <w:instrText xml:space="preserve">" </w:instrText>
      </w:r>
      <w:r>
        <w:fldChar w:fldCharType="end"/>
      </w:r>
    </w:p>
    <w:p w:rsidR="00B0522A" w:rsidRPr="00BD2ECF" w:rsidRDefault="00B0522A" w:rsidP="00A607AD">
      <w:r w:rsidRPr="00BD2ECF">
        <w:t xml:space="preserve">The collection and compilation of </w:t>
      </w:r>
      <w:r>
        <w:t xml:space="preserve">data from </w:t>
      </w:r>
      <w:r w:rsidRPr="00BD2ECF">
        <w:t>running processes to support decision making in case of deviation from a predefined target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is the subject of monitoring</w:t>
      </w:r>
      <w:r>
        <w:fldChar w:fldCharType="begin"/>
      </w:r>
      <w:r>
        <w:instrText xml:space="preserve"> XE "</w:instrText>
      </w:r>
      <w:r w:rsidRPr="00A70242">
        <w:instrText>monitoring</w:instrText>
      </w:r>
      <w:proofErr w:type="gramStart"/>
      <w:r>
        <w:instrText xml:space="preserve">" </w:instrText>
      </w:r>
      <w:proofErr w:type="gramEnd"/>
      <w:r>
        <w:fldChar w:fldCharType="end"/>
      </w:r>
      <w:r w:rsidRPr="00BD2ECF">
        <w:t>. A permanent, real-time monitoring of process efficiency</w:t>
      </w:r>
      <w:r>
        <w:fldChar w:fldCharType="begin"/>
      </w:r>
      <w:r>
        <w:instrText xml:space="preserve"> XE "</w:instrText>
      </w:r>
      <w:r w:rsidRPr="00D13E13">
        <w:instrText>process efficiency</w:instrText>
      </w:r>
      <w:r>
        <w:instrText xml:space="preserve">" </w:instrText>
      </w:r>
      <w:r>
        <w:fldChar w:fldCharType="end"/>
      </w:r>
      <w:r>
        <w:fldChar w:fldCharType="begin"/>
      </w:r>
      <w:r>
        <w:instrText xml:space="preserve"> XE "</w:instrText>
      </w:r>
      <w:r w:rsidRPr="00E00428">
        <w:instrText>efficiency</w:instrText>
      </w:r>
      <w:r>
        <w:instrText xml:space="preserve">" </w:instrText>
      </w:r>
      <w:r>
        <w:fldChar w:fldCharType="end"/>
      </w:r>
      <w:r w:rsidRPr="00BD2ECF">
        <w:t xml:space="preserve"> in the key dimensions of quality, time, and cost may </w:t>
      </w:r>
      <w:r>
        <w:t>counteract</w:t>
      </w:r>
      <w:r w:rsidRPr="00BD2ECF">
        <w:t xml:space="preserve"> such developments and also often allow identifying opportunities for improvement. Usually, IT system</w:t>
      </w:r>
      <w:r>
        <w:fldChar w:fldCharType="begin"/>
      </w:r>
      <w:r>
        <w:instrText xml:space="preserve"> XE "</w:instrText>
      </w:r>
      <w:r w:rsidRPr="00845C23">
        <w:instrText>IT system</w:instrText>
      </w:r>
      <w:r>
        <w:instrText xml:space="preserve">" </w:instrText>
      </w:r>
      <w:r>
        <w:fldChar w:fldCharType="end"/>
      </w:r>
      <w:r>
        <w:fldChar w:fldCharType="begin"/>
      </w:r>
      <w:r>
        <w:instrText xml:space="preserve"> XE "</w:instrText>
      </w:r>
      <w:r w:rsidRPr="00845C23">
        <w:instrText>system</w:instrText>
      </w:r>
      <w:r>
        <w:instrText xml:space="preserve">" </w:instrText>
      </w:r>
      <w:r>
        <w:fldChar w:fldCharType="end"/>
      </w:r>
      <w:r w:rsidRPr="00BD2ECF">
        <w:t xml:space="preserve">s with appropriate functionality record values ​​for suitable key </w:t>
      </w:r>
      <w:r>
        <w:t xml:space="preserve">performance </w:t>
      </w:r>
      <w:r w:rsidRPr="00BD2ECF">
        <w:t xml:space="preserve">indicators, compare them with predetermined target values, report deviations outside of tolerance limits, and </w:t>
      </w:r>
      <w:r>
        <w:t xml:space="preserve">so </w:t>
      </w:r>
      <w:r w:rsidRPr="00BD2ECF">
        <w:t>provide the basis for an analysis</w:t>
      </w:r>
      <w:r>
        <w:fldChar w:fldCharType="begin"/>
      </w:r>
      <w:r>
        <w:instrText xml:space="preserve"> XE "</w:instrText>
      </w:r>
      <w:r w:rsidRPr="00E00428">
        <w:instrText>analysis</w:instrText>
      </w:r>
      <w:r>
        <w:instrText xml:space="preserve">" </w:instrText>
      </w:r>
      <w:r>
        <w:fldChar w:fldCharType="end"/>
      </w:r>
      <w:r w:rsidRPr="00BD2ECF">
        <w:t xml:space="preserve"> of root causes and subsequent actions. Addressees of the recorded data and exception report</w:t>
      </w:r>
      <w:r>
        <w:fldChar w:fldCharType="begin"/>
      </w:r>
      <w:r>
        <w:instrText xml:space="preserve"> XE "</w:instrText>
      </w:r>
      <w:r w:rsidRPr="00E00428">
        <w:instrText>exception report</w:instrText>
      </w:r>
      <w:r>
        <w:instrText xml:space="preserve">" </w:instrText>
      </w:r>
      <w:r>
        <w:fldChar w:fldCharType="end"/>
      </w:r>
      <w:r w:rsidRPr="00BD2ECF">
        <w:t>s are initially the work performers as → Actor</w:t>
      </w:r>
      <w:r>
        <w:fldChar w:fldCharType="begin"/>
      </w:r>
      <w:r>
        <w:instrText xml:space="preserve"> XE "a</w:instrText>
      </w:r>
      <w:r w:rsidRPr="00E00428">
        <w:instrText>ctor</w:instrText>
      </w:r>
      <w:r>
        <w:instrText xml:space="preserve">" </w:instrText>
      </w:r>
      <w:r>
        <w:fldChar w:fldCharType="end"/>
      </w:r>
      <w:r w:rsidRPr="00BD2ECF">
        <w:t>s, and the → process owner</w:t>
      </w:r>
      <w:r>
        <w:fldChar w:fldCharType="begin"/>
      </w:r>
      <w:r>
        <w:instrText xml:space="preserve"> XE "</w:instrText>
      </w:r>
      <w:r w:rsidRPr="00D13E13">
        <w:instrText>process owner</w:instrText>
      </w:r>
      <w:r>
        <w:instrText xml:space="preserve">" </w:instrText>
      </w:r>
      <w:r>
        <w:fldChar w:fldCharType="end"/>
      </w:r>
      <w:r w:rsidRPr="00BD2ECF">
        <w:t xml:space="preserve"> as → Governor</w:t>
      </w:r>
      <w:r>
        <w:fldChar w:fldCharType="begin"/>
      </w:r>
      <w:r>
        <w:instrText xml:space="preserve"> XE "g</w:instrText>
      </w:r>
      <w:r w:rsidRPr="005D2A66">
        <w:instrText>overnor</w:instrText>
      </w:r>
      <w:r>
        <w:instrText xml:space="preserve">" </w:instrText>
      </w:r>
      <w:r>
        <w:fldChar w:fldCharType="end"/>
      </w:r>
      <w:r w:rsidRPr="00BD2ECF">
        <w:t xml:space="preserve"> who interpret the results and take appropriate action. </w:t>
      </w:r>
      <w:r>
        <w:t>Process monitoring, which</w:t>
      </w:r>
      <w:r w:rsidRPr="00BD2ECF">
        <w:t xml:space="preserve"> is also referred to as Process Performance Measurement</w:t>
      </w:r>
      <w:r>
        <w:fldChar w:fldCharType="begin"/>
      </w:r>
      <w:r>
        <w:instrText xml:space="preserve"> XE "</w:instrText>
      </w:r>
      <w:r w:rsidRPr="00D13E13">
        <w:instrText>Process Performance Measurement</w:instrText>
      </w:r>
      <w:r>
        <w:instrText xml:space="preserve">" </w:instrText>
      </w:r>
      <w:r>
        <w:fldChar w:fldCharType="end"/>
      </w:r>
      <w:r w:rsidRPr="00BD2ECF">
        <w:t xml:space="preserve"> or operational process control, represents the logically last→ bundle of activities of the open S-BPM development cycle. Since a value recorded in the </w:t>
      </w:r>
      <w:r>
        <w:t>course of ongoing</w:t>
      </w:r>
      <w:r w:rsidRPr="00BD2ECF">
        <w:t xml:space="preserve"> operation</w:t>
      </w:r>
      <w:r>
        <w:t>s</w:t>
      </w:r>
      <w:r>
        <w:fldChar w:fldCharType="begin"/>
      </w:r>
      <w:r>
        <w:instrText xml:space="preserve"> XE "</w:instrText>
      </w:r>
      <w:r w:rsidRPr="00A70242">
        <w:instrText>operation</w:instrText>
      </w:r>
      <w:r>
        <w:instrText xml:space="preserve">" </w:instrText>
      </w:r>
      <w:r>
        <w:fldChar w:fldCharType="end"/>
      </w:r>
      <w:r w:rsidRPr="00BD2ECF">
        <w:t xml:space="preserve"> is </w:t>
      </w:r>
      <w:r>
        <w:t xml:space="preserve">usually </w:t>
      </w:r>
      <w:r w:rsidRPr="00BD2ECF">
        <w:t>interpreted</w:t>
      </w:r>
      <w:r>
        <w:t xml:space="preserve"> spontaneously</w:t>
      </w:r>
      <w:r w:rsidRPr="00BD2ECF">
        <w:t xml:space="preserve"> by the addressee, monitoring is linked </w:t>
      </w:r>
      <w:r>
        <w:t xml:space="preserve">very </w:t>
      </w:r>
      <w:r w:rsidRPr="00BD2ECF">
        <w:t>closely to the activity bundle</w:t>
      </w:r>
      <w:r>
        <w:fldChar w:fldCharType="begin"/>
      </w:r>
      <w:r>
        <w:instrText xml:space="preserve"> XE "</w:instrText>
      </w:r>
      <w:r w:rsidRPr="008B582A">
        <w:rPr>
          <w:lang w:eastAsia="de-AT"/>
        </w:rPr>
        <w:instrText>activity bundle</w:instrText>
      </w:r>
      <w:r>
        <w:instrText xml:space="preserve">" </w:instrText>
      </w:r>
      <w:r>
        <w:fldChar w:fldCharType="end"/>
      </w:r>
      <w:r w:rsidRPr="00BD2ECF">
        <w:t xml:space="preserve"> of → analysis. It is an essential part of Process Performance Management (PPM</w:t>
      </w:r>
      <w:r>
        <w:fldChar w:fldCharType="begin"/>
      </w:r>
      <w:r>
        <w:instrText xml:space="preserve"> XE "</w:instrText>
      </w:r>
      <w:r w:rsidRPr="00D13E13">
        <w:instrText>PPM</w:instrText>
      </w:r>
      <w:r>
        <w:instrText xml:space="preserve">" </w:instrText>
      </w:r>
      <w:r>
        <w:fldChar w:fldCharType="end"/>
      </w:r>
      <w:r w:rsidRPr="00BD2ECF">
        <w:t>)</w:t>
      </w:r>
      <w:r>
        <w:fldChar w:fldCharType="begin"/>
      </w:r>
      <w:r>
        <w:instrText xml:space="preserve"> XE "</w:instrText>
      </w:r>
      <w:r w:rsidRPr="00D13E13">
        <w:instrText>Process Performance Management (PPM)</w:instrText>
      </w:r>
      <w:r>
        <w:instrText xml:space="preserve">" </w:instrText>
      </w:r>
      <w:r>
        <w:fldChar w:fldCharType="end"/>
      </w:r>
      <w:r w:rsidRPr="00BD2ECF">
        <w:t>, which deals with the planning, measurement</w:t>
      </w:r>
      <w:r>
        <w:fldChar w:fldCharType="begin"/>
      </w:r>
      <w:r>
        <w:instrText xml:space="preserve"> XE "</w:instrText>
      </w:r>
      <w:r w:rsidRPr="00A70242">
        <w:rPr>
          <w:rFonts w:cs="Calibri"/>
        </w:rPr>
        <w:instrText>measurement</w:instrText>
      </w:r>
      <w:r>
        <w:instrText xml:space="preserve">" </w:instrText>
      </w:r>
      <w:r>
        <w:fldChar w:fldCharType="end"/>
      </w:r>
      <w:r w:rsidRPr="00BD2ECF">
        <w:t>, evaluation</w:t>
      </w:r>
      <w:r>
        <w:fldChar w:fldCharType="begin"/>
      </w:r>
      <w:r>
        <w:instrText xml:space="preserve"> XE "</w:instrText>
      </w:r>
      <w:r w:rsidRPr="00E00428">
        <w:instrText>evaluation</w:instrText>
      </w:r>
      <w:r>
        <w:instrText xml:space="preserve">" </w:instrText>
      </w:r>
      <w:r>
        <w:fldChar w:fldCharType="end"/>
      </w:r>
      <w:r w:rsidRPr="00BD2ECF">
        <w:t>, and control of business process</w:t>
      </w:r>
      <w:r>
        <w:fldChar w:fldCharType="begin"/>
      </w:r>
      <w:r>
        <w:instrText xml:space="preserve"> XE "</w:instrText>
      </w:r>
      <w:r w:rsidRPr="005D2A66">
        <w:instrText>business process</w:instrText>
      </w:r>
      <w:r>
        <w:instrText xml:space="preserve">" </w:instrText>
      </w:r>
      <w:r>
        <w:fldChar w:fldCharType="end"/>
      </w:r>
      <w:r w:rsidRPr="00BD2ECF">
        <w:t>es. PPM in turn is part of a company-wide Corporate Performance Management</w:t>
      </w:r>
      <w:r>
        <w:fldChar w:fldCharType="begin"/>
      </w:r>
      <w:r>
        <w:instrText xml:space="preserve"> XE "</w:instrText>
      </w:r>
      <w:r w:rsidRPr="00E00428">
        <w:instrText>Corporate Performance Management</w:instrText>
      </w:r>
      <w:r>
        <w:instrText xml:space="preserve">" </w:instrText>
      </w:r>
      <w:r>
        <w:fldChar w:fldCharType="end"/>
      </w:r>
      <w:r w:rsidRPr="00BD2ECF">
        <w:t xml:space="preserve"> (CPM) referring to the overall business performance.</w:t>
      </w:r>
    </w:p>
    <w:p w:rsidR="00B0522A" w:rsidRPr="00BD2ECF" w:rsidRDefault="00B0522A" w:rsidP="00D35525">
      <w:pPr>
        <w:pStyle w:val="heading2"/>
      </w:pPr>
      <w:r w:rsidRPr="00BD2ECF">
        <w:t>Multi-</w:t>
      </w:r>
      <w:r w:rsidRPr="00D35525">
        <w:t>Process</w:t>
      </w:r>
      <w:r>
        <w:fldChar w:fldCharType="begin"/>
      </w:r>
      <w:r>
        <w:instrText xml:space="preserve"> XE "m</w:instrText>
      </w:r>
      <w:r w:rsidRPr="00A70242">
        <w:instrText>ulti-</w:instrText>
      </w:r>
      <w:r>
        <w:instrText>p</w:instrText>
      </w:r>
      <w:r w:rsidRPr="00A70242">
        <w:instrText>rocess</w:instrText>
      </w:r>
      <w:r>
        <w:instrText xml:space="preserve">" </w:instrText>
      </w:r>
      <w:r>
        <w:fldChar w:fldCharType="end"/>
      </w:r>
    </w:p>
    <w:p w:rsidR="00B0522A" w:rsidRPr="00BD2ECF" w:rsidRDefault="00B0522A" w:rsidP="00A607AD">
      <w:r w:rsidRPr="00BD2ECF">
        <w:t>A multi-process</w:t>
      </w:r>
      <w:r>
        <w:fldChar w:fldCharType="begin"/>
      </w:r>
      <w:r>
        <w:instrText xml:space="preserve"> XE "</w:instrText>
      </w:r>
      <w:r w:rsidRPr="00A70242">
        <w:instrText>multi-process</w:instrText>
      </w:r>
      <w:r>
        <w:instrText xml:space="preserve">" </w:instrText>
      </w:r>
      <w:r>
        <w:fldChar w:fldCharType="end"/>
      </w:r>
      <w:r w:rsidRPr="00BD2ECF">
        <w:t xml:space="preserve"> is a set of similar processes that run independently. The actual number of independent sub-processes </w:t>
      </w:r>
      <w:r>
        <w:t>is only</w:t>
      </w:r>
      <w:r w:rsidRPr="00BD2ECF">
        <w:t xml:space="preserve"> determined at runtime.</w:t>
      </w:r>
    </w:p>
    <w:p w:rsidR="00B0522A" w:rsidRPr="00BD2ECF" w:rsidRDefault="00B0522A" w:rsidP="00D35525">
      <w:pPr>
        <w:pStyle w:val="heading2"/>
      </w:pPr>
      <w:r w:rsidRPr="00BD2ECF">
        <w:t xml:space="preserve">Natural </w:t>
      </w:r>
      <w:r w:rsidRPr="00D35525">
        <w:t>Language</w:t>
      </w:r>
      <w:r>
        <w:fldChar w:fldCharType="begin"/>
      </w:r>
      <w:r>
        <w:instrText xml:space="preserve"> XE "l</w:instrText>
      </w:r>
      <w:r w:rsidRPr="00E00428">
        <w:instrText>anguage</w:instrText>
      </w:r>
      <w:r>
        <w:instrText xml:space="preserve">" </w:instrText>
      </w:r>
      <w:r>
        <w:fldChar w:fldCharType="end"/>
      </w:r>
    </w:p>
    <w:p w:rsidR="00B0522A" w:rsidRPr="00BD2ECF" w:rsidRDefault="00B0522A" w:rsidP="00A607AD">
      <w:r w:rsidRPr="00BD2ECF">
        <w:t>Natural language</w:t>
      </w:r>
      <w:r>
        <w:fldChar w:fldCharType="begin"/>
      </w:r>
      <w:r>
        <w:instrText xml:space="preserve"> XE "</w:instrText>
      </w:r>
      <w:r w:rsidRPr="00E00428">
        <w:instrText>language</w:instrText>
      </w:r>
      <w:r>
        <w:instrText xml:space="preserve">" </w:instrText>
      </w:r>
      <w:r>
        <w:fldChar w:fldCharType="end"/>
      </w:r>
      <w:r w:rsidRPr="00BD2ECF">
        <w:t>s ​​</w:t>
      </w:r>
      <w:proofErr w:type="gramStart"/>
      <w:r w:rsidRPr="00BD2ECF">
        <w:t>are</w:t>
      </w:r>
      <w:proofErr w:type="gramEnd"/>
      <w:r w:rsidRPr="00BD2ECF">
        <w:t xml:space="preserve"> used for communication</w:t>
      </w:r>
      <w:r>
        <w:fldChar w:fldCharType="begin"/>
      </w:r>
      <w:r>
        <w:instrText xml:space="preserve"> XE "</w:instrText>
      </w:r>
      <w:r w:rsidRPr="005D2A66">
        <w:instrText>communication</w:instrText>
      </w:r>
      <w:r>
        <w:instrText xml:space="preserve">" </w:instrText>
      </w:r>
      <w:r>
        <w:fldChar w:fldCharType="end"/>
      </w:r>
      <w:r w:rsidRPr="00BD2ECF">
        <w:t xml:space="preserve"> between people. Natural languages ​​have three major semantic</w:t>
      </w:r>
      <w:r>
        <w:fldChar w:fldCharType="begin"/>
      </w:r>
      <w:r>
        <w:instrText xml:space="preserve"> XE "</w:instrText>
      </w:r>
      <w:r w:rsidRPr="00146695">
        <w:rPr>
          <w:rFonts w:cs="Calibri"/>
          <w:lang w:eastAsia="de-AT"/>
        </w:rPr>
        <w:instrText>semantic</w:instrText>
      </w:r>
      <w:r>
        <w:instrText xml:space="preserve">" </w:instrText>
      </w:r>
      <w:r>
        <w:fldChar w:fldCharType="end"/>
      </w:r>
      <w:r w:rsidRPr="00BD2ECF">
        <w:t xml:space="preserve"> components. These are the subject of an action as a starting point, the predicate</w:t>
      </w:r>
      <w:r>
        <w:fldChar w:fldCharType="begin"/>
      </w:r>
      <w:r>
        <w:instrText xml:space="preserve"> XE "</w:instrText>
      </w:r>
      <w:r w:rsidRPr="00D13E13">
        <w:instrText>predicate</w:instrText>
      </w:r>
      <w:r>
        <w:instrText xml:space="preserve">" </w:instrText>
      </w:r>
      <w:r>
        <w:fldChar w:fldCharType="end"/>
      </w:r>
      <w:r w:rsidRPr="00BD2ECF">
        <w:t xml:space="preserve"> as the performed action, and the object</w:t>
      </w:r>
      <w:r>
        <w:fldChar w:fldCharType="begin"/>
      </w:r>
      <w:r>
        <w:instrText xml:space="preserve"> XE "</w:instrText>
      </w:r>
      <w:r w:rsidRPr="00A70242">
        <w:instrText>object</w:instrText>
      </w:r>
      <w:r>
        <w:instrText xml:space="preserve">" </w:instrText>
      </w:r>
      <w:r>
        <w:fldChar w:fldCharType="end"/>
      </w:r>
      <w:r w:rsidRPr="00BD2ECF">
        <w:t xml:space="preserve"> as the target of the action. These three elements define a complete sentence using the proper standard sentence semantic</w:t>
      </w:r>
      <w:r>
        <w:fldChar w:fldCharType="begin"/>
      </w:r>
      <w:r>
        <w:instrText xml:space="preserve"> XE "</w:instrText>
      </w:r>
      <w:r w:rsidRPr="00146695">
        <w:instrText>standard sentence semantic</w:instrText>
      </w:r>
      <w:r>
        <w:instrText xml:space="preserve">" </w:instrText>
      </w:r>
      <w:r>
        <w:fldChar w:fldCharType="end"/>
      </w:r>
      <w:r w:rsidRPr="00BD2ECF">
        <w:t xml:space="preserve">s. </w:t>
      </w:r>
      <w:r>
        <w:t>This</w:t>
      </w:r>
      <w:r w:rsidRPr="00BD2ECF">
        <w:t xml:space="preserve"> facilitates </w:t>
      </w:r>
      <w:r>
        <w:t>the description of</w:t>
      </w:r>
      <w:r w:rsidRPr="00BD2ECF">
        <w:t xml:space="preserve"> → business process</w:t>
      </w:r>
      <w:r>
        <w:fldChar w:fldCharType="begin"/>
      </w:r>
      <w:r>
        <w:instrText xml:space="preserve"> XE "</w:instrText>
      </w:r>
      <w:r w:rsidRPr="005D2A66">
        <w:instrText>business process</w:instrText>
      </w:r>
      <w:r>
        <w:instrText xml:space="preserve">" </w:instrText>
      </w:r>
      <w:r>
        <w:fldChar w:fldCharType="end"/>
      </w:r>
      <w:r w:rsidRPr="00BD2ECF">
        <w:t xml:space="preserve">es: In processes, there </w:t>
      </w:r>
      <w:proofErr w:type="gramStart"/>
      <w:r w:rsidRPr="00BD2ECF">
        <w:t>are</w:t>
      </w:r>
      <w:proofErr w:type="gramEnd"/>
      <w:r w:rsidRPr="00BD2ECF">
        <w:t xml:space="preserve"> also actor</w:t>
      </w:r>
      <w:r>
        <w:fldChar w:fldCharType="begin"/>
      </w:r>
      <w:r>
        <w:instrText xml:space="preserve"> XE "</w:instrText>
      </w:r>
      <w:r w:rsidRPr="00E00428">
        <w:instrText>actor</w:instrText>
      </w:r>
      <w:r>
        <w:instrText xml:space="preserve">" </w:instrText>
      </w:r>
      <w:r>
        <w:fldChar w:fldCharType="end"/>
      </w:r>
      <w:r w:rsidRPr="00BD2ECF">
        <w:t>s who perform actions on certain objects.</w:t>
      </w:r>
    </w:p>
    <w:p w:rsidR="00B0522A" w:rsidRPr="00BD2ECF" w:rsidRDefault="00B0522A" w:rsidP="00D35525">
      <w:pPr>
        <w:pStyle w:val="heading2"/>
      </w:pPr>
      <w:r w:rsidRPr="00D35525">
        <w:t>Normalization</w:t>
      </w:r>
      <w:r>
        <w:fldChar w:fldCharType="begin"/>
      </w:r>
      <w:r>
        <w:instrText xml:space="preserve"> XE "n</w:instrText>
      </w:r>
      <w:r w:rsidRPr="00A70242">
        <w:instrText>ormalization</w:instrText>
      </w:r>
      <w:r>
        <w:instrText xml:space="preserve">" </w:instrText>
      </w:r>
      <w:r>
        <w:fldChar w:fldCharType="end"/>
      </w:r>
    </w:p>
    <w:p w:rsidR="00B0522A" w:rsidRPr="00BD2ECF" w:rsidRDefault="00B0522A" w:rsidP="00A607AD">
      <w:r w:rsidRPr="00BD2ECF">
        <w:t xml:space="preserve">Normalization </w:t>
      </w:r>
      <w:r>
        <w:t xml:space="preserve">determines, </w:t>
      </w:r>
      <w:r w:rsidRPr="00BD2ECF">
        <w:t>on the one hand</w:t>
      </w:r>
      <w:r>
        <w:t>,</w:t>
      </w:r>
      <w:r w:rsidRPr="00BD2ECF">
        <w:t xml:space="preserve"> the coarsest grain description of a process, and on the other hand, the minimum granularity</w:t>
      </w:r>
      <w:r>
        <w:fldChar w:fldCharType="begin"/>
      </w:r>
      <w:r>
        <w:instrText xml:space="preserve"> XE "</w:instrText>
      </w:r>
      <w:r w:rsidRPr="00E00428">
        <w:rPr>
          <w:rFonts w:cs="Calibri"/>
          <w:lang w:eastAsia="de-AT"/>
        </w:rPr>
        <w:instrText>granularity</w:instrText>
      </w:r>
      <w:r>
        <w:instrText xml:space="preserve">" </w:instrText>
      </w:r>
      <w:r>
        <w:fldChar w:fldCharType="end"/>
      </w:r>
      <w:r w:rsidRPr="00BD2ECF">
        <w:t xml:space="preserve"> for process descriptions. The normalization</w:t>
      </w:r>
      <w:r>
        <w:fldChar w:fldCharType="begin"/>
      </w:r>
      <w:r>
        <w:instrText xml:space="preserve"> XE "</w:instrText>
      </w:r>
      <w:r w:rsidRPr="00A70242">
        <w:rPr>
          <w:rFonts w:cs="Calibri"/>
          <w:lang w:eastAsia="de-AT"/>
        </w:rPr>
        <w:instrText>normalization</w:instrText>
      </w:r>
      <w:r>
        <w:instrText xml:space="preserve">" </w:instrText>
      </w:r>
      <w:r>
        <w:fldChar w:fldCharType="end"/>
      </w:r>
      <w:r w:rsidRPr="00BD2ECF">
        <w:t xml:space="preserve"> of → subject behavior</w:t>
      </w:r>
      <w:r>
        <w:fldChar w:fldCharType="begin"/>
      </w:r>
      <w:r>
        <w:instrText xml:space="preserve"> XE "</w:instrText>
      </w:r>
      <w:r w:rsidRPr="00845C23">
        <w:instrText>subject behavior</w:instrText>
      </w:r>
      <w:r>
        <w:instrText xml:space="preserve">" </w:instrText>
      </w:r>
      <w:r>
        <w:fldChar w:fldCharType="end"/>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is also needed to determine the observable external behavior of a process.</w:t>
      </w:r>
    </w:p>
    <w:p w:rsidR="00B0522A" w:rsidRPr="00BD2ECF" w:rsidRDefault="00B0522A" w:rsidP="00EC08E1">
      <w:pPr>
        <w:pStyle w:val="heading2"/>
      </w:pPr>
      <w:r w:rsidRPr="00BD2ECF">
        <w:t xml:space="preserve">Organizational </w:t>
      </w:r>
      <w:r w:rsidRPr="00EC08E1">
        <w:t>Structure</w:t>
      </w:r>
      <w:r>
        <w:fldChar w:fldCharType="begin"/>
      </w:r>
      <w:r>
        <w:instrText xml:space="preserve"> XE "o</w:instrText>
      </w:r>
      <w:r w:rsidRPr="00D13E13">
        <w:instrText xml:space="preserve">rganizational </w:instrText>
      </w:r>
      <w:r>
        <w:instrText>s</w:instrText>
      </w:r>
      <w:r w:rsidRPr="00D13E13">
        <w:instrText>tructure</w:instrText>
      </w:r>
      <w:r>
        <w:instrText xml:space="preserve">" </w:instrText>
      </w:r>
      <w:r>
        <w:fldChar w:fldCharType="end"/>
      </w:r>
    </w:p>
    <w:p w:rsidR="00B0522A" w:rsidRPr="00BD2ECF" w:rsidRDefault="00B0522A" w:rsidP="00D67636">
      <w:r w:rsidRPr="00BD2ECF">
        <w:t>The organizational structure</w:t>
      </w:r>
      <w:r>
        <w:fldChar w:fldCharType="begin"/>
      </w:r>
      <w:r>
        <w:instrText xml:space="preserve"> XE "</w:instrText>
      </w:r>
      <w:r w:rsidRPr="00D13E13">
        <w:instrText>organizational structure</w:instrText>
      </w:r>
      <w:r>
        <w:instrText xml:space="preserve">" </w:instrText>
      </w:r>
      <w:r>
        <w:fldChar w:fldCharType="end"/>
      </w:r>
      <w:r w:rsidRPr="00BD2ECF">
        <w:t xml:space="preserve"> of an organization</w:t>
      </w:r>
      <w:r>
        <w:fldChar w:fldCharType="begin"/>
      </w:r>
      <w:r>
        <w:instrText xml:space="preserve"> XE "</w:instrText>
      </w:r>
      <w:r w:rsidRPr="00D13E13">
        <w:instrText>organization</w:instrText>
      </w:r>
      <w:r>
        <w:instrText xml:space="preserve">" </w:instrText>
      </w:r>
      <w:r>
        <w:fldChar w:fldCharType="end"/>
      </w:r>
      <w:r w:rsidRPr="00BD2ECF">
        <w:t xml:space="preserve"> </w:t>
      </w:r>
      <w:proofErr w:type="gramStart"/>
      <w:r>
        <w:t>determines</w:t>
      </w:r>
      <w:r w:rsidRPr="00BD2ECF">
        <w:t xml:space="preserve"> organizational units</w:t>
      </w:r>
      <w:proofErr w:type="gramEnd"/>
      <w:r w:rsidRPr="00BD2ECF">
        <w:t>, such as departments</w:t>
      </w:r>
      <w:r>
        <w:t xml:space="preserve"> and job positions</w:t>
      </w:r>
      <w:r w:rsidRPr="00BD2ECF">
        <w:t xml:space="preserve">, as well as </w:t>
      </w:r>
      <w:r>
        <w:t>authorizations</w:t>
      </w:r>
      <w:r w:rsidRPr="00BD2ECF">
        <w:t xml:space="preserve"> and decision-making </w:t>
      </w:r>
      <w:r>
        <w:t>responsibilities</w:t>
      </w:r>
      <w:r w:rsidRPr="00BD2ECF">
        <w:t>. It forms the complement to the →</w:t>
      </w:r>
      <w:r>
        <w:t> </w:t>
      </w:r>
      <w:r w:rsidRPr="00BD2ECF">
        <w:t>operational structure</w:t>
      </w:r>
      <w:r>
        <w:fldChar w:fldCharType="begin"/>
      </w:r>
      <w:r>
        <w:instrText xml:space="preserve"> XE "</w:instrText>
      </w:r>
      <w:r w:rsidRPr="00A70242">
        <w:instrText>operational structure</w:instrText>
      </w:r>
      <w:r>
        <w:instrText xml:space="preserve">" </w:instrText>
      </w:r>
      <w:r>
        <w:fldChar w:fldCharType="end"/>
      </w:r>
      <w:r w:rsidRPr="00BD2ECF">
        <w:t xml:space="preserve"> of an organization.</w:t>
      </w:r>
    </w:p>
    <w:p w:rsidR="00B0522A" w:rsidRPr="00BD2ECF" w:rsidRDefault="00B0522A" w:rsidP="00EC08E1">
      <w:pPr>
        <w:pStyle w:val="heading2"/>
      </w:pPr>
      <w:r w:rsidRPr="00EC08E1">
        <w:t>Organization</w:t>
      </w:r>
      <w:r w:rsidRPr="00BD2ECF">
        <w:t>-Specific Implementation</w:t>
      </w:r>
    </w:p>
    <w:p w:rsidR="00B0522A" w:rsidRPr="00BD2ECF" w:rsidRDefault="00B0522A" w:rsidP="005539D0">
      <w:r w:rsidRPr="00BD2ECF">
        <w:t xml:space="preserve">A process not only </w:t>
      </w:r>
      <w:r>
        <w:t xml:space="preserve">needs </w:t>
      </w:r>
      <w:r w:rsidRPr="00BD2ECF">
        <w:t>to be implemented technically, but also introduced into the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D2ECF">
        <w:t>. In doing so, abstract → subjects are assigned to concrete persons, the → subject carrier</w:t>
      </w:r>
      <w:r>
        <w:fldChar w:fldCharType="begin"/>
      </w:r>
      <w:r>
        <w:instrText xml:space="preserve"> XE "</w:instrText>
      </w:r>
      <w:r w:rsidRPr="00845C23">
        <w:instrText>subject carrier</w:instrText>
      </w:r>
      <w:r>
        <w:instrText xml:space="preserve">" </w:instrText>
      </w:r>
      <w:r>
        <w:fldChar w:fldCharType="end"/>
      </w:r>
      <w:r w:rsidRPr="00BD2ECF">
        <w:t xml:space="preserve">s, and → </w:t>
      </w:r>
      <w:r>
        <w:t>a</w:t>
      </w:r>
      <w:r w:rsidRPr="00BD2ECF">
        <w:t xml:space="preserve">ctivities </w:t>
      </w:r>
      <w:r>
        <w:t>become</w:t>
      </w:r>
      <w:r w:rsidRPr="00BD2ECF">
        <w:t xml:space="preserve"> → concrete task</w:t>
      </w:r>
      <w:r>
        <w:fldChar w:fldCharType="begin"/>
      </w:r>
      <w:r>
        <w:instrText xml:space="preserve"> XE "</w:instrText>
      </w:r>
      <w:r w:rsidRPr="00845C23">
        <w:instrText>task</w:instrText>
      </w:r>
      <w:r>
        <w:instrText xml:space="preserve">" </w:instrText>
      </w:r>
      <w:r>
        <w:fldChar w:fldCharType="end"/>
      </w:r>
      <w:r w:rsidRPr="00BD2ECF">
        <w:t>s of employees.</w:t>
      </w:r>
    </w:p>
    <w:p w:rsidR="00B0522A" w:rsidRPr="00BD2ECF" w:rsidRDefault="00B0522A" w:rsidP="00EC08E1">
      <w:pPr>
        <w:pStyle w:val="heading2"/>
      </w:pPr>
      <w:r w:rsidRPr="00BD2ECF">
        <w:t>Open loop S-BPM → S-</w:t>
      </w:r>
      <w:r w:rsidRPr="00EC08E1">
        <w:t>BPM</w:t>
      </w:r>
      <w:r w:rsidRPr="00BD2ECF">
        <w:t>-</w:t>
      </w:r>
      <w:r w:rsidRPr="00EC08E1">
        <w:t>PROCEDURE</w:t>
      </w:r>
      <w:r w:rsidRPr="00BD2ECF">
        <w:t xml:space="preserve"> MODEL </w:t>
      </w:r>
    </w:p>
    <w:p w:rsidR="00B0522A" w:rsidRPr="00BD2ECF" w:rsidRDefault="00B0522A" w:rsidP="00EC08E1">
      <w:pPr>
        <w:pStyle w:val="heading2"/>
      </w:pPr>
      <w:r w:rsidRPr="00BD2ECF">
        <w:t xml:space="preserve">Operational </w:t>
      </w:r>
      <w:r w:rsidRPr="00EC08E1">
        <w:t>Structure</w:t>
      </w:r>
      <w:r>
        <w:fldChar w:fldCharType="begin"/>
      </w:r>
      <w:r>
        <w:instrText xml:space="preserve"> XE "o</w:instrText>
      </w:r>
      <w:r w:rsidRPr="00A70242">
        <w:instrText xml:space="preserve">perational </w:instrText>
      </w:r>
      <w:r>
        <w:instrText>s</w:instrText>
      </w:r>
      <w:r w:rsidRPr="00A70242">
        <w:instrText>tructure</w:instrText>
      </w:r>
      <w:r>
        <w:instrText xml:space="preserve">" </w:instrText>
      </w:r>
      <w:r>
        <w:fldChar w:fldCharType="end"/>
      </w:r>
    </w:p>
    <w:p w:rsidR="00B0522A" w:rsidRPr="00BD2ECF" w:rsidRDefault="00B0522A" w:rsidP="00D67636">
      <w:r w:rsidRPr="00BD2ECF">
        <w:t>The operational structure</w:t>
      </w:r>
      <w:r>
        <w:fldChar w:fldCharType="begin"/>
      </w:r>
      <w:r>
        <w:instrText xml:space="preserve"> XE "</w:instrText>
      </w:r>
      <w:r w:rsidRPr="00A70242">
        <w:instrText>operational structure</w:instrText>
      </w:r>
      <w:r>
        <w:instrText xml:space="preserve">" </w:instrText>
      </w:r>
      <w:r>
        <w:fldChar w:fldCharType="end"/>
      </w:r>
      <w:r w:rsidRPr="00BD2ECF">
        <w:t xml:space="preserve"> of an organization</w:t>
      </w:r>
      <w:r>
        <w:fldChar w:fldCharType="begin"/>
      </w:r>
      <w:r>
        <w:instrText xml:space="preserve"> XE "</w:instrText>
      </w:r>
      <w:r w:rsidRPr="00D13E13">
        <w:instrText>organization</w:instrText>
      </w:r>
      <w:r>
        <w:instrText xml:space="preserve">" </w:instrText>
      </w:r>
      <w:r>
        <w:fldChar w:fldCharType="end"/>
      </w:r>
      <w:r w:rsidRPr="00BD2ECF">
        <w:t xml:space="preserve"> comprises the processes for managing work (business process</w:t>
      </w:r>
      <w:r>
        <w:fldChar w:fldCharType="begin"/>
      </w:r>
      <w:r>
        <w:instrText xml:space="preserve"> XE "</w:instrText>
      </w:r>
      <w:r w:rsidRPr="005D2A66">
        <w:instrText>business process</w:instrText>
      </w:r>
      <w:r>
        <w:instrText xml:space="preserve">" </w:instrText>
      </w:r>
      <w:r>
        <w:fldChar w:fldCharType="end"/>
      </w:r>
      <w:r w:rsidRPr="00BD2ECF">
        <w:t>es). It can be considered complementary to the → organizational structure</w:t>
      </w:r>
      <w:r>
        <w:fldChar w:fldCharType="begin"/>
      </w:r>
      <w:r>
        <w:instrText xml:space="preserve"> XE "</w:instrText>
      </w:r>
      <w:r w:rsidRPr="00D13E13">
        <w:instrText>organizational structure</w:instrText>
      </w:r>
      <w:proofErr w:type="gramStart"/>
      <w:r>
        <w:instrText xml:space="preserve">" </w:instrText>
      </w:r>
      <w:proofErr w:type="gramEnd"/>
      <w:r>
        <w:fldChar w:fldCharType="end"/>
      </w:r>
      <w:r w:rsidRPr="00BD2ECF">
        <w:t>.</w:t>
      </w:r>
    </w:p>
    <w:p w:rsidR="00B0522A" w:rsidRPr="00BD2ECF" w:rsidRDefault="00B0522A" w:rsidP="00EC08E1">
      <w:pPr>
        <w:pStyle w:val="heading2"/>
      </w:pPr>
      <w:r w:rsidRPr="00EC08E1">
        <w:t>Optimization</w:t>
      </w:r>
      <w:r>
        <w:fldChar w:fldCharType="begin"/>
      </w:r>
      <w:r>
        <w:instrText xml:space="preserve"> XE "o</w:instrText>
      </w:r>
      <w:r w:rsidRPr="00D13E13">
        <w:instrText>ptimization</w:instrText>
      </w:r>
      <w:r>
        <w:instrText xml:space="preserve">" </w:instrText>
      </w:r>
      <w:r>
        <w:fldChar w:fldCharType="end"/>
      </w:r>
    </w:p>
    <w:p w:rsidR="00B0522A" w:rsidRPr="00BD2ECF" w:rsidRDefault="00B0522A" w:rsidP="00A607AD">
      <w:r w:rsidRPr="00BD2ECF">
        <w:t>In the framework</w:t>
      </w:r>
      <w:r>
        <w:fldChar w:fldCharType="begin"/>
      </w:r>
      <w:r>
        <w:instrText xml:space="preserve"> XE "</w:instrText>
      </w:r>
      <w:r w:rsidRPr="00E00428">
        <w:instrText>framework</w:instrText>
      </w:r>
      <w:r>
        <w:instrText xml:space="preserve">" </w:instrText>
      </w:r>
      <w:r>
        <w:fldChar w:fldCharType="end"/>
      </w:r>
      <w:r w:rsidRPr="00BD2ECF">
        <w:t xml:space="preserve"> of optimization</w:t>
      </w:r>
      <w:r>
        <w:fldChar w:fldCharType="begin"/>
      </w:r>
      <w:r>
        <w:instrText xml:space="preserve"> XE "</w:instrText>
      </w:r>
      <w:r w:rsidRPr="00A70242">
        <w:instrText>optimization</w:instrText>
      </w:r>
      <w:proofErr w:type="gramStart"/>
      <w:r>
        <w:instrText xml:space="preserve">" </w:instrText>
      </w:r>
      <w:proofErr w:type="gramEnd"/>
      <w:r>
        <w:fldChar w:fldCharType="end"/>
      </w:r>
      <w:r w:rsidRPr="00BD2ECF">
        <w:t>, the efficiency</w:t>
      </w:r>
      <w:r>
        <w:fldChar w:fldCharType="begin"/>
      </w:r>
      <w:r>
        <w:instrText xml:space="preserve"> XE "</w:instrText>
      </w:r>
      <w:r w:rsidRPr="00E00428">
        <w:instrText>efficiency</w:instrText>
      </w:r>
      <w:r>
        <w:instrText xml:space="preserve">" </w:instrText>
      </w:r>
      <w:r>
        <w:fldChar w:fldCharType="end"/>
      </w:r>
      <w:r w:rsidRPr="00BD2ECF">
        <w:t xml:space="preserve"> of processes is the focus of the activities. Optimization includes a systematic approach </w:t>
      </w:r>
      <w:r>
        <w:t>for</w:t>
      </w:r>
      <w:r w:rsidRPr="00BD2ECF">
        <w:t xml:space="preserve"> </w:t>
      </w:r>
      <w:r>
        <w:t xml:space="preserve">the </w:t>
      </w:r>
      <w:r w:rsidRPr="00BD2ECF">
        <w:t>collect</w:t>
      </w:r>
      <w:r>
        <w:t>ion</w:t>
      </w:r>
      <w:r w:rsidRPr="00BD2ECF">
        <w:t xml:space="preserve"> </w:t>
      </w:r>
      <w:r>
        <w:t xml:space="preserve">of </w:t>
      </w:r>
      <w:r w:rsidRPr="00BD2ECF">
        <w:t>measurement</w:t>
      </w:r>
      <w:r>
        <w:fldChar w:fldCharType="begin"/>
      </w:r>
      <w:r>
        <w:instrText xml:space="preserve"> XE "</w:instrText>
      </w:r>
      <w:r w:rsidRPr="00A70242">
        <w:instrText>measurement</w:instrText>
      </w:r>
      <w:r>
        <w:instrText xml:space="preserve">" </w:instrText>
      </w:r>
      <w:r>
        <w:fldChar w:fldCharType="end"/>
      </w:r>
      <w:r w:rsidRPr="00BD2ECF">
        <w:t xml:space="preserve">s and </w:t>
      </w:r>
      <w:r>
        <w:t xml:space="preserve">for their subsequent </w:t>
      </w:r>
      <w:r w:rsidRPr="00BD2ECF">
        <w:t>analysis</w:t>
      </w:r>
      <w:r>
        <w:fldChar w:fldCharType="begin"/>
      </w:r>
      <w:r>
        <w:instrText xml:space="preserve"> XE "</w:instrText>
      </w:r>
      <w:r w:rsidRPr="00E00428">
        <w:instrText>analysis</w:instrText>
      </w:r>
      <w:r>
        <w:instrText xml:space="preserve">" </w:instrText>
      </w:r>
      <w:r>
        <w:fldChar w:fldCharType="end"/>
      </w:r>
      <w:r w:rsidRPr="00BD2ECF">
        <w:t xml:space="preserve"> </w:t>
      </w:r>
      <w:r>
        <w:t>with regards to</w:t>
      </w:r>
      <w:r w:rsidRPr="00BD2ECF">
        <w:t xml:space="preserve"> the organization</w:t>
      </w:r>
      <w:r>
        <w:fldChar w:fldCharType="begin"/>
      </w:r>
      <w:r>
        <w:instrText xml:space="preserve"> XE "</w:instrText>
      </w:r>
      <w:r w:rsidRPr="00D13E13">
        <w:instrText>organization</w:instrText>
      </w:r>
      <w:r>
        <w:instrText xml:space="preserve">" </w:instrText>
      </w:r>
      <w:r>
        <w:fldChar w:fldCharType="end"/>
      </w:r>
      <w:r w:rsidRPr="00BD2ECF">
        <w:t>'s goals. In principle, each of the → S-BPM stakeholder</w:t>
      </w:r>
      <w:r>
        <w:fldChar w:fldCharType="begin"/>
      </w:r>
      <w:r>
        <w:instrText xml:space="preserve"> XE "</w:instrText>
      </w:r>
      <w:r w:rsidRPr="00146695">
        <w:instrText>stakeholder</w:instrText>
      </w:r>
      <w:r>
        <w:instrText xml:space="preserve">" </w:instrText>
      </w:r>
      <w:r>
        <w:fldChar w:fldCharType="end"/>
      </w:r>
      <w:r>
        <w:fldChar w:fldCharType="begin"/>
      </w:r>
      <w:r>
        <w:instrText xml:space="preserve"> XE "</w:instrText>
      </w:r>
      <w:r w:rsidRPr="002820E5">
        <w:instrText>S-BPM stakeholder</w:instrText>
      </w:r>
      <w:r>
        <w:instrText xml:space="preserve">" </w:instrText>
      </w:r>
      <w:r>
        <w:fldChar w:fldCharType="end"/>
      </w:r>
      <w:r w:rsidRPr="00BD2ECF">
        <w:t xml:space="preserve">s could contribute to optimization </w:t>
      </w:r>
      <w:r>
        <w:t>efforts</w:t>
      </w:r>
      <w:r w:rsidRPr="00BD2ECF">
        <w:t xml:space="preserve"> with different methods.</w:t>
      </w:r>
    </w:p>
    <w:p w:rsidR="00B0522A" w:rsidRPr="00BD2ECF" w:rsidRDefault="00B0522A" w:rsidP="00EC08E1">
      <w:pPr>
        <w:pStyle w:val="heading2"/>
      </w:pPr>
      <w:r w:rsidRPr="00BD2ECF">
        <w:t xml:space="preserve">Procedure Model → S-BPM </w:t>
      </w:r>
      <w:r w:rsidRPr="00EC08E1">
        <w:t>PROCEDURE</w:t>
      </w:r>
      <w:r w:rsidRPr="00BD2ECF">
        <w:t xml:space="preserve"> MODEL </w:t>
      </w:r>
    </w:p>
    <w:p w:rsidR="00B0522A" w:rsidRPr="00BD2ECF" w:rsidRDefault="00B0522A" w:rsidP="00EC08E1">
      <w:pPr>
        <w:pStyle w:val="heading2"/>
      </w:pPr>
      <w:r w:rsidRPr="00BD2ECF">
        <w:t xml:space="preserve">Process </w:t>
      </w:r>
      <w:r w:rsidRPr="00EC08E1">
        <w:t>Controlling</w:t>
      </w:r>
      <w:r>
        <w:fldChar w:fldCharType="begin"/>
      </w:r>
      <w:r>
        <w:instrText xml:space="preserve"> XE "p</w:instrText>
      </w:r>
      <w:r w:rsidRPr="00D13E13">
        <w:instrText xml:space="preserve">rocess </w:instrText>
      </w:r>
      <w:r>
        <w:instrText>c</w:instrText>
      </w:r>
      <w:r w:rsidRPr="00D13E13">
        <w:instrText>ontrolling</w:instrText>
      </w:r>
      <w:r>
        <w:instrText xml:space="preserve">" </w:instrText>
      </w:r>
      <w:r>
        <w:fldChar w:fldCharType="end"/>
      </w:r>
    </w:p>
    <w:p w:rsidR="00B0522A" w:rsidRPr="00BD2ECF" w:rsidRDefault="00B0522A" w:rsidP="005539D0">
      <w:r>
        <w:t>P</w:t>
      </w:r>
      <w:r w:rsidRPr="00BD2ECF">
        <w:t>rocess control encompasses all activities aimed at strategic and operational monitoring</w:t>
      </w:r>
      <w:r>
        <w:fldChar w:fldCharType="begin"/>
      </w:r>
      <w:r>
        <w:instrText xml:space="preserve"> XE "</w:instrText>
      </w:r>
      <w:r w:rsidRPr="00A70242">
        <w:instrText>monitoring</w:instrText>
      </w:r>
      <w:r>
        <w:instrText xml:space="preserve">" </w:instrText>
      </w:r>
      <w:r>
        <w:fldChar w:fldCharType="end"/>
      </w:r>
      <w:r w:rsidRPr="00BD2ECF">
        <w:t xml:space="preserve"> and control of →</w:t>
      </w:r>
      <w:r>
        <w:t> </w:t>
      </w:r>
      <w:r w:rsidRPr="00BD2ECF">
        <w:t>business process</w:t>
      </w:r>
      <w:r>
        <w:fldChar w:fldCharType="begin"/>
      </w:r>
      <w:r>
        <w:instrText xml:space="preserve"> XE "</w:instrText>
      </w:r>
      <w:r w:rsidRPr="005D2A66">
        <w:instrText>business process</w:instrText>
      </w:r>
      <w:r>
        <w:instrText xml:space="preserve">" </w:instrText>
      </w:r>
      <w:r>
        <w:fldChar w:fldCharType="end"/>
      </w:r>
      <w:r w:rsidRPr="00BD2ECF">
        <w:t>es.</w:t>
      </w:r>
    </w:p>
    <w:p w:rsidR="00B0522A" w:rsidRPr="00BD2ECF" w:rsidRDefault="00B0522A" w:rsidP="00EC08E1">
      <w:pPr>
        <w:pStyle w:val="heading2"/>
      </w:pPr>
      <w:r w:rsidRPr="00BD2ECF">
        <w:t xml:space="preserve">Process </w:t>
      </w:r>
      <w:r w:rsidRPr="00EC08E1">
        <w:t>Cost</w:t>
      </w:r>
      <w:r>
        <w:fldChar w:fldCharType="begin"/>
      </w:r>
      <w:r>
        <w:instrText xml:space="preserve"> XE "p</w:instrText>
      </w:r>
      <w:r w:rsidRPr="00D13E13">
        <w:instrText xml:space="preserve">rocess </w:instrText>
      </w:r>
      <w:r>
        <w:instrText>c</w:instrText>
      </w:r>
      <w:r w:rsidRPr="00D13E13">
        <w:instrText>ost</w:instrText>
      </w:r>
      <w:r>
        <w:instrText xml:space="preserve">" </w:instrText>
      </w:r>
      <w:r>
        <w:fldChar w:fldCharType="end"/>
      </w:r>
      <w:r w:rsidRPr="00EC08E1">
        <w:t>s</w:t>
      </w:r>
    </w:p>
    <w:p w:rsidR="00B0522A" w:rsidRPr="00BD2ECF" w:rsidRDefault="00B0522A" w:rsidP="005539D0">
      <w:r w:rsidRPr="00BD2ECF">
        <w:t>Process cost</w:t>
      </w:r>
      <w:r>
        <w:fldChar w:fldCharType="begin"/>
      </w:r>
      <w:r>
        <w:instrText xml:space="preserve"> XE "p</w:instrText>
      </w:r>
      <w:r w:rsidRPr="00D13E13">
        <w:instrText>rocess cost</w:instrText>
      </w:r>
      <w:r>
        <w:instrText xml:space="preserve">" </w:instrText>
      </w:r>
      <w:r>
        <w:fldChar w:fldCharType="end"/>
      </w:r>
      <w:r w:rsidRPr="00BD2ECF">
        <w:t xml:space="preserve">s denote the effort </w:t>
      </w:r>
      <w:r>
        <w:t>required</w:t>
      </w:r>
      <w:r w:rsidRPr="00BD2ECF">
        <w:t xml:space="preserve"> for executing a → process instance</w:t>
      </w:r>
      <w:r>
        <w:fldChar w:fldCharType="begin"/>
      </w:r>
      <w:r>
        <w:instrText xml:space="preserve"> XE "</w:instrText>
      </w:r>
      <w:r w:rsidRPr="00D13E13">
        <w:instrText>process instance</w:instrText>
      </w:r>
      <w:r>
        <w:instrText xml:space="preserve">" </w:instrText>
      </w:r>
      <w:r>
        <w:fldChar w:fldCharType="end"/>
      </w:r>
      <w:r w:rsidRPr="00BD2ECF">
        <w:t>. In process cost</w:t>
      </w:r>
      <w:r>
        <w:fldChar w:fldCharType="begin"/>
      </w:r>
      <w:r>
        <w:instrText xml:space="preserve"> XE "</w:instrText>
      </w:r>
      <w:r w:rsidRPr="00D13E13">
        <w:instrText>process cost</w:instrText>
      </w:r>
      <w:r>
        <w:instrText xml:space="preserve">" </w:instrText>
      </w:r>
      <w:r>
        <w:fldChar w:fldCharType="end"/>
      </w:r>
      <w:r w:rsidRPr="00BD2ECF">
        <w:t xml:space="preserve"> accounting, the costs of individual process activities are associated with execution units. </w:t>
      </w:r>
      <w:r>
        <w:t xml:space="preserve">A differentiation is made here between </w:t>
      </w:r>
      <w:r w:rsidRPr="00BD2ECF">
        <w:t xml:space="preserve">performance volume-induced costs </w:t>
      </w:r>
      <w:r>
        <w:t>and</w:t>
      </w:r>
      <w:r w:rsidRPr="00BD2ECF">
        <w:t xml:space="preserve"> performance volume-neutral overheads. Volume-neutral overheads are basic costs incurring for a process at </w:t>
      </w:r>
      <w:r>
        <w:t>all</w:t>
      </w:r>
      <w:r w:rsidRPr="00BD2ECF">
        <w:t xml:space="preserve"> time</w:t>
      </w:r>
      <w:r>
        <w:t>s</w:t>
      </w:r>
      <w:r w:rsidRPr="00BD2ECF">
        <w:t>. Volume-induced costs are instance-based and play a role only when executing the process.</w:t>
      </w:r>
    </w:p>
    <w:p w:rsidR="00B0522A" w:rsidRPr="00BD2ECF" w:rsidRDefault="00B0522A" w:rsidP="00EC08E1">
      <w:pPr>
        <w:pStyle w:val="heading2"/>
      </w:pPr>
      <w:r w:rsidRPr="00BD2ECF">
        <w:t>Process Implementation → INFORMATION TECHNOLOGY (IT) IMPLEMENTATION → ORGANIZATION-SPECIFIC IMPLEMENTATION</w:t>
      </w:r>
    </w:p>
    <w:p w:rsidR="00B0522A" w:rsidRPr="00BD2ECF" w:rsidRDefault="00B0522A" w:rsidP="00BD600A">
      <w:pPr>
        <w:pStyle w:val="heading2"/>
      </w:pPr>
      <w:r w:rsidRPr="00BD2ECF">
        <w:t xml:space="preserve">Process </w:t>
      </w:r>
      <w:r w:rsidRPr="00BD600A">
        <w:t>Instance</w:t>
      </w:r>
      <w:r>
        <w:fldChar w:fldCharType="begin"/>
      </w:r>
      <w:r>
        <w:instrText xml:space="preserve"> XE "p</w:instrText>
      </w:r>
      <w:r w:rsidRPr="00D13E13">
        <w:instrText xml:space="preserve">rocess </w:instrText>
      </w:r>
      <w:r>
        <w:instrText>i</w:instrText>
      </w:r>
      <w:r w:rsidRPr="00D13E13">
        <w:instrText>nstance</w:instrText>
      </w:r>
      <w:r>
        <w:instrText xml:space="preserve">" </w:instrText>
      </w:r>
      <w:r>
        <w:fldChar w:fldCharType="end"/>
      </w:r>
    </w:p>
    <w:p w:rsidR="00B0522A" w:rsidRPr="00BD2ECF" w:rsidRDefault="00B0522A" w:rsidP="005539D0">
      <w:r w:rsidRPr="00BD2ECF">
        <w:t>A process instance</w:t>
      </w:r>
      <w:r>
        <w:fldChar w:fldCharType="begin"/>
      </w:r>
      <w:r>
        <w:instrText xml:space="preserve"> XE "</w:instrText>
      </w:r>
      <w:r w:rsidRPr="00D13E13">
        <w:instrText>process instance</w:instrText>
      </w:r>
      <w:proofErr w:type="gramStart"/>
      <w:r>
        <w:instrText xml:space="preserve">" </w:instrText>
      </w:r>
      <w:proofErr w:type="gramEnd"/>
      <w:r>
        <w:fldChar w:fldCharType="end"/>
      </w:r>
      <w:r w:rsidRPr="00BD2ECF">
        <w:t>, in contrast to a process model</w:t>
      </w:r>
      <w:r>
        <w:fldChar w:fldCharType="begin"/>
      </w:r>
      <w:r>
        <w:instrText xml:space="preserve"> XE "</w:instrText>
      </w:r>
      <w:r w:rsidRPr="00D13E13">
        <w:instrText>process model</w:instrText>
      </w:r>
      <w:r>
        <w:instrText xml:space="preserve">" </w:instrText>
      </w:r>
      <w:r>
        <w:fldChar w:fldCharType="end"/>
      </w:r>
      <w:r>
        <w:fldChar w:fldCharType="begin"/>
      </w:r>
      <w:r>
        <w:instrText xml:space="preserve"> XE "</w:instrText>
      </w:r>
      <w:r w:rsidRPr="00A70242">
        <w:instrText>model</w:instrText>
      </w:r>
      <w:r>
        <w:instrText xml:space="preserve">" </w:instrText>
      </w:r>
      <w:r>
        <w:fldChar w:fldCharType="end"/>
      </w:r>
      <w:r w:rsidRPr="00BD2ECF">
        <w:t xml:space="preserve">, is </w:t>
      </w:r>
      <w:r>
        <w:t>an</w:t>
      </w:r>
      <w:r w:rsidRPr="00BD2ECF">
        <w:t xml:space="preserve"> executed </w:t>
      </w:r>
      <w:r>
        <w:t>occurrence</w:t>
      </w:r>
      <w:r w:rsidRPr="00BD2ECF">
        <w:t xml:space="preserve"> of the modeled process. It comes into being when a business transaction of </w:t>
      </w:r>
      <w:r>
        <w:t>the associated</w:t>
      </w:r>
      <w:r w:rsidRPr="00BD2ECF">
        <w:t xml:space="preserve"> type </w:t>
      </w:r>
      <w:r>
        <w:t>is</w:t>
      </w:r>
      <w:r w:rsidRPr="00BD2ECF">
        <w:t xml:space="preserve"> triggered at runtime.</w:t>
      </w:r>
    </w:p>
    <w:p w:rsidR="00B0522A" w:rsidRPr="00BD2ECF" w:rsidRDefault="00B0522A" w:rsidP="00BD600A">
      <w:pPr>
        <w:pStyle w:val="heading2"/>
      </w:pPr>
      <w:r w:rsidRPr="00BD2ECF">
        <w:t xml:space="preserve">Process Model → </w:t>
      </w:r>
      <w:r w:rsidRPr="00BD600A">
        <w:t>MODEL</w:t>
      </w:r>
      <w:r w:rsidRPr="00BD2ECF">
        <w:t xml:space="preserve"> </w:t>
      </w:r>
    </w:p>
    <w:p w:rsidR="00B0522A" w:rsidRPr="00BD600A" w:rsidRDefault="00B0522A" w:rsidP="00BD600A">
      <w:pPr>
        <w:pStyle w:val="heading2"/>
      </w:pPr>
      <w:r w:rsidRPr="00BD600A">
        <w:t xml:space="preserve">Process Modeling → MODELING </w:t>
      </w:r>
    </w:p>
    <w:p w:rsidR="00B0522A" w:rsidRPr="00BD600A" w:rsidRDefault="00B0522A" w:rsidP="00BD600A">
      <w:pPr>
        <w:pStyle w:val="heading2"/>
      </w:pPr>
      <w:r w:rsidRPr="00BD600A">
        <w:t xml:space="preserve">Process Monitoring → MONITORING </w:t>
      </w:r>
    </w:p>
    <w:p w:rsidR="00B0522A" w:rsidRPr="00BD600A" w:rsidRDefault="00B0522A" w:rsidP="00BD600A">
      <w:pPr>
        <w:pStyle w:val="heading2"/>
      </w:pPr>
      <w:r w:rsidRPr="00BD600A">
        <w:t>Process Network Diagram (PND</w:t>
      </w:r>
      <w:r>
        <w:fldChar w:fldCharType="begin"/>
      </w:r>
      <w:r>
        <w:instrText xml:space="preserve"> XE "</w:instrText>
      </w:r>
      <w:r w:rsidRPr="00D13E13">
        <w:instrText>PND</w:instrText>
      </w:r>
      <w:proofErr w:type="gramStart"/>
      <w:r>
        <w:instrText xml:space="preserve">" </w:instrText>
      </w:r>
      <w:proofErr w:type="gramEnd"/>
      <w:r>
        <w:fldChar w:fldCharType="end"/>
      </w:r>
      <w:r w:rsidRPr="00BD600A">
        <w:t>)</w:t>
      </w:r>
      <w:r>
        <w:fldChar w:fldCharType="begin"/>
      </w:r>
      <w:r>
        <w:instrText xml:space="preserve"> XE "</w:instrText>
      </w:r>
      <w:r w:rsidRPr="00D13E13">
        <w:instrText>Process Network Diagram (PND)</w:instrText>
      </w:r>
      <w:r>
        <w:instrText xml:space="preserve">" </w:instrText>
      </w:r>
      <w:r>
        <w:fldChar w:fldCharType="end"/>
      </w:r>
    </w:p>
    <w:p w:rsidR="00B0522A" w:rsidRPr="00BD2ECF" w:rsidRDefault="00B0522A" w:rsidP="005539D0">
      <w:r w:rsidRPr="00BD2ECF">
        <w:t>Process network diagram</w:t>
      </w:r>
      <w:r>
        <w:fldChar w:fldCharType="begin"/>
      </w:r>
      <w:r>
        <w:instrText xml:space="preserve"> XE "</w:instrText>
      </w:r>
      <w:r w:rsidRPr="00D13E13">
        <w:instrText xml:space="preserve">Process </w:instrText>
      </w:r>
      <w:r>
        <w:instrText>N</w:instrText>
      </w:r>
      <w:r w:rsidRPr="00D13E13">
        <w:instrText xml:space="preserve">etwork </w:instrText>
      </w:r>
      <w:r>
        <w:instrText>D</w:instrText>
      </w:r>
      <w:r w:rsidRPr="00D13E13">
        <w:instrText>iagram</w:instrText>
      </w:r>
      <w:r>
        <w:instrText xml:space="preserve"> (PND)" </w:instrText>
      </w:r>
      <w:r>
        <w:fldChar w:fldCharType="end"/>
      </w:r>
      <w:r w:rsidRPr="00BD2ECF">
        <w:t xml:space="preserve">s show only processes </w:t>
      </w:r>
      <w:r>
        <w:t>linked</w:t>
      </w:r>
      <w:r w:rsidRPr="00BD2ECF">
        <w:t xml:space="preserve"> in a process network</w:t>
      </w:r>
      <w:r>
        <w:fldChar w:fldCharType="begin"/>
      </w:r>
      <w:r>
        <w:instrText xml:space="preserve"> XE "</w:instrText>
      </w:r>
      <w:r w:rsidRPr="00D13E13">
        <w:instrText>process network</w:instrText>
      </w:r>
      <w:proofErr w:type="gramStart"/>
      <w:r>
        <w:instrText xml:space="preserve">" </w:instrText>
      </w:r>
      <w:proofErr w:type="gramEnd"/>
      <w:r>
        <w:fldChar w:fldCharType="end"/>
      </w:r>
      <w:r w:rsidRPr="00BD2ECF">
        <w:t xml:space="preserve">, and </w:t>
      </w:r>
      <w:r>
        <w:t xml:space="preserve">the </w:t>
      </w:r>
      <w:r w:rsidRPr="00BD2ECF">
        <w:t>message</w:t>
      </w:r>
      <w:r>
        <w:fldChar w:fldCharType="begin"/>
      </w:r>
      <w:r>
        <w:instrText xml:space="preserve"> XE "</w:instrText>
      </w:r>
      <w:r w:rsidRPr="00A70242">
        <w:instrText>message</w:instrText>
      </w:r>
      <w:r>
        <w:instrText xml:space="preserve">" </w:instrText>
      </w:r>
      <w:r>
        <w:fldChar w:fldCharType="end"/>
      </w:r>
      <w:r w:rsidRPr="00BD2ECF">
        <w:t xml:space="preserve">s exchanged across </w:t>
      </w:r>
      <w:r>
        <w:t>their</w:t>
      </w:r>
      <w:r w:rsidRPr="00BD2ECF">
        <w:t xml:space="preserve"> border</w:t>
      </w:r>
      <w:r>
        <w:t>s</w:t>
      </w:r>
      <w:r w:rsidRPr="00BD2ECF">
        <w:t>. They compress → Subject Interaction Diagram</w:t>
      </w:r>
      <w:r>
        <w:fldChar w:fldCharType="begin"/>
      </w:r>
      <w:r>
        <w:instrText xml:space="preserve"> XE "</w:instrText>
      </w:r>
      <w:r w:rsidRPr="00146695">
        <w:instrText>Subject Interaction Diagram</w:instrText>
      </w:r>
      <w:r>
        <w:instrText xml:space="preserve"> (SID)" </w:instrText>
      </w:r>
      <w:r>
        <w:fldChar w:fldCharType="end"/>
      </w:r>
      <w:r w:rsidRPr="00BD2ECF">
        <w:t xml:space="preserve">s with mutual references between → interface </w:t>
      </w:r>
      <w:proofErr w:type="gramStart"/>
      <w:r w:rsidRPr="00BD2ECF">
        <w:t>subject</w:t>
      </w:r>
      <w:proofErr w:type="gramEnd"/>
      <w:r>
        <w:fldChar w:fldCharType="begin"/>
      </w:r>
      <w:r>
        <w:instrText xml:space="preserve"> XE "</w:instrText>
      </w:r>
      <w:r w:rsidRPr="00E00428">
        <w:instrText>interface subject</w:instrText>
      </w:r>
      <w:r>
        <w:instrText xml:space="preserve">" </w:instrText>
      </w:r>
      <w:r>
        <w:fldChar w:fldCharType="end"/>
      </w:r>
      <w:r w:rsidRPr="00BD2ECF">
        <w:t>s or → external subjects.</w:t>
      </w:r>
    </w:p>
    <w:p w:rsidR="00B0522A" w:rsidRPr="00BD2ECF" w:rsidRDefault="00B0522A" w:rsidP="00BD600A">
      <w:pPr>
        <w:pStyle w:val="heading2"/>
      </w:pPr>
      <w:r w:rsidRPr="00BD2ECF">
        <w:t>Process Network</w:t>
      </w:r>
      <w:r>
        <w:fldChar w:fldCharType="begin"/>
      </w:r>
      <w:r>
        <w:instrText xml:space="preserve"> XE "p</w:instrText>
      </w:r>
      <w:r w:rsidRPr="00D13E13">
        <w:instrText xml:space="preserve">rocess </w:instrText>
      </w:r>
      <w:r>
        <w:instrText>n</w:instrText>
      </w:r>
      <w:r w:rsidRPr="00D13E13">
        <w:instrText>etwork</w:instrText>
      </w:r>
      <w:r>
        <w:instrText xml:space="preserve">" </w:instrText>
      </w:r>
      <w:r>
        <w:fldChar w:fldCharType="end"/>
      </w:r>
      <w:r w:rsidRPr="00BD2ECF">
        <w:t>s</w:t>
      </w:r>
    </w:p>
    <w:p w:rsidR="00B0522A" w:rsidRPr="00BD2ECF" w:rsidRDefault="00B0522A" w:rsidP="00A607AD">
      <w:r>
        <w:t>By l</w:t>
      </w:r>
      <w:r w:rsidRPr="00BD2ECF">
        <w:t>inking subjects of different processes</w:t>
      </w:r>
      <w:r>
        <w:t>,</w:t>
      </w:r>
      <w:r w:rsidRPr="00BD2ECF">
        <w:t xml:space="preserve"> complex process network</w:t>
      </w:r>
      <w:r>
        <w:fldChar w:fldCharType="begin"/>
      </w:r>
      <w:r>
        <w:instrText xml:space="preserve"> XE "</w:instrText>
      </w:r>
      <w:r w:rsidRPr="00D13E13">
        <w:instrText>process network</w:instrText>
      </w:r>
      <w:r>
        <w:instrText xml:space="preserve">" </w:instrText>
      </w:r>
      <w:r>
        <w:fldChar w:fldCharType="end"/>
      </w:r>
      <w:r w:rsidRPr="00BD2ECF">
        <w:t>s</w:t>
      </w:r>
      <w:r>
        <w:t xml:space="preserve"> can be built</w:t>
      </w:r>
      <w:r w:rsidRPr="00BD2ECF">
        <w:t>. Relations are expressed by mutually referencing → interface subject</w:t>
      </w:r>
      <w:r>
        <w:fldChar w:fldCharType="begin"/>
      </w:r>
      <w:r>
        <w:instrText xml:space="preserve"> XE "</w:instrText>
      </w:r>
      <w:r w:rsidRPr="00E00428">
        <w:instrText>interface subject</w:instrText>
      </w:r>
      <w:r>
        <w:instrText xml:space="preserve">" </w:instrText>
      </w:r>
      <w:r>
        <w:fldChar w:fldCharType="end"/>
      </w:r>
      <w:r w:rsidRPr="00BD2ECF">
        <w:t>s and → external subjects.</w:t>
      </w:r>
    </w:p>
    <w:p w:rsidR="00B0522A" w:rsidRPr="00BD600A" w:rsidRDefault="00B0522A" w:rsidP="00BD600A">
      <w:pPr>
        <w:pStyle w:val="heading2"/>
      </w:pPr>
      <w:r w:rsidRPr="00BD600A">
        <w:t xml:space="preserve">Process Optimization → OPTIMIZATION </w:t>
      </w:r>
    </w:p>
    <w:p w:rsidR="00B0522A" w:rsidRPr="00BD600A" w:rsidRDefault="00B0522A" w:rsidP="00BD600A">
      <w:pPr>
        <w:pStyle w:val="heading2"/>
      </w:pPr>
      <w:r w:rsidRPr="00BD600A">
        <w:t>Process Owner</w:t>
      </w:r>
      <w:r>
        <w:fldChar w:fldCharType="begin"/>
      </w:r>
      <w:r>
        <w:instrText xml:space="preserve"> XE "p</w:instrText>
      </w:r>
      <w:r w:rsidRPr="00D13E13">
        <w:instrText xml:space="preserve">rocess </w:instrText>
      </w:r>
      <w:r>
        <w:instrText>o</w:instrText>
      </w:r>
      <w:r w:rsidRPr="00D13E13">
        <w:instrText>wner</w:instrText>
      </w:r>
      <w:r>
        <w:instrText xml:space="preserve">" </w:instrText>
      </w:r>
      <w:r>
        <w:fldChar w:fldCharType="end"/>
      </w:r>
    </w:p>
    <w:p w:rsidR="00B0522A" w:rsidRPr="00BD2ECF" w:rsidRDefault="00B0522A" w:rsidP="005539D0">
      <w:r>
        <w:t>The process owner</w:t>
      </w:r>
      <w:r w:rsidRPr="00BD2ECF">
        <w:t xml:space="preserve"> denotes a role, </w:t>
      </w:r>
      <w:r>
        <w:t>position</w:t>
      </w:r>
      <w:r w:rsidRPr="00BD2ECF">
        <w:t xml:space="preserve">, or person </w:t>
      </w:r>
      <w:r>
        <w:t xml:space="preserve">that is responsible for a process </w:t>
      </w:r>
      <w:r w:rsidRPr="00BD2ECF">
        <w:t>within the organization</w:t>
      </w:r>
      <w:r>
        <w:fldChar w:fldCharType="begin"/>
      </w:r>
      <w:r>
        <w:instrText xml:space="preserve"> XE "</w:instrText>
      </w:r>
      <w:r w:rsidRPr="00D13E13">
        <w:instrText>organization</w:instrText>
      </w:r>
      <w:proofErr w:type="gramStart"/>
      <w:r>
        <w:instrText xml:space="preserve">" </w:instrText>
      </w:r>
      <w:proofErr w:type="gramEnd"/>
      <w:r>
        <w:fldChar w:fldCharType="end"/>
      </w:r>
      <w:r w:rsidRPr="00BD2ECF">
        <w:t>. Process ownership is valid across functional borders or lines in organizational structure</w:t>
      </w:r>
      <w:r>
        <w:fldChar w:fldCharType="begin"/>
      </w:r>
      <w:r>
        <w:instrText xml:space="preserve"> XE "</w:instrText>
      </w:r>
      <w:r w:rsidRPr="00D13E13">
        <w:instrText>organizational structure</w:instrText>
      </w:r>
      <w:r>
        <w:instrText xml:space="preserve">" </w:instrText>
      </w:r>
      <w:r>
        <w:fldChar w:fldCharType="end"/>
      </w:r>
      <w:r w:rsidRPr="00BD2ECF">
        <w:t>s.</w:t>
      </w:r>
    </w:p>
    <w:p w:rsidR="00B0522A" w:rsidRPr="00BD600A" w:rsidRDefault="00B0522A" w:rsidP="00BD600A">
      <w:pPr>
        <w:pStyle w:val="heading2"/>
      </w:pPr>
      <w:r w:rsidRPr="00BD600A">
        <w:t>Process Performance Management → MONITORING</w:t>
      </w:r>
    </w:p>
    <w:p w:rsidR="00B0522A" w:rsidRPr="00BD600A" w:rsidRDefault="00B0522A" w:rsidP="00BD600A">
      <w:pPr>
        <w:pStyle w:val="heading2"/>
      </w:pPr>
      <w:r w:rsidRPr="00BD600A">
        <w:t xml:space="preserve">Process Validation → VALIDATION </w:t>
      </w:r>
    </w:p>
    <w:p w:rsidR="00B0522A" w:rsidRPr="00BD600A" w:rsidRDefault="00B0522A" w:rsidP="00BD600A">
      <w:pPr>
        <w:pStyle w:val="heading2"/>
      </w:pPr>
      <w:r w:rsidRPr="00BD600A">
        <w:t>Reporting</w:t>
      </w:r>
      <w:r>
        <w:fldChar w:fldCharType="begin"/>
      </w:r>
      <w:r>
        <w:instrText xml:space="preserve"> XE "r</w:instrText>
      </w:r>
      <w:r w:rsidRPr="00D13E13">
        <w:instrText>eporting</w:instrText>
      </w:r>
      <w:r>
        <w:instrText xml:space="preserve">" </w:instrText>
      </w:r>
      <w:r>
        <w:fldChar w:fldCharType="end"/>
      </w:r>
    </w:p>
    <w:p w:rsidR="00B0522A" w:rsidRPr="00BD2ECF" w:rsidRDefault="00B0522A" w:rsidP="00D67636">
      <w:r w:rsidRPr="00BD2ECF">
        <w:t>Reporting</w:t>
      </w:r>
      <w:r>
        <w:fldChar w:fldCharType="begin"/>
      </w:r>
      <w:r>
        <w:instrText xml:space="preserve"> XE "r</w:instrText>
      </w:r>
      <w:r w:rsidRPr="00D13E13">
        <w:instrText>eporting</w:instrText>
      </w:r>
      <w:r>
        <w:instrText xml:space="preserve">" </w:instrText>
      </w:r>
      <w:r>
        <w:fldChar w:fldCharType="end"/>
      </w:r>
      <w:r w:rsidRPr="00BD2ECF">
        <w:t xml:space="preserve"> covers the preparation</w:t>
      </w:r>
      <w:r>
        <w:t>,</w:t>
      </w:r>
      <w:r w:rsidRPr="00BD2ECF">
        <w:t xml:space="preserve"> delivery</w:t>
      </w:r>
      <w:r>
        <w:t>,</w:t>
      </w:r>
      <w:r w:rsidRPr="00BD2ECF">
        <w:t xml:space="preserve"> and distribution of → monitoring</w:t>
      </w:r>
      <w:r>
        <w:fldChar w:fldCharType="begin"/>
      </w:r>
      <w:r>
        <w:instrText xml:space="preserve"> XE "</w:instrText>
      </w:r>
      <w:r w:rsidRPr="00A70242">
        <w:instrText>monitoring</w:instrText>
      </w:r>
      <w:r>
        <w:instrText xml:space="preserve">" </w:instrText>
      </w:r>
      <w:r>
        <w:fldChar w:fldCharType="end"/>
      </w:r>
      <w:r w:rsidRPr="00BD2ECF">
        <w:t xml:space="preserve"> results in the form of reports. For the presentation of results, conventional tables and graphical means, such as executive dashboard</w:t>
      </w:r>
      <w:r>
        <w:fldChar w:fldCharType="begin"/>
      </w:r>
      <w:r>
        <w:instrText xml:space="preserve"> XE "</w:instrText>
      </w:r>
      <w:r w:rsidRPr="00E00428">
        <w:instrText>dashboard</w:instrText>
      </w:r>
      <w:r>
        <w:instrText xml:space="preserve">" </w:instrText>
      </w:r>
      <w:r>
        <w:fldChar w:fldCharType="end"/>
      </w:r>
      <w:r w:rsidRPr="00BD2ECF">
        <w:t>s or cockpit</w:t>
      </w:r>
      <w:r>
        <w:fldChar w:fldCharType="begin"/>
      </w:r>
      <w:r>
        <w:instrText xml:space="preserve"> XE "</w:instrText>
      </w:r>
      <w:r w:rsidRPr="00E00428">
        <w:instrText>cockpit</w:instrText>
      </w:r>
      <w:r>
        <w:instrText xml:space="preserve">" </w:instrText>
      </w:r>
      <w:r>
        <w:fldChar w:fldCharType="end"/>
      </w:r>
      <w:r w:rsidRPr="00BD2ECF">
        <w:t>s</w:t>
      </w:r>
      <w:r>
        <w:t xml:space="preserve">, </w:t>
      </w:r>
      <w:r w:rsidRPr="00BD2ECF">
        <w:t>are used.</w:t>
      </w:r>
    </w:p>
    <w:p w:rsidR="00B0522A" w:rsidRPr="00BD600A" w:rsidRDefault="00B0522A" w:rsidP="00BD600A">
      <w:pPr>
        <w:pStyle w:val="heading2"/>
      </w:pPr>
      <w:r w:rsidRPr="00BD600A">
        <w:t xml:space="preserve">S-BPM → SUBJECT-ORIENTED BUSINESS PROCESS MANAGEMENT </w:t>
      </w:r>
    </w:p>
    <w:p w:rsidR="00B0522A" w:rsidRPr="00BD600A" w:rsidRDefault="00B0522A" w:rsidP="00BD600A">
      <w:pPr>
        <w:pStyle w:val="heading2"/>
      </w:pPr>
      <w:r w:rsidRPr="00BD600A">
        <w:t>S-BPM-Bundle of Activities → ACTIVITY BUNDLE</w:t>
      </w:r>
    </w:p>
    <w:p w:rsidR="00B0522A" w:rsidRPr="00BD600A" w:rsidRDefault="00B0522A" w:rsidP="00BD600A">
      <w:pPr>
        <w:pStyle w:val="heading2"/>
      </w:pPr>
      <w:r w:rsidRPr="00BD600A">
        <w:t xml:space="preserve">S-BPM Methodology → S-BPM PROCEDURE MODEL </w:t>
      </w:r>
    </w:p>
    <w:p w:rsidR="00B0522A" w:rsidRPr="00BD600A" w:rsidRDefault="00B0522A" w:rsidP="00BD600A">
      <w:pPr>
        <w:pStyle w:val="heading2"/>
      </w:pPr>
      <w:r w:rsidRPr="00BD600A">
        <w:t xml:space="preserve">S-BPM Procedure Model </w:t>
      </w:r>
    </w:p>
    <w:p w:rsidR="00B0522A" w:rsidRPr="00BD2ECF" w:rsidRDefault="00B0522A" w:rsidP="00FB08EA">
      <w:r w:rsidRPr="00BD2ECF">
        <w:t>The procedure for the implementation</w:t>
      </w:r>
      <w:r>
        <w:fldChar w:fldCharType="begin"/>
      </w:r>
      <w:r>
        <w:instrText xml:space="preserve"> XE "</w:instrText>
      </w:r>
      <w:r w:rsidRPr="00E00428">
        <w:instrText>implementation</w:instrText>
      </w:r>
      <w:r>
        <w:instrText xml:space="preserve">" </w:instrText>
      </w:r>
      <w:r>
        <w:fldChar w:fldCharType="end"/>
      </w:r>
      <w:r w:rsidRPr="00BD2ECF">
        <w:t xml:space="preserve"> of subject-oriented business process</w:t>
      </w:r>
      <w:r>
        <w:fldChar w:fldCharType="begin"/>
      </w:r>
      <w:r>
        <w:instrText xml:space="preserve"> XE "</w:instrText>
      </w:r>
      <w:r w:rsidRPr="005D2A66">
        <w:instrText>business process</w:instrText>
      </w:r>
      <w:r>
        <w:instrText xml:space="preserve">" </w:instrText>
      </w:r>
      <w:r>
        <w:fldChar w:fldCharType="end"/>
      </w:r>
      <w:r w:rsidRPr="00BD2ECF">
        <w:t>es is described as S-BPM-procedure</w:t>
      </w:r>
      <w:r>
        <w:t xml:space="preserve"> model</w:t>
      </w:r>
      <w:r w:rsidRPr="00BD2ECF">
        <w:t>. The objects of concern of the procedure model</w:t>
      </w:r>
      <w:r>
        <w:fldChar w:fldCharType="begin"/>
      </w:r>
      <w:r>
        <w:instrText xml:space="preserve"> XE "</w:instrText>
      </w:r>
      <w:r w:rsidRPr="00A70242">
        <w:instrText>model</w:instrText>
      </w:r>
      <w:r>
        <w:instrText xml:space="preserve">" </w:instrText>
      </w:r>
      <w:r>
        <w:fldChar w:fldCharType="end"/>
      </w:r>
      <w:r w:rsidRPr="00BD2ECF">
        <w:t xml:space="preserve"> are business processes that are designed along the →</w:t>
      </w:r>
      <w:r>
        <w:t> </w:t>
      </w:r>
      <w:r w:rsidRPr="00BD2ECF">
        <w:t>activity bundles →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BD2ECF">
        <w:t>, → modeling</w:t>
      </w:r>
      <w:r>
        <w:fldChar w:fldCharType="begin"/>
      </w:r>
      <w:r>
        <w:instrText xml:space="preserve"> XE "</w:instrText>
      </w:r>
      <w:r w:rsidRPr="00A70242">
        <w:instrText>modeling</w:instrText>
      </w:r>
      <w:r>
        <w:instrText xml:space="preserve">" </w:instrText>
      </w:r>
      <w:r>
        <w:fldChar w:fldCharType="end"/>
      </w:r>
      <w:r w:rsidRPr="00BD2ECF">
        <w:t>, → validation</w:t>
      </w:r>
      <w:r>
        <w:fldChar w:fldCharType="begin"/>
      </w:r>
      <w:r>
        <w:instrText xml:space="preserve"> XE "</w:instrText>
      </w:r>
      <w:r w:rsidRPr="00845C23">
        <w:rPr>
          <w:lang w:eastAsia="de-AT"/>
        </w:rPr>
        <w:instrText>validation</w:instrText>
      </w:r>
      <w:r>
        <w:instrText xml:space="preserve">" </w:instrText>
      </w:r>
      <w:r>
        <w:fldChar w:fldCharType="end"/>
      </w:r>
      <w:r w:rsidRPr="00BD2ECF">
        <w:t>, → optimization</w:t>
      </w:r>
      <w:r>
        <w:fldChar w:fldCharType="begin"/>
      </w:r>
      <w:r>
        <w:instrText xml:space="preserve"> XE "</w:instrText>
      </w:r>
      <w:r w:rsidRPr="00A70242">
        <w:instrText>optimization</w:instrText>
      </w:r>
      <w:r>
        <w:instrText xml:space="preserve">" </w:instrText>
      </w:r>
      <w:r>
        <w:fldChar w:fldCharType="end"/>
      </w:r>
      <w:r w:rsidRPr="00BD2ECF">
        <w:t>, → organization</w:t>
      </w:r>
      <w:r>
        <w:fldChar w:fldCharType="begin"/>
      </w:r>
      <w:r>
        <w:instrText xml:space="preserve"> XE "</w:instrText>
      </w:r>
      <w:r w:rsidRPr="00D13E13">
        <w:instrText>organization</w:instrText>
      </w:r>
      <w:r>
        <w:instrText xml:space="preserve">" </w:instrText>
      </w:r>
      <w:r>
        <w:fldChar w:fldCharType="end"/>
      </w:r>
      <w:r w:rsidRPr="00BD2ECF">
        <w:t>-specific implementation, → IT implementation, operation</w:t>
      </w:r>
      <w:r>
        <w:fldChar w:fldCharType="begin"/>
      </w:r>
      <w:r>
        <w:instrText xml:space="preserve"> XE "</w:instrText>
      </w:r>
      <w:r w:rsidRPr="00A70242">
        <w:instrText>operation</w:instrText>
      </w:r>
      <w:r>
        <w:instrText xml:space="preserve">" </w:instrText>
      </w:r>
      <w:r>
        <w:fldChar w:fldCharType="end"/>
      </w:r>
      <w:r w:rsidRPr="00BD2ECF">
        <w:t>, and → monitoring</w:t>
      </w:r>
      <w:r>
        <w:fldChar w:fldCharType="begin"/>
      </w:r>
      <w:r>
        <w:instrText xml:space="preserve"> XE "</w:instrText>
      </w:r>
      <w:r w:rsidRPr="00A70242">
        <w:instrText>monitoring</w:instrText>
      </w:r>
      <w:r>
        <w:instrText xml:space="preserve">" </w:instrText>
      </w:r>
      <w:r>
        <w:fldChar w:fldCharType="end"/>
      </w:r>
      <w:r w:rsidRPr="00BD2ECF">
        <w:t>. The activity bundle</w:t>
      </w:r>
      <w:r>
        <w:fldChar w:fldCharType="begin"/>
      </w:r>
      <w:r>
        <w:instrText xml:space="preserve"> XE "</w:instrText>
      </w:r>
      <w:r w:rsidRPr="00E00428">
        <w:instrText>activity bundle</w:instrText>
      </w:r>
      <w:r>
        <w:instrText xml:space="preserve">" </w:instrText>
      </w:r>
      <w:r>
        <w:fldChar w:fldCharType="end"/>
      </w:r>
      <w:r w:rsidRPr="00BD2ECF">
        <w:t>s in S-BPM are usually performed in an open loop, controlled by the → S-BPM</w:t>
      </w:r>
      <w:r>
        <w:t xml:space="preserve"> </w:t>
      </w:r>
      <w:r w:rsidRPr="00BD2ECF">
        <w:t>stakeholder</w:t>
      </w:r>
      <w:r>
        <w:fldChar w:fldCharType="begin"/>
      </w:r>
      <w:r>
        <w:instrText xml:space="preserve"> XE "</w:instrText>
      </w:r>
      <w:r w:rsidRPr="00146695">
        <w:instrText>stakeholder</w:instrText>
      </w:r>
      <w:r>
        <w:instrText xml:space="preserve">" </w:instrText>
      </w:r>
      <w:r>
        <w:fldChar w:fldCharType="end"/>
      </w:r>
      <w:r w:rsidRPr="00BD2ECF">
        <w:t>s</w:t>
      </w:r>
      <w:r>
        <w:fldChar w:fldCharType="begin"/>
      </w:r>
      <w:r>
        <w:instrText xml:space="preserve"> XE "</w:instrText>
      </w:r>
      <w:r w:rsidRPr="002820E5">
        <w:instrText>S-BPM stakeholder</w:instrText>
      </w:r>
      <w:r>
        <w:instrText xml:space="preserve">" </w:instrText>
      </w:r>
      <w:r>
        <w:fldChar w:fldCharType="end"/>
      </w:r>
      <w:r w:rsidRPr="00BD2ECF">
        <w:t xml:space="preserve"> in a situation-sensitive way.</w:t>
      </w:r>
    </w:p>
    <w:p w:rsidR="00B0522A" w:rsidRPr="00BD600A" w:rsidRDefault="00B0522A" w:rsidP="00BD600A">
      <w:pPr>
        <w:pStyle w:val="heading2"/>
      </w:pPr>
      <w:r w:rsidRPr="00BD600A">
        <w:t>S-BPM Stakeholder</w:t>
      </w:r>
      <w:r>
        <w:fldChar w:fldCharType="begin"/>
      </w:r>
      <w:r>
        <w:instrText xml:space="preserve"> XE "s</w:instrText>
      </w:r>
      <w:r w:rsidRPr="00146695">
        <w:instrText>takeholder</w:instrText>
      </w:r>
      <w:r>
        <w:instrText xml:space="preserve">" </w:instrText>
      </w:r>
      <w:r>
        <w:fldChar w:fldCharType="end"/>
      </w:r>
      <w:r>
        <w:fldChar w:fldCharType="begin"/>
      </w:r>
      <w:r>
        <w:instrText xml:space="preserve"> XE "</w:instrText>
      </w:r>
      <w:r w:rsidRPr="002820E5">
        <w:instrText xml:space="preserve">S-BPM </w:instrText>
      </w:r>
      <w:r>
        <w:instrText>s</w:instrText>
      </w:r>
      <w:r w:rsidRPr="002820E5">
        <w:instrText>takeholder</w:instrText>
      </w:r>
      <w:r>
        <w:instrText xml:space="preserve">" </w:instrText>
      </w:r>
      <w:r>
        <w:fldChar w:fldCharType="end"/>
      </w:r>
      <w:r w:rsidRPr="00BD600A">
        <w:t>s</w:t>
      </w:r>
    </w:p>
    <w:p w:rsidR="00B0522A" w:rsidRPr="00BD2ECF" w:rsidRDefault="00B0522A" w:rsidP="00A607AD">
      <w:r w:rsidRPr="00BD2ECF">
        <w:t>Stakeholder</w:t>
      </w:r>
      <w:r>
        <w:fldChar w:fldCharType="begin"/>
      </w:r>
      <w:r>
        <w:instrText xml:space="preserve"> XE "s</w:instrText>
      </w:r>
      <w:r w:rsidRPr="00146695">
        <w:instrText>takeholder</w:instrText>
      </w:r>
      <w:r>
        <w:instrText xml:space="preserve">" </w:instrText>
      </w:r>
      <w:r>
        <w:fldChar w:fldCharType="end"/>
      </w:r>
      <w:r w:rsidRPr="00BD2ECF">
        <w:t>s are the actor</w:t>
      </w:r>
      <w:r>
        <w:fldChar w:fldCharType="begin"/>
      </w:r>
      <w:r>
        <w:instrText xml:space="preserve"> XE "</w:instrText>
      </w:r>
      <w:r w:rsidRPr="00E00428">
        <w:instrText>actor</w:instrText>
      </w:r>
      <w:r>
        <w:instrText xml:space="preserve">" </w:instrText>
      </w:r>
      <w:r>
        <w:fldChar w:fldCharType="end"/>
      </w:r>
      <w:r w:rsidRPr="00BD2ECF">
        <w:t>s in the → S-BPM procedure model</w:t>
      </w:r>
      <w:r>
        <w:fldChar w:fldCharType="begin"/>
      </w:r>
      <w:r>
        <w:instrText xml:space="preserve"> XE "</w:instrText>
      </w:r>
      <w:r w:rsidRPr="00A70242">
        <w:instrText>model</w:instrText>
      </w:r>
      <w:r>
        <w:instrText xml:space="preserve">" </w:instrText>
      </w:r>
      <w:r>
        <w:fldChar w:fldCharType="end"/>
      </w:r>
      <w:r w:rsidRPr="00BD2ECF">
        <w:t>. In a sense, in S-BPM they are meta-subjects driving the design process. Caretakers, drivers, and managers (→ Governor</w:t>
      </w:r>
      <w:r>
        <w:fldChar w:fldCharType="begin"/>
      </w:r>
      <w:r>
        <w:instrText xml:space="preserve"> XE "g</w:instrText>
      </w:r>
      <w:r w:rsidRPr="005D2A66">
        <w:instrText>overnor</w:instrText>
      </w:r>
      <w:r>
        <w:instrText xml:space="preserve">" </w:instrText>
      </w:r>
      <w:r>
        <w:fldChar w:fldCharType="end"/>
      </w:r>
      <w:r w:rsidRPr="00BD2ECF">
        <w:t xml:space="preserve">s) create the conditions under which </w:t>
      </w:r>
      <w:r w:rsidRPr="00BD600A">
        <w:t>→</w:t>
      </w:r>
      <w:r w:rsidRPr="00BD2ECF">
        <w:t xml:space="preserve"> Actor</w:t>
      </w:r>
      <w:r>
        <w:fldChar w:fldCharType="begin"/>
      </w:r>
      <w:r>
        <w:instrText xml:space="preserve"> XE "a</w:instrText>
      </w:r>
      <w:r w:rsidRPr="00E00428">
        <w:instrText>ctor</w:instrText>
      </w:r>
      <w:r>
        <w:instrText xml:space="preserve">" </w:instrText>
      </w:r>
      <w:r>
        <w:fldChar w:fldCharType="end"/>
      </w:r>
      <w:r w:rsidRPr="00BD2ECF">
        <w:t xml:space="preserve">s perform operational work, </w:t>
      </w:r>
      <w:r>
        <w:t>potentially</w:t>
      </w:r>
      <w:r w:rsidRPr="00BD2ECF">
        <w:t xml:space="preserve"> in collaboration with → Experts. → Governors are also responsible for organizational development. The respective stages of development are supported by organizational development guides (→ Facilitator</w:t>
      </w:r>
      <w:r>
        <w:fldChar w:fldCharType="begin"/>
      </w:r>
      <w:r>
        <w:instrText xml:space="preserve"> XE "f</w:instrText>
      </w:r>
      <w:r w:rsidRPr="005D2A66">
        <w:instrText>acilitator</w:instrText>
      </w:r>
      <w:r>
        <w:instrText xml:space="preserve">" </w:instrText>
      </w:r>
      <w:r>
        <w:fldChar w:fldCharType="end"/>
      </w:r>
      <w:r w:rsidRPr="00BD2ECF">
        <w:t xml:space="preserve">s), </w:t>
      </w:r>
      <w:r>
        <w:t>potentially</w:t>
      </w:r>
      <w:r w:rsidRPr="00BD2ECF">
        <w:t xml:space="preserve"> also involving expert</w:t>
      </w:r>
      <w:r>
        <w:fldChar w:fldCharType="begin"/>
      </w:r>
      <w:r>
        <w:instrText xml:space="preserve"> XE "</w:instrText>
      </w:r>
      <w:r w:rsidRPr="005D2A66">
        <w:instrText>expert</w:instrText>
      </w:r>
      <w:r>
        <w:instrText xml:space="preserve">" </w:instrText>
      </w:r>
      <w:r>
        <w:fldChar w:fldCharType="end"/>
      </w:r>
      <w:r w:rsidRPr="00BD2ECF">
        <w:t xml:space="preserve">s. S-BPM provides no hierarchical structure of the stakeholders. It </w:t>
      </w:r>
      <w:r>
        <w:t xml:space="preserve">therefore </w:t>
      </w:r>
      <w:r w:rsidRPr="00BD2ECF">
        <w:t>requires no explicit management structures. In addition, in S-BPM the classical distinction between business and IT is dissolved. Representatives from both areas can be found in all roles.</w:t>
      </w:r>
    </w:p>
    <w:p w:rsidR="00B0522A" w:rsidRPr="00BD2ECF" w:rsidRDefault="00B0522A" w:rsidP="00BD600A">
      <w:pPr>
        <w:pStyle w:val="heading2"/>
      </w:pPr>
      <w:r w:rsidRPr="00BD2ECF">
        <w:t>S-</w:t>
      </w:r>
      <w:r w:rsidRPr="00BD600A">
        <w:t>BPM</w:t>
      </w:r>
      <w:r w:rsidRPr="00BD2ECF">
        <w:t xml:space="preserve"> Tool</w:t>
      </w:r>
      <w:r>
        <w:fldChar w:fldCharType="begin"/>
      </w:r>
      <w:r>
        <w:instrText xml:space="preserve"> XE "</w:instrText>
      </w:r>
      <w:r w:rsidRPr="002820E5">
        <w:instrText xml:space="preserve">S-BPM </w:instrText>
      </w:r>
      <w:r>
        <w:instrText>t</w:instrText>
      </w:r>
      <w:r w:rsidRPr="002820E5">
        <w:instrText>ool</w:instrText>
      </w:r>
      <w:r>
        <w:instrText xml:space="preserve">" </w:instrText>
      </w:r>
      <w:r>
        <w:fldChar w:fldCharType="end"/>
      </w:r>
      <w:r w:rsidRPr="00BD2ECF">
        <w:t>s</w:t>
      </w:r>
    </w:p>
    <w:p w:rsidR="00B0522A" w:rsidRPr="00BD2ECF" w:rsidRDefault="00B0522A" w:rsidP="00A607AD">
      <w:r w:rsidRPr="00BD2ECF">
        <w:t>The following tools supporting the → S-BPM procedure model</w:t>
      </w:r>
      <w:r>
        <w:fldChar w:fldCharType="begin"/>
      </w:r>
      <w:r>
        <w:instrText xml:space="preserve"> XE "</w:instrText>
      </w:r>
      <w:r w:rsidRPr="00A70242">
        <w:instrText>model</w:instrText>
      </w:r>
      <w:r>
        <w:instrText xml:space="preserve">" </w:instrText>
      </w:r>
      <w:r>
        <w:fldChar w:fldCharType="end"/>
      </w:r>
      <w:r w:rsidRPr="00BD2ECF">
        <w:t xml:space="preserve"> </w:t>
      </w:r>
      <w:r>
        <w:t>were currently</w:t>
      </w:r>
      <w:r w:rsidRPr="00BD2ECF">
        <w:t xml:space="preserve"> available at the time </w:t>
      </w:r>
      <w:r>
        <w:t>this book was published</w:t>
      </w:r>
      <w:r w:rsidRPr="00BD2ECF">
        <w:t>: jBOOK is a documentation tool to support subject-oriented analysis</w:t>
      </w:r>
      <w:r>
        <w:fldChar w:fldCharType="begin"/>
      </w:r>
      <w:r>
        <w:instrText xml:space="preserve"> XE "</w:instrText>
      </w:r>
      <w:r w:rsidRPr="00E00428">
        <w:instrText>analysis</w:instrText>
      </w:r>
      <w:proofErr w:type="gramStart"/>
      <w:r>
        <w:instrText xml:space="preserve">" </w:instrText>
      </w:r>
      <w:proofErr w:type="gramEnd"/>
      <w:r>
        <w:fldChar w:fldCharType="end"/>
      </w:r>
      <w:r w:rsidRPr="00BD2ECF">
        <w:t xml:space="preserve">. </w:t>
      </w:r>
      <w:proofErr w:type="gramStart"/>
      <w:r w:rsidRPr="00BD2ECF">
        <w:t>jSIM</w:t>
      </w:r>
      <w:proofErr w:type="gramEnd"/>
      <w:r w:rsidRPr="00BD2ECF">
        <w:t xml:space="preserve"> can be used to simulate processes based on subject-oriented models on the computer. The Metasonic Suite </w:t>
      </w:r>
      <w:r>
        <w:t>encompasses</w:t>
      </w:r>
      <w:r w:rsidRPr="00BD2ECF">
        <w:t xml:space="preserve"> a </w:t>
      </w:r>
      <w:r>
        <w:t>range</w:t>
      </w:r>
      <w:r w:rsidRPr="00BD2ECF">
        <w:t xml:space="preserve"> of tools: The module "Build" supports the modeling</w:t>
      </w:r>
      <w:r>
        <w:fldChar w:fldCharType="begin"/>
      </w:r>
      <w:r>
        <w:instrText xml:space="preserve"> XE "</w:instrText>
      </w:r>
      <w:r w:rsidRPr="00A70242">
        <w:instrText>modeling</w:instrText>
      </w:r>
      <w:r>
        <w:instrText xml:space="preserve">" </w:instrText>
      </w:r>
      <w:r>
        <w:fldChar w:fldCharType="end"/>
      </w:r>
      <w:r w:rsidRPr="00BD2ECF">
        <w:t xml:space="preserve"> of subjects, their behavior</w:t>
      </w:r>
      <w:r>
        <w:fldChar w:fldCharType="begin"/>
      </w:r>
      <w:r>
        <w:instrText xml:space="preserve"> XE "</w:instrText>
      </w:r>
      <w:r w:rsidRPr="00E00428">
        <w:rPr>
          <w:rFonts w:cs="Calibri"/>
          <w:lang w:eastAsia="de-AT"/>
        </w:rPr>
        <w:instrText>behavior</w:instrText>
      </w:r>
      <w:proofErr w:type="gramStart"/>
      <w:r>
        <w:instrText xml:space="preserve">" </w:instrText>
      </w:r>
      <w:proofErr w:type="gramEnd"/>
      <w:r>
        <w:fldChar w:fldCharType="end"/>
      </w:r>
      <w:r w:rsidRPr="00BD2ECF">
        <w:t>, their interaction</w:t>
      </w:r>
      <w:r>
        <w:fldChar w:fldCharType="begin"/>
      </w:r>
      <w:r>
        <w:instrText xml:space="preserve"> XE "</w:instrText>
      </w:r>
      <w:r w:rsidRPr="00E00428">
        <w:instrText>interaction</w:instrText>
      </w:r>
      <w:r>
        <w:instrText xml:space="preserve">" </w:instrText>
      </w:r>
      <w:r>
        <w:fldChar w:fldCharType="end"/>
      </w:r>
      <w:r w:rsidRPr="00BD2ECF">
        <w:t xml:space="preserve">s, and </w:t>
      </w:r>
      <w:r>
        <w:t xml:space="preserve">the </w:t>
      </w:r>
      <w:r w:rsidRPr="00BD2ECF">
        <w:t>thereby exchanged message</w:t>
      </w:r>
      <w:r>
        <w:fldChar w:fldCharType="begin"/>
      </w:r>
      <w:r>
        <w:instrText xml:space="preserve"> XE "</w:instrText>
      </w:r>
      <w:r w:rsidRPr="00A70242">
        <w:instrText>message</w:instrText>
      </w:r>
      <w:r>
        <w:instrText xml:space="preserve">" </w:instrText>
      </w:r>
      <w:r>
        <w:fldChar w:fldCharType="end"/>
      </w:r>
      <w:r w:rsidRPr="00BD2ECF">
        <w:t>s and business object</w:t>
      </w:r>
      <w:r>
        <w:fldChar w:fldCharType="begin"/>
      </w:r>
      <w:r>
        <w:instrText xml:space="preserve"> XE "</w:instrText>
      </w:r>
      <w:r w:rsidRPr="005D2A66">
        <w:instrText>business object</w:instrText>
      </w:r>
      <w:r>
        <w:instrText xml:space="preserve">" </w:instrText>
      </w:r>
      <w:r>
        <w:fldChar w:fldCharType="end"/>
      </w:r>
      <w:r w:rsidRPr="00BD2ECF">
        <w:t>s</w:t>
      </w:r>
      <w:r>
        <w:t>,</w:t>
      </w:r>
      <w:r w:rsidRPr="00BD2ECF">
        <w:t xml:space="preserve"> "Proof" enables distributed, computer-aided validation</w:t>
      </w:r>
      <w:r>
        <w:fldChar w:fldCharType="begin"/>
      </w:r>
      <w:r>
        <w:instrText xml:space="preserve"> XE "</w:instrText>
      </w:r>
      <w:r w:rsidRPr="00845C23">
        <w:rPr>
          <w:lang w:eastAsia="de-AT"/>
        </w:rPr>
        <w:instrText>validation</w:instrText>
      </w:r>
      <w:r>
        <w:instrText xml:space="preserve">" </w:instrText>
      </w:r>
      <w:r>
        <w:fldChar w:fldCharType="end"/>
      </w:r>
      <w:r w:rsidRPr="00BD2ECF">
        <w:t xml:space="preserve">, and "Flow" controls as a process engine the execution of instances </w:t>
      </w:r>
      <w:r>
        <w:t xml:space="preserve">with all of the participants </w:t>
      </w:r>
      <w:r w:rsidRPr="00BD2ECF">
        <w:t xml:space="preserve">involved in the process. The base module includes among other </w:t>
      </w:r>
      <w:r>
        <w:t xml:space="preserve">things </w:t>
      </w:r>
      <w:r w:rsidRPr="00BD2ECF">
        <w:t>the "Usermanager", which can be used by those responsible for organization</w:t>
      </w:r>
      <w:r>
        <w:fldChar w:fldCharType="begin"/>
      </w:r>
      <w:r>
        <w:instrText xml:space="preserve"> XE "</w:instrText>
      </w:r>
      <w:r w:rsidRPr="00D13E13">
        <w:instrText>organization</w:instrText>
      </w:r>
      <w:r>
        <w:instrText xml:space="preserve">" </w:instrText>
      </w:r>
      <w:r>
        <w:fldChar w:fldCharType="end"/>
      </w:r>
      <w:r w:rsidRPr="00BD2ECF">
        <w:t>-specific implementation</w:t>
      </w:r>
      <w:r>
        <w:fldChar w:fldCharType="begin"/>
      </w:r>
      <w:r>
        <w:instrText xml:space="preserve"> XE "</w:instrText>
      </w:r>
      <w:r w:rsidRPr="00E00428">
        <w:instrText>implementation</w:instrText>
      </w:r>
      <w:r>
        <w:instrText xml:space="preserve">" </w:instrText>
      </w:r>
      <w:r>
        <w:fldChar w:fldCharType="end"/>
      </w:r>
      <w:r w:rsidRPr="00BD2ECF">
        <w:t xml:space="preserve"> for the assignment of users to roles and subjects.</w:t>
      </w:r>
    </w:p>
    <w:p w:rsidR="00B0522A" w:rsidRPr="00BD2ECF" w:rsidRDefault="00B0522A" w:rsidP="00E94EB4">
      <w:pPr>
        <w:pStyle w:val="heading2"/>
      </w:pPr>
      <w:r w:rsidRPr="00E94EB4">
        <w:t>Service</w:t>
      </w:r>
      <w:r>
        <w:fldChar w:fldCharType="begin"/>
      </w:r>
      <w:r>
        <w:instrText xml:space="preserve"> XE "s</w:instrText>
      </w:r>
      <w:r w:rsidRPr="001E1383">
        <w:instrText>ervice</w:instrText>
      </w:r>
      <w:r>
        <w:instrText xml:space="preserve">" </w:instrText>
      </w:r>
      <w:r>
        <w:fldChar w:fldCharType="end"/>
      </w:r>
    </w:p>
    <w:p w:rsidR="00B0522A" w:rsidRPr="00BD2ECF" w:rsidRDefault="00B0522A" w:rsidP="00FB08EA">
      <w:r w:rsidRPr="00BD2ECF">
        <w:t xml:space="preserve">Subjects use services to communicate with other </w:t>
      </w:r>
      <w:r>
        <w:t>subjects</w:t>
      </w:r>
      <w:r w:rsidRPr="00BD2ECF">
        <w:t xml:space="preserve">, or </w:t>
      </w:r>
      <w:r>
        <w:t>to</w:t>
      </w:r>
      <w:r w:rsidRPr="00BD2ECF">
        <w:t xml:space="preserve"> access → business object</w:t>
      </w:r>
      <w:r>
        <w:fldChar w:fldCharType="begin"/>
      </w:r>
      <w:r>
        <w:instrText xml:space="preserve"> XE "</w:instrText>
      </w:r>
      <w:r w:rsidRPr="005D2A66">
        <w:instrText>business object</w:instrText>
      </w:r>
      <w:r>
        <w:instrText xml:space="preserve">" </w:instrText>
      </w:r>
      <w:r>
        <w:fldChar w:fldCharType="end"/>
      </w:r>
      <w:r w:rsidRPr="00BD2ECF">
        <w:t>s. In S-BPM, a service</w:t>
      </w:r>
      <w:r>
        <w:fldChar w:fldCharType="begin"/>
      </w:r>
      <w:r>
        <w:instrText xml:space="preserve"> XE "</w:instrText>
      </w:r>
      <w:r w:rsidRPr="001E1383">
        <w:instrText>service</w:instrText>
      </w:r>
      <w:r>
        <w:instrText xml:space="preserve">" </w:instrText>
      </w:r>
      <w:r>
        <w:fldChar w:fldCharType="end"/>
      </w:r>
      <w:r w:rsidRPr="00BD2ECF">
        <w:t xml:space="preserve"> is closely linked to a subject. Hence, a → service-oriented architecture</w:t>
      </w:r>
      <w:r>
        <w:fldChar w:fldCharType="begin"/>
      </w:r>
      <w:r>
        <w:instrText xml:space="preserve"> XE "</w:instrText>
      </w:r>
      <w:r w:rsidRPr="00146695">
        <w:instrText>service-oriented architecture</w:instrText>
      </w:r>
      <w:r>
        <w:instrText xml:space="preserve"> (SOA)" </w:instrText>
      </w:r>
      <w:r>
        <w:fldChar w:fldCharType="end"/>
      </w:r>
      <w:r w:rsidRPr="00BD2ECF">
        <w:t xml:space="preserve"> can also be constructed according to subject-orientation.</w:t>
      </w:r>
    </w:p>
    <w:p w:rsidR="00B0522A" w:rsidRPr="00BD2ECF" w:rsidRDefault="00B0522A" w:rsidP="00E94EB4">
      <w:pPr>
        <w:pStyle w:val="heading2"/>
      </w:pPr>
      <w:r w:rsidRPr="00BD2ECF">
        <w:t xml:space="preserve">Service-Oriented </w:t>
      </w:r>
      <w:r w:rsidRPr="00E94EB4">
        <w:t>Architecture</w:t>
      </w:r>
      <w:r>
        <w:fldChar w:fldCharType="begin"/>
      </w:r>
      <w:r>
        <w:instrText xml:space="preserve"> XE "s</w:instrText>
      </w:r>
      <w:r w:rsidRPr="00146695">
        <w:instrText>ervice-</w:instrText>
      </w:r>
      <w:r>
        <w:instrText>o</w:instrText>
      </w:r>
      <w:r w:rsidRPr="00146695">
        <w:instrText xml:space="preserve">riented </w:instrText>
      </w:r>
      <w:r>
        <w:instrText>a</w:instrText>
      </w:r>
      <w:r w:rsidRPr="00146695">
        <w:instrText>rchitecture</w:instrText>
      </w:r>
      <w:r>
        <w:instrText xml:space="preserve"> (SOA)" </w:instrText>
      </w:r>
      <w:r>
        <w:fldChar w:fldCharType="end"/>
      </w:r>
      <w:r w:rsidRPr="00BD2ECF">
        <w:t xml:space="preserve"> (SOA</w:t>
      </w:r>
      <w:r>
        <w:fldChar w:fldCharType="begin"/>
      </w:r>
      <w:r>
        <w:instrText xml:space="preserve"> XE "</w:instrText>
      </w:r>
      <w:r w:rsidRPr="00146695">
        <w:instrText>SOA</w:instrText>
      </w:r>
      <w:proofErr w:type="gramStart"/>
      <w:r>
        <w:instrText xml:space="preserve">" </w:instrText>
      </w:r>
      <w:proofErr w:type="gramEnd"/>
      <w:r>
        <w:fldChar w:fldCharType="end"/>
      </w:r>
      <w:r w:rsidRPr="00BD2ECF">
        <w:t>)</w:t>
      </w:r>
    </w:p>
    <w:p w:rsidR="00B0522A" w:rsidRPr="00BD2ECF" w:rsidRDefault="00B0522A" w:rsidP="00FB08EA">
      <w:r w:rsidRPr="00BD2ECF">
        <w:t>Service-oriented architecture</w:t>
      </w:r>
      <w:r>
        <w:fldChar w:fldCharType="begin"/>
      </w:r>
      <w:r>
        <w:instrText xml:space="preserve"> XE "s</w:instrText>
      </w:r>
      <w:r w:rsidRPr="00146695">
        <w:instrText>ervice-oriented architecture</w:instrText>
      </w:r>
      <w:r>
        <w:instrText xml:space="preserve"> (SOA)" </w:instrText>
      </w:r>
      <w:r>
        <w:fldChar w:fldCharType="end"/>
      </w:r>
      <w:r w:rsidRPr="00BD2ECF">
        <w:t>s describe software system</w:t>
      </w:r>
      <w:r>
        <w:fldChar w:fldCharType="begin"/>
      </w:r>
      <w:r>
        <w:instrText xml:space="preserve"> XE "</w:instrText>
      </w:r>
      <w:r w:rsidRPr="00845C23">
        <w:instrText>system</w:instrText>
      </w:r>
      <w:r>
        <w:instrText xml:space="preserve">" </w:instrText>
      </w:r>
      <w:r>
        <w:fldChar w:fldCharType="end"/>
      </w:r>
      <w:r w:rsidRPr="00BD2ECF">
        <w:t>s, which are composed of loosely coupled function</w:t>
      </w:r>
      <w:r>
        <w:fldChar w:fldCharType="begin"/>
      </w:r>
      <w:r>
        <w:instrText xml:space="preserve"> XE "</w:instrText>
      </w:r>
      <w:r w:rsidRPr="005D2A66">
        <w:instrText>function</w:instrText>
      </w:r>
      <w:r>
        <w:instrText xml:space="preserve">" </w:instrText>
      </w:r>
      <w:r>
        <w:fldChar w:fldCharType="end"/>
      </w:r>
      <w:r w:rsidRPr="00BD2ECF">
        <w:t xml:space="preserve"> components (services). Each service</w:t>
      </w:r>
      <w:r>
        <w:fldChar w:fldCharType="begin"/>
      </w:r>
      <w:r>
        <w:instrText xml:space="preserve"> XE "</w:instrText>
      </w:r>
      <w:r w:rsidRPr="001E1383">
        <w:instrText>service</w:instrText>
      </w:r>
      <w:r>
        <w:instrText xml:space="preserve">" </w:instrText>
      </w:r>
      <w:r>
        <w:fldChar w:fldCharType="end"/>
      </w:r>
      <w:r w:rsidRPr="00BD2ECF">
        <w:t xml:space="preserve"> takes clearly defined technical task</w:t>
      </w:r>
      <w:r>
        <w:fldChar w:fldCharType="begin"/>
      </w:r>
      <w:r>
        <w:instrText xml:space="preserve"> XE "</w:instrText>
      </w:r>
      <w:r w:rsidRPr="00845C23">
        <w:instrText>task</w:instrText>
      </w:r>
      <w:r>
        <w:instrText xml:space="preserve">" </w:instrText>
      </w:r>
      <w:r>
        <w:fldChar w:fldCharType="end"/>
      </w:r>
      <w:r w:rsidRPr="00BD2ECF">
        <w:t xml:space="preserve">s and encapsulates application logic and data. The entire logic of a business application can </w:t>
      </w:r>
      <w:r>
        <w:t xml:space="preserve">thus </w:t>
      </w:r>
      <w:r w:rsidRPr="00BD2ECF">
        <w:t>be distributed to many independent services. The individual services can be reused in different contexts.</w:t>
      </w:r>
    </w:p>
    <w:p w:rsidR="00B0522A" w:rsidRPr="00BD2ECF" w:rsidRDefault="00B0522A" w:rsidP="00E94EB4">
      <w:pPr>
        <w:pStyle w:val="heading2"/>
      </w:pPr>
      <w:r w:rsidRPr="00BD2ECF">
        <w:t>Service</w:t>
      </w:r>
      <w:r>
        <w:fldChar w:fldCharType="begin"/>
      </w:r>
      <w:r>
        <w:instrText xml:space="preserve"> XE "s</w:instrText>
      </w:r>
      <w:r w:rsidRPr="001E1383">
        <w:instrText>ervice</w:instrText>
      </w:r>
      <w:r>
        <w:instrText xml:space="preserve">" </w:instrText>
      </w:r>
      <w:r>
        <w:fldChar w:fldCharType="end"/>
      </w:r>
      <w:r w:rsidRPr="00BD2ECF">
        <w:t xml:space="preserve"> </w:t>
      </w:r>
      <w:r w:rsidRPr="00E94EB4">
        <w:t>Process</w:t>
      </w:r>
      <w:r>
        <w:fldChar w:fldCharType="begin"/>
      </w:r>
      <w:r>
        <w:instrText xml:space="preserve"> XE "s</w:instrText>
      </w:r>
      <w:r w:rsidRPr="00146695">
        <w:instrText xml:space="preserve">ervice </w:instrText>
      </w:r>
      <w:r>
        <w:instrText>p</w:instrText>
      </w:r>
      <w:r w:rsidRPr="00146695">
        <w:instrText>rocess</w:instrText>
      </w:r>
      <w:r>
        <w:instrText xml:space="preserve">" </w:instrText>
      </w:r>
      <w:r>
        <w:fldChar w:fldCharType="end"/>
      </w:r>
    </w:p>
    <w:p w:rsidR="00B0522A" w:rsidRPr="00BD2ECF" w:rsidRDefault="00B0522A" w:rsidP="00FB08EA">
      <w:r w:rsidRPr="00BD2ECF">
        <w:t>A service</w:t>
      </w:r>
      <w:r>
        <w:fldChar w:fldCharType="begin"/>
      </w:r>
      <w:r>
        <w:instrText xml:space="preserve"> XE "</w:instrText>
      </w:r>
      <w:r w:rsidRPr="001E1383">
        <w:instrText>service</w:instrText>
      </w:r>
      <w:r>
        <w:instrText xml:space="preserve">" </w:instrText>
      </w:r>
      <w:r>
        <w:fldChar w:fldCharType="end"/>
      </w:r>
      <w:r w:rsidRPr="00BD2ECF">
        <w:t xml:space="preserve"> process</w:t>
      </w:r>
      <w:r>
        <w:fldChar w:fldCharType="begin"/>
      </w:r>
      <w:r>
        <w:instrText xml:space="preserve"> XE "</w:instrText>
      </w:r>
      <w:r w:rsidRPr="00146695">
        <w:rPr>
          <w:rFonts w:cs="Calibri"/>
          <w:lang w:eastAsia="de-AT"/>
        </w:rPr>
        <w:instrText>service process</w:instrText>
      </w:r>
      <w:r>
        <w:instrText xml:space="preserve">" </w:instrText>
      </w:r>
      <w:r>
        <w:fldChar w:fldCharType="end"/>
      </w:r>
      <w:r w:rsidRPr="00BD2ECF">
        <w:t xml:space="preserve"> is a process that has a defined result and can be used by several other processes for service provision. On the side of the service process, coupling to the </w:t>
      </w:r>
      <w:r>
        <w:t xml:space="preserve">calling </w:t>
      </w:r>
      <w:r w:rsidRPr="00BD2ECF">
        <w:t xml:space="preserve">process occurs via a </w:t>
      </w:r>
      <w:r>
        <w:t xml:space="preserve">so-called </w:t>
      </w:r>
      <w:r w:rsidRPr="00BD2ECF">
        <w:t xml:space="preserve">general- external subject </w:t>
      </w:r>
      <w:r>
        <w:t xml:space="preserve">which </w:t>
      </w:r>
      <w:r w:rsidRPr="00BD2ECF">
        <w:t>represent</w:t>
      </w:r>
      <w:r>
        <w:t>s</w:t>
      </w:r>
      <w:r w:rsidRPr="00BD2ECF">
        <w:t xml:space="preserve"> all potential </w:t>
      </w:r>
      <w:r>
        <w:t xml:space="preserve">processes </w:t>
      </w:r>
      <w:r w:rsidRPr="00BD2ECF">
        <w:t>us</w:t>
      </w:r>
      <w:r>
        <w:t>ing</w:t>
      </w:r>
      <w:r w:rsidRPr="00BD2ECF">
        <w:t xml:space="preserve"> </w:t>
      </w:r>
      <w:r>
        <w:t xml:space="preserve">the service </w:t>
      </w:r>
      <w:r w:rsidRPr="00BD2ECF">
        <w:t xml:space="preserve">process. Within </w:t>
      </w:r>
      <w:r>
        <w:t>the calling process</w:t>
      </w:r>
      <w:r w:rsidRPr="00BD2ECF">
        <w:t>, the → interface subject</w:t>
      </w:r>
      <w:r>
        <w:fldChar w:fldCharType="begin"/>
      </w:r>
      <w:r>
        <w:instrText xml:space="preserve"> XE "</w:instrText>
      </w:r>
      <w:r w:rsidRPr="00E00428">
        <w:instrText>interface subject</w:instrText>
      </w:r>
      <w:r>
        <w:instrText xml:space="preserve">" </w:instrText>
      </w:r>
      <w:r>
        <w:fldChar w:fldCharType="end"/>
      </w:r>
      <w:r w:rsidRPr="00BD2ECF">
        <w:t xml:space="preserve"> is used as </w:t>
      </w:r>
      <w:proofErr w:type="gramStart"/>
      <w:r w:rsidRPr="00BD2ECF">
        <w:t>an</w:t>
      </w:r>
      <w:proofErr w:type="gramEnd"/>
      <w:r w:rsidRPr="00BD2ECF">
        <w:t xml:space="preserve"> → external subject.</w:t>
      </w:r>
    </w:p>
    <w:p w:rsidR="00B0522A" w:rsidRPr="00BD2ECF" w:rsidRDefault="00B0522A" w:rsidP="00485919">
      <w:pPr>
        <w:pStyle w:val="heading2"/>
      </w:pPr>
      <w:r w:rsidRPr="00485919">
        <w:t>State</w:t>
      </w:r>
      <w:r>
        <w:fldChar w:fldCharType="begin"/>
      </w:r>
      <w:r>
        <w:instrText xml:space="preserve"> XE "s</w:instrText>
      </w:r>
      <w:r w:rsidRPr="00146695">
        <w:instrText>tate</w:instrText>
      </w:r>
      <w:r>
        <w:instrText xml:space="preserve">" </w:instrText>
      </w:r>
      <w:r>
        <w:fldChar w:fldCharType="end"/>
      </w:r>
      <w:r w:rsidRPr="00485919">
        <w:t>s</w:t>
      </w:r>
    </w:p>
    <w:p w:rsidR="00B0522A" w:rsidRPr="00BD2ECF" w:rsidRDefault="00B0522A" w:rsidP="00D67636">
      <w:r w:rsidRPr="00BD2ECF">
        <w:t xml:space="preserve">For subjects, we distinguish </w:t>
      </w:r>
      <w:r>
        <w:t xml:space="preserve">between </w:t>
      </w:r>
      <w:r w:rsidRPr="00BD2ECF">
        <w:t>action</w:t>
      </w:r>
      <w:r>
        <w:t xml:space="preserve"> states</w:t>
      </w:r>
      <w:r w:rsidRPr="00BD2ECF">
        <w:t xml:space="preserve"> </w:t>
      </w:r>
      <w:r>
        <w:t>for accomplishing a task (function state), and</w:t>
      </w:r>
      <w:r w:rsidRPr="00BD2ECF">
        <w:t xml:space="preserve"> communication</w:t>
      </w:r>
      <w:r>
        <w:fldChar w:fldCharType="begin"/>
      </w:r>
      <w:r>
        <w:instrText xml:space="preserve"> XE "</w:instrText>
      </w:r>
      <w:r w:rsidRPr="005D2A66">
        <w:instrText>communication</w:instrText>
      </w:r>
      <w:r>
        <w:instrText xml:space="preserve">" </w:instrText>
      </w:r>
      <w:r>
        <w:fldChar w:fldCharType="end"/>
      </w:r>
      <w:r w:rsidRPr="00BD2ECF">
        <w:t xml:space="preserve"> state</w:t>
      </w:r>
      <w:r>
        <w:fldChar w:fldCharType="begin"/>
      </w:r>
      <w:r>
        <w:instrText xml:space="preserve"> XE "</w:instrText>
      </w:r>
      <w:r w:rsidRPr="00146695">
        <w:instrText>state</w:instrText>
      </w:r>
      <w:r>
        <w:instrText xml:space="preserve">" </w:instrText>
      </w:r>
      <w:r>
        <w:fldChar w:fldCharType="end"/>
      </w:r>
      <w:r w:rsidRPr="00BD2ECF">
        <w:t xml:space="preserve">s </w:t>
      </w:r>
      <w:r>
        <w:t>for</w:t>
      </w:r>
      <w:r w:rsidRPr="00BD2ECF">
        <w:t xml:space="preserve"> interacting with other subjects (receive and send). Such a consideration leads to three different types of states for subjects:</w:t>
      </w:r>
    </w:p>
    <w:p w:rsidR="00B0522A" w:rsidRPr="00BD2ECF" w:rsidRDefault="00B0522A" w:rsidP="002600CD">
      <w:pPr>
        <w:pStyle w:val="BulletItem"/>
      </w:pPr>
      <w:r>
        <w:t>P</w:t>
      </w:r>
      <w:r w:rsidRPr="00BD2ECF">
        <w:t>erforming functions (function</w:t>
      </w:r>
      <w:r>
        <w:fldChar w:fldCharType="begin"/>
      </w:r>
      <w:r>
        <w:instrText xml:space="preserve"> XE "</w:instrText>
      </w:r>
      <w:r w:rsidRPr="005D2A66">
        <w:instrText>function</w:instrText>
      </w:r>
      <w:r>
        <w:instrText xml:space="preserve">" </w:instrText>
      </w:r>
      <w:r>
        <w:fldChar w:fldCharType="end"/>
      </w:r>
      <w:r w:rsidRPr="00BD2ECF">
        <w:t xml:space="preserve"> state</w:t>
      </w:r>
      <w:r>
        <w:fldChar w:fldCharType="begin"/>
      </w:r>
      <w:r>
        <w:instrText xml:space="preserve"> XE "</w:instrText>
      </w:r>
      <w:r w:rsidRPr="00E00428">
        <w:rPr>
          <w:rFonts w:cs="Calibri"/>
          <w:lang w:eastAsia="de-AT"/>
        </w:rPr>
        <w:instrText>function state</w:instrText>
      </w:r>
      <w:r>
        <w:instrText xml:space="preserve">" </w:instrText>
      </w:r>
      <w:r>
        <w:fldChar w:fldCharType="end"/>
      </w:r>
      <w:r w:rsidRPr="00BD2ECF">
        <w:t>)</w:t>
      </w:r>
    </w:p>
    <w:p w:rsidR="00B0522A" w:rsidRPr="00BD2ECF" w:rsidRDefault="00B0522A" w:rsidP="002600CD">
      <w:pPr>
        <w:pStyle w:val="BulletItem"/>
      </w:pPr>
      <w:r>
        <w:t>S</w:t>
      </w:r>
      <w:r w:rsidRPr="00BD2ECF">
        <w:t>ending message</w:t>
      </w:r>
      <w:r>
        <w:fldChar w:fldCharType="begin"/>
      </w:r>
      <w:r>
        <w:instrText xml:space="preserve"> XE "</w:instrText>
      </w:r>
      <w:r w:rsidRPr="00A70242">
        <w:instrText>message</w:instrText>
      </w:r>
      <w:r>
        <w:instrText xml:space="preserve">" </w:instrText>
      </w:r>
      <w:r>
        <w:fldChar w:fldCharType="end"/>
      </w:r>
      <w:r w:rsidRPr="00BD2ECF">
        <w:t>s (send state</w:t>
      </w:r>
      <w:r>
        <w:fldChar w:fldCharType="begin"/>
      </w:r>
      <w:r>
        <w:instrText xml:space="preserve"> XE "</w:instrText>
      </w:r>
      <w:r w:rsidRPr="00146695">
        <w:instrText>send state</w:instrText>
      </w:r>
      <w:r>
        <w:instrText xml:space="preserve">" </w:instrText>
      </w:r>
      <w:r>
        <w:fldChar w:fldCharType="end"/>
      </w:r>
      <w:r w:rsidRPr="00BD2ECF">
        <w:t>)</w:t>
      </w:r>
    </w:p>
    <w:p w:rsidR="00B0522A" w:rsidRPr="00BD2ECF" w:rsidRDefault="00B0522A" w:rsidP="002600CD">
      <w:pPr>
        <w:pStyle w:val="BulletItem"/>
      </w:pPr>
      <w:r>
        <w:t>R</w:t>
      </w:r>
      <w:r w:rsidRPr="00BD2ECF">
        <w:t>eceiving message</w:t>
      </w:r>
      <w:r>
        <w:fldChar w:fldCharType="begin"/>
      </w:r>
      <w:r>
        <w:instrText xml:space="preserve"> XE "</w:instrText>
      </w:r>
      <w:r w:rsidRPr="00A70242">
        <w:instrText>message</w:instrText>
      </w:r>
      <w:r>
        <w:instrText xml:space="preserve">" </w:instrText>
      </w:r>
      <w:r>
        <w:fldChar w:fldCharType="end"/>
      </w:r>
      <w:r w:rsidRPr="00BD2ECF">
        <w:t>s (receive state</w:t>
      </w:r>
      <w:r>
        <w:fldChar w:fldCharType="begin"/>
      </w:r>
      <w:r>
        <w:instrText xml:space="preserve"> XE "</w:instrText>
      </w:r>
      <w:r w:rsidRPr="00D13E13">
        <w:rPr>
          <w:rFonts w:cs="Calibri"/>
          <w:lang w:eastAsia="de-AT"/>
        </w:rPr>
        <w:instrText>receive state</w:instrText>
      </w:r>
      <w:r>
        <w:instrText xml:space="preserve">" </w:instrText>
      </w:r>
      <w:r>
        <w:fldChar w:fldCharType="end"/>
      </w:r>
      <w:r w:rsidRPr="00BD2ECF">
        <w:t>)</w:t>
      </w:r>
    </w:p>
    <w:p w:rsidR="00B0522A" w:rsidRPr="00BD2ECF" w:rsidRDefault="00B0522A" w:rsidP="00485919">
      <w:pPr>
        <w:pStyle w:val="heading2"/>
      </w:pPr>
      <w:r w:rsidRPr="00485919">
        <w:t>Subject</w:t>
      </w:r>
    </w:p>
    <w:p w:rsidR="00B0522A" w:rsidRPr="00BD2ECF" w:rsidRDefault="00B0522A" w:rsidP="00A607AD">
      <w:r w:rsidRPr="00BD2ECF">
        <w:t>Subjects represent humans or technical system</w:t>
      </w:r>
      <w:r>
        <w:fldChar w:fldCharType="begin"/>
      </w:r>
      <w:r>
        <w:instrText xml:space="preserve"> XE "</w:instrText>
      </w:r>
      <w:r w:rsidRPr="00845C23">
        <w:instrText>system</w:instrText>
      </w:r>
      <w:r>
        <w:instrText xml:space="preserve">" </w:instrText>
      </w:r>
      <w:r>
        <w:fldChar w:fldCharType="end"/>
      </w:r>
      <w:r w:rsidRPr="00BD2ECF">
        <w:t>s</w:t>
      </w:r>
      <w:r>
        <w:t>,</w:t>
      </w:r>
      <w:r w:rsidRPr="00BD2ECF">
        <w:t xml:space="preserve"> such as machines or computer programs</w:t>
      </w:r>
      <w:r>
        <w:t>,</w:t>
      </w:r>
      <w:r w:rsidRPr="00BD2ECF">
        <w:t xml:space="preserve"> with a particular behavior</w:t>
      </w:r>
      <w:r>
        <w:fldChar w:fldCharType="begin"/>
      </w:r>
      <w:r>
        <w:instrText xml:space="preserve"> XE "</w:instrText>
      </w:r>
      <w:r w:rsidRPr="00E00428">
        <w:rPr>
          <w:rFonts w:cs="Calibri"/>
          <w:lang w:eastAsia="de-AT"/>
        </w:rPr>
        <w:instrText>behavior</w:instrText>
      </w:r>
      <w:proofErr w:type="gramStart"/>
      <w:r>
        <w:instrText xml:space="preserve">" </w:instrText>
      </w:r>
      <w:proofErr w:type="gramEnd"/>
      <w:r>
        <w:fldChar w:fldCharType="end"/>
      </w:r>
      <w:r w:rsidRPr="00BD2ECF">
        <w:t>. As actor</w:t>
      </w:r>
      <w:r>
        <w:fldChar w:fldCharType="begin"/>
      </w:r>
      <w:r>
        <w:instrText xml:space="preserve"> XE "</w:instrText>
      </w:r>
      <w:r w:rsidRPr="00E00428">
        <w:instrText>actor</w:instrText>
      </w:r>
      <w:r>
        <w:instrText xml:space="preserve">" </w:instrText>
      </w:r>
      <w:r>
        <w:fldChar w:fldCharType="end"/>
      </w:r>
      <w:r w:rsidRPr="00BD2ECF">
        <w:t>s in defined roles they perform their individual task</w:t>
      </w:r>
      <w:r>
        <w:fldChar w:fldCharType="begin"/>
      </w:r>
      <w:r>
        <w:instrText xml:space="preserve"> XE "</w:instrText>
      </w:r>
      <w:r w:rsidRPr="00845C23">
        <w:instrText>task</w:instrText>
      </w:r>
      <w:r>
        <w:instrText xml:space="preserve">" </w:instrText>
      </w:r>
      <w:r>
        <w:fldChar w:fldCharType="end"/>
      </w:r>
      <w:r w:rsidRPr="00BD2ECF">
        <w:t xml:space="preserve">s and interact with each other in order to structure and </w:t>
      </w:r>
      <w:r>
        <w:t>coordinate</w:t>
      </w:r>
      <w:r w:rsidRPr="00BD2ECF">
        <w:t xml:space="preserve"> their joint </w:t>
      </w:r>
      <w:r>
        <w:t>activities</w:t>
      </w:r>
      <w:r w:rsidRPr="00BD2ECF">
        <w:t xml:space="preserve"> to achieve the desired process result. Normally, they use appropriate tools</w:t>
      </w:r>
      <w:r>
        <w:t>, as well as</w:t>
      </w:r>
      <w:r w:rsidRPr="00BD2ECF">
        <w:t xml:space="preserve"> information and business object</w:t>
      </w:r>
      <w:r>
        <w:fldChar w:fldCharType="begin"/>
      </w:r>
      <w:r>
        <w:instrText xml:space="preserve"> XE "</w:instrText>
      </w:r>
      <w:r w:rsidRPr="005D2A66">
        <w:instrText>business object</w:instrText>
      </w:r>
      <w:r>
        <w:instrText xml:space="preserve">" </w:instrText>
      </w:r>
      <w:r>
        <w:fldChar w:fldCharType="end"/>
      </w:r>
      <w:r w:rsidRPr="00BD2ECF">
        <w:t>s which they access for reading or writing, and which they exchange. Subjects have an identifier</w:t>
      </w:r>
      <w:r>
        <w:fldChar w:fldCharType="begin"/>
      </w:r>
      <w:r>
        <w:instrText xml:space="preserve"> XE "</w:instrText>
      </w:r>
      <w:r w:rsidRPr="00E00428">
        <w:rPr>
          <w:lang w:eastAsia="de-AT"/>
        </w:rPr>
        <w:instrText>identifier</w:instrText>
      </w:r>
      <w:r>
        <w:instrText xml:space="preserve">" </w:instrText>
      </w:r>
      <w:r>
        <w:fldChar w:fldCharType="end"/>
      </w:r>
      <w:r w:rsidRPr="00BD2ECF">
        <w:t xml:space="preserve"> referring to </w:t>
      </w:r>
      <w:r>
        <w:t>each</w:t>
      </w:r>
      <w:r w:rsidRPr="00BD2ECF">
        <w:t xml:space="preserve"> </w:t>
      </w:r>
      <w:r>
        <w:t>specific</w:t>
      </w:r>
      <w:r w:rsidRPr="00BD2ECF">
        <w:t xml:space="preserve"> process and a corresponding → subject behavior</w:t>
      </w:r>
      <w:r>
        <w:fldChar w:fldCharType="begin"/>
      </w:r>
      <w:r>
        <w:instrText xml:space="preserve"> XE "</w:instrText>
      </w:r>
      <w:r w:rsidRPr="00845C23">
        <w:instrText>subject behavior</w:instrText>
      </w:r>
      <w:proofErr w:type="gramStart"/>
      <w:r>
        <w:instrText xml:space="preserve">" </w:instrText>
      </w:r>
      <w:proofErr w:type="gramEnd"/>
      <w:r>
        <w:fldChar w:fldCharType="end"/>
      </w:r>
      <w:r w:rsidRPr="00BD2ECF">
        <w:t>.</w:t>
      </w:r>
    </w:p>
    <w:p w:rsidR="00B0522A" w:rsidRPr="00BD2ECF" w:rsidRDefault="00B0522A" w:rsidP="00485919">
      <w:pPr>
        <w:pStyle w:val="heading2"/>
      </w:pPr>
      <w:r w:rsidRPr="00BD2ECF">
        <w:t xml:space="preserve">Subject </w:t>
      </w:r>
      <w:r w:rsidRPr="00485919">
        <w:t>Behavior</w:t>
      </w:r>
      <w:r>
        <w:fldChar w:fldCharType="begin"/>
      </w:r>
      <w:r>
        <w:instrText xml:space="preserve"> XE "s</w:instrText>
      </w:r>
      <w:r w:rsidRPr="00845C23">
        <w:instrText xml:space="preserve">ubject </w:instrText>
      </w:r>
      <w:r>
        <w:instrText>b</w:instrText>
      </w:r>
      <w:r w:rsidRPr="00845C23">
        <w:instrText>ehavior</w:instrText>
      </w:r>
      <w:r>
        <w:instrText xml:space="preserve">" </w:instrText>
      </w:r>
      <w:r>
        <w:fldChar w:fldCharType="end"/>
      </w:r>
    </w:p>
    <w:p w:rsidR="00B0522A" w:rsidRPr="00BD2ECF" w:rsidRDefault="00B0522A" w:rsidP="00FB08EA">
      <w:r w:rsidRPr="00BD2ECF">
        <w:t>The actions of a subject in a process are called subject behavior</w:t>
      </w:r>
      <w:r>
        <w:fldChar w:fldCharType="begin"/>
      </w:r>
      <w:r>
        <w:instrText xml:space="preserve"> XE "</w:instrText>
      </w:r>
      <w:r w:rsidRPr="00845C23">
        <w:instrText>subject behavior</w:instrText>
      </w:r>
      <w:r>
        <w:instrText xml:space="preserve">" </w:instrText>
      </w:r>
      <w:r>
        <w:fldChar w:fldCharType="end"/>
      </w:r>
      <w:r>
        <w:fldChar w:fldCharType="begin"/>
      </w:r>
      <w:r>
        <w:instrText xml:space="preserve"> XE "</w:instrText>
      </w:r>
      <w:r w:rsidRPr="00E00428">
        <w:rPr>
          <w:rFonts w:cs="Calibri"/>
          <w:lang w:eastAsia="de-AT"/>
        </w:rPr>
        <w:instrText>behavior</w:instrText>
      </w:r>
      <w:proofErr w:type="gramStart"/>
      <w:r>
        <w:instrText xml:space="preserve">" </w:instrText>
      </w:r>
      <w:proofErr w:type="gramEnd"/>
      <w:r>
        <w:fldChar w:fldCharType="end"/>
      </w:r>
      <w:r w:rsidRPr="00BD2ECF">
        <w:t>. → State</w:t>
      </w:r>
      <w:r>
        <w:fldChar w:fldCharType="begin"/>
      </w:r>
      <w:r>
        <w:instrText xml:space="preserve"> XE "s</w:instrText>
      </w:r>
      <w:r w:rsidRPr="00845C23">
        <w:instrText>tate</w:instrText>
      </w:r>
      <w:r>
        <w:instrText xml:space="preserve">" </w:instrText>
      </w:r>
      <w:r>
        <w:fldChar w:fldCharType="end"/>
      </w:r>
      <w:r w:rsidRPr="00BD2ECF">
        <w:t>s and transition</w:t>
      </w:r>
      <w:r>
        <w:fldChar w:fldCharType="begin"/>
      </w:r>
      <w:r>
        <w:instrText xml:space="preserve"> XE "</w:instrText>
      </w:r>
      <w:r w:rsidRPr="00845C23">
        <w:instrText>transition</w:instrText>
      </w:r>
      <w:r>
        <w:instrText xml:space="preserve">" </w:instrText>
      </w:r>
      <w:r>
        <w:fldChar w:fldCharType="end"/>
      </w:r>
      <w:r w:rsidRPr="00BD2ECF">
        <w:t xml:space="preserve">s describe what actions it performs and </w:t>
      </w:r>
      <w:r>
        <w:t>their associated interdependencies</w:t>
      </w:r>
      <w:r w:rsidRPr="00BD2ECF">
        <w:t>. Besides the communication</w:t>
      </w:r>
      <w:r>
        <w:fldChar w:fldCharType="begin"/>
      </w:r>
      <w:r>
        <w:instrText xml:space="preserve"> XE "</w:instrText>
      </w:r>
      <w:r w:rsidRPr="005D2A66">
        <w:instrText>communication</w:instrText>
      </w:r>
      <w:r>
        <w:instrText xml:space="preserve">" </w:instrText>
      </w:r>
      <w:r>
        <w:fldChar w:fldCharType="end"/>
      </w:r>
      <w:r w:rsidRPr="00BD2ECF">
        <w:t xml:space="preserve"> actions send and receive, a subject performs so-called internal actions / functions.</w:t>
      </w:r>
    </w:p>
    <w:p w:rsidR="00B0522A" w:rsidRPr="00BD2ECF" w:rsidRDefault="00B0522A" w:rsidP="00485919">
      <w:pPr>
        <w:pStyle w:val="heading2"/>
      </w:pPr>
      <w:r w:rsidRPr="00BD2ECF">
        <w:t xml:space="preserve">Subject </w:t>
      </w:r>
      <w:r w:rsidRPr="00485919">
        <w:t>Behavior</w:t>
      </w:r>
      <w:r>
        <w:fldChar w:fldCharType="begin"/>
      </w:r>
      <w:r>
        <w:instrText xml:space="preserve"> XE "s</w:instrText>
      </w:r>
      <w:r w:rsidRPr="00845C23">
        <w:instrText xml:space="preserve">ubject </w:instrText>
      </w:r>
      <w:r>
        <w:instrText>b</w:instrText>
      </w:r>
      <w:r w:rsidRPr="00845C23">
        <w:instrText>ehavior</w:instrText>
      </w:r>
      <w:r>
        <w:instrText xml:space="preserve">" </w:instrText>
      </w:r>
      <w:r>
        <w:fldChar w:fldCharType="end"/>
      </w:r>
      <w:r w:rsidRPr="00BD2ECF">
        <w:t xml:space="preserve"> Diagram (SBD</w:t>
      </w:r>
      <w:r>
        <w:fldChar w:fldCharType="begin"/>
      </w:r>
      <w:r>
        <w:instrText xml:space="preserve"> XE "</w:instrText>
      </w:r>
      <w:r w:rsidRPr="00D13E13">
        <w:instrText>SBD</w:instrText>
      </w:r>
      <w:proofErr w:type="gramStart"/>
      <w:r>
        <w:instrText xml:space="preserve">" </w:instrText>
      </w:r>
      <w:proofErr w:type="gramEnd"/>
      <w:r>
        <w:fldChar w:fldCharType="end"/>
      </w:r>
      <w:r w:rsidRPr="00BD2ECF">
        <w:t>)</w:t>
      </w:r>
      <w:r>
        <w:fldChar w:fldCharType="begin"/>
      </w:r>
      <w:r>
        <w:instrText xml:space="preserve"> XE "</w:instrText>
      </w:r>
      <w:r w:rsidRPr="00D13E13">
        <w:instrText>Subject Behavior Diagram (SBD)</w:instrText>
      </w:r>
      <w:r>
        <w:instrText xml:space="preserve">" </w:instrText>
      </w:r>
      <w:r>
        <w:fldChar w:fldCharType="end"/>
      </w:r>
    </w:p>
    <w:p w:rsidR="00B0522A" w:rsidRPr="00BD2ECF" w:rsidRDefault="00B0522A" w:rsidP="00FB08EA">
      <w:r w:rsidRPr="00BD2ECF">
        <w:t>The complete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a subject is described in the subject behavior</w:t>
      </w:r>
      <w:r>
        <w:fldChar w:fldCharType="begin"/>
      </w:r>
      <w:r>
        <w:instrText xml:space="preserve"> XE "</w:instrText>
      </w:r>
      <w:r w:rsidRPr="00845C23">
        <w:instrText>subject behavior</w:instrText>
      </w:r>
      <w:r>
        <w:instrText xml:space="preserve">" </w:instrText>
      </w:r>
      <w:r>
        <w:fldChar w:fldCharType="end"/>
      </w:r>
      <w:r w:rsidRPr="00BD2ECF">
        <w:t xml:space="preserve"> diagram (S</w:t>
      </w:r>
      <w:r>
        <w:t>B</w:t>
      </w:r>
      <w:r w:rsidRPr="00BD2ECF">
        <w:t>D)</w:t>
      </w:r>
      <w:r>
        <w:fldChar w:fldCharType="begin"/>
      </w:r>
      <w:r>
        <w:instrText xml:space="preserve"> XE "S</w:instrText>
      </w:r>
      <w:r w:rsidRPr="00D13E13">
        <w:instrText xml:space="preserve">ubject </w:instrText>
      </w:r>
      <w:r>
        <w:instrText>B</w:instrText>
      </w:r>
      <w:r w:rsidRPr="00D13E13">
        <w:instrText xml:space="preserve">ehavior </w:instrText>
      </w:r>
      <w:r>
        <w:instrText>D</w:instrText>
      </w:r>
      <w:r w:rsidRPr="00D13E13">
        <w:instrText>iagram (SBD)</w:instrText>
      </w:r>
      <w:proofErr w:type="gramStart"/>
      <w:r>
        <w:instrText xml:space="preserve">" </w:instrText>
      </w:r>
      <w:proofErr w:type="gramEnd"/>
      <w:r>
        <w:fldChar w:fldCharType="end"/>
      </w:r>
      <w:r w:rsidRPr="00BD2ECF">
        <w:t>. It consists of →</w:t>
      </w:r>
      <w:r>
        <w:t> </w:t>
      </w:r>
      <w:r w:rsidRPr="00BD2ECF">
        <w:t>state</w:t>
      </w:r>
      <w:r>
        <w:fldChar w:fldCharType="begin"/>
      </w:r>
      <w:r>
        <w:instrText xml:space="preserve"> XE "</w:instrText>
      </w:r>
      <w:r w:rsidRPr="00845C23">
        <w:instrText>state</w:instrText>
      </w:r>
      <w:r>
        <w:instrText xml:space="preserve">" </w:instrText>
      </w:r>
      <w:r>
        <w:fldChar w:fldCharType="end"/>
      </w:r>
      <w:r w:rsidRPr="00BD2ECF">
        <w:t>s and transition</w:t>
      </w:r>
      <w:r>
        <w:fldChar w:fldCharType="begin"/>
      </w:r>
      <w:r>
        <w:instrText xml:space="preserve"> XE "</w:instrText>
      </w:r>
      <w:r w:rsidRPr="00845C23">
        <w:instrText>transition</w:instrText>
      </w:r>
      <w:r>
        <w:instrText xml:space="preserve">" </w:instrText>
      </w:r>
      <w:r>
        <w:fldChar w:fldCharType="end"/>
      </w:r>
      <w:r w:rsidRPr="00BD2ECF">
        <w:t>s.</w:t>
      </w:r>
    </w:p>
    <w:p w:rsidR="00B0522A" w:rsidRPr="00BD2ECF" w:rsidRDefault="00B0522A" w:rsidP="00485919">
      <w:pPr>
        <w:pStyle w:val="heading2"/>
      </w:pPr>
      <w:r w:rsidRPr="00BD2ECF">
        <w:t>Subject Carrier</w:t>
      </w:r>
      <w:r>
        <w:fldChar w:fldCharType="begin"/>
      </w:r>
      <w:r>
        <w:instrText xml:space="preserve"> XE "s</w:instrText>
      </w:r>
      <w:r w:rsidRPr="00845C23">
        <w:instrText xml:space="preserve">ubject </w:instrText>
      </w:r>
      <w:r>
        <w:instrText>c</w:instrText>
      </w:r>
      <w:r w:rsidRPr="00845C23">
        <w:instrText>arrier</w:instrText>
      </w:r>
      <w:r>
        <w:instrText xml:space="preserve">" </w:instrText>
      </w:r>
      <w:r>
        <w:fldChar w:fldCharType="end"/>
      </w:r>
    </w:p>
    <w:p w:rsidR="00B0522A" w:rsidRPr="00BD2ECF" w:rsidRDefault="00B0522A" w:rsidP="00FB08EA">
      <w:r w:rsidRPr="00BD2ECF">
        <w:t>As part of the → organization</w:t>
      </w:r>
      <w:r>
        <w:fldChar w:fldCharType="begin"/>
      </w:r>
      <w:r>
        <w:instrText xml:space="preserve"> XE "</w:instrText>
      </w:r>
      <w:r w:rsidRPr="00D13E13">
        <w:instrText>organization</w:instrText>
      </w:r>
      <w:r>
        <w:instrText xml:space="preserve">" </w:instrText>
      </w:r>
      <w:r>
        <w:fldChar w:fldCharType="end"/>
      </w:r>
      <w:r w:rsidRPr="00BD2ECF">
        <w:t>-specific implementation</w:t>
      </w:r>
      <w:r>
        <w:t>,</w:t>
      </w:r>
      <w:r>
        <w:fldChar w:fldCharType="begin"/>
      </w:r>
      <w:r>
        <w:instrText xml:space="preserve"> XE "</w:instrText>
      </w:r>
      <w:r w:rsidRPr="00E00428">
        <w:instrText>implementation</w:instrText>
      </w:r>
      <w:r>
        <w:instrText xml:space="preserve">" </w:instrText>
      </w:r>
      <w:r>
        <w:fldChar w:fldCharType="end"/>
      </w:r>
      <w:r w:rsidRPr="00BD2ECF">
        <w:t xml:space="preserve"> abstract subjects are </w:t>
      </w:r>
      <w:r>
        <w:t>assigned</w:t>
      </w:r>
      <w:r w:rsidRPr="00BD2ECF">
        <w:t xml:space="preserve"> to specific persons, the so-called carrier subjects.</w:t>
      </w:r>
    </w:p>
    <w:p w:rsidR="00B0522A" w:rsidRPr="00BD2ECF" w:rsidRDefault="00B0522A" w:rsidP="00485919">
      <w:pPr>
        <w:pStyle w:val="heading2"/>
      </w:pPr>
      <w:r w:rsidRPr="00BD2ECF">
        <w:t xml:space="preserve">Subject </w:t>
      </w:r>
      <w:r w:rsidRPr="00485919">
        <w:t>Class</w:t>
      </w:r>
      <w:r>
        <w:fldChar w:fldCharType="begin"/>
      </w:r>
      <w:r>
        <w:instrText xml:space="preserve"> XE "s</w:instrText>
      </w:r>
      <w:r w:rsidRPr="00845C23">
        <w:instrText xml:space="preserve">ubject </w:instrText>
      </w:r>
      <w:r>
        <w:instrText>c</w:instrText>
      </w:r>
      <w:r w:rsidRPr="00845C23">
        <w:instrText>lass</w:instrText>
      </w:r>
      <w:r>
        <w:instrText xml:space="preserve">" </w:instrText>
      </w:r>
      <w:r>
        <w:fldChar w:fldCharType="end"/>
      </w:r>
    </w:p>
    <w:p w:rsidR="00B0522A" w:rsidRPr="00BD2ECF" w:rsidRDefault="00B0522A" w:rsidP="00FB08EA">
      <w:r w:rsidRPr="00BD2ECF">
        <w:t>A subject class</w:t>
      </w:r>
      <w:r>
        <w:fldChar w:fldCharType="begin"/>
      </w:r>
      <w:r>
        <w:instrText xml:space="preserve"> XE "</w:instrText>
      </w:r>
      <w:r w:rsidRPr="00845C23">
        <w:rPr>
          <w:rFonts w:cs="Calibri"/>
          <w:lang w:eastAsia="de-AT"/>
        </w:rPr>
        <w:instrText>subject class</w:instrText>
      </w:r>
      <w:r>
        <w:instrText xml:space="preserve">" </w:instrText>
      </w:r>
      <w:r>
        <w:fldChar w:fldCharType="end"/>
      </w:r>
      <w:r w:rsidRPr="00BD2ECF">
        <w:t xml:space="preserve"> is an abstract subject </w:t>
      </w:r>
      <w:r>
        <w:t>which is</w:t>
      </w:r>
      <w:r w:rsidRPr="00BD2ECF">
        <w:t xml:space="preserve"> assigned a certain subject name at process execution time.</w:t>
      </w:r>
    </w:p>
    <w:p w:rsidR="00B0522A" w:rsidRPr="00BD2ECF" w:rsidRDefault="00B0522A" w:rsidP="00485919">
      <w:pPr>
        <w:pStyle w:val="heading2"/>
      </w:pPr>
      <w:r w:rsidRPr="00BD2ECF">
        <w:t xml:space="preserve">Subject Interaction </w:t>
      </w:r>
      <w:r w:rsidRPr="00485919">
        <w:t>Diagram</w:t>
      </w:r>
      <w:r>
        <w:t xml:space="preserve"> </w:t>
      </w:r>
      <w:r w:rsidRPr="00BD2ECF">
        <w:t>(SID</w:t>
      </w:r>
      <w:r>
        <w:fldChar w:fldCharType="begin"/>
      </w:r>
      <w:r>
        <w:instrText xml:space="preserve"> XE "</w:instrText>
      </w:r>
      <w:r w:rsidRPr="00146695">
        <w:rPr>
          <w:iCs/>
        </w:rPr>
        <w:instrText>SID</w:instrText>
      </w:r>
      <w:proofErr w:type="gramStart"/>
      <w:r>
        <w:instrText xml:space="preserve">" </w:instrText>
      </w:r>
      <w:proofErr w:type="gramEnd"/>
      <w:r>
        <w:fldChar w:fldCharType="end"/>
      </w:r>
      <w:r>
        <w:t>)</w:t>
      </w:r>
      <w:r>
        <w:fldChar w:fldCharType="begin"/>
      </w:r>
      <w:r>
        <w:instrText xml:space="preserve"> XE "</w:instrText>
      </w:r>
      <w:r w:rsidRPr="00146695">
        <w:instrText>Subject Interaction Diagram</w:instrText>
      </w:r>
      <w:r>
        <w:instrText xml:space="preserve"> (SID)" </w:instrText>
      </w:r>
      <w:r>
        <w:fldChar w:fldCharType="end"/>
      </w:r>
    </w:p>
    <w:p w:rsidR="00B0522A" w:rsidRPr="00BD2ECF" w:rsidRDefault="00B0522A" w:rsidP="00A607AD">
      <w:r w:rsidRPr="00BD2ECF">
        <w:t>A Subject Interaction Diagram</w:t>
      </w:r>
      <w:r>
        <w:fldChar w:fldCharType="begin"/>
      </w:r>
      <w:r>
        <w:instrText xml:space="preserve"> XE "</w:instrText>
      </w:r>
      <w:r w:rsidRPr="00146695">
        <w:instrText>Subject Interaction Diagram</w:instrText>
      </w:r>
      <w:r>
        <w:instrText xml:space="preserve"> (SID)" </w:instrText>
      </w:r>
      <w:r>
        <w:fldChar w:fldCharType="end"/>
      </w:r>
      <w:r w:rsidRPr="00BD2ECF">
        <w:t xml:space="preserve"> illustrates the interaction</w:t>
      </w:r>
      <w:r>
        <w:fldChar w:fldCharType="begin"/>
      </w:r>
      <w:r>
        <w:instrText xml:space="preserve"> XE "</w:instrText>
      </w:r>
      <w:r w:rsidRPr="00E00428">
        <w:instrText>interaction</w:instrText>
      </w:r>
      <w:r>
        <w:instrText xml:space="preserve">" </w:instrText>
      </w:r>
      <w:r>
        <w:fldChar w:fldCharType="end"/>
      </w:r>
      <w:r w:rsidRPr="00BD2ECF">
        <w:t xml:space="preserve"> relationships between the </w:t>
      </w:r>
      <w:r w:rsidRPr="00344BD6">
        <w:t>→</w:t>
      </w:r>
      <w:r w:rsidRPr="00BD2ECF">
        <w:t xml:space="preserve"> subjects involved in a process. These are the →</w:t>
      </w:r>
      <w:r>
        <w:t xml:space="preserve"> </w:t>
      </w:r>
      <w:r w:rsidRPr="00BD2ECF">
        <w:t>message</w:t>
      </w:r>
      <w:r>
        <w:fldChar w:fldCharType="begin"/>
      </w:r>
      <w:r>
        <w:instrText xml:space="preserve"> XE "</w:instrText>
      </w:r>
      <w:r w:rsidRPr="00A70242">
        <w:instrText>message</w:instrText>
      </w:r>
      <w:r>
        <w:instrText xml:space="preserve">" </w:instrText>
      </w:r>
      <w:r>
        <w:fldChar w:fldCharType="end"/>
      </w:r>
      <w:r w:rsidRPr="00BD2ECF">
        <w:t>s being exchanged between the subjects. Such message</w:t>
      </w:r>
      <w:r>
        <w:fldChar w:fldCharType="begin"/>
      </w:r>
      <w:r>
        <w:instrText xml:space="preserve"> XE "</w:instrText>
      </w:r>
      <w:r w:rsidRPr="00A70242">
        <w:instrText>message</w:instrText>
      </w:r>
      <w:r>
        <w:instrText xml:space="preserve">" </w:instrText>
      </w:r>
      <w:r>
        <w:fldChar w:fldCharType="end"/>
      </w:r>
      <w:r w:rsidRPr="00BD2ECF">
        <w:t>s may, if necessary, contain structured information, so-called → Business Object</w:t>
      </w:r>
      <w:r>
        <w:fldChar w:fldCharType="begin"/>
      </w:r>
      <w:r>
        <w:instrText xml:space="preserve"> XE "b</w:instrText>
      </w:r>
      <w:r w:rsidRPr="005D2A66">
        <w:instrText xml:space="preserve">usiness </w:instrText>
      </w:r>
      <w:r>
        <w:instrText>o</w:instrText>
      </w:r>
      <w:r w:rsidRPr="005D2A66">
        <w:instrText>bject</w:instrText>
      </w:r>
      <w:r>
        <w:instrText xml:space="preserve">" </w:instrText>
      </w:r>
      <w:r>
        <w:fldChar w:fldCharType="end"/>
      </w:r>
      <w:r w:rsidRPr="00BD2ECF">
        <w:t>s. The result is the Subject Interaction Diagram (SID</w:t>
      </w:r>
      <w:r>
        <w:fldChar w:fldCharType="begin"/>
      </w:r>
      <w:r>
        <w:instrText xml:space="preserve"> XE "</w:instrText>
      </w:r>
      <w:r w:rsidRPr="00033087">
        <w:rPr>
          <w:iCs/>
        </w:rPr>
        <w:instrText>SID</w:instrText>
      </w:r>
      <w:r>
        <w:instrText xml:space="preserve">" </w:instrText>
      </w:r>
      <w:r>
        <w:fldChar w:fldCharType="end"/>
      </w:r>
      <w:r w:rsidRPr="00BD2ECF">
        <w:t>) as a structured model</w:t>
      </w:r>
      <w:r>
        <w:fldChar w:fldCharType="begin"/>
      </w:r>
      <w:r>
        <w:instrText xml:space="preserve"> XE "</w:instrText>
      </w:r>
      <w:r w:rsidRPr="00A70242">
        <w:instrText>model</w:instrText>
      </w:r>
      <w:r>
        <w:instrText xml:space="preserve">" </w:instrText>
      </w:r>
      <w:r>
        <w:fldChar w:fldCharType="end"/>
      </w:r>
      <w:r w:rsidRPr="00BD2ECF">
        <w:t xml:space="preserve"> for subjects with explicit communication</w:t>
      </w:r>
      <w:r>
        <w:fldChar w:fldCharType="begin"/>
      </w:r>
      <w:r>
        <w:instrText xml:space="preserve"> XE "</w:instrText>
      </w:r>
      <w:r w:rsidRPr="005D2A66">
        <w:instrText>communication</w:instrText>
      </w:r>
      <w:r>
        <w:instrText xml:space="preserve">" </w:instrText>
      </w:r>
      <w:r>
        <w:fldChar w:fldCharType="end"/>
      </w:r>
      <w:r w:rsidRPr="00BD2ECF">
        <w:t xml:space="preserve"> relationships, which is synonymously referred to as </w:t>
      </w:r>
      <w:r>
        <w:t xml:space="preserve">the </w:t>
      </w:r>
      <w:r w:rsidRPr="00BD2ECF">
        <w:t>Communication Structure Diagram (CSD</w:t>
      </w:r>
      <w:r>
        <w:fldChar w:fldCharType="begin"/>
      </w:r>
      <w:r>
        <w:instrText xml:space="preserve"> XE "</w:instrText>
      </w:r>
      <w:r w:rsidRPr="00E00428">
        <w:instrText>CSD</w:instrText>
      </w:r>
      <w:r>
        <w:instrText xml:space="preserve">" </w:instrText>
      </w:r>
      <w:r>
        <w:fldChar w:fldCharType="end"/>
      </w:r>
      <w:r w:rsidRPr="00BD2ECF">
        <w:t>)</w:t>
      </w:r>
      <w:r>
        <w:fldChar w:fldCharType="begin"/>
      </w:r>
      <w:r>
        <w:instrText xml:space="preserve"> XE "</w:instrText>
      </w:r>
      <w:r w:rsidRPr="00E00428">
        <w:instrText>Communication Structure Diagram (CSD)</w:instrText>
      </w:r>
      <w:r>
        <w:instrText xml:space="preserve">" </w:instrText>
      </w:r>
      <w:r>
        <w:fldChar w:fldCharType="end"/>
      </w:r>
      <w:r w:rsidRPr="00BD2ECF">
        <w:t>.</w:t>
      </w:r>
    </w:p>
    <w:p w:rsidR="00B0522A" w:rsidRPr="00BD2ECF" w:rsidRDefault="00B0522A" w:rsidP="0011492F">
      <w:pPr>
        <w:pStyle w:val="heading2"/>
      </w:pPr>
      <w:r w:rsidRPr="00BD2ECF">
        <w:t xml:space="preserve">Subject </w:t>
      </w:r>
      <w:r w:rsidRPr="0011492F">
        <w:t>Orientation</w:t>
      </w:r>
      <w:r>
        <w:fldChar w:fldCharType="begin"/>
      </w:r>
      <w:r>
        <w:instrText xml:space="preserve"> XE "s</w:instrText>
      </w:r>
      <w:r w:rsidRPr="00845C23">
        <w:instrText xml:space="preserve">ubject </w:instrText>
      </w:r>
      <w:r>
        <w:instrText>o</w:instrText>
      </w:r>
      <w:r w:rsidRPr="00845C23">
        <w:instrText>rientation</w:instrText>
      </w:r>
      <w:r>
        <w:instrText xml:space="preserve">" </w:instrText>
      </w:r>
      <w:r>
        <w:fldChar w:fldCharType="end"/>
      </w:r>
    </w:p>
    <w:p w:rsidR="00B0522A" w:rsidRPr="00BD2ECF" w:rsidRDefault="00B0522A" w:rsidP="00FB08EA">
      <w:r w:rsidRPr="00BD2ECF">
        <w:t>Subject orientation</w:t>
      </w:r>
      <w:r>
        <w:fldChar w:fldCharType="begin"/>
      </w:r>
      <w:r>
        <w:instrText xml:space="preserve"> XE "s</w:instrText>
      </w:r>
      <w:r w:rsidRPr="00845C23">
        <w:instrText>ubject orientation</w:instrText>
      </w:r>
      <w:r>
        <w:instrText xml:space="preserve">" </w:instrText>
      </w:r>
      <w:r>
        <w:fldChar w:fldCharType="end"/>
      </w:r>
      <w:r w:rsidRPr="00BD2ECF">
        <w:t xml:space="preserve"> is understood in S-BPM as the alignment of business process</w:t>
      </w:r>
      <w:r>
        <w:fldChar w:fldCharType="begin"/>
      </w:r>
      <w:r>
        <w:instrText xml:space="preserve"> XE "</w:instrText>
      </w:r>
      <w:r w:rsidRPr="005D2A66">
        <w:instrText>business process</w:instrText>
      </w:r>
      <w:r>
        <w:instrText xml:space="preserve">" </w:instrText>
      </w:r>
      <w:r>
        <w:fldChar w:fldCharType="end"/>
      </w:r>
      <w:r w:rsidRPr="00BD2ECF">
        <w:t>es to actor</w:t>
      </w:r>
      <w:r>
        <w:fldChar w:fldCharType="begin"/>
      </w:r>
      <w:r>
        <w:instrText xml:space="preserve"> XE "</w:instrText>
      </w:r>
      <w:r w:rsidRPr="00E00428">
        <w:instrText>actor</w:instrText>
      </w:r>
      <w:r>
        <w:instrText xml:space="preserve">" </w:instrText>
      </w:r>
      <w:r>
        <w:fldChar w:fldCharType="end"/>
      </w:r>
      <w:r w:rsidRPr="00BD2ECF">
        <w:t xml:space="preserve">s, or </w:t>
      </w:r>
      <w:r>
        <w:t>executing</w:t>
      </w:r>
      <w:r w:rsidRPr="00BD2ECF">
        <w:t xml:space="preserve"> IT components, which in the course of business activities are </w:t>
      </w:r>
      <w:r>
        <w:t xml:space="preserve">linked to other subjects by means of </w:t>
      </w:r>
      <w:r w:rsidRPr="00BD2ECF">
        <w:t>communication</w:t>
      </w:r>
      <w:r>
        <w:fldChar w:fldCharType="begin"/>
      </w:r>
      <w:r>
        <w:instrText xml:space="preserve"> XE "</w:instrText>
      </w:r>
      <w:r w:rsidRPr="005D2A66">
        <w:instrText>communication</w:instrText>
      </w:r>
      <w:r>
        <w:instrText xml:space="preserve">" </w:instrText>
      </w:r>
      <w:r>
        <w:fldChar w:fldCharType="end"/>
      </w:r>
      <w:r>
        <w:t xml:space="preserve"> relationships</w:t>
      </w:r>
      <w:r w:rsidRPr="00BD2ECF">
        <w:t>. It establishes a consistent → S-BPM procedure model</w:t>
      </w:r>
      <w:r>
        <w:fldChar w:fldCharType="begin"/>
      </w:r>
      <w:r>
        <w:instrText xml:space="preserve"> XE "</w:instrText>
      </w:r>
      <w:r w:rsidRPr="00A70242">
        <w:instrText>model</w:instrText>
      </w:r>
      <w:proofErr w:type="gramStart"/>
      <w:r>
        <w:instrText xml:space="preserve">" </w:instrText>
      </w:r>
      <w:proofErr w:type="gramEnd"/>
      <w:r>
        <w:fldChar w:fldCharType="end"/>
      </w:r>
      <w:r w:rsidRPr="00BD2ECF">
        <w:t xml:space="preserve">. The focus is on </w:t>
      </w:r>
      <w:r>
        <w:t xml:space="preserve">the </w:t>
      </w:r>
      <w:r w:rsidRPr="00BD2ECF">
        <w:t>collaborating participants in processes and owners of processes</w:t>
      </w:r>
      <w:r>
        <w:t>,</w:t>
      </w:r>
      <w:r w:rsidRPr="00BD2ECF">
        <w:t xml:space="preserve"> sharing in a </w:t>
      </w:r>
      <w:r>
        <w:t xml:space="preserve">globally </w:t>
      </w:r>
      <w:r w:rsidRPr="00BD2ECF">
        <w:t>networked structure the knowledge</w:t>
      </w:r>
      <w:r>
        <w:fldChar w:fldCharType="begin"/>
      </w:r>
      <w:r>
        <w:instrText xml:space="preserve"> XE "</w:instrText>
      </w:r>
      <w:r w:rsidRPr="00E00428">
        <w:rPr>
          <w:rStyle w:val="hps"/>
          <w:rFonts w:cs="Calibri"/>
        </w:rPr>
        <w:instrText>knowledge</w:instrText>
      </w:r>
      <w:r>
        <w:instrText xml:space="preserve">" </w:instrText>
      </w:r>
      <w:r>
        <w:fldChar w:fldCharType="end"/>
      </w:r>
      <w:r w:rsidRPr="00BD2ECF">
        <w:t xml:space="preserve"> of a company. Thus, S-BPM is a </w:t>
      </w:r>
      <w:r>
        <w:t xml:space="preserve">holistic </w:t>
      </w:r>
      <w:r w:rsidRPr="00BD2ECF">
        <w:t>approach to develop</w:t>
      </w:r>
      <w:r>
        <w:t>ment</w:t>
      </w:r>
      <w:r w:rsidRPr="00BD2ECF">
        <w:t xml:space="preserve"> </w:t>
      </w:r>
      <w:r>
        <w:t xml:space="preserve">of </w:t>
      </w:r>
      <w:r w:rsidRPr="00BD2ECF">
        <w:t xml:space="preserve">organizations </w:t>
      </w:r>
      <w:r>
        <w:t>–</w:t>
      </w:r>
      <w:r w:rsidRPr="00BD2ECF">
        <w:t xml:space="preserve"> </w:t>
      </w:r>
      <w:r>
        <w:t xml:space="preserve">and this </w:t>
      </w:r>
      <w:r w:rsidRPr="00BD2ECF">
        <w:t xml:space="preserve">against the background of processes that can </w:t>
      </w:r>
      <w:r>
        <w:t xml:space="preserve">very easily </w:t>
      </w:r>
      <w:r w:rsidRPr="00BD2ECF">
        <w:t>be integrated in subject-oriented form into complex and heterogeneous IT landscapes.</w:t>
      </w:r>
    </w:p>
    <w:p w:rsidR="00B0522A" w:rsidRPr="00BD2ECF" w:rsidRDefault="00B0522A" w:rsidP="0011492F">
      <w:pPr>
        <w:pStyle w:val="heading2"/>
      </w:pPr>
      <w:r w:rsidRPr="00BD2ECF">
        <w:t>Subject-</w:t>
      </w:r>
      <w:r w:rsidRPr="0011492F">
        <w:t>Oriented</w:t>
      </w:r>
      <w:r w:rsidRPr="00BD2ECF">
        <w:t xml:space="preserve"> Business Process Management</w:t>
      </w:r>
      <w:r>
        <w:fldChar w:fldCharType="begin"/>
      </w:r>
      <w:r>
        <w:instrText xml:space="preserve"> XE "s</w:instrText>
      </w:r>
      <w:r w:rsidRPr="00E00428">
        <w:instrText>ubject-</w:instrText>
      </w:r>
      <w:r>
        <w:instrText>o</w:instrText>
      </w:r>
      <w:r w:rsidRPr="00E00428">
        <w:instrText xml:space="preserve">riented </w:instrText>
      </w:r>
      <w:r>
        <w:instrText>b</w:instrText>
      </w:r>
      <w:r w:rsidRPr="00E00428">
        <w:instrText xml:space="preserve">usiness </w:instrText>
      </w:r>
      <w:r>
        <w:instrText>p</w:instrText>
      </w:r>
      <w:r w:rsidRPr="00E00428">
        <w:instrText xml:space="preserve">rocess </w:instrText>
      </w:r>
      <w:r>
        <w:instrText>m</w:instrText>
      </w:r>
      <w:r w:rsidRPr="00E00428">
        <w:instrText>anagement</w:instrText>
      </w:r>
      <w:r>
        <w:instrText xml:space="preserve">" </w:instrText>
      </w:r>
      <w:r>
        <w:fldChar w:fldCharType="end"/>
      </w:r>
      <w:r w:rsidRPr="00BD2ECF">
        <w:t xml:space="preserve"> (S-BPM)</w:t>
      </w:r>
    </w:p>
    <w:p w:rsidR="00B0522A" w:rsidRPr="00BD2ECF" w:rsidRDefault="00B0522A" w:rsidP="00FB08EA">
      <w:r>
        <w:t>S-BPM</w:t>
      </w:r>
      <w:r w:rsidRPr="00BD2ECF">
        <w:t xml:space="preserve"> puts the subject of a process at the center of attention. Hence, business process</w:t>
      </w:r>
      <w:r>
        <w:fldChar w:fldCharType="begin"/>
      </w:r>
      <w:r>
        <w:instrText xml:space="preserve"> XE "</w:instrText>
      </w:r>
      <w:r w:rsidRPr="005D2A66">
        <w:instrText>business process</w:instrText>
      </w:r>
      <w:r>
        <w:instrText xml:space="preserve">" </w:instrText>
      </w:r>
      <w:r>
        <w:fldChar w:fldCharType="end"/>
      </w:r>
      <w:r w:rsidRPr="00BD2ECF">
        <w:t>es and their organizational environment are considered from a communication</w:t>
      </w:r>
      <w:r>
        <w:fldChar w:fldCharType="begin"/>
      </w:r>
      <w:r>
        <w:instrText xml:space="preserve"> XE "</w:instrText>
      </w:r>
      <w:r w:rsidRPr="005D2A66">
        <w:instrText>communication</w:instrText>
      </w:r>
      <w:r>
        <w:instrText xml:space="preserve">" </w:instrText>
      </w:r>
      <w:r>
        <w:fldChar w:fldCharType="end"/>
      </w:r>
      <w:r w:rsidRPr="00BD2ECF">
        <w:t xml:space="preserve"> perspective of the involved actor</w:t>
      </w:r>
      <w:r>
        <w:fldChar w:fldCharType="begin"/>
      </w:r>
      <w:r>
        <w:instrText xml:space="preserve"> XE "</w:instrText>
      </w:r>
      <w:r w:rsidRPr="00E00428">
        <w:instrText>actor</w:instrText>
      </w:r>
      <w:r>
        <w:instrText xml:space="preserve">" </w:instrText>
      </w:r>
      <w:r>
        <w:fldChar w:fldCharType="end"/>
      </w:r>
      <w:r w:rsidRPr="00BD2ECF">
        <w:t>s.</w:t>
      </w:r>
    </w:p>
    <w:p w:rsidR="00B0522A" w:rsidRPr="00BD2ECF" w:rsidRDefault="00B0522A" w:rsidP="0011492F">
      <w:pPr>
        <w:pStyle w:val="heading2"/>
      </w:pPr>
      <w:r w:rsidRPr="00BD2ECF">
        <w:t>Subject-Oriented Description of a Process</w:t>
      </w:r>
    </w:p>
    <w:p w:rsidR="00B0522A" w:rsidRPr="00BD2ECF" w:rsidRDefault="00B0522A" w:rsidP="00A607AD">
      <w:r w:rsidRPr="00BD2ECF">
        <w:t>The subject-oriented description of a process starts with the identification of process-specific roles involved in the process, the → subjects, and the → message</w:t>
      </w:r>
      <w:r>
        <w:fldChar w:fldCharType="begin"/>
      </w:r>
      <w:r>
        <w:instrText xml:space="preserve"> XE "</w:instrText>
      </w:r>
      <w:r w:rsidRPr="00A70242">
        <w:instrText>message</w:instrText>
      </w:r>
      <w:r>
        <w:instrText xml:space="preserve">" </w:instrText>
      </w:r>
      <w:r>
        <w:fldChar w:fldCharType="end"/>
      </w:r>
      <w:r w:rsidRPr="00BD2ECF">
        <w:t xml:space="preserve">s exchanged between them. When sending messages, the data required by the receiver is transmitted as simple parameters or </w:t>
      </w:r>
      <w:r>
        <w:t xml:space="preserve">more </w:t>
      </w:r>
      <w:r w:rsidRPr="00BD2ECF">
        <w:t>complex → Business Object</w:t>
      </w:r>
      <w:r>
        <w:fldChar w:fldCharType="begin"/>
      </w:r>
      <w:r>
        <w:instrText xml:space="preserve"> XE "b</w:instrText>
      </w:r>
      <w:r w:rsidRPr="005D2A66">
        <w:instrText xml:space="preserve">usiness </w:instrText>
      </w:r>
      <w:r>
        <w:instrText>o</w:instrText>
      </w:r>
      <w:r w:rsidRPr="005D2A66">
        <w:instrText>bject</w:instrText>
      </w:r>
      <w:r>
        <w:instrText xml:space="preserve">" </w:instrText>
      </w:r>
      <w:r>
        <w:fldChar w:fldCharType="end"/>
      </w:r>
      <w:r w:rsidRPr="00BD2ECF">
        <w:t>s. In a further refinement step, it is described which activities and interaction</w:t>
      </w:r>
      <w:r>
        <w:fldChar w:fldCharType="begin"/>
      </w:r>
      <w:r>
        <w:instrText xml:space="preserve"> XE "</w:instrText>
      </w:r>
      <w:r w:rsidRPr="00E00428">
        <w:instrText>interaction</w:instrText>
      </w:r>
      <w:r>
        <w:instrText xml:space="preserve">" </w:instrText>
      </w:r>
      <w:r>
        <w:fldChar w:fldCharType="end"/>
      </w:r>
      <w:r w:rsidRPr="00BD2ECF">
        <w:t xml:space="preserve">s the subjects are performing for completing the process </w:t>
      </w:r>
      <w:r>
        <w:t xml:space="preserve">and </w:t>
      </w:r>
      <w:r w:rsidRPr="00BD2ECF">
        <w:t>in which order, i.e., the → subject behavior</w:t>
      </w:r>
      <w:r>
        <w:fldChar w:fldCharType="begin"/>
      </w:r>
      <w:r>
        <w:instrText xml:space="preserve"> XE "</w:instrText>
      </w:r>
      <w:r w:rsidRPr="00845C23">
        <w:instrText>subject behavior</w:instrText>
      </w:r>
      <w:r>
        <w:instrText xml:space="preserve">" </w:instrText>
      </w:r>
      <w:r>
        <w:fldChar w:fldCharType="end"/>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of individual subjects is defined. For each subject, the sequence is specified in which it sends and receives messages, and executes internal operations, </w:t>
      </w:r>
      <w:r>
        <w:t>as well as</w:t>
      </w:r>
      <w:r w:rsidRPr="00BD2ECF">
        <w:t xml:space="preserve"> in what → </w:t>
      </w:r>
      <w:r>
        <w:t xml:space="preserve">associated </w:t>
      </w:r>
      <w:r w:rsidRPr="00BD2ECF">
        <w:t xml:space="preserve">states it is </w:t>
      </w:r>
      <w:r>
        <w:t>in</w:t>
      </w:r>
      <w:r w:rsidRPr="00BD2ECF">
        <w:t>(send</w:t>
      </w:r>
      <w:r>
        <w:fldChar w:fldCharType="begin"/>
      </w:r>
      <w:r>
        <w:instrText xml:space="preserve"> XE "</w:instrText>
      </w:r>
      <w:r w:rsidRPr="007A6060">
        <w:instrText>send state</w:instrText>
      </w:r>
      <w:r>
        <w:instrText xml:space="preserve">" </w:instrText>
      </w:r>
      <w:r>
        <w:fldChar w:fldCharType="end"/>
      </w:r>
      <w:r w:rsidRPr="00BD2ECF">
        <w:t>, receive</w:t>
      </w:r>
      <w:r>
        <w:fldChar w:fldCharType="begin"/>
      </w:r>
      <w:r>
        <w:instrText xml:space="preserve"> XE "</w:instrText>
      </w:r>
      <w:r w:rsidRPr="00146695">
        <w:instrText>receive</w:instrText>
      </w:r>
      <w:r>
        <w:instrText xml:space="preserve"> state" </w:instrText>
      </w:r>
      <w:r>
        <w:fldChar w:fldCharType="end"/>
      </w:r>
      <w:r w:rsidRPr="00BD2ECF">
        <w:t>, function</w:t>
      </w:r>
      <w:r>
        <w:fldChar w:fldCharType="begin"/>
      </w:r>
      <w:r>
        <w:instrText xml:space="preserve"> XE "</w:instrText>
      </w:r>
      <w:r w:rsidRPr="005D2A66">
        <w:instrText>function</w:instrText>
      </w:r>
      <w:r>
        <w:instrText xml:space="preserve">" </w:instrText>
      </w:r>
      <w:r>
        <w:fldChar w:fldCharType="end"/>
      </w:r>
      <w:r w:rsidRPr="00BD2ECF">
        <w:t xml:space="preserve"> state</w:t>
      </w:r>
      <w:r>
        <w:fldChar w:fldCharType="begin"/>
      </w:r>
      <w:r>
        <w:instrText xml:space="preserve"> XE "</w:instrText>
      </w:r>
      <w:r w:rsidRPr="00E00428">
        <w:rPr>
          <w:rFonts w:cs="Calibri"/>
          <w:lang w:eastAsia="de-AT"/>
        </w:rPr>
        <w:instrText>function state</w:instrText>
      </w:r>
      <w:r>
        <w:instrText xml:space="preserve">" </w:instrText>
      </w:r>
      <w:r>
        <w:fldChar w:fldCharType="end"/>
      </w:r>
      <w:r w:rsidRPr="00BD2ECF">
        <w:t>). Each state</w:t>
      </w:r>
      <w:r>
        <w:fldChar w:fldCharType="begin"/>
      </w:r>
      <w:r>
        <w:instrText xml:space="preserve"> XE "</w:instrText>
      </w:r>
      <w:r w:rsidRPr="00845C23">
        <w:instrText>state</w:instrText>
      </w:r>
      <w:r>
        <w:instrText xml:space="preserve">" </w:instrText>
      </w:r>
      <w:r>
        <w:fldChar w:fldCharType="end"/>
      </w:r>
      <w:r w:rsidRPr="00BD2ECF">
        <w:t xml:space="preserve"> and transition</w:t>
      </w:r>
      <w:r>
        <w:fldChar w:fldCharType="begin"/>
      </w:r>
      <w:r>
        <w:instrText xml:space="preserve"> XE "</w:instrText>
      </w:r>
      <w:r w:rsidRPr="00845C23">
        <w:instrText>transition</w:instrText>
      </w:r>
      <w:r>
        <w:instrText xml:space="preserve">" </w:instrText>
      </w:r>
      <w:r>
        <w:fldChar w:fldCharType="end"/>
      </w:r>
      <w:r w:rsidRPr="00BD2ECF">
        <w:t xml:space="preserve"> in a subject description </w:t>
      </w:r>
      <w:r>
        <w:t xml:space="preserve">is </w:t>
      </w:r>
      <w:r w:rsidRPr="00BD2ECF">
        <w:t xml:space="preserve">finally assigned </w:t>
      </w:r>
      <w:r>
        <w:t xml:space="preserve">to </w:t>
      </w:r>
      <w:r w:rsidRPr="00BD2ECF">
        <w:t>an operation</w:t>
      </w:r>
      <w:r>
        <w:fldChar w:fldCharType="begin"/>
      </w:r>
      <w:r>
        <w:instrText xml:space="preserve"> XE "</w:instrText>
      </w:r>
      <w:r w:rsidRPr="00A70242">
        <w:instrText>operation</w:instrText>
      </w:r>
      <w:proofErr w:type="gramStart"/>
      <w:r>
        <w:instrText xml:space="preserve">" </w:instrText>
      </w:r>
      <w:r>
        <w:fldChar w:fldCharType="end"/>
      </w:r>
      <w:proofErr w:type="gramEnd"/>
      <w:r w:rsidRPr="00BD2ECF">
        <w:t xml:space="preserve"> , without further detailing it at that point in time.</w:t>
      </w:r>
    </w:p>
    <w:p w:rsidR="00B0522A" w:rsidRPr="00BD2ECF" w:rsidRDefault="00B0522A" w:rsidP="0011492F">
      <w:pPr>
        <w:pStyle w:val="heading2"/>
      </w:pPr>
      <w:r w:rsidRPr="00BD2ECF">
        <w:t>Subject-Oriented Model</w:t>
      </w:r>
      <w:r>
        <w:fldChar w:fldCharType="begin"/>
      </w:r>
      <w:r>
        <w:instrText xml:space="preserve"> XE "m</w:instrText>
      </w:r>
      <w:r w:rsidRPr="001E1383">
        <w:instrText>odel</w:instrText>
      </w:r>
      <w:r>
        <w:instrText xml:space="preserve">" </w:instrText>
      </w:r>
      <w:r>
        <w:fldChar w:fldCharType="end"/>
      </w:r>
    </w:p>
    <w:p w:rsidR="00B0522A" w:rsidRPr="00BD2ECF" w:rsidRDefault="00B0522A" w:rsidP="00A607AD">
      <w:r w:rsidRPr="00BD2ECF">
        <w:t>The essential elements of a subject-oriented model</w:t>
      </w:r>
      <w:r>
        <w:fldChar w:fldCharType="begin"/>
      </w:r>
      <w:r>
        <w:instrText xml:space="preserve"> XE "</w:instrText>
      </w:r>
      <w:r w:rsidRPr="00A70242">
        <w:instrText>model</w:instrText>
      </w:r>
      <w:r>
        <w:instrText xml:space="preserve">" </w:instrText>
      </w:r>
      <w:r>
        <w:fldChar w:fldCharType="end"/>
      </w:r>
      <w:r w:rsidRPr="00BD2ECF">
        <w:t xml:space="preserve"> are:</w:t>
      </w:r>
    </w:p>
    <w:p w:rsidR="00B0522A" w:rsidRPr="00BD2ECF" w:rsidRDefault="00B0522A" w:rsidP="00344BD6">
      <w:pPr>
        <w:pStyle w:val="BulletItem"/>
      </w:pPr>
      <w:r w:rsidRPr="00BD2ECF">
        <w:t>Subjects involved in the process</w:t>
      </w:r>
    </w:p>
    <w:p w:rsidR="00B0522A" w:rsidRPr="00BD2ECF" w:rsidRDefault="00B0522A" w:rsidP="00344BD6">
      <w:pPr>
        <w:pStyle w:val="BulletItem"/>
      </w:pPr>
      <w:r w:rsidRPr="00BD2ECF">
        <w:t>Interactions occurring between them</w:t>
      </w:r>
    </w:p>
    <w:p w:rsidR="00B0522A" w:rsidRPr="00BD2ECF" w:rsidRDefault="00B0522A" w:rsidP="00344BD6">
      <w:pPr>
        <w:pStyle w:val="BulletItem"/>
      </w:pPr>
      <w:r w:rsidRPr="00BD2ECF">
        <w:t>Message</w:t>
      </w:r>
      <w:r>
        <w:fldChar w:fldCharType="begin"/>
      </w:r>
      <w:r>
        <w:instrText xml:space="preserve"> XE "m</w:instrText>
      </w:r>
      <w:r w:rsidRPr="00A70242">
        <w:instrText>essage</w:instrText>
      </w:r>
      <w:r>
        <w:instrText xml:space="preserve">" </w:instrText>
      </w:r>
      <w:r>
        <w:fldChar w:fldCharType="end"/>
      </w:r>
      <w:r w:rsidRPr="00BD2ECF">
        <w:t>s they send or receive in every interaction</w:t>
      </w:r>
      <w:r>
        <w:fldChar w:fldCharType="begin"/>
      </w:r>
      <w:r>
        <w:instrText xml:space="preserve"> XE "</w:instrText>
      </w:r>
      <w:r w:rsidRPr="00E00428">
        <w:instrText>interaction</w:instrText>
      </w:r>
      <w:r>
        <w:instrText xml:space="preserve">" </w:instrText>
      </w:r>
      <w:r>
        <w:fldChar w:fldCharType="end"/>
      </w:r>
    </w:p>
    <w:p w:rsidR="00B0522A" w:rsidRPr="00BD2ECF" w:rsidRDefault="00B0522A" w:rsidP="00344BD6">
      <w:pPr>
        <w:pStyle w:val="BulletItem"/>
      </w:pPr>
      <w:r w:rsidRPr="00BD2ECF">
        <w:t>Behavior of individual subjects</w:t>
      </w:r>
    </w:p>
    <w:p w:rsidR="00B0522A" w:rsidRPr="00BD2ECF" w:rsidRDefault="00B0522A" w:rsidP="00A607AD">
      <w:r w:rsidRPr="00BD2ECF">
        <w:t>The description of a subject determines the order in which it sends and receives message</w:t>
      </w:r>
      <w:r>
        <w:fldChar w:fldCharType="begin"/>
      </w:r>
      <w:r>
        <w:instrText xml:space="preserve"> XE "</w:instrText>
      </w:r>
      <w:r w:rsidRPr="00A70242">
        <w:instrText>message</w:instrText>
      </w:r>
      <w:r>
        <w:instrText xml:space="preserve">" </w:instrText>
      </w:r>
      <w:r>
        <w:fldChar w:fldCharType="end"/>
      </w:r>
      <w:r w:rsidRPr="00BD2ECF">
        <w:t>s, or performs internal functions. Its behavior</w:t>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thus defines the order in which the subject triggers which predicate</w:t>
      </w:r>
      <w:r>
        <w:fldChar w:fldCharType="begin"/>
      </w:r>
      <w:r>
        <w:instrText xml:space="preserve"> XE "</w:instrText>
      </w:r>
      <w:r w:rsidRPr="00D13E13">
        <w:instrText>predicate</w:instrText>
      </w:r>
      <w:r>
        <w:instrText xml:space="preserve">" </w:instrText>
      </w:r>
      <w:r>
        <w:fldChar w:fldCharType="end"/>
      </w:r>
      <w:r w:rsidRPr="00BD2ECF">
        <w:t>s (operations). This may be the standard predicate</w:t>
      </w:r>
      <w:r>
        <w:fldChar w:fldCharType="begin"/>
      </w:r>
      <w:r>
        <w:instrText xml:space="preserve"> XE "</w:instrText>
      </w:r>
      <w:r w:rsidRPr="00D13E13">
        <w:instrText>predicate</w:instrText>
      </w:r>
      <w:r>
        <w:instrText xml:space="preserve">" </w:instrText>
      </w:r>
      <w:r>
        <w:fldChar w:fldCharType="end"/>
      </w:r>
      <w:r w:rsidRPr="00BD2ECF">
        <w:t>s sending or receiving</w:t>
      </w:r>
      <w:r>
        <w:t>,</w:t>
      </w:r>
      <w:r w:rsidRPr="00BD2ECF">
        <w:t xml:space="preserve"> or other predicates that are defined on the corresponding objects.</w:t>
      </w:r>
    </w:p>
    <w:p w:rsidR="00B0522A" w:rsidRPr="00BD2ECF" w:rsidRDefault="00B0522A" w:rsidP="0011492F">
      <w:pPr>
        <w:pStyle w:val="heading2"/>
      </w:pPr>
      <w:r w:rsidRPr="00BD2ECF">
        <w:t>Subject-Predicate</w:t>
      </w:r>
      <w:r>
        <w:fldChar w:fldCharType="begin"/>
      </w:r>
      <w:r>
        <w:instrText xml:space="preserve"> XE "p</w:instrText>
      </w:r>
      <w:r w:rsidRPr="00D13E13">
        <w:instrText>redicate</w:instrText>
      </w:r>
      <w:r>
        <w:instrText xml:space="preserve">" </w:instrText>
      </w:r>
      <w:r>
        <w:fldChar w:fldCharType="end"/>
      </w:r>
      <w:r w:rsidRPr="00BD2ECF">
        <w:t>-Object</w:t>
      </w:r>
      <w:r>
        <w:fldChar w:fldCharType="begin"/>
      </w:r>
      <w:r>
        <w:instrText xml:space="preserve"> XE "o</w:instrText>
      </w:r>
      <w:r w:rsidRPr="00D13E13">
        <w:instrText>bject</w:instrText>
      </w:r>
      <w:r>
        <w:instrText xml:space="preserve">" </w:instrText>
      </w:r>
      <w:r>
        <w:fldChar w:fldCharType="end"/>
      </w:r>
      <w:r>
        <w:fldChar w:fldCharType="begin"/>
      </w:r>
      <w:r>
        <w:instrText xml:space="preserve"> XE "s</w:instrText>
      </w:r>
      <w:r w:rsidRPr="00D13E13">
        <w:instrText>ubject-</w:instrText>
      </w:r>
      <w:r>
        <w:instrText>p</w:instrText>
      </w:r>
      <w:r w:rsidRPr="00D13E13">
        <w:instrText>redicate-</w:instrText>
      </w:r>
      <w:r>
        <w:instrText>o</w:instrText>
      </w:r>
      <w:r w:rsidRPr="00D13E13">
        <w:instrText>bject</w:instrText>
      </w:r>
      <w:r>
        <w:instrText xml:space="preserve">" </w:instrText>
      </w:r>
      <w:r>
        <w:fldChar w:fldCharType="end"/>
      </w:r>
      <w:r w:rsidRPr="00BD2ECF">
        <w:t xml:space="preserve"> in Modeling</w:t>
      </w:r>
    </w:p>
    <w:p w:rsidR="00B0522A" w:rsidRPr="00BD2ECF" w:rsidRDefault="00B0522A" w:rsidP="00A607AD">
      <w:r w:rsidRPr="00BD2ECF">
        <w:t>Depending on the essential model</w:t>
      </w:r>
      <w:r>
        <w:fldChar w:fldCharType="begin"/>
      </w:r>
      <w:r>
        <w:instrText xml:space="preserve"> XE "</w:instrText>
      </w:r>
      <w:r w:rsidRPr="00A70242">
        <w:instrText>model</w:instrText>
      </w:r>
      <w:r>
        <w:instrText xml:space="preserve">" </w:instrText>
      </w:r>
      <w:r>
        <w:fldChar w:fldCharType="end"/>
      </w:r>
      <w:r w:rsidRPr="00BD2ECF">
        <w:t xml:space="preserve"> elements, different approaches to model</w:t>
      </w:r>
      <w:r>
        <w:t>ing</w:t>
      </w:r>
      <w:r w:rsidRPr="00BD2ECF">
        <w:t xml:space="preserve"> can be used in the course of defining business process</w:t>
      </w:r>
      <w:r>
        <w:fldChar w:fldCharType="begin"/>
      </w:r>
      <w:r>
        <w:instrText xml:space="preserve"> XE "</w:instrText>
      </w:r>
      <w:r w:rsidRPr="005D2A66">
        <w:instrText>business process</w:instrText>
      </w:r>
      <w:r>
        <w:instrText xml:space="preserve">" </w:instrText>
      </w:r>
      <w:r>
        <w:fldChar w:fldCharType="end"/>
      </w:r>
      <w:r w:rsidRPr="00BD2ECF">
        <w:t>es. Around these essential elements, accidentals are grouped. The following aspects of modeling</w:t>
      </w:r>
      <w:r>
        <w:fldChar w:fldCharType="begin"/>
      </w:r>
      <w:r>
        <w:instrText xml:space="preserve"> XE "</w:instrText>
      </w:r>
      <w:r w:rsidRPr="00A70242">
        <w:instrText>modeling</w:instrText>
      </w:r>
      <w:r>
        <w:instrText xml:space="preserve">" </w:instrText>
      </w:r>
      <w:r>
        <w:fldChar w:fldCharType="end"/>
      </w:r>
      <w:r w:rsidRPr="00BD2ECF">
        <w:t xml:space="preserve"> in software development are currently being used:</w:t>
      </w:r>
    </w:p>
    <w:p w:rsidR="00B0522A" w:rsidRPr="00BD2ECF" w:rsidRDefault="00B0522A" w:rsidP="00312902">
      <w:pPr>
        <w:pStyle w:val="BulletItem"/>
      </w:pPr>
      <w:r w:rsidRPr="00BD2ECF">
        <w:t>In functional approaches, functions are central. Examples of function</w:t>
      </w:r>
      <w:r>
        <w:fldChar w:fldCharType="begin"/>
      </w:r>
      <w:r>
        <w:instrText xml:space="preserve"> XE "</w:instrText>
      </w:r>
      <w:r w:rsidRPr="005D2A66">
        <w:instrText>function</w:instrText>
      </w:r>
      <w:r>
        <w:instrText xml:space="preserve">" </w:instrText>
      </w:r>
      <w:r>
        <w:fldChar w:fldCharType="end"/>
      </w:r>
      <w:r w:rsidRPr="00BD2ECF">
        <w:t>-oriented models are control flow diagrams and data flow diagram</w:t>
      </w:r>
      <w:r>
        <w:fldChar w:fldCharType="begin"/>
      </w:r>
      <w:r>
        <w:instrText xml:space="preserve"> XE "</w:instrText>
      </w:r>
      <w:r w:rsidRPr="00E00428">
        <w:instrText>data flow diagram</w:instrText>
      </w:r>
      <w:r>
        <w:instrText xml:space="preserve">" </w:instrText>
      </w:r>
      <w:r>
        <w:fldChar w:fldCharType="end"/>
      </w:r>
      <w:r w:rsidRPr="00BD2ECF">
        <w:t>s according to deMarco, or event-driven process chains (EPCs)</w:t>
      </w:r>
      <w:r>
        <w:fldChar w:fldCharType="begin"/>
      </w:r>
      <w:r>
        <w:instrText xml:space="preserve"> XE "</w:instrText>
      </w:r>
      <w:r w:rsidRPr="00E00428">
        <w:instrText>event-driven process chain (EPC)</w:instrText>
      </w:r>
      <w:proofErr w:type="gramStart"/>
      <w:r>
        <w:instrText xml:space="preserve">" </w:instrText>
      </w:r>
      <w:proofErr w:type="gramEnd"/>
      <w:r>
        <w:fldChar w:fldCharType="end"/>
      </w:r>
      <w:r w:rsidRPr="00BD2ECF">
        <w:t>.</w:t>
      </w:r>
    </w:p>
    <w:p w:rsidR="00B0522A" w:rsidRPr="00BD2ECF" w:rsidRDefault="00B0522A" w:rsidP="00312902">
      <w:pPr>
        <w:pStyle w:val="BulletItem"/>
      </w:pPr>
      <w:r w:rsidRPr="00BD2ECF">
        <w:t xml:space="preserve">In data-oriented approaches, accidentals are grouped around data. </w:t>
      </w:r>
      <w:proofErr w:type="gramStart"/>
      <w:r w:rsidRPr="00BD2ECF">
        <w:t>A well-known example of data-driven modeling</w:t>
      </w:r>
      <w:r>
        <w:fldChar w:fldCharType="begin"/>
      </w:r>
      <w:r>
        <w:instrText xml:space="preserve"> XE "</w:instrText>
      </w:r>
      <w:r w:rsidRPr="00A70242">
        <w:instrText>modeling</w:instrText>
      </w:r>
      <w:r>
        <w:instrText xml:space="preserve">" </w:instrText>
      </w:r>
      <w:r>
        <w:fldChar w:fldCharType="end"/>
      </w:r>
      <w:r w:rsidRPr="00BD2ECF">
        <w:t xml:space="preserve"> approaches are</w:t>
      </w:r>
      <w:proofErr w:type="gramEnd"/>
      <w:r w:rsidRPr="00BD2ECF">
        <w:t xml:space="preserve"> Entity-Relationship diagrams.</w:t>
      </w:r>
    </w:p>
    <w:p w:rsidR="00B0522A" w:rsidRPr="00BD2ECF" w:rsidRDefault="00B0522A" w:rsidP="00312902">
      <w:pPr>
        <w:pStyle w:val="BulletItem"/>
      </w:pPr>
      <w:r w:rsidRPr="00BD2ECF">
        <w:t>In object</w:t>
      </w:r>
      <w:r>
        <w:fldChar w:fldCharType="begin"/>
      </w:r>
      <w:r>
        <w:instrText xml:space="preserve"> XE "</w:instrText>
      </w:r>
      <w:r w:rsidRPr="00A70242">
        <w:instrText>object</w:instrText>
      </w:r>
      <w:r>
        <w:instrText xml:space="preserve">" </w:instrText>
      </w:r>
      <w:r>
        <w:fldChar w:fldCharType="end"/>
      </w:r>
      <w:r w:rsidRPr="00BD2ECF">
        <w:t>-oriented approaches, accidentals are grouped around objects. Objects in computer science are data structure</w:t>
      </w:r>
      <w:r>
        <w:fldChar w:fldCharType="begin"/>
      </w:r>
      <w:r>
        <w:instrText xml:space="preserve"> XE "</w:instrText>
      </w:r>
      <w:r w:rsidRPr="00E00428">
        <w:instrText>data structure</w:instrText>
      </w:r>
      <w:r>
        <w:instrText xml:space="preserve">" </w:instrText>
      </w:r>
      <w:r>
        <w:fldChar w:fldCharType="end"/>
      </w:r>
      <w:r w:rsidRPr="00BD2ECF">
        <w:t>s and the operations on these data structures.</w:t>
      </w:r>
    </w:p>
    <w:p w:rsidR="00B0522A" w:rsidRPr="00BD2ECF" w:rsidRDefault="00B0522A" w:rsidP="00A607AD">
      <w:r w:rsidRPr="00BD2ECF">
        <w:t>The object</w:t>
      </w:r>
      <w:r>
        <w:fldChar w:fldCharType="begin"/>
      </w:r>
      <w:r>
        <w:instrText xml:space="preserve"> XE "</w:instrText>
      </w:r>
      <w:r w:rsidRPr="00A70242">
        <w:instrText>object</w:instrText>
      </w:r>
      <w:r>
        <w:instrText xml:space="preserve">" </w:instrText>
      </w:r>
      <w:r>
        <w:fldChar w:fldCharType="end"/>
      </w:r>
      <w:r w:rsidRPr="00BD2ECF">
        <w:t>-oriented modeling</w:t>
      </w:r>
      <w:r>
        <w:fldChar w:fldCharType="begin"/>
      </w:r>
      <w:r>
        <w:instrText xml:space="preserve"> XE "</w:instrText>
      </w:r>
      <w:r w:rsidRPr="00A70242">
        <w:instrText>modeling</w:instrText>
      </w:r>
      <w:r>
        <w:instrText xml:space="preserve">" </w:instrText>
      </w:r>
      <w:r>
        <w:fldChar w:fldCharType="end"/>
      </w:r>
      <w:r w:rsidRPr="00BD2ECF">
        <w:t xml:space="preserve"> approach is currently considered </w:t>
      </w:r>
      <w:r>
        <w:t xml:space="preserve">to be </w:t>
      </w:r>
      <w:r w:rsidRPr="00BD2ECF">
        <w:t>the most accepted one. A well-known method of description is the Unified Modeling Language</w:t>
      </w:r>
      <w:r>
        <w:fldChar w:fldCharType="begin"/>
      </w:r>
      <w:r>
        <w:instrText xml:space="preserve"> XE "</w:instrText>
      </w:r>
      <w:r w:rsidRPr="00845C23">
        <w:instrText>Unified Modeling Language</w:instrText>
      </w:r>
      <w:r>
        <w:instrText xml:space="preserve"> (UML)" </w:instrText>
      </w:r>
      <w:r>
        <w:fldChar w:fldCharType="end"/>
      </w:r>
      <w:r>
        <w:fldChar w:fldCharType="begin"/>
      </w:r>
      <w:r>
        <w:instrText xml:space="preserve"> XE "m</w:instrText>
      </w:r>
      <w:r w:rsidRPr="00A70242">
        <w:instrText xml:space="preserve">odeling </w:instrText>
      </w:r>
      <w:r>
        <w:instrText>l</w:instrText>
      </w:r>
      <w:r w:rsidRPr="00A70242">
        <w:instrText>anguage</w:instrText>
      </w:r>
      <w:r>
        <w:instrText xml:space="preserve">" </w:instrText>
      </w:r>
      <w:r>
        <w:fldChar w:fldCharType="end"/>
      </w:r>
      <w:r w:rsidRPr="00BD2ECF">
        <w:t xml:space="preserve"> (UML</w:t>
      </w:r>
      <w:r>
        <w:fldChar w:fldCharType="begin"/>
      </w:r>
      <w:r>
        <w:instrText xml:space="preserve"> XE "</w:instrText>
      </w:r>
      <w:r w:rsidRPr="00845C23">
        <w:instrText>UML</w:instrText>
      </w:r>
      <w:proofErr w:type="gramStart"/>
      <w:r>
        <w:instrText xml:space="preserve">" </w:instrText>
      </w:r>
      <w:proofErr w:type="gramEnd"/>
      <w:r>
        <w:fldChar w:fldCharType="end"/>
      </w:r>
      <w:r w:rsidRPr="00BD2ECF">
        <w:t>).</w:t>
      </w:r>
    </w:p>
    <w:p w:rsidR="00B0522A" w:rsidRPr="00BD2ECF" w:rsidRDefault="00B0522A" w:rsidP="0011492F">
      <w:pPr>
        <w:pStyle w:val="heading2"/>
      </w:pPr>
      <w:r w:rsidRPr="0011492F">
        <w:t>Task</w:t>
      </w:r>
      <w:r>
        <w:fldChar w:fldCharType="begin"/>
      </w:r>
      <w:r>
        <w:instrText xml:space="preserve"> XE "t</w:instrText>
      </w:r>
      <w:r w:rsidRPr="00845C23">
        <w:instrText>ask</w:instrText>
      </w:r>
      <w:r>
        <w:instrText xml:space="preserve">" </w:instrText>
      </w:r>
      <w:r>
        <w:fldChar w:fldCharType="end"/>
      </w:r>
    </w:p>
    <w:p w:rsidR="00B0522A" w:rsidRPr="00BD2ECF" w:rsidRDefault="00B0522A" w:rsidP="00D67636">
      <w:r w:rsidRPr="00BD2ECF">
        <w:t>A task</w:t>
      </w:r>
      <w:r>
        <w:fldChar w:fldCharType="begin"/>
      </w:r>
      <w:r>
        <w:instrText xml:space="preserve"> XE "</w:instrText>
      </w:r>
      <w:r w:rsidRPr="00845C23">
        <w:instrText>task</w:instrText>
      </w:r>
      <w:r>
        <w:instrText xml:space="preserve">" </w:instrText>
      </w:r>
      <w:r>
        <w:fldChar w:fldCharType="end"/>
      </w:r>
      <w:r w:rsidRPr="00BD2ECF">
        <w:t xml:space="preserve"> is a work step carried out by a → subject carrier</w:t>
      </w:r>
      <w:r>
        <w:fldChar w:fldCharType="begin"/>
      </w:r>
      <w:r>
        <w:instrText xml:space="preserve"> XE "</w:instrText>
      </w:r>
      <w:r w:rsidRPr="00845C23">
        <w:rPr>
          <w:rFonts w:cs="Calibri"/>
          <w:lang w:eastAsia="de-AT"/>
        </w:rPr>
        <w:instrText>subject carrier</w:instrText>
      </w:r>
      <w:r>
        <w:instrText xml:space="preserve">" </w:instrText>
      </w:r>
      <w:r>
        <w:fldChar w:fldCharType="end"/>
      </w:r>
      <w:r w:rsidRPr="00BD2ECF">
        <w:t xml:space="preserve"> </w:t>
      </w:r>
      <w:r>
        <w:t>in the course of its</w:t>
      </w:r>
      <w:r w:rsidRPr="00BD2ECF">
        <w:t xml:space="preserve"> → subject behavior</w:t>
      </w:r>
      <w:r>
        <w:fldChar w:fldCharType="begin"/>
      </w:r>
      <w:r>
        <w:instrText xml:space="preserve"> XE "</w:instrText>
      </w:r>
      <w:r w:rsidRPr="00845C23">
        <w:instrText>subject behavior</w:instrText>
      </w:r>
      <w:r>
        <w:instrText xml:space="preserve">" </w:instrText>
      </w:r>
      <w:r>
        <w:fldChar w:fldCharType="end"/>
      </w:r>
      <w:r>
        <w:fldChar w:fldCharType="begin"/>
      </w:r>
      <w:r>
        <w:instrText xml:space="preserve"> XE "</w:instrText>
      </w:r>
      <w:r w:rsidRPr="00E00428">
        <w:rPr>
          <w:rFonts w:cs="Calibri"/>
          <w:lang w:eastAsia="de-AT"/>
        </w:rPr>
        <w:instrText>behavior</w:instrText>
      </w:r>
      <w:r>
        <w:instrText xml:space="preserve">" </w:instrText>
      </w:r>
      <w:r>
        <w:fldChar w:fldCharType="end"/>
      </w:r>
      <w:r w:rsidRPr="00BD2ECF">
        <w:t xml:space="preserve"> in a specific →</w:t>
      </w:r>
      <w:r>
        <w:t> </w:t>
      </w:r>
      <w:r w:rsidRPr="00BD2ECF">
        <w:t>process instance</w:t>
      </w:r>
      <w:r>
        <w:fldChar w:fldCharType="begin"/>
      </w:r>
      <w:r>
        <w:instrText xml:space="preserve"> XE "</w:instrText>
      </w:r>
      <w:r w:rsidRPr="00D13E13">
        <w:instrText>process instance</w:instrText>
      </w:r>
      <w:r>
        <w:instrText xml:space="preserve">" </w:instrText>
      </w:r>
      <w:r>
        <w:fldChar w:fldCharType="end"/>
      </w:r>
      <w:r w:rsidRPr="00BD2ECF">
        <w:t>.</w:t>
      </w:r>
    </w:p>
    <w:p w:rsidR="00B0522A" w:rsidRPr="00BD2ECF" w:rsidRDefault="00B0522A" w:rsidP="0011492F">
      <w:pPr>
        <w:pStyle w:val="heading2"/>
      </w:pPr>
      <w:r w:rsidRPr="0011492F">
        <w:t>Validation</w:t>
      </w:r>
      <w:r>
        <w:fldChar w:fldCharType="begin"/>
      </w:r>
      <w:r>
        <w:instrText xml:space="preserve"> XE "v</w:instrText>
      </w:r>
      <w:r w:rsidRPr="00845C23">
        <w:instrText>alidation</w:instrText>
      </w:r>
      <w:r>
        <w:instrText xml:space="preserve">" </w:instrText>
      </w:r>
      <w:r>
        <w:fldChar w:fldCharType="end"/>
      </w:r>
    </w:p>
    <w:p w:rsidR="00B0522A" w:rsidRPr="00BD2ECF" w:rsidRDefault="00B0522A" w:rsidP="00D67636">
      <w:r w:rsidRPr="00BD2ECF">
        <w:t>In process management, validation</w:t>
      </w:r>
      <w:r>
        <w:fldChar w:fldCharType="begin"/>
      </w:r>
      <w:r>
        <w:instrText xml:space="preserve"> XE "</w:instrText>
      </w:r>
      <w:r w:rsidRPr="00845C23">
        <w:rPr>
          <w:lang w:eastAsia="de-AT"/>
        </w:rPr>
        <w:instrText>validation</w:instrText>
      </w:r>
      <w:r>
        <w:instrText xml:space="preserve">" </w:instrText>
      </w:r>
      <w:r>
        <w:fldChar w:fldCharType="end"/>
      </w:r>
      <w:r w:rsidRPr="00BD2ECF">
        <w:t xml:space="preserve"> is considered as </w:t>
      </w:r>
      <w:r>
        <w:t>a review of</w:t>
      </w:r>
      <w:r w:rsidRPr="00BD2ECF">
        <w:t xml:space="preserve"> whether a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is effective, i.e., </w:t>
      </w:r>
      <w:r>
        <w:t xml:space="preserve">of </w:t>
      </w:r>
      <w:r w:rsidRPr="00BD2ECF">
        <w:t>whether its expected result is delivered in the form of a product or service</w:t>
      </w:r>
      <w:r>
        <w:fldChar w:fldCharType="begin"/>
      </w:r>
      <w:r>
        <w:instrText xml:space="preserve"> XE "</w:instrText>
      </w:r>
      <w:r w:rsidRPr="001E1383">
        <w:instrText>service</w:instrText>
      </w:r>
      <w:r>
        <w:instrText xml:space="preserve">" </w:instrText>
      </w:r>
      <w:r>
        <w:fldChar w:fldCharType="end"/>
      </w:r>
      <w:r w:rsidRPr="00BD2ECF">
        <w:t>. This understanding corresponds to ISO 9001’s (processes of production and service provision) required proof that a process is capable of meeting the required specifications and quality attributes. As an output of a process, not only the process result from the customer perspective is considered, but also its contribution to the implementation</w:t>
      </w:r>
      <w:r>
        <w:fldChar w:fldCharType="begin"/>
      </w:r>
      <w:r>
        <w:instrText xml:space="preserve"> XE "</w:instrText>
      </w:r>
      <w:r w:rsidRPr="00E00428">
        <w:instrText>implementation</w:instrText>
      </w:r>
      <w:r>
        <w:instrText xml:space="preserve">" </w:instrText>
      </w:r>
      <w:r>
        <w:fldChar w:fldCharType="end"/>
      </w:r>
      <w:r w:rsidRPr="00BD2ECF">
        <w:t xml:space="preserve"> of corporate 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BD2ECF">
        <w:t xml:space="preserve">, i.e., its value proposition. The validation </w:t>
      </w:r>
      <w:r>
        <w:t xml:space="preserve">should </w:t>
      </w:r>
      <w:r w:rsidRPr="00BD2ECF">
        <w:t>ensure that the process meets its requirements ("doing the right things"). In addition, the specification of process results and procedures, as acquired and specified in the course of analysis</w:t>
      </w:r>
      <w:r>
        <w:fldChar w:fldCharType="begin"/>
      </w:r>
      <w:r>
        <w:instrText xml:space="preserve"> XE "</w:instrText>
      </w:r>
      <w:r w:rsidRPr="00E00428">
        <w:instrText>analysis</w:instrText>
      </w:r>
      <w:r>
        <w:instrText xml:space="preserve">" </w:instrText>
      </w:r>
      <w:r>
        <w:fldChar w:fldCharType="end"/>
      </w:r>
      <w:r w:rsidRPr="00BD2ECF">
        <w:t xml:space="preserve"> and modeling</w:t>
      </w:r>
      <w:r>
        <w:fldChar w:fldCharType="begin"/>
      </w:r>
      <w:r>
        <w:instrText xml:space="preserve"> XE "</w:instrText>
      </w:r>
      <w:r w:rsidRPr="00A70242">
        <w:instrText>modeling</w:instrText>
      </w:r>
      <w:r>
        <w:instrText xml:space="preserve">" </w:instrText>
      </w:r>
      <w:r>
        <w:fldChar w:fldCharType="end"/>
      </w:r>
      <w:r w:rsidRPr="00BD2ECF">
        <w:t>, should</w:t>
      </w:r>
      <w:r>
        <w:t xml:space="preserve"> enable</w:t>
      </w:r>
      <w:r w:rsidRPr="00BD2ECF">
        <w:t xml:space="preserve"> an organization</w:t>
      </w:r>
      <w:r>
        <w:fldChar w:fldCharType="begin"/>
      </w:r>
      <w:r>
        <w:instrText xml:space="preserve"> XE "</w:instrText>
      </w:r>
      <w:r w:rsidRPr="00D13E13">
        <w:instrText>organization</w:instrText>
      </w:r>
      <w:r>
        <w:instrText xml:space="preserve">" </w:instrText>
      </w:r>
      <w:r>
        <w:fldChar w:fldCharType="end"/>
      </w:r>
      <w:r w:rsidRPr="00BD2ECF">
        <w:t xml:space="preserve"> </w:t>
      </w:r>
      <w:r>
        <w:t xml:space="preserve">to meet its </w:t>
      </w:r>
      <w:r w:rsidRPr="00BD2ECF">
        <w:t>objectives related to the process. It differs from →</w:t>
      </w:r>
      <w:r>
        <w:t> </w:t>
      </w:r>
      <w:r w:rsidRPr="00BD2ECF">
        <w:t>optimization</w:t>
      </w:r>
      <w:r>
        <w:fldChar w:fldCharType="begin"/>
      </w:r>
      <w:r>
        <w:instrText xml:space="preserve"> XE "</w:instrText>
      </w:r>
      <w:r w:rsidRPr="00A70242">
        <w:instrText>optimization</w:instrText>
      </w:r>
      <w:proofErr w:type="gramStart"/>
      <w:r>
        <w:instrText xml:space="preserve">" </w:instrText>
      </w:r>
      <w:proofErr w:type="gramEnd"/>
      <w:r>
        <w:fldChar w:fldCharType="end"/>
      </w:r>
      <w:r w:rsidRPr="00BD2ECF">
        <w:t xml:space="preserve">, where </w:t>
      </w:r>
      <w:r>
        <w:t>the</w:t>
      </w:r>
      <w:r w:rsidRPr="00BD2ECF">
        <w:t xml:space="preserve"> </w:t>
      </w:r>
      <w:r>
        <w:t xml:space="preserve">goal is to improve the </w:t>
      </w:r>
      <w:r w:rsidRPr="00BD2ECF">
        <w:t>efficiency</w:t>
      </w:r>
      <w:r>
        <w:fldChar w:fldCharType="begin"/>
      </w:r>
      <w:r>
        <w:instrText xml:space="preserve"> XE "</w:instrText>
      </w:r>
      <w:r w:rsidRPr="00E00428">
        <w:instrText>efficiency</w:instrText>
      </w:r>
      <w:r>
        <w:instrText xml:space="preserve">" </w:instrText>
      </w:r>
      <w:r>
        <w:fldChar w:fldCharType="end"/>
      </w:r>
      <w:r w:rsidRPr="00BD2ECF">
        <w:t xml:space="preserve"> </w:t>
      </w:r>
      <w:r>
        <w:t xml:space="preserve">of the model through </w:t>
      </w:r>
      <w:r w:rsidRPr="00BD2ECF">
        <w:t>simulati</w:t>
      </w:r>
      <w:r>
        <w:t xml:space="preserve">on </w:t>
      </w:r>
      <w:r w:rsidRPr="00BD2ECF">
        <w:t>("doing things right")</w:t>
      </w:r>
      <w:r>
        <w:fldChar w:fldCharType="begin"/>
      </w:r>
      <w:r>
        <w:instrText xml:space="preserve"> XE "</w:instrText>
      </w:r>
      <w:r w:rsidRPr="00A70242">
        <w:instrText>model</w:instrText>
      </w:r>
      <w:r>
        <w:instrText xml:space="preserve">" </w:instrText>
      </w:r>
      <w:r>
        <w:fldChar w:fldCharType="end"/>
      </w:r>
      <w:r w:rsidRPr="00BD2ECF">
        <w:t>. Otherwise, validation and optimization may coincide. Thus, in practice, at a validation workshop</w:t>
      </w:r>
      <w:r>
        <w:t>,</w:t>
      </w:r>
      <w:r w:rsidRPr="00BD2ECF">
        <w:t xml:space="preserve"> </w:t>
      </w:r>
      <w:r>
        <w:t>recognized</w:t>
      </w:r>
      <w:r w:rsidRPr="00BD2ECF">
        <w:t xml:space="preserve"> optimization approaches are usually </w:t>
      </w:r>
      <w:r>
        <w:t xml:space="preserve">also </w:t>
      </w:r>
      <w:r w:rsidRPr="00BD2ECF">
        <w:t>considered.</w:t>
      </w:r>
    </w:p>
    <w:p w:rsidR="00B0522A" w:rsidRPr="00BD2ECF" w:rsidRDefault="00B0522A" w:rsidP="003C1C2B">
      <w:pPr>
        <w:pStyle w:val="heading2"/>
      </w:pPr>
      <w:r w:rsidRPr="003C1C2B">
        <w:t>Workflow</w:t>
      </w:r>
      <w:r>
        <w:fldChar w:fldCharType="begin"/>
      </w:r>
      <w:r>
        <w:instrText xml:space="preserve"> XE "</w:instrText>
      </w:r>
      <w:r w:rsidRPr="001E1383">
        <w:instrText>workflow</w:instrText>
      </w:r>
      <w:r>
        <w:instrText xml:space="preserve">" </w:instrText>
      </w:r>
      <w:r>
        <w:fldChar w:fldCharType="end"/>
      </w:r>
    </w:p>
    <w:p w:rsidR="00B0522A" w:rsidRPr="00BD2ECF" w:rsidRDefault="00B0522A" w:rsidP="00A607AD">
      <w:r w:rsidRPr="00BD2ECF">
        <w:t>When implementing IT support, a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needs to be represented as a workflow</w:t>
      </w:r>
      <w:r>
        <w:fldChar w:fldCharType="begin"/>
      </w:r>
      <w:r>
        <w:instrText xml:space="preserve"> XE "</w:instrText>
      </w:r>
      <w:r w:rsidRPr="00845C23">
        <w:rPr>
          <w:rFonts w:cs="Calibri"/>
          <w:lang w:eastAsia="de-AT"/>
        </w:rPr>
        <w:instrText>workflow</w:instrText>
      </w:r>
      <w:proofErr w:type="gramStart"/>
      <w:r>
        <w:instrText xml:space="preserve">" </w:instrText>
      </w:r>
      <w:proofErr w:type="gramEnd"/>
      <w:r>
        <w:fldChar w:fldCharType="end"/>
      </w:r>
      <w:r w:rsidRPr="00BD2ECF">
        <w:t xml:space="preserve">. </w:t>
      </w:r>
      <w:r>
        <w:t>This consists of a detailed specification of</w:t>
      </w:r>
      <w:r w:rsidRPr="00BD2ECF">
        <w:t xml:space="preserve"> a process from an IT perspective. A workflow is a:</w:t>
      </w:r>
    </w:p>
    <w:p w:rsidR="00B0522A" w:rsidRPr="00BD2ECF" w:rsidRDefault="00B0522A" w:rsidP="002C2E4C">
      <w:pPr>
        <w:pStyle w:val="BulletItem"/>
      </w:pPr>
      <w:r w:rsidRPr="00BD2ECF">
        <w:t>formal description of</w:t>
      </w:r>
    </w:p>
    <w:p w:rsidR="00B0522A" w:rsidRPr="00BD2ECF" w:rsidRDefault="00B0522A" w:rsidP="002C2E4C">
      <w:pPr>
        <w:pStyle w:val="BulletItem"/>
      </w:pPr>
      <w:r w:rsidRPr="00BD2ECF">
        <w:t>activities which</w:t>
      </w:r>
    </w:p>
    <w:p w:rsidR="00B0522A" w:rsidRPr="00BD2ECF" w:rsidRDefault="00B0522A" w:rsidP="002C2E4C">
      <w:pPr>
        <w:pStyle w:val="BulletItem"/>
      </w:pPr>
      <w:r w:rsidRPr="00BD2ECF">
        <w:t>communicating actor</w:t>
      </w:r>
      <w:r>
        <w:fldChar w:fldCharType="begin"/>
      </w:r>
      <w:r>
        <w:instrText xml:space="preserve"> XE "</w:instrText>
      </w:r>
      <w:r w:rsidRPr="00E00428">
        <w:instrText>actor</w:instrText>
      </w:r>
      <w:r>
        <w:instrText xml:space="preserve">" </w:instrText>
      </w:r>
      <w:r>
        <w:fldChar w:fldCharType="end"/>
      </w:r>
      <w:r w:rsidRPr="00BD2ECF">
        <w:t>s (roles / persons, embedded IT system</w:t>
      </w:r>
      <w:r>
        <w:fldChar w:fldCharType="begin"/>
      </w:r>
      <w:r>
        <w:instrText xml:space="preserve"> XE "</w:instrText>
      </w:r>
      <w:r w:rsidRPr="00845C23">
        <w:instrText>IT system</w:instrText>
      </w:r>
      <w:r>
        <w:instrText xml:space="preserve">" </w:instrText>
      </w:r>
      <w:r>
        <w:fldChar w:fldCharType="end"/>
      </w:r>
      <w:r>
        <w:fldChar w:fldCharType="begin"/>
      </w:r>
      <w:r>
        <w:instrText xml:space="preserve"> XE "</w:instrText>
      </w:r>
      <w:r w:rsidRPr="00845C23">
        <w:instrText>system</w:instrText>
      </w:r>
      <w:r>
        <w:instrText xml:space="preserve">" </w:instrText>
      </w:r>
      <w:r>
        <w:fldChar w:fldCharType="end"/>
      </w:r>
      <w:r w:rsidRPr="00BD2ECF">
        <w:t>s) perform</w:t>
      </w:r>
    </w:p>
    <w:p w:rsidR="00B0522A" w:rsidRPr="00BD2ECF" w:rsidRDefault="00B0522A" w:rsidP="002C2E4C">
      <w:pPr>
        <w:pStyle w:val="BulletItem"/>
      </w:pPr>
      <w:r w:rsidRPr="00BD2ECF">
        <w:t>in a partially or completely automated way on</w:t>
      </w:r>
    </w:p>
    <w:p w:rsidR="00B0522A" w:rsidRPr="00BD2ECF" w:rsidRDefault="00B0522A" w:rsidP="002C2E4C">
      <w:pPr>
        <w:pStyle w:val="BulletItem"/>
      </w:pPr>
      <w:r w:rsidRPr="00BD2ECF">
        <w:t>objects (inputs and outputs, including data structure</w:t>
      </w:r>
      <w:r>
        <w:fldChar w:fldCharType="begin"/>
      </w:r>
      <w:r>
        <w:instrText xml:space="preserve"> XE "</w:instrText>
      </w:r>
      <w:r w:rsidRPr="00E00428">
        <w:instrText>data structure</w:instrText>
      </w:r>
      <w:r>
        <w:instrText xml:space="preserve">" </w:instrText>
      </w:r>
      <w:r>
        <w:fldChar w:fldCharType="end"/>
      </w:r>
      <w:r w:rsidRPr="00BD2ECF">
        <w:t xml:space="preserve">s) </w:t>
      </w:r>
    </w:p>
    <w:p w:rsidR="00B0522A" w:rsidRPr="00BD2ECF" w:rsidRDefault="00B0522A" w:rsidP="002C2E4C">
      <w:pPr>
        <w:pStyle w:val="BulletItem"/>
      </w:pPr>
      <w:r w:rsidRPr="00BD2ECF">
        <w:t>in compliance with business rules</w:t>
      </w:r>
      <w:r>
        <w:fldChar w:fldCharType="begin"/>
      </w:r>
      <w:r>
        <w:instrText xml:space="preserve"> XE "</w:instrText>
      </w:r>
      <w:r w:rsidRPr="00E00428">
        <w:instrText>business rules</w:instrText>
      </w:r>
      <w:r>
        <w:instrText xml:space="preserve">" </w:instrText>
      </w:r>
      <w:r>
        <w:fldChar w:fldCharType="end"/>
      </w:r>
      <w:r w:rsidRPr="00BD2ECF">
        <w:t xml:space="preserve"> and</w:t>
      </w:r>
    </w:p>
    <w:p w:rsidR="00B0522A" w:rsidRPr="00BD2ECF" w:rsidRDefault="00B0522A" w:rsidP="002C2E4C">
      <w:pPr>
        <w:pStyle w:val="BulletItem"/>
      </w:pPr>
      <w:proofErr w:type="gramStart"/>
      <w:r w:rsidRPr="00BD2ECF">
        <w:t>controlled</w:t>
      </w:r>
      <w:proofErr w:type="gramEnd"/>
      <w:r w:rsidRPr="00BD2ECF">
        <w:t xml:space="preserve"> by the business logic.</w:t>
      </w:r>
    </w:p>
    <w:p w:rsidR="00431703" w:rsidRDefault="00B0522A" w:rsidP="00A607AD">
      <w:r w:rsidRPr="00BD2ECF">
        <w:t>Hence, a workflow</w:t>
      </w:r>
      <w:r>
        <w:fldChar w:fldCharType="begin"/>
      </w:r>
      <w:r>
        <w:instrText xml:space="preserve"> XE "</w:instrText>
      </w:r>
      <w:r w:rsidRPr="00845C23">
        <w:rPr>
          <w:rFonts w:cs="Calibri"/>
          <w:lang w:eastAsia="de-AT"/>
        </w:rPr>
        <w:instrText>workflow</w:instrText>
      </w:r>
      <w:r>
        <w:instrText xml:space="preserve">" </w:instrText>
      </w:r>
      <w:r>
        <w:fldChar w:fldCharType="end"/>
      </w:r>
      <w:r w:rsidRPr="00BD2ECF">
        <w:t xml:space="preserve"> is a refinement of the purely </w:t>
      </w:r>
      <w:r>
        <w:t>functional</w:t>
      </w:r>
      <w:r w:rsidRPr="00BD2ECF">
        <w:t xml:space="preserve"> business process</w:t>
      </w:r>
      <w:r>
        <w:fldChar w:fldCharType="begin"/>
      </w:r>
      <w:r>
        <w:instrText xml:space="preserve"> XE "</w:instrText>
      </w:r>
      <w:r w:rsidRPr="005D2A66">
        <w:instrText>business process</w:instrText>
      </w:r>
      <w:r>
        <w:instrText xml:space="preserve">" </w:instrText>
      </w:r>
      <w:r>
        <w:fldChar w:fldCharType="end"/>
      </w:r>
      <w:r w:rsidRPr="00BD2ECF">
        <w:t xml:space="preserve"> for the implementation</w:t>
      </w:r>
      <w:r>
        <w:fldChar w:fldCharType="begin"/>
      </w:r>
      <w:r>
        <w:instrText xml:space="preserve"> XE "</w:instrText>
      </w:r>
      <w:r w:rsidRPr="00E00428">
        <w:instrText>implementation</w:instrText>
      </w:r>
      <w:r>
        <w:instrText xml:space="preserve">" </w:instrText>
      </w:r>
      <w:r>
        <w:fldChar w:fldCharType="end"/>
      </w:r>
      <w:r w:rsidRPr="00BD2ECF">
        <w:t xml:space="preserve"> of the </w:t>
      </w:r>
      <w:r>
        <w:t xml:space="preserve">corporate </w:t>
      </w:r>
      <w:r w:rsidRPr="00BD2ECF">
        <w:t>strategy</w:t>
      </w:r>
      <w:r>
        <w:fldChar w:fldCharType="begin"/>
      </w:r>
      <w:r>
        <w:instrText xml:space="preserve"> XE "</w:instrText>
      </w:r>
      <w:r w:rsidRPr="00845C23">
        <w:rPr>
          <w:rStyle w:val="hps"/>
          <w:rFonts w:cs="Calibri"/>
        </w:rPr>
        <w:instrText>strategy</w:instrText>
      </w:r>
      <w:r>
        <w:instrText xml:space="preserve">" </w:instrText>
      </w:r>
      <w:r>
        <w:fldChar w:fldCharType="end"/>
      </w:r>
      <w:r w:rsidRPr="00BD2ECF">
        <w:t xml:space="preserve"> (what?)</w:t>
      </w:r>
      <w:r>
        <w:t>,</w:t>
      </w:r>
      <w:r w:rsidRPr="00BD2ECF">
        <w:t xml:space="preserve"> in terms of IT support (how?).</w:t>
      </w:r>
    </w:p>
    <w:p w:rsidR="00A522D6" w:rsidRPr="00BD2ECF" w:rsidRDefault="00A522D6" w:rsidP="00A607AD">
      <w:bookmarkStart w:id="0" w:name="_GoBack"/>
      <w:bookmarkEnd w:id="0"/>
    </w:p>
    <w:sectPr w:rsidR="00A522D6" w:rsidRPr="00BD2ECF" w:rsidSect="00FF02A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EB4" w:rsidRDefault="002D2EB4" w:rsidP="00097C0C">
      <w:pPr>
        <w:spacing w:line="240" w:lineRule="auto"/>
      </w:pPr>
      <w:r>
        <w:separator/>
      </w:r>
    </w:p>
  </w:endnote>
  <w:endnote w:type="continuationSeparator" w:id="0">
    <w:p w:rsidR="002D2EB4" w:rsidRDefault="002D2EB4" w:rsidP="00097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EB4" w:rsidRDefault="002D2EB4" w:rsidP="00097C0C">
      <w:pPr>
        <w:spacing w:line="240" w:lineRule="auto"/>
      </w:pPr>
      <w:r>
        <w:separator/>
      </w:r>
    </w:p>
  </w:footnote>
  <w:footnote w:type="continuationSeparator" w:id="0">
    <w:p w:rsidR="002D2EB4" w:rsidRDefault="002D2EB4" w:rsidP="00097C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FFFFFFFE"/>
    <w:multiLevelType w:val="singleLevel"/>
    <w:tmpl w:val="7A8E2DA8"/>
    <w:lvl w:ilvl="0">
      <w:numFmt w:val="decimal"/>
      <w:lvlText w:val="*"/>
      <w:lvlJc w:val="left"/>
    </w:lvl>
  </w:abstractNum>
  <w:abstractNum w:abstractNumId="2">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7120F89"/>
    <w:multiLevelType w:val="singleLevel"/>
    <w:tmpl w:val="0EA0939C"/>
    <w:lvl w:ilvl="0">
      <w:start w:val="1"/>
      <w:numFmt w:val="decimal"/>
      <w:lvlText w:val="%1."/>
      <w:legacy w:legacy="1" w:legacySpace="0" w:legacyIndent="227"/>
      <w:lvlJc w:val="left"/>
      <w:pPr>
        <w:ind w:left="454" w:hanging="227"/>
      </w:pPr>
    </w:lvl>
  </w:abstractNum>
  <w:abstractNum w:abstractNumId="5">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754474F7"/>
    <w:multiLevelType w:val="singleLevel"/>
    <w:tmpl w:val="0EA0939C"/>
    <w:lvl w:ilvl="0">
      <w:start w:val="1"/>
      <w:numFmt w:val="decimal"/>
      <w:lvlText w:val="%1."/>
      <w:legacy w:legacy="1" w:legacySpace="0" w:legacyIndent="227"/>
      <w:lvlJc w:val="left"/>
      <w:pPr>
        <w:ind w:left="227" w:hanging="227"/>
      </w:pPr>
    </w:lvl>
  </w:abstractNum>
  <w:abstractNum w:abstractNumId="7">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7F80176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0"/>
  </w:num>
  <w:num w:numId="3">
    <w:abstractNumId w:val="3"/>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6">
    <w:abstractNumId w:val="6"/>
  </w:num>
  <w:num w:numId="7">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8">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9">
    <w:abstractNumId w:val="2"/>
  </w:num>
  <w:num w:numId="10">
    <w:abstractNumId w:val="7"/>
  </w:num>
  <w:num w:numId="11">
    <w:abstractNumId w:val="4"/>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AD"/>
    <w:rsid w:val="0000114F"/>
    <w:rsid w:val="00002C88"/>
    <w:rsid w:val="00003568"/>
    <w:rsid w:val="00004F65"/>
    <w:rsid w:val="000127EF"/>
    <w:rsid w:val="000137CC"/>
    <w:rsid w:val="0001396C"/>
    <w:rsid w:val="00014C99"/>
    <w:rsid w:val="000175BB"/>
    <w:rsid w:val="000178BA"/>
    <w:rsid w:val="00021599"/>
    <w:rsid w:val="00024F80"/>
    <w:rsid w:val="00032938"/>
    <w:rsid w:val="00032EA2"/>
    <w:rsid w:val="0003393D"/>
    <w:rsid w:val="0003469F"/>
    <w:rsid w:val="00034D37"/>
    <w:rsid w:val="000370CC"/>
    <w:rsid w:val="00037BED"/>
    <w:rsid w:val="00040467"/>
    <w:rsid w:val="00040CEF"/>
    <w:rsid w:val="000435A8"/>
    <w:rsid w:val="0004428B"/>
    <w:rsid w:val="000516D3"/>
    <w:rsid w:val="0005305E"/>
    <w:rsid w:val="0005717F"/>
    <w:rsid w:val="00060810"/>
    <w:rsid w:val="000640A2"/>
    <w:rsid w:val="00066666"/>
    <w:rsid w:val="0007788D"/>
    <w:rsid w:val="00085220"/>
    <w:rsid w:val="0008724B"/>
    <w:rsid w:val="00090A6B"/>
    <w:rsid w:val="00091F29"/>
    <w:rsid w:val="00093A1C"/>
    <w:rsid w:val="00094C72"/>
    <w:rsid w:val="0009763B"/>
    <w:rsid w:val="00097C0C"/>
    <w:rsid w:val="000A09CC"/>
    <w:rsid w:val="000A30D9"/>
    <w:rsid w:val="000A694F"/>
    <w:rsid w:val="000B0EB6"/>
    <w:rsid w:val="000B1153"/>
    <w:rsid w:val="000C32FE"/>
    <w:rsid w:val="000C4D29"/>
    <w:rsid w:val="000C6BAD"/>
    <w:rsid w:val="000D115B"/>
    <w:rsid w:val="000D3921"/>
    <w:rsid w:val="000D6B91"/>
    <w:rsid w:val="000E04E3"/>
    <w:rsid w:val="000E0593"/>
    <w:rsid w:val="000E14BD"/>
    <w:rsid w:val="000E395B"/>
    <w:rsid w:val="000E50B0"/>
    <w:rsid w:val="000F34D0"/>
    <w:rsid w:val="000F44AF"/>
    <w:rsid w:val="001028AF"/>
    <w:rsid w:val="001034EB"/>
    <w:rsid w:val="00107B6F"/>
    <w:rsid w:val="00107FA2"/>
    <w:rsid w:val="0011133D"/>
    <w:rsid w:val="00112657"/>
    <w:rsid w:val="00113AA7"/>
    <w:rsid w:val="0011492F"/>
    <w:rsid w:val="00114D51"/>
    <w:rsid w:val="00116A26"/>
    <w:rsid w:val="001222F2"/>
    <w:rsid w:val="00125B7E"/>
    <w:rsid w:val="00136242"/>
    <w:rsid w:val="001401C0"/>
    <w:rsid w:val="00142F77"/>
    <w:rsid w:val="00143D1F"/>
    <w:rsid w:val="00145EEC"/>
    <w:rsid w:val="00146897"/>
    <w:rsid w:val="00147A9C"/>
    <w:rsid w:val="00150D1B"/>
    <w:rsid w:val="00150DF1"/>
    <w:rsid w:val="00151768"/>
    <w:rsid w:val="00151967"/>
    <w:rsid w:val="001556AB"/>
    <w:rsid w:val="00156639"/>
    <w:rsid w:val="00156B16"/>
    <w:rsid w:val="00157ACE"/>
    <w:rsid w:val="001603FB"/>
    <w:rsid w:val="00163629"/>
    <w:rsid w:val="00164D4B"/>
    <w:rsid w:val="00165FE9"/>
    <w:rsid w:val="00166A2B"/>
    <w:rsid w:val="0016784F"/>
    <w:rsid w:val="001727FD"/>
    <w:rsid w:val="00172A8F"/>
    <w:rsid w:val="001748F6"/>
    <w:rsid w:val="00181B2C"/>
    <w:rsid w:val="001840B4"/>
    <w:rsid w:val="0018526D"/>
    <w:rsid w:val="00186517"/>
    <w:rsid w:val="001900AD"/>
    <w:rsid w:val="00194C45"/>
    <w:rsid w:val="00196F08"/>
    <w:rsid w:val="001A0392"/>
    <w:rsid w:val="001A57F8"/>
    <w:rsid w:val="001B104C"/>
    <w:rsid w:val="001B314C"/>
    <w:rsid w:val="001B5C35"/>
    <w:rsid w:val="001B5D29"/>
    <w:rsid w:val="001B5F46"/>
    <w:rsid w:val="001C0CF4"/>
    <w:rsid w:val="001C1A04"/>
    <w:rsid w:val="001C52D5"/>
    <w:rsid w:val="001C567B"/>
    <w:rsid w:val="001C56BC"/>
    <w:rsid w:val="001C578E"/>
    <w:rsid w:val="001C59E4"/>
    <w:rsid w:val="001C5C16"/>
    <w:rsid w:val="001D22C8"/>
    <w:rsid w:val="001D3AEA"/>
    <w:rsid w:val="001D55C5"/>
    <w:rsid w:val="001D599B"/>
    <w:rsid w:val="001D7FA8"/>
    <w:rsid w:val="001E0CD0"/>
    <w:rsid w:val="001F7387"/>
    <w:rsid w:val="00201E73"/>
    <w:rsid w:val="0020461A"/>
    <w:rsid w:val="00207DFC"/>
    <w:rsid w:val="00210139"/>
    <w:rsid w:val="00210C66"/>
    <w:rsid w:val="002128F4"/>
    <w:rsid w:val="0021370A"/>
    <w:rsid w:val="00213A16"/>
    <w:rsid w:val="0021477F"/>
    <w:rsid w:val="002172FE"/>
    <w:rsid w:val="00217305"/>
    <w:rsid w:val="00217E89"/>
    <w:rsid w:val="00220897"/>
    <w:rsid w:val="00221D2D"/>
    <w:rsid w:val="0022271F"/>
    <w:rsid w:val="00222CC3"/>
    <w:rsid w:val="00223FCE"/>
    <w:rsid w:val="00224709"/>
    <w:rsid w:val="0022487B"/>
    <w:rsid w:val="00224D35"/>
    <w:rsid w:val="002258F5"/>
    <w:rsid w:val="00227125"/>
    <w:rsid w:val="00227F4D"/>
    <w:rsid w:val="0023133A"/>
    <w:rsid w:val="00234119"/>
    <w:rsid w:val="002453F2"/>
    <w:rsid w:val="00245A8C"/>
    <w:rsid w:val="00245B18"/>
    <w:rsid w:val="002467C7"/>
    <w:rsid w:val="00253458"/>
    <w:rsid w:val="002559C0"/>
    <w:rsid w:val="00257AB1"/>
    <w:rsid w:val="002600CD"/>
    <w:rsid w:val="00260729"/>
    <w:rsid w:val="002612A0"/>
    <w:rsid w:val="00261DEE"/>
    <w:rsid w:val="00264470"/>
    <w:rsid w:val="00264F97"/>
    <w:rsid w:val="00265F99"/>
    <w:rsid w:val="00266044"/>
    <w:rsid w:val="00273FF3"/>
    <w:rsid w:val="00275ECE"/>
    <w:rsid w:val="00276B97"/>
    <w:rsid w:val="00276C3D"/>
    <w:rsid w:val="002802AC"/>
    <w:rsid w:val="0028085D"/>
    <w:rsid w:val="0028615E"/>
    <w:rsid w:val="0028692A"/>
    <w:rsid w:val="0029018A"/>
    <w:rsid w:val="00293DD0"/>
    <w:rsid w:val="00295722"/>
    <w:rsid w:val="002A0570"/>
    <w:rsid w:val="002A4A06"/>
    <w:rsid w:val="002A4DA8"/>
    <w:rsid w:val="002A4DFF"/>
    <w:rsid w:val="002A52E5"/>
    <w:rsid w:val="002A5554"/>
    <w:rsid w:val="002A6557"/>
    <w:rsid w:val="002B03E5"/>
    <w:rsid w:val="002B0BF2"/>
    <w:rsid w:val="002B2966"/>
    <w:rsid w:val="002B3A5C"/>
    <w:rsid w:val="002B4F02"/>
    <w:rsid w:val="002B5DA4"/>
    <w:rsid w:val="002B775D"/>
    <w:rsid w:val="002C1DAF"/>
    <w:rsid w:val="002C2E4C"/>
    <w:rsid w:val="002C3F3B"/>
    <w:rsid w:val="002C5536"/>
    <w:rsid w:val="002C5898"/>
    <w:rsid w:val="002C6343"/>
    <w:rsid w:val="002D073E"/>
    <w:rsid w:val="002D2EB4"/>
    <w:rsid w:val="002D4843"/>
    <w:rsid w:val="002D4A14"/>
    <w:rsid w:val="002D4C00"/>
    <w:rsid w:val="002D6E70"/>
    <w:rsid w:val="002E4354"/>
    <w:rsid w:val="002F3042"/>
    <w:rsid w:val="002F5F56"/>
    <w:rsid w:val="00303EC2"/>
    <w:rsid w:val="00304DC1"/>
    <w:rsid w:val="00306D65"/>
    <w:rsid w:val="00312902"/>
    <w:rsid w:val="00315CBE"/>
    <w:rsid w:val="0031621D"/>
    <w:rsid w:val="003202D5"/>
    <w:rsid w:val="00321F23"/>
    <w:rsid w:val="00323370"/>
    <w:rsid w:val="00323CA8"/>
    <w:rsid w:val="00324820"/>
    <w:rsid w:val="003256E8"/>
    <w:rsid w:val="003276E9"/>
    <w:rsid w:val="003301D4"/>
    <w:rsid w:val="0033176C"/>
    <w:rsid w:val="00333AF9"/>
    <w:rsid w:val="003407A3"/>
    <w:rsid w:val="0034117B"/>
    <w:rsid w:val="00341775"/>
    <w:rsid w:val="003435F8"/>
    <w:rsid w:val="00343A99"/>
    <w:rsid w:val="00343B12"/>
    <w:rsid w:val="00344BD6"/>
    <w:rsid w:val="00346DBA"/>
    <w:rsid w:val="00346E36"/>
    <w:rsid w:val="00347048"/>
    <w:rsid w:val="00347906"/>
    <w:rsid w:val="003510AE"/>
    <w:rsid w:val="00355CA4"/>
    <w:rsid w:val="0035633E"/>
    <w:rsid w:val="00356CAB"/>
    <w:rsid w:val="00360492"/>
    <w:rsid w:val="00360BBC"/>
    <w:rsid w:val="003636D5"/>
    <w:rsid w:val="00366773"/>
    <w:rsid w:val="003703E0"/>
    <w:rsid w:val="00372252"/>
    <w:rsid w:val="00373DAC"/>
    <w:rsid w:val="0037741B"/>
    <w:rsid w:val="0038073E"/>
    <w:rsid w:val="0038499A"/>
    <w:rsid w:val="00390845"/>
    <w:rsid w:val="003909FA"/>
    <w:rsid w:val="0039177B"/>
    <w:rsid w:val="00392073"/>
    <w:rsid w:val="00393153"/>
    <w:rsid w:val="00393573"/>
    <w:rsid w:val="003959DD"/>
    <w:rsid w:val="003A10EC"/>
    <w:rsid w:val="003A1356"/>
    <w:rsid w:val="003A4452"/>
    <w:rsid w:val="003A5531"/>
    <w:rsid w:val="003A6A51"/>
    <w:rsid w:val="003A7685"/>
    <w:rsid w:val="003B2E9F"/>
    <w:rsid w:val="003B54A4"/>
    <w:rsid w:val="003B5590"/>
    <w:rsid w:val="003B5A4A"/>
    <w:rsid w:val="003B6C91"/>
    <w:rsid w:val="003B6D06"/>
    <w:rsid w:val="003B705D"/>
    <w:rsid w:val="003C0376"/>
    <w:rsid w:val="003C1C2B"/>
    <w:rsid w:val="003C2E03"/>
    <w:rsid w:val="003D05E6"/>
    <w:rsid w:val="003D2909"/>
    <w:rsid w:val="003D72E5"/>
    <w:rsid w:val="003F0A68"/>
    <w:rsid w:val="003F1A6C"/>
    <w:rsid w:val="003F3AF7"/>
    <w:rsid w:val="003F40D7"/>
    <w:rsid w:val="003F7ACE"/>
    <w:rsid w:val="003F7C60"/>
    <w:rsid w:val="00401A55"/>
    <w:rsid w:val="0040218D"/>
    <w:rsid w:val="0041004A"/>
    <w:rsid w:val="00411AF5"/>
    <w:rsid w:val="004158E1"/>
    <w:rsid w:val="0042039C"/>
    <w:rsid w:val="004241F3"/>
    <w:rsid w:val="004256CE"/>
    <w:rsid w:val="00427260"/>
    <w:rsid w:val="00427517"/>
    <w:rsid w:val="00427A4C"/>
    <w:rsid w:val="0043096E"/>
    <w:rsid w:val="00431703"/>
    <w:rsid w:val="00431963"/>
    <w:rsid w:val="00434587"/>
    <w:rsid w:val="00435ADC"/>
    <w:rsid w:val="00436119"/>
    <w:rsid w:val="00436568"/>
    <w:rsid w:val="004418B3"/>
    <w:rsid w:val="00441B47"/>
    <w:rsid w:val="004420C9"/>
    <w:rsid w:val="00444D8D"/>
    <w:rsid w:val="00446CF0"/>
    <w:rsid w:val="00446F21"/>
    <w:rsid w:val="004500EF"/>
    <w:rsid w:val="00451C46"/>
    <w:rsid w:val="00452727"/>
    <w:rsid w:val="00452E4F"/>
    <w:rsid w:val="00454F7D"/>
    <w:rsid w:val="00455080"/>
    <w:rsid w:val="00462FCB"/>
    <w:rsid w:val="00467327"/>
    <w:rsid w:val="0047118A"/>
    <w:rsid w:val="00471591"/>
    <w:rsid w:val="00472BAC"/>
    <w:rsid w:val="00472E9B"/>
    <w:rsid w:val="00473D8E"/>
    <w:rsid w:val="00477060"/>
    <w:rsid w:val="0047751B"/>
    <w:rsid w:val="004775A1"/>
    <w:rsid w:val="0048120A"/>
    <w:rsid w:val="00481488"/>
    <w:rsid w:val="004840DB"/>
    <w:rsid w:val="00484F56"/>
    <w:rsid w:val="00485919"/>
    <w:rsid w:val="00487A69"/>
    <w:rsid w:val="0049666E"/>
    <w:rsid w:val="00497826"/>
    <w:rsid w:val="004A6C6E"/>
    <w:rsid w:val="004A7D1D"/>
    <w:rsid w:val="004B254E"/>
    <w:rsid w:val="004B758E"/>
    <w:rsid w:val="004B7596"/>
    <w:rsid w:val="004C31E5"/>
    <w:rsid w:val="004D188F"/>
    <w:rsid w:val="004D3083"/>
    <w:rsid w:val="004D47A1"/>
    <w:rsid w:val="004E0927"/>
    <w:rsid w:val="004E5508"/>
    <w:rsid w:val="004E5D2E"/>
    <w:rsid w:val="004F0573"/>
    <w:rsid w:val="004F7086"/>
    <w:rsid w:val="004F7F8B"/>
    <w:rsid w:val="0050293C"/>
    <w:rsid w:val="00507615"/>
    <w:rsid w:val="00511606"/>
    <w:rsid w:val="005117F9"/>
    <w:rsid w:val="00511B5E"/>
    <w:rsid w:val="0051498C"/>
    <w:rsid w:val="00520DBD"/>
    <w:rsid w:val="005255AF"/>
    <w:rsid w:val="00526462"/>
    <w:rsid w:val="0053235B"/>
    <w:rsid w:val="0053236F"/>
    <w:rsid w:val="00532620"/>
    <w:rsid w:val="00532847"/>
    <w:rsid w:val="00532EC8"/>
    <w:rsid w:val="00534DC2"/>
    <w:rsid w:val="005359D5"/>
    <w:rsid w:val="0054243F"/>
    <w:rsid w:val="00544111"/>
    <w:rsid w:val="00544E50"/>
    <w:rsid w:val="00545B6B"/>
    <w:rsid w:val="005507C6"/>
    <w:rsid w:val="00551A19"/>
    <w:rsid w:val="005539D0"/>
    <w:rsid w:val="005545F7"/>
    <w:rsid w:val="0055743D"/>
    <w:rsid w:val="005615FF"/>
    <w:rsid w:val="00562B5E"/>
    <w:rsid w:val="00565B78"/>
    <w:rsid w:val="005668E4"/>
    <w:rsid w:val="00566EB6"/>
    <w:rsid w:val="00573943"/>
    <w:rsid w:val="00574C0E"/>
    <w:rsid w:val="0058095A"/>
    <w:rsid w:val="00580A06"/>
    <w:rsid w:val="0058347B"/>
    <w:rsid w:val="005844B2"/>
    <w:rsid w:val="0058696F"/>
    <w:rsid w:val="00590D1D"/>
    <w:rsid w:val="00591D62"/>
    <w:rsid w:val="005927EF"/>
    <w:rsid w:val="00593296"/>
    <w:rsid w:val="00595473"/>
    <w:rsid w:val="005973B3"/>
    <w:rsid w:val="005A06FC"/>
    <w:rsid w:val="005A1818"/>
    <w:rsid w:val="005A319B"/>
    <w:rsid w:val="005A7FCC"/>
    <w:rsid w:val="005B5913"/>
    <w:rsid w:val="005C5A3B"/>
    <w:rsid w:val="005C620F"/>
    <w:rsid w:val="005D08B9"/>
    <w:rsid w:val="005D1D53"/>
    <w:rsid w:val="005D27D7"/>
    <w:rsid w:val="005D3495"/>
    <w:rsid w:val="005D5E7E"/>
    <w:rsid w:val="005D7F39"/>
    <w:rsid w:val="005E0D10"/>
    <w:rsid w:val="005E1793"/>
    <w:rsid w:val="005E1E79"/>
    <w:rsid w:val="005E24CE"/>
    <w:rsid w:val="005E3DBF"/>
    <w:rsid w:val="005E4A00"/>
    <w:rsid w:val="005E6AA6"/>
    <w:rsid w:val="005F1618"/>
    <w:rsid w:val="005F51B3"/>
    <w:rsid w:val="005F7F97"/>
    <w:rsid w:val="00600986"/>
    <w:rsid w:val="00600ED2"/>
    <w:rsid w:val="006015B8"/>
    <w:rsid w:val="00602D1F"/>
    <w:rsid w:val="0060467F"/>
    <w:rsid w:val="00604DFB"/>
    <w:rsid w:val="00604EB6"/>
    <w:rsid w:val="00606B64"/>
    <w:rsid w:val="006071D8"/>
    <w:rsid w:val="00607747"/>
    <w:rsid w:val="00610AB1"/>
    <w:rsid w:val="006142AA"/>
    <w:rsid w:val="0061475F"/>
    <w:rsid w:val="006149F3"/>
    <w:rsid w:val="006159F8"/>
    <w:rsid w:val="006174BD"/>
    <w:rsid w:val="00621FEB"/>
    <w:rsid w:val="00625275"/>
    <w:rsid w:val="00626C5B"/>
    <w:rsid w:val="006313FD"/>
    <w:rsid w:val="00631E9C"/>
    <w:rsid w:val="006360AE"/>
    <w:rsid w:val="00642505"/>
    <w:rsid w:val="00643FCE"/>
    <w:rsid w:val="00647C9A"/>
    <w:rsid w:val="00647F34"/>
    <w:rsid w:val="00652381"/>
    <w:rsid w:val="006533D9"/>
    <w:rsid w:val="006575F2"/>
    <w:rsid w:val="006601A6"/>
    <w:rsid w:val="00661B8E"/>
    <w:rsid w:val="006652E5"/>
    <w:rsid w:val="00665FD1"/>
    <w:rsid w:val="00666483"/>
    <w:rsid w:val="0067199E"/>
    <w:rsid w:val="00673366"/>
    <w:rsid w:val="006737AE"/>
    <w:rsid w:val="00674585"/>
    <w:rsid w:val="00674EC3"/>
    <w:rsid w:val="00675C9B"/>
    <w:rsid w:val="00676A6F"/>
    <w:rsid w:val="006826C0"/>
    <w:rsid w:val="00682A70"/>
    <w:rsid w:val="00682ED1"/>
    <w:rsid w:val="006838AD"/>
    <w:rsid w:val="006844CF"/>
    <w:rsid w:val="00685402"/>
    <w:rsid w:val="00686ABC"/>
    <w:rsid w:val="00687E1E"/>
    <w:rsid w:val="00691FAF"/>
    <w:rsid w:val="006921B2"/>
    <w:rsid w:val="00694EB2"/>
    <w:rsid w:val="0069599E"/>
    <w:rsid w:val="00695DB8"/>
    <w:rsid w:val="006974C8"/>
    <w:rsid w:val="006A11BE"/>
    <w:rsid w:val="006A1DB0"/>
    <w:rsid w:val="006A41E7"/>
    <w:rsid w:val="006A51BA"/>
    <w:rsid w:val="006A6701"/>
    <w:rsid w:val="006B039A"/>
    <w:rsid w:val="006B06E3"/>
    <w:rsid w:val="006B0E8F"/>
    <w:rsid w:val="006B1DBE"/>
    <w:rsid w:val="006B3313"/>
    <w:rsid w:val="006B3C42"/>
    <w:rsid w:val="006C20E3"/>
    <w:rsid w:val="006C552D"/>
    <w:rsid w:val="006C5593"/>
    <w:rsid w:val="006C7677"/>
    <w:rsid w:val="006D0D6B"/>
    <w:rsid w:val="006D2FA8"/>
    <w:rsid w:val="006D5F5E"/>
    <w:rsid w:val="006D6FD9"/>
    <w:rsid w:val="006D726C"/>
    <w:rsid w:val="006E1734"/>
    <w:rsid w:val="006E25B9"/>
    <w:rsid w:val="006E2944"/>
    <w:rsid w:val="006E37C1"/>
    <w:rsid w:val="006E7CF6"/>
    <w:rsid w:val="006F0299"/>
    <w:rsid w:val="006F0EEC"/>
    <w:rsid w:val="006F10B3"/>
    <w:rsid w:val="006F2A97"/>
    <w:rsid w:val="006F51AF"/>
    <w:rsid w:val="006F69F2"/>
    <w:rsid w:val="006F704C"/>
    <w:rsid w:val="00701121"/>
    <w:rsid w:val="007012A3"/>
    <w:rsid w:val="0071028E"/>
    <w:rsid w:val="00720339"/>
    <w:rsid w:val="00720EC7"/>
    <w:rsid w:val="007216C3"/>
    <w:rsid w:val="00724A86"/>
    <w:rsid w:val="00725389"/>
    <w:rsid w:val="00726456"/>
    <w:rsid w:val="007274AB"/>
    <w:rsid w:val="00727D23"/>
    <w:rsid w:val="007327FA"/>
    <w:rsid w:val="007338CA"/>
    <w:rsid w:val="007341B5"/>
    <w:rsid w:val="007377D4"/>
    <w:rsid w:val="00737CD8"/>
    <w:rsid w:val="00737F06"/>
    <w:rsid w:val="00740A42"/>
    <w:rsid w:val="00744F76"/>
    <w:rsid w:val="007457B3"/>
    <w:rsid w:val="00746383"/>
    <w:rsid w:val="00746D98"/>
    <w:rsid w:val="00747262"/>
    <w:rsid w:val="00747FA5"/>
    <w:rsid w:val="00753685"/>
    <w:rsid w:val="007548A3"/>
    <w:rsid w:val="007626A5"/>
    <w:rsid w:val="00762F57"/>
    <w:rsid w:val="007636BA"/>
    <w:rsid w:val="0076796C"/>
    <w:rsid w:val="0077040E"/>
    <w:rsid w:val="00770E72"/>
    <w:rsid w:val="007739B1"/>
    <w:rsid w:val="00774381"/>
    <w:rsid w:val="00775C54"/>
    <w:rsid w:val="00775C5F"/>
    <w:rsid w:val="00777ADE"/>
    <w:rsid w:val="00781ED2"/>
    <w:rsid w:val="007834BE"/>
    <w:rsid w:val="007918E2"/>
    <w:rsid w:val="0079517F"/>
    <w:rsid w:val="007A046F"/>
    <w:rsid w:val="007A2D93"/>
    <w:rsid w:val="007A3A55"/>
    <w:rsid w:val="007A3EF6"/>
    <w:rsid w:val="007A5EC1"/>
    <w:rsid w:val="007B24CB"/>
    <w:rsid w:val="007B31E8"/>
    <w:rsid w:val="007B441A"/>
    <w:rsid w:val="007B48FA"/>
    <w:rsid w:val="007B5724"/>
    <w:rsid w:val="007B5B14"/>
    <w:rsid w:val="007B65F8"/>
    <w:rsid w:val="007C1BC4"/>
    <w:rsid w:val="007C20B8"/>
    <w:rsid w:val="007C2849"/>
    <w:rsid w:val="007D046F"/>
    <w:rsid w:val="007D1448"/>
    <w:rsid w:val="007D2F33"/>
    <w:rsid w:val="007D3696"/>
    <w:rsid w:val="007D3B80"/>
    <w:rsid w:val="007D3EF0"/>
    <w:rsid w:val="007D4308"/>
    <w:rsid w:val="007D557F"/>
    <w:rsid w:val="007D7A4D"/>
    <w:rsid w:val="007E0341"/>
    <w:rsid w:val="007E43F8"/>
    <w:rsid w:val="007E5366"/>
    <w:rsid w:val="007F127A"/>
    <w:rsid w:val="007F1955"/>
    <w:rsid w:val="007F1F23"/>
    <w:rsid w:val="007F292F"/>
    <w:rsid w:val="007F3B26"/>
    <w:rsid w:val="007F4CA2"/>
    <w:rsid w:val="007F5A00"/>
    <w:rsid w:val="007F7EE7"/>
    <w:rsid w:val="008045D0"/>
    <w:rsid w:val="008117C8"/>
    <w:rsid w:val="00812CCB"/>
    <w:rsid w:val="00816E04"/>
    <w:rsid w:val="00817051"/>
    <w:rsid w:val="00820C09"/>
    <w:rsid w:val="00826002"/>
    <w:rsid w:val="0082728D"/>
    <w:rsid w:val="00831342"/>
    <w:rsid w:val="00833072"/>
    <w:rsid w:val="00833350"/>
    <w:rsid w:val="00833592"/>
    <w:rsid w:val="00836D7D"/>
    <w:rsid w:val="0083704F"/>
    <w:rsid w:val="008417DA"/>
    <w:rsid w:val="00844BA0"/>
    <w:rsid w:val="00845EAD"/>
    <w:rsid w:val="00846973"/>
    <w:rsid w:val="00847554"/>
    <w:rsid w:val="00850EC3"/>
    <w:rsid w:val="00851DF2"/>
    <w:rsid w:val="00853635"/>
    <w:rsid w:val="00854021"/>
    <w:rsid w:val="008604CB"/>
    <w:rsid w:val="00861AF2"/>
    <w:rsid w:val="00863187"/>
    <w:rsid w:val="00864F2D"/>
    <w:rsid w:val="00866E45"/>
    <w:rsid w:val="00867FD6"/>
    <w:rsid w:val="00870A2D"/>
    <w:rsid w:val="0087357A"/>
    <w:rsid w:val="008737EA"/>
    <w:rsid w:val="008822A4"/>
    <w:rsid w:val="00883730"/>
    <w:rsid w:val="00884057"/>
    <w:rsid w:val="00886E64"/>
    <w:rsid w:val="0088737A"/>
    <w:rsid w:val="008876E1"/>
    <w:rsid w:val="00887F1C"/>
    <w:rsid w:val="008917C9"/>
    <w:rsid w:val="008922AF"/>
    <w:rsid w:val="00892D51"/>
    <w:rsid w:val="00897842"/>
    <w:rsid w:val="008A3515"/>
    <w:rsid w:val="008A535B"/>
    <w:rsid w:val="008A6258"/>
    <w:rsid w:val="008B0653"/>
    <w:rsid w:val="008B0A4A"/>
    <w:rsid w:val="008B287C"/>
    <w:rsid w:val="008B7BDE"/>
    <w:rsid w:val="008C0043"/>
    <w:rsid w:val="008C1B0C"/>
    <w:rsid w:val="008C3D0E"/>
    <w:rsid w:val="008D06CC"/>
    <w:rsid w:val="008D33FC"/>
    <w:rsid w:val="008D4F08"/>
    <w:rsid w:val="008E18A9"/>
    <w:rsid w:val="008E3243"/>
    <w:rsid w:val="008E3912"/>
    <w:rsid w:val="008E3E62"/>
    <w:rsid w:val="008F1D82"/>
    <w:rsid w:val="008F62F3"/>
    <w:rsid w:val="0090226B"/>
    <w:rsid w:val="0090384B"/>
    <w:rsid w:val="00906A69"/>
    <w:rsid w:val="00911EF6"/>
    <w:rsid w:val="00912B12"/>
    <w:rsid w:val="00913C64"/>
    <w:rsid w:val="00914D58"/>
    <w:rsid w:val="00921346"/>
    <w:rsid w:val="00921872"/>
    <w:rsid w:val="00921BB2"/>
    <w:rsid w:val="00922E9B"/>
    <w:rsid w:val="00927759"/>
    <w:rsid w:val="009311A6"/>
    <w:rsid w:val="009327A4"/>
    <w:rsid w:val="00936B03"/>
    <w:rsid w:val="00937A8A"/>
    <w:rsid w:val="00941D42"/>
    <w:rsid w:val="00944EF2"/>
    <w:rsid w:val="0094504F"/>
    <w:rsid w:val="009461D2"/>
    <w:rsid w:val="00950D3C"/>
    <w:rsid w:val="00955B97"/>
    <w:rsid w:val="00976D9F"/>
    <w:rsid w:val="00976DBA"/>
    <w:rsid w:val="00980954"/>
    <w:rsid w:val="00980E68"/>
    <w:rsid w:val="00981277"/>
    <w:rsid w:val="009819C6"/>
    <w:rsid w:val="00984223"/>
    <w:rsid w:val="0098426E"/>
    <w:rsid w:val="00985544"/>
    <w:rsid w:val="009859BF"/>
    <w:rsid w:val="00985C94"/>
    <w:rsid w:val="009869C7"/>
    <w:rsid w:val="00992DAC"/>
    <w:rsid w:val="00995959"/>
    <w:rsid w:val="009A0299"/>
    <w:rsid w:val="009A0410"/>
    <w:rsid w:val="009A064E"/>
    <w:rsid w:val="009A1CBF"/>
    <w:rsid w:val="009A3081"/>
    <w:rsid w:val="009A38C5"/>
    <w:rsid w:val="009A55A7"/>
    <w:rsid w:val="009A6912"/>
    <w:rsid w:val="009A6C9A"/>
    <w:rsid w:val="009B0E6D"/>
    <w:rsid w:val="009B1F70"/>
    <w:rsid w:val="009B4121"/>
    <w:rsid w:val="009B4722"/>
    <w:rsid w:val="009C0C75"/>
    <w:rsid w:val="009D0321"/>
    <w:rsid w:val="009D0655"/>
    <w:rsid w:val="009D39F5"/>
    <w:rsid w:val="009D6704"/>
    <w:rsid w:val="009D6AF5"/>
    <w:rsid w:val="009D6EBB"/>
    <w:rsid w:val="009D74CC"/>
    <w:rsid w:val="009E0E73"/>
    <w:rsid w:val="009E19E4"/>
    <w:rsid w:val="009E333A"/>
    <w:rsid w:val="009F46BE"/>
    <w:rsid w:val="009F4D35"/>
    <w:rsid w:val="009F5552"/>
    <w:rsid w:val="00A0530C"/>
    <w:rsid w:val="00A05FCC"/>
    <w:rsid w:val="00A0667D"/>
    <w:rsid w:val="00A12BFE"/>
    <w:rsid w:val="00A143BB"/>
    <w:rsid w:val="00A15414"/>
    <w:rsid w:val="00A15540"/>
    <w:rsid w:val="00A17C0D"/>
    <w:rsid w:val="00A20F92"/>
    <w:rsid w:val="00A242BB"/>
    <w:rsid w:val="00A2657B"/>
    <w:rsid w:val="00A26A6A"/>
    <w:rsid w:val="00A304CF"/>
    <w:rsid w:val="00A319AC"/>
    <w:rsid w:val="00A33486"/>
    <w:rsid w:val="00A34E62"/>
    <w:rsid w:val="00A34F60"/>
    <w:rsid w:val="00A361AA"/>
    <w:rsid w:val="00A40E2A"/>
    <w:rsid w:val="00A42606"/>
    <w:rsid w:val="00A46512"/>
    <w:rsid w:val="00A4660A"/>
    <w:rsid w:val="00A470C3"/>
    <w:rsid w:val="00A47590"/>
    <w:rsid w:val="00A51573"/>
    <w:rsid w:val="00A522D6"/>
    <w:rsid w:val="00A52CF0"/>
    <w:rsid w:val="00A55515"/>
    <w:rsid w:val="00A563C4"/>
    <w:rsid w:val="00A57548"/>
    <w:rsid w:val="00A607AD"/>
    <w:rsid w:val="00A60F31"/>
    <w:rsid w:val="00A613F4"/>
    <w:rsid w:val="00A62198"/>
    <w:rsid w:val="00A6349E"/>
    <w:rsid w:val="00A65D68"/>
    <w:rsid w:val="00A65ECE"/>
    <w:rsid w:val="00A66767"/>
    <w:rsid w:val="00A66AE7"/>
    <w:rsid w:val="00A7354B"/>
    <w:rsid w:val="00A73A36"/>
    <w:rsid w:val="00A74AD8"/>
    <w:rsid w:val="00A756DA"/>
    <w:rsid w:val="00A768B0"/>
    <w:rsid w:val="00A769DE"/>
    <w:rsid w:val="00A774DB"/>
    <w:rsid w:val="00A81183"/>
    <w:rsid w:val="00A81315"/>
    <w:rsid w:val="00A82896"/>
    <w:rsid w:val="00A83766"/>
    <w:rsid w:val="00A85235"/>
    <w:rsid w:val="00A85F07"/>
    <w:rsid w:val="00A86286"/>
    <w:rsid w:val="00A91757"/>
    <w:rsid w:val="00A9216D"/>
    <w:rsid w:val="00A9276D"/>
    <w:rsid w:val="00A9603C"/>
    <w:rsid w:val="00AA01DE"/>
    <w:rsid w:val="00AA0F75"/>
    <w:rsid w:val="00AA2653"/>
    <w:rsid w:val="00AA470A"/>
    <w:rsid w:val="00AA5E2D"/>
    <w:rsid w:val="00AB0523"/>
    <w:rsid w:val="00AB0C3B"/>
    <w:rsid w:val="00AB2013"/>
    <w:rsid w:val="00AB50ED"/>
    <w:rsid w:val="00AB53C4"/>
    <w:rsid w:val="00AB6DFD"/>
    <w:rsid w:val="00AB6E2A"/>
    <w:rsid w:val="00AC445A"/>
    <w:rsid w:val="00AC5988"/>
    <w:rsid w:val="00AC5C99"/>
    <w:rsid w:val="00AC785D"/>
    <w:rsid w:val="00AD194E"/>
    <w:rsid w:val="00AD4337"/>
    <w:rsid w:val="00AD7269"/>
    <w:rsid w:val="00AE22E2"/>
    <w:rsid w:val="00AE579C"/>
    <w:rsid w:val="00AE5AAE"/>
    <w:rsid w:val="00AE644B"/>
    <w:rsid w:val="00AF11A0"/>
    <w:rsid w:val="00AF4CCA"/>
    <w:rsid w:val="00AF55A6"/>
    <w:rsid w:val="00B0185C"/>
    <w:rsid w:val="00B02AEA"/>
    <w:rsid w:val="00B02EF9"/>
    <w:rsid w:val="00B0522A"/>
    <w:rsid w:val="00B05BF0"/>
    <w:rsid w:val="00B07ADB"/>
    <w:rsid w:val="00B07B40"/>
    <w:rsid w:val="00B102E7"/>
    <w:rsid w:val="00B128EB"/>
    <w:rsid w:val="00B15FE8"/>
    <w:rsid w:val="00B20583"/>
    <w:rsid w:val="00B21237"/>
    <w:rsid w:val="00B24ACD"/>
    <w:rsid w:val="00B24F7F"/>
    <w:rsid w:val="00B26F79"/>
    <w:rsid w:val="00B32F6A"/>
    <w:rsid w:val="00B34696"/>
    <w:rsid w:val="00B34B8D"/>
    <w:rsid w:val="00B3551F"/>
    <w:rsid w:val="00B37035"/>
    <w:rsid w:val="00B40A76"/>
    <w:rsid w:val="00B4125E"/>
    <w:rsid w:val="00B43D03"/>
    <w:rsid w:val="00B43ECD"/>
    <w:rsid w:val="00B440B3"/>
    <w:rsid w:val="00B47D85"/>
    <w:rsid w:val="00B508B9"/>
    <w:rsid w:val="00B50E58"/>
    <w:rsid w:val="00B51762"/>
    <w:rsid w:val="00B52877"/>
    <w:rsid w:val="00B56E22"/>
    <w:rsid w:val="00B61BB1"/>
    <w:rsid w:val="00B633B9"/>
    <w:rsid w:val="00B64057"/>
    <w:rsid w:val="00B65708"/>
    <w:rsid w:val="00B70333"/>
    <w:rsid w:val="00B70390"/>
    <w:rsid w:val="00B707A0"/>
    <w:rsid w:val="00B719D3"/>
    <w:rsid w:val="00B750F4"/>
    <w:rsid w:val="00B77507"/>
    <w:rsid w:val="00B776A1"/>
    <w:rsid w:val="00B779D4"/>
    <w:rsid w:val="00B77C39"/>
    <w:rsid w:val="00B84D11"/>
    <w:rsid w:val="00B85CD2"/>
    <w:rsid w:val="00B87B59"/>
    <w:rsid w:val="00B87D71"/>
    <w:rsid w:val="00B90F33"/>
    <w:rsid w:val="00B92FE7"/>
    <w:rsid w:val="00B939D6"/>
    <w:rsid w:val="00B960FB"/>
    <w:rsid w:val="00BA16F6"/>
    <w:rsid w:val="00BA1ED6"/>
    <w:rsid w:val="00BA1EF7"/>
    <w:rsid w:val="00BA2E36"/>
    <w:rsid w:val="00BA3C9C"/>
    <w:rsid w:val="00BB2EAC"/>
    <w:rsid w:val="00BB5AF1"/>
    <w:rsid w:val="00BB7552"/>
    <w:rsid w:val="00BC48BE"/>
    <w:rsid w:val="00BC66AD"/>
    <w:rsid w:val="00BC7553"/>
    <w:rsid w:val="00BD22C5"/>
    <w:rsid w:val="00BD2E33"/>
    <w:rsid w:val="00BD2ECF"/>
    <w:rsid w:val="00BD3C36"/>
    <w:rsid w:val="00BD4ABB"/>
    <w:rsid w:val="00BD600A"/>
    <w:rsid w:val="00BD662C"/>
    <w:rsid w:val="00BE375D"/>
    <w:rsid w:val="00BE5ABE"/>
    <w:rsid w:val="00BE5FAA"/>
    <w:rsid w:val="00BF012C"/>
    <w:rsid w:val="00BF11A7"/>
    <w:rsid w:val="00BF60AE"/>
    <w:rsid w:val="00C031D1"/>
    <w:rsid w:val="00C057D0"/>
    <w:rsid w:val="00C077B5"/>
    <w:rsid w:val="00C07D4C"/>
    <w:rsid w:val="00C07DDE"/>
    <w:rsid w:val="00C10EE1"/>
    <w:rsid w:val="00C11A60"/>
    <w:rsid w:val="00C16EB2"/>
    <w:rsid w:val="00C173AD"/>
    <w:rsid w:val="00C20CBB"/>
    <w:rsid w:val="00C20D96"/>
    <w:rsid w:val="00C23581"/>
    <w:rsid w:val="00C265E6"/>
    <w:rsid w:val="00C269B1"/>
    <w:rsid w:val="00C26DBF"/>
    <w:rsid w:val="00C2706F"/>
    <w:rsid w:val="00C27ED0"/>
    <w:rsid w:val="00C3352C"/>
    <w:rsid w:val="00C4417F"/>
    <w:rsid w:val="00C45D86"/>
    <w:rsid w:val="00C46513"/>
    <w:rsid w:val="00C47384"/>
    <w:rsid w:val="00C51BA4"/>
    <w:rsid w:val="00C523E7"/>
    <w:rsid w:val="00C54022"/>
    <w:rsid w:val="00C60B7F"/>
    <w:rsid w:val="00C6104E"/>
    <w:rsid w:val="00C618B4"/>
    <w:rsid w:val="00C71072"/>
    <w:rsid w:val="00C737F1"/>
    <w:rsid w:val="00C738B1"/>
    <w:rsid w:val="00C73D09"/>
    <w:rsid w:val="00C74835"/>
    <w:rsid w:val="00C752D3"/>
    <w:rsid w:val="00C759F1"/>
    <w:rsid w:val="00C76140"/>
    <w:rsid w:val="00C81E4E"/>
    <w:rsid w:val="00C82A2A"/>
    <w:rsid w:val="00C833DD"/>
    <w:rsid w:val="00C86593"/>
    <w:rsid w:val="00C8662F"/>
    <w:rsid w:val="00C92851"/>
    <w:rsid w:val="00C93A34"/>
    <w:rsid w:val="00C94995"/>
    <w:rsid w:val="00C957DD"/>
    <w:rsid w:val="00C9753E"/>
    <w:rsid w:val="00CA1F3B"/>
    <w:rsid w:val="00CB26CF"/>
    <w:rsid w:val="00CB43A9"/>
    <w:rsid w:val="00CB544F"/>
    <w:rsid w:val="00CB5F72"/>
    <w:rsid w:val="00CC08AF"/>
    <w:rsid w:val="00CC170E"/>
    <w:rsid w:val="00CC2015"/>
    <w:rsid w:val="00CC3CCF"/>
    <w:rsid w:val="00CC5326"/>
    <w:rsid w:val="00CC5F83"/>
    <w:rsid w:val="00CD141C"/>
    <w:rsid w:val="00CD1826"/>
    <w:rsid w:val="00CD2F46"/>
    <w:rsid w:val="00CD2F6E"/>
    <w:rsid w:val="00CD5213"/>
    <w:rsid w:val="00CD5ACE"/>
    <w:rsid w:val="00CD68ED"/>
    <w:rsid w:val="00CD6973"/>
    <w:rsid w:val="00CE21E0"/>
    <w:rsid w:val="00CE2A15"/>
    <w:rsid w:val="00CE5B7B"/>
    <w:rsid w:val="00CF1AAC"/>
    <w:rsid w:val="00CF1EB1"/>
    <w:rsid w:val="00CF4757"/>
    <w:rsid w:val="00CF5E61"/>
    <w:rsid w:val="00CF6495"/>
    <w:rsid w:val="00CF66BF"/>
    <w:rsid w:val="00D02C8C"/>
    <w:rsid w:val="00D06546"/>
    <w:rsid w:val="00D0769A"/>
    <w:rsid w:val="00D07B51"/>
    <w:rsid w:val="00D07D6D"/>
    <w:rsid w:val="00D131E9"/>
    <w:rsid w:val="00D1364D"/>
    <w:rsid w:val="00D13E29"/>
    <w:rsid w:val="00D15D9F"/>
    <w:rsid w:val="00D16765"/>
    <w:rsid w:val="00D16824"/>
    <w:rsid w:val="00D20ECC"/>
    <w:rsid w:val="00D20EED"/>
    <w:rsid w:val="00D21807"/>
    <w:rsid w:val="00D25BC3"/>
    <w:rsid w:val="00D268E6"/>
    <w:rsid w:val="00D26B09"/>
    <w:rsid w:val="00D277E3"/>
    <w:rsid w:val="00D30093"/>
    <w:rsid w:val="00D33F27"/>
    <w:rsid w:val="00D34492"/>
    <w:rsid w:val="00D35525"/>
    <w:rsid w:val="00D36690"/>
    <w:rsid w:val="00D3699C"/>
    <w:rsid w:val="00D402A3"/>
    <w:rsid w:val="00D4136D"/>
    <w:rsid w:val="00D41E58"/>
    <w:rsid w:val="00D430E2"/>
    <w:rsid w:val="00D43422"/>
    <w:rsid w:val="00D46A21"/>
    <w:rsid w:val="00D4763A"/>
    <w:rsid w:val="00D50214"/>
    <w:rsid w:val="00D51AC0"/>
    <w:rsid w:val="00D52307"/>
    <w:rsid w:val="00D52720"/>
    <w:rsid w:val="00D55931"/>
    <w:rsid w:val="00D60884"/>
    <w:rsid w:val="00D609C1"/>
    <w:rsid w:val="00D658B6"/>
    <w:rsid w:val="00D662C6"/>
    <w:rsid w:val="00D67636"/>
    <w:rsid w:val="00D677AC"/>
    <w:rsid w:val="00D718A4"/>
    <w:rsid w:val="00D73121"/>
    <w:rsid w:val="00D738F8"/>
    <w:rsid w:val="00D73987"/>
    <w:rsid w:val="00D751BA"/>
    <w:rsid w:val="00D82E98"/>
    <w:rsid w:val="00D842F1"/>
    <w:rsid w:val="00D85E99"/>
    <w:rsid w:val="00DA6319"/>
    <w:rsid w:val="00DA655C"/>
    <w:rsid w:val="00DB06E4"/>
    <w:rsid w:val="00DB10E7"/>
    <w:rsid w:val="00DB1670"/>
    <w:rsid w:val="00DB181A"/>
    <w:rsid w:val="00DB1BE3"/>
    <w:rsid w:val="00DB2671"/>
    <w:rsid w:val="00DB296F"/>
    <w:rsid w:val="00DB2E2C"/>
    <w:rsid w:val="00DB3151"/>
    <w:rsid w:val="00DB5990"/>
    <w:rsid w:val="00DB772F"/>
    <w:rsid w:val="00DC12A8"/>
    <w:rsid w:val="00DC2063"/>
    <w:rsid w:val="00DC57F3"/>
    <w:rsid w:val="00DD0794"/>
    <w:rsid w:val="00DD2DD0"/>
    <w:rsid w:val="00DD6028"/>
    <w:rsid w:val="00DD7A4B"/>
    <w:rsid w:val="00DE2519"/>
    <w:rsid w:val="00DE4241"/>
    <w:rsid w:val="00DE6CBE"/>
    <w:rsid w:val="00DF01BB"/>
    <w:rsid w:val="00DF1050"/>
    <w:rsid w:val="00DF2BBE"/>
    <w:rsid w:val="00DF3506"/>
    <w:rsid w:val="00DF4B9E"/>
    <w:rsid w:val="00DF5F36"/>
    <w:rsid w:val="00E03172"/>
    <w:rsid w:val="00E03EAF"/>
    <w:rsid w:val="00E04714"/>
    <w:rsid w:val="00E05D4C"/>
    <w:rsid w:val="00E0620E"/>
    <w:rsid w:val="00E07E70"/>
    <w:rsid w:val="00E1095C"/>
    <w:rsid w:val="00E1097A"/>
    <w:rsid w:val="00E11C5F"/>
    <w:rsid w:val="00E155B0"/>
    <w:rsid w:val="00E15A3E"/>
    <w:rsid w:val="00E15B5E"/>
    <w:rsid w:val="00E161A3"/>
    <w:rsid w:val="00E27CE9"/>
    <w:rsid w:val="00E302B4"/>
    <w:rsid w:val="00E32637"/>
    <w:rsid w:val="00E33056"/>
    <w:rsid w:val="00E3798B"/>
    <w:rsid w:val="00E40BF5"/>
    <w:rsid w:val="00E429FB"/>
    <w:rsid w:val="00E42DBC"/>
    <w:rsid w:val="00E4551A"/>
    <w:rsid w:val="00E45979"/>
    <w:rsid w:val="00E5115D"/>
    <w:rsid w:val="00E5184D"/>
    <w:rsid w:val="00E52DAD"/>
    <w:rsid w:val="00E53C56"/>
    <w:rsid w:val="00E53E3C"/>
    <w:rsid w:val="00E545EF"/>
    <w:rsid w:val="00E56602"/>
    <w:rsid w:val="00E63516"/>
    <w:rsid w:val="00E67B3A"/>
    <w:rsid w:val="00E7075E"/>
    <w:rsid w:val="00E7132D"/>
    <w:rsid w:val="00E71B30"/>
    <w:rsid w:val="00E720FF"/>
    <w:rsid w:val="00E7320C"/>
    <w:rsid w:val="00E75418"/>
    <w:rsid w:val="00E77F91"/>
    <w:rsid w:val="00E8054C"/>
    <w:rsid w:val="00E806CC"/>
    <w:rsid w:val="00E811BF"/>
    <w:rsid w:val="00E838A9"/>
    <w:rsid w:val="00E8428E"/>
    <w:rsid w:val="00E850E8"/>
    <w:rsid w:val="00E901C3"/>
    <w:rsid w:val="00E936E9"/>
    <w:rsid w:val="00E9447C"/>
    <w:rsid w:val="00E94EB4"/>
    <w:rsid w:val="00E96038"/>
    <w:rsid w:val="00EA1178"/>
    <w:rsid w:val="00EA1A0E"/>
    <w:rsid w:val="00EA2FFA"/>
    <w:rsid w:val="00EA33D7"/>
    <w:rsid w:val="00EA3730"/>
    <w:rsid w:val="00EA5A38"/>
    <w:rsid w:val="00EB23E5"/>
    <w:rsid w:val="00EB2637"/>
    <w:rsid w:val="00EB2BFE"/>
    <w:rsid w:val="00EB53A4"/>
    <w:rsid w:val="00EB716F"/>
    <w:rsid w:val="00EB7A07"/>
    <w:rsid w:val="00EC08E1"/>
    <w:rsid w:val="00EC0982"/>
    <w:rsid w:val="00EC3AFE"/>
    <w:rsid w:val="00EC3EBD"/>
    <w:rsid w:val="00EC3FD1"/>
    <w:rsid w:val="00EC6968"/>
    <w:rsid w:val="00EC7A7D"/>
    <w:rsid w:val="00ED1111"/>
    <w:rsid w:val="00ED1998"/>
    <w:rsid w:val="00ED2B04"/>
    <w:rsid w:val="00ED4587"/>
    <w:rsid w:val="00ED4986"/>
    <w:rsid w:val="00EE3611"/>
    <w:rsid w:val="00EE7820"/>
    <w:rsid w:val="00EF08C1"/>
    <w:rsid w:val="00EF2628"/>
    <w:rsid w:val="00F02114"/>
    <w:rsid w:val="00F0298D"/>
    <w:rsid w:val="00F044BF"/>
    <w:rsid w:val="00F0611F"/>
    <w:rsid w:val="00F11E36"/>
    <w:rsid w:val="00F137B3"/>
    <w:rsid w:val="00F172D7"/>
    <w:rsid w:val="00F20A98"/>
    <w:rsid w:val="00F20BB8"/>
    <w:rsid w:val="00F2567C"/>
    <w:rsid w:val="00F32827"/>
    <w:rsid w:val="00F40F9B"/>
    <w:rsid w:val="00F430E1"/>
    <w:rsid w:val="00F45FD1"/>
    <w:rsid w:val="00F4717E"/>
    <w:rsid w:val="00F47A1F"/>
    <w:rsid w:val="00F53C48"/>
    <w:rsid w:val="00F545DE"/>
    <w:rsid w:val="00F55467"/>
    <w:rsid w:val="00F6004F"/>
    <w:rsid w:val="00F62660"/>
    <w:rsid w:val="00F62BCC"/>
    <w:rsid w:val="00F62ED9"/>
    <w:rsid w:val="00F63EB2"/>
    <w:rsid w:val="00F64702"/>
    <w:rsid w:val="00F64713"/>
    <w:rsid w:val="00F65947"/>
    <w:rsid w:val="00F67889"/>
    <w:rsid w:val="00F70C97"/>
    <w:rsid w:val="00F74D6E"/>
    <w:rsid w:val="00F76816"/>
    <w:rsid w:val="00F76A37"/>
    <w:rsid w:val="00F84077"/>
    <w:rsid w:val="00F84A5F"/>
    <w:rsid w:val="00F869B9"/>
    <w:rsid w:val="00F95EE6"/>
    <w:rsid w:val="00F96DD0"/>
    <w:rsid w:val="00F970D6"/>
    <w:rsid w:val="00FA034C"/>
    <w:rsid w:val="00FA6BB6"/>
    <w:rsid w:val="00FA76FB"/>
    <w:rsid w:val="00FB04A4"/>
    <w:rsid w:val="00FB08EA"/>
    <w:rsid w:val="00FB276A"/>
    <w:rsid w:val="00FB40D5"/>
    <w:rsid w:val="00FB4B44"/>
    <w:rsid w:val="00FC0C27"/>
    <w:rsid w:val="00FC1008"/>
    <w:rsid w:val="00FC150B"/>
    <w:rsid w:val="00FC3105"/>
    <w:rsid w:val="00FC3813"/>
    <w:rsid w:val="00FC46C4"/>
    <w:rsid w:val="00FC516E"/>
    <w:rsid w:val="00FC7591"/>
    <w:rsid w:val="00FD24A1"/>
    <w:rsid w:val="00FD2916"/>
    <w:rsid w:val="00FE2DD3"/>
    <w:rsid w:val="00FE4C79"/>
    <w:rsid w:val="00FE4D80"/>
    <w:rsid w:val="00FE6533"/>
    <w:rsid w:val="00FF02A4"/>
    <w:rsid w:val="00FF3C41"/>
    <w:rsid w:val="00FF40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22D6"/>
    <w:pPr>
      <w:overflowPunct w:val="0"/>
      <w:autoSpaceDE w:val="0"/>
      <w:autoSpaceDN w:val="0"/>
      <w:adjustRightInd w:val="0"/>
      <w:spacing w:after="0" w:line="240" w:lineRule="atLeast"/>
      <w:ind w:firstLine="238"/>
      <w:jc w:val="both"/>
      <w:textAlignment w:val="baseline"/>
    </w:pPr>
    <w:rPr>
      <w:rFonts w:ascii="Times" w:eastAsia="Times New Roman" w:hAnsi="Times" w:cs="Times New Roman"/>
      <w:sz w:val="20"/>
      <w:szCs w:val="20"/>
      <w:lang w:val="en-US" w:eastAsia="de-DE"/>
    </w:rPr>
  </w:style>
  <w:style w:type="paragraph" w:styleId="berschrift1">
    <w:name w:val="heading 1"/>
    <w:basedOn w:val="Standard"/>
    <w:next w:val="Standard"/>
    <w:link w:val="berschrift1Zchn"/>
    <w:qFormat/>
    <w:rsid w:val="00A522D6"/>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A522D6"/>
    <w:pPr>
      <w:keepNext/>
      <w:spacing w:before="240" w:after="120"/>
      <w:outlineLvl w:val="1"/>
    </w:pPr>
    <w:rPr>
      <w:rFonts w:ascii="Arial" w:hAnsi="Arial"/>
      <w:b/>
    </w:rPr>
  </w:style>
  <w:style w:type="paragraph" w:styleId="berschrift3">
    <w:name w:val="heading 3"/>
    <w:basedOn w:val="Standard"/>
    <w:next w:val="Standard"/>
    <w:link w:val="berschrift3Zchn"/>
    <w:qFormat/>
    <w:rsid w:val="00A522D6"/>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F47A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47A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47A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47A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47A1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F47A1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A522D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A522D6"/>
  </w:style>
  <w:style w:type="character" w:styleId="Hyperlink">
    <w:name w:val="Hyperlink"/>
    <w:basedOn w:val="Absatz-Standardschriftart"/>
    <w:rsid w:val="00A522D6"/>
    <w:rPr>
      <w:color w:val="0000FF"/>
      <w:u w:val="single"/>
    </w:rPr>
  </w:style>
  <w:style w:type="character" w:customStyle="1" w:styleId="longtext">
    <w:name w:val="long_text"/>
    <w:basedOn w:val="Absatz-Standardschriftart"/>
    <w:rsid w:val="00BC66AD"/>
  </w:style>
  <w:style w:type="character" w:customStyle="1" w:styleId="berschrift2Zchn">
    <w:name w:val="Überschrift 2 Zchn"/>
    <w:basedOn w:val="Absatz-Standardschriftart"/>
    <w:link w:val="berschrift2"/>
    <w:rsid w:val="00F47A1F"/>
    <w:rPr>
      <w:rFonts w:ascii="Arial" w:eastAsia="Times New Roman" w:hAnsi="Arial" w:cs="Times New Roman"/>
      <w:b/>
      <w:sz w:val="20"/>
      <w:szCs w:val="20"/>
      <w:lang w:val="en-US" w:eastAsia="de-DE"/>
    </w:rPr>
  </w:style>
  <w:style w:type="character" w:customStyle="1" w:styleId="berschrift1Zchn">
    <w:name w:val="Überschrift 1 Zchn"/>
    <w:basedOn w:val="Absatz-Standardschriftart"/>
    <w:link w:val="berschrift1"/>
    <w:rsid w:val="00F47A1F"/>
    <w:rPr>
      <w:rFonts w:ascii="Arial" w:eastAsia="Times New Roman" w:hAnsi="Arial" w:cs="Times New Roman"/>
      <w:b/>
      <w:bCs/>
      <w:sz w:val="28"/>
      <w:szCs w:val="24"/>
      <w:lang w:val="en-US" w:eastAsia="de-DE"/>
    </w:rPr>
  </w:style>
  <w:style w:type="character" w:customStyle="1" w:styleId="berschrift3Zchn">
    <w:name w:val="Überschrift 3 Zchn"/>
    <w:basedOn w:val="Absatz-Standardschriftart"/>
    <w:link w:val="berschrift3"/>
    <w:rsid w:val="00F47A1F"/>
    <w:rPr>
      <w:rFonts w:ascii="Arial" w:eastAsia="Times New Roman" w:hAnsi="Arial" w:cs="Arial"/>
      <w:b/>
      <w:bCs/>
      <w:sz w:val="20"/>
      <w:szCs w:val="26"/>
      <w:lang w:val="en-US" w:eastAsia="de-DE"/>
    </w:rPr>
  </w:style>
  <w:style w:type="character" w:customStyle="1" w:styleId="berschrift4Zchn">
    <w:name w:val="Überschrift 4 Zchn"/>
    <w:basedOn w:val="Absatz-Standardschriftart"/>
    <w:link w:val="berschrift4"/>
    <w:uiPriority w:val="9"/>
    <w:semiHidden/>
    <w:rsid w:val="00F47A1F"/>
    <w:rPr>
      <w:rFonts w:asciiTheme="majorHAnsi" w:eastAsiaTheme="majorEastAsia" w:hAnsiTheme="majorHAnsi" w:cstheme="majorBidi"/>
      <w:b/>
      <w:bCs/>
      <w:i/>
      <w:iCs/>
      <w:color w:val="4F81BD" w:themeColor="accent1"/>
      <w:sz w:val="20"/>
      <w:szCs w:val="20"/>
      <w:lang w:val="en-US" w:eastAsia="de-DE"/>
    </w:rPr>
  </w:style>
  <w:style w:type="character" w:customStyle="1" w:styleId="berschrift5Zchn">
    <w:name w:val="Überschrift 5 Zchn"/>
    <w:basedOn w:val="Absatz-Standardschriftart"/>
    <w:link w:val="berschrift5"/>
    <w:uiPriority w:val="9"/>
    <w:semiHidden/>
    <w:rsid w:val="00F47A1F"/>
    <w:rPr>
      <w:rFonts w:asciiTheme="majorHAnsi" w:eastAsiaTheme="majorEastAsia" w:hAnsiTheme="majorHAnsi" w:cstheme="majorBidi"/>
      <w:color w:val="243F60" w:themeColor="accent1" w:themeShade="7F"/>
      <w:sz w:val="20"/>
      <w:szCs w:val="20"/>
      <w:lang w:val="en-US" w:eastAsia="de-DE"/>
    </w:rPr>
  </w:style>
  <w:style w:type="character" w:customStyle="1" w:styleId="berschrift6Zchn">
    <w:name w:val="Überschrift 6 Zchn"/>
    <w:basedOn w:val="Absatz-Standardschriftart"/>
    <w:link w:val="berschrift6"/>
    <w:uiPriority w:val="9"/>
    <w:semiHidden/>
    <w:rsid w:val="00F47A1F"/>
    <w:rPr>
      <w:rFonts w:asciiTheme="majorHAnsi" w:eastAsiaTheme="majorEastAsia" w:hAnsiTheme="majorHAnsi" w:cstheme="majorBidi"/>
      <w:i/>
      <w:iCs/>
      <w:color w:val="243F60" w:themeColor="accent1" w:themeShade="7F"/>
      <w:sz w:val="20"/>
      <w:szCs w:val="20"/>
      <w:lang w:val="en-US" w:eastAsia="de-DE"/>
    </w:rPr>
  </w:style>
  <w:style w:type="character" w:customStyle="1" w:styleId="berschrift7Zchn">
    <w:name w:val="Überschrift 7 Zchn"/>
    <w:basedOn w:val="Absatz-Standardschriftart"/>
    <w:link w:val="berschrift7"/>
    <w:uiPriority w:val="9"/>
    <w:semiHidden/>
    <w:rsid w:val="00F47A1F"/>
    <w:rPr>
      <w:rFonts w:asciiTheme="majorHAnsi" w:eastAsiaTheme="majorEastAsia" w:hAnsiTheme="majorHAnsi" w:cstheme="majorBidi"/>
      <w:i/>
      <w:iCs/>
      <w:color w:val="404040" w:themeColor="text1" w:themeTint="BF"/>
      <w:sz w:val="20"/>
      <w:szCs w:val="20"/>
      <w:lang w:val="en-US" w:eastAsia="de-DE"/>
    </w:rPr>
  </w:style>
  <w:style w:type="character" w:customStyle="1" w:styleId="berschrift8Zchn">
    <w:name w:val="Überschrift 8 Zchn"/>
    <w:basedOn w:val="Absatz-Standardschriftart"/>
    <w:link w:val="berschrift8"/>
    <w:uiPriority w:val="9"/>
    <w:semiHidden/>
    <w:rsid w:val="00F47A1F"/>
    <w:rPr>
      <w:rFonts w:asciiTheme="majorHAnsi" w:eastAsiaTheme="majorEastAsia" w:hAnsiTheme="majorHAnsi" w:cstheme="majorBidi"/>
      <w:color w:val="404040" w:themeColor="text1" w:themeTint="BF"/>
      <w:sz w:val="20"/>
      <w:szCs w:val="20"/>
      <w:lang w:val="en-US" w:eastAsia="de-DE"/>
    </w:rPr>
  </w:style>
  <w:style w:type="character" w:customStyle="1" w:styleId="berschrift9Zchn">
    <w:name w:val="Überschrift 9 Zchn"/>
    <w:basedOn w:val="Absatz-Standardschriftart"/>
    <w:link w:val="berschrift9"/>
    <w:uiPriority w:val="9"/>
    <w:semiHidden/>
    <w:rsid w:val="00F47A1F"/>
    <w:rPr>
      <w:rFonts w:asciiTheme="majorHAnsi" w:eastAsiaTheme="majorEastAsia" w:hAnsiTheme="majorHAnsi" w:cstheme="majorBidi"/>
      <w:i/>
      <w:iCs/>
      <w:color w:val="404040" w:themeColor="text1" w:themeTint="BF"/>
      <w:sz w:val="20"/>
      <w:szCs w:val="20"/>
      <w:lang w:val="en-US" w:eastAsia="de-DE"/>
    </w:rPr>
  </w:style>
  <w:style w:type="paragraph" w:styleId="Listenabsatz">
    <w:name w:val="List Paragraph"/>
    <w:basedOn w:val="Standard"/>
    <w:uiPriority w:val="34"/>
    <w:qFormat/>
    <w:rsid w:val="00626C5B"/>
    <w:pPr>
      <w:ind w:left="720"/>
      <w:contextualSpacing/>
    </w:pPr>
  </w:style>
  <w:style w:type="paragraph" w:styleId="Sprechblasentext">
    <w:name w:val="Balloon Text"/>
    <w:basedOn w:val="Standard"/>
    <w:link w:val="SprechblasentextZchn"/>
    <w:uiPriority w:val="99"/>
    <w:semiHidden/>
    <w:unhideWhenUsed/>
    <w:rsid w:val="00626C5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6C5B"/>
    <w:rPr>
      <w:rFonts w:ascii="Tahoma" w:hAnsi="Tahoma" w:cs="Tahoma"/>
      <w:sz w:val="16"/>
      <w:szCs w:val="16"/>
    </w:rPr>
  </w:style>
  <w:style w:type="paragraph" w:styleId="Kopfzeile">
    <w:name w:val="header"/>
    <w:basedOn w:val="Standard"/>
    <w:link w:val="KopfzeileZchn"/>
    <w:rsid w:val="00A522D6"/>
    <w:pPr>
      <w:tabs>
        <w:tab w:val="center" w:pos="4536"/>
        <w:tab w:val="right" w:pos="9072"/>
      </w:tabs>
    </w:pPr>
  </w:style>
  <w:style w:type="character" w:customStyle="1" w:styleId="KopfzeileZchn">
    <w:name w:val="Kopfzeile Zchn"/>
    <w:basedOn w:val="Absatz-Standardschriftart"/>
    <w:link w:val="Kopfzeile"/>
    <w:rsid w:val="00097C0C"/>
    <w:rPr>
      <w:rFonts w:ascii="Times" w:eastAsia="Times New Roman" w:hAnsi="Times" w:cs="Times New Roman"/>
      <w:sz w:val="20"/>
      <w:szCs w:val="20"/>
      <w:lang w:val="en-US" w:eastAsia="de-DE"/>
    </w:rPr>
  </w:style>
  <w:style w:type="paragraph" w:styleId="Fuzeile">
    <w:name w:val="footer"/>
    <w:basedOn w:val="Standard"/>
    <w:link w:val="FuzeileZchn"/>
    <w:rsid w:val="00A522D6"/>
    <w:pPr>
      <w:tabs>
        <w:tab w:val="center" w:pos="4536"/>
        <w:tab w:val="right" w:pos="9072"/>
      </w:tabs>
    </w:pPr>
  </w:style>
  <w:style w:type="character" w:customStyle="1" w:styleId="FuzeileZchn">
    <w:name w:val="Fußzeile Zchn"/>
    <w:basedOn w:val="Absatz-Standardschriftart"/>
    <w:link w:val="Fuzeile"/>
    <w:rsid w:val="00097C0C"/>
    <w:rPr>
      <w:rFonts w:ascii="Times" w:eastAsia="Times New Roman" w:hAnsi="Times" w:cs="Times New Roman"/>
      <w:sz w:val="20"/>
      <w:szCs w:val="20"/>
      <w:lang w:val="en-US" w:eastAsia="de-DE"/>
    </w:rPr>
  </w:style>
  <w:style w:type="character" w:styleId="Seitenzahl">
    <w:name w:val="page number"/>
    <w:basedOn w:val="Absatz-Standardschriftart"/>
    <w:rsid w:val="00A522D6"/>
    <w:rPr>
      <w:sz w:val="20"/>
    </w:rPr>
  </w:style>
  <w:style w:type="paragraph" w:customStyle="1" w:styleId="Runninghead-left">
    <w:name w:val="Running head - left"/>
    <w:basedOn w:val="Standard"/>
    <w:rsid w:val="00A522D6"/>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A522D6"/>
    <w:pPr>
      <w:jc w:val="right"/>
    </w:pPr>
  </w:style>
  <w:style w:type="paragraph" w:customStyle="1" w:styleId="author">
    <w:name w:val="author"/>
    <w:basedOn w:val="Standard"/>
    <w:next w:val="Standard"/>
    <w:rsid w:val="00A522D6"/>
    <w:pPr>
      <w:suppressAutoHyphens/>
      <w:spacing w:before="480" w:after="220"/>
      <w:ind w:firstLine="0"/>
      <w:jc w:val="left"/>
    </w:pPr>
    <w:rPr>
      <w:b/>
    </w:rPr>
  </w:style>
  <w:style w:type="paragraph" w:customStyle="1" w:styleId="table">
    <w:name w:val="table"/>
    <w:basedOn w:val="Standard"/>
    <w:rsid w:val="00A522D6"/>
    <w:pPr>
      <w:spacing w:before="60" w:line="200" w:lineRule="atLeast"/>
      <w:ind w:firstLine="0"/>
      <w:jc w:val="left"/>
    </w:pPr>
    <w:rPr>
      <w:sz w:val="17"/>
      <w:szCs w:val="18"/>
    </w:rPr>
  </w:style>
  <w:style w:type="paragraph" w:customStyle="1" w:styleId="equation">
    <w:name w:val="equation"/>
    <w:basedOn w:val="Standard"/>
    <w:next w:val="Standard"/>
    <w:rsid w:val="00A522D6"/>
    <w:pPr>
      <w:tabs>
        <w:tab w:val="center" w:pos="3204"/>
        <w:tab w:val="right" w:pos="6634"/>
      </w:tabs>
      <w:spacing w:before="240" w:after="240"/>
      <w:ind w:firstLine="0"/>
      <w:jc w:val="left"/>
    </w:pPr>
  </w:style>
  <w:style w:type="paragraph" w:customStyle="1" w:styleId="figlegend">
    <w:name w:val="figlegend"/>
    <w:basedOn w:val="Standard"/>
    <w:next w:val="Standard"/>
    <w:rsid w:val="00A522D6"/>
    <w:pPr>
      <w:keepLines/>
      <w:spacing w:before="120" w:after="240" w:line="200" w:lineRule="atLeast"/>
      <w:ind w:firstLine="0"/>
    </w:pPr>
    <w:rPr>
      <w:sz w:val="17"/>
    </w:rPr>
  </w:style>
  <w:style w:type="paragraph" w:customStyle="1" w:styleId="FunotentextFootnote">
    <w:name w:val="Fußnotentext.Footnote"/>
    <w:basedOn w:val="p1a"/>
    <w:rsid w:val="00A522D6"/>
    <w:pPr>
      <w:tabs>
        <w:tab w:val="left" w:pos="170"/>
      </w:tabs>
      <w:spacing w:after="40" w:line="200" w:lineRule="atLeast"/>
    </w:pPr>
    <w:rPr>
      <w:sz w:val="17"/>
    </w:rPr>
  </w:style>
  <w:style w:type="paragraph" w:customStyle="1" w:styleId="p1a">
    <w:name w:val="p1a"/>
    <w:basedOn w:val="Standard"/>
    <w:next w:val="Standard"/>
    <w:rsid w:val="00A522D6"/>
    <w:pPr>
      <w:ind w:firstLine="0"/>
    </w:pPr>
  </w:style>
  <w:style w:type="character" w:styleId="Funotenzeichen">
    <w:name w:val="footnote reference"/>
    <w:basedOn w:val="Absatz-Standardschriftart"/>
    <w:semiHidden/>
    <w:rsid w:val="00A522D6"/>
    <w:rPr>
      <w:position w:val="6"/>
      <w:sz w:val="12"/>
      <w:vertAlign w:val="baseline"/>
    </w:rPr>
  </w:style>
  <w:style w:type="paragraph" w:customStyle="1" w:styleId="heading1">
    <w:name w:val="heading1"/>
    <w:basedOn w:val="Standard"/>
    <w:next w:val="p1a"/>
    <w:rsid w:val="00A522D6"/>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A522D6"/>
    <w:pPr>
      <w:tabs>
        <w:tab w:val="left" w:pos="510"/>
      </w:tabs>
    </w:pPr>
    <w:rPr>
      <w:i/>
    </w:rPr>
  </w:style>
  <w:style w:type="paragraph" w:customStyle="1" w:styleId="heading3">
    <w:name w:val="heading3"/>
    <w:basedOn w:val="p1a"/>
    <w:next w:val="p1a"/>
    <w:rsid w:val="00A522D6"/>
    <w:pPr>
      <w:tabs>
        <w:tab w:val="left" w:pos="284"/>
      </w:tabs>
      <w:suppressAutoHyphens/>
      <w:spacing w:before="480" w:after="240"/>
      <w:jc w:val="left"/>
    </w:pPr>
    <w:rPr>
      <w:b/>
    </w:rPr>
  </w:style>
  <w:style w:type="paragraph" w:customStyle="1" w:styleId="Subitem">
    <w:name w:val="Subitem"/>
    <w:rsid w:val="00A522D6"/>
    <w:pPr>
      <w:numPr>
        <w:numId w:val="2"/>
      </w:numPr>
      <w:spacing w:after="120" w:line="240" w:lineRule="atLeast"/>
      <w:contextualSpacing/>
      <w:jc w:val="both"/>
    </w:pPr>
    <w:rPr>
      <w:rFonts w:ascii="Times" w:eastAsia="Times New Roman" w:hAnsi="Times" w:cs="Times New Roman"/>
      <w:sz w:val="20"/>
      <w:szCs w:val="20"/>
      <w:lang w:val="en-US" w:eastAsia="de-DE"/>
    </w:rPr>
  </w:style>
  <w:style w:type="paragraph" w:customStyle="1" w:styleId="NumberedItem">
    <w:name w:val="Numbered Item"/>
    <w:basedOn w:val="BulletItem"/>
    <w:rsid w:val="00A522D6"/>
  </w:style>
  <w:style w:type="paragraph" w:customStyle="1" w:styleId="BulletItem">
    <w:name w:val="Bullet Item"/>
    <w:basedOn w:val="Standard"/>
    <w:rsid w:val="00A522D6"/>
    <w:pPr>
      <w:numPr>
        <w:numId w:val="3"/>
      </w:numPr>
      <w:spacing w:before="120" w:after="120"/>
      <w:contextualSpacing/>
    </w:pPr>
  </w:style>
  <w:style w:type="paragraph" w:customStyle="1" w:styleId="petit">
    <w:name w:val="petit"/>
    <w:basedOn w:val="Standard"/>
    <w:rsid w:val="00A522D6"/>
    <w:pPr>
      <w:spacing w:before="120" w:after="120" w:line="200" w:lineRule="atLeast"/>
    </w:pPr>
    <w:rPr>
      <w:sz w:val="17"/>
    </w:rPr>
  </w:style>
  <w:style w:type="paragraph" w:customStyle="1" w:styleId="reference">
    <w:name w:val="reference"/>
    <w:basedOn w:val="Standard"/>
    <w:rsid w:val="00A522D6"/>
    <w:pPr>
      <w:tabs>
        <w:tab w:val="left" w:pos="340"/>
      </w:tabs>
      <w:spacing w:line="200" w:lineRule="atLeast"/>
      <w:ind w:left="238" w:hanging="238"/>
    </w:pPr>
    <w:rPr>
      <w:sz w:val="18"/>
    </w:rPr>
  </w:style>
  <w:style w:type="paragraph" w:customStyle="1" w:styleId="Important">
    <w:name w:val="Important"/>
    <w:basedOn w:val="p1a"/>
    <w:rsid w:val="00A522D6"/>
    <w:pPr>
      <w:shd w:val="clear" w:color="auto" w:fill="D9D9D9"/>
      <w:spacing w:before="240" w:after="240"/>
      <w:ind w:left="238" w:right="238"/>
      <w:contextualSpacing/>
    </w:pPr>
  </w:style>
  <w:style w:type="paragraph" w:customStyle="1" w:styleId="tablelegend">
    <w:name w:val="tablelegend"/>
    <w:basedOn w:val="Standard"/>
    <w:next w:val="Standard"/>
    <w:rsid w:val="00A522D6"/>
    <w:pPr>
      <w:keepNext/>
      <w:keepLines/>
      <w:spacing w:before="240" w:after="120" w:line="200" w:lineRule="atLeast"/>
      <w:ind w:firstLine="0"/>
    </w:pPr>
    <w:rPr>
      <w:sz w:val="17"/>
    </w:rPr>
  </w:style>
  <w:style w:type="paragraph" w:customStyle="1" w:styleId="tablenotes">
    <w:name w:val="tablenotes"/>
    <w:basedOn w:val="Standard"/>
    <w:next w:val="Standard"/>
    <w:rsid w:val="00A522D6"/>
    <w:pPr>
      <w:widowControl w:val="0"/>
      <w:spacing w:before="20" w:line="200" w:lineRule="atLeast"/>
      <w:ind w:firstLine="0"/>
      <w:jc w:val="left"/>
    </w:pPr>
    <w:rPr>
      <w:sz w:val="17"/>
    </w:rPr>
  </w:style>
  <w:style w:type="paragraph" w:customStyle="1" w:styleId="Titel1">
    <w:name w:val="Titel1"/>
    <w:basedOn w:val="Standard"/>
    <w:next w:val="p1a"/>
    <w:rsid w:val="00EA1A0E"/>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A522D6"/>
    <w:pPr>
      <w:tabs>
        <w:tab w:val="right" w:leader="dot" w:pos="6634"/>
      </w:tabs>
      <w:spacing w:before="240"/>
      <w:ind w:firstLine="0"/>
      <w:jc w:val="left"/>
    </w:pPr>
    <w:rPr>
      <w:b/>
    </w:rPr>
  </w:style>
  <w:style w:type="paragraph" w:styleId="Verzeichnis2">
    <w:name w:val="toc 2"/>
    <w:basedOn w:val="Verzeichnis1"/>
    <w:rsid w:val="00A522D6"/>
    <w:pPr>
      <w:spacing w:before="0"/>
      <w:ind w:left="284"/>
    </w:pPr>
    <w:rPr>
      <w:b w:val="0"/>
    </w:rPr>
  </w:style>
  <w:style w:type="paragraph" w:styleId="Verzeichnis3">
    <w:name w:val="toc 3"/>
    <w:basedOn w:val="Verzeichnis1"/>
    <w:rsid w:val="00A522D6"/>
    <w:pPr>
      <w:spacing w:before="0"/>
      <w:ind w:left="510"/>
    </w:pPr>
    <w:rPr>
      <w:b w:val="0"/>
    </w:rPr>
  </w:style>
  <w:style w:type="paragraph" w:styleId="Index1">
    <w:name w:val="index 1"/>
    <w:basedOn w:val="petit"/>
    <w:semiHidden/>
    <w:rsid w:val="00A522D6"/>
    <w:pPr>
      <w:spacing w:before="0" w:after="0"/>
      <w:ind w:left="720" w:hanging="720"/>
      <w:jc w:val="left"/>
    </w:pPr>
    <w:rPr>
      <w:szCs w:val="21"/>
    </w:rPr>
  </w:style>
  <w:style w:type="paragraph" w:styleId="Index2">
    <w:name w:val="index 2"/>
    <w:basedOn w:val="Index1"/>
    <w:semiHidden/>
    <w:rsid w:val="00A522D6"/>
    <w:pPr>
      <w:ind w:left="958"/>
    </w:pPr>
  </w:style>
  <w:style w:type="paragraph" w:styleId="Index3">
    <w:name w:val="index 3"/>
    <w:basedOn w:val="Standard"/>
    <w:next w:val="Standard"/>
    <w:semiHidden/>
    <w:rsid w:val="00A522D6"/>
    <w:pPr>
      <w:ind w:left="660" w:hanging="220"/>
      <w:jc w:val="left"/>
    </w:pPr>
    <w:rPr>
      <w:szCs w:val="21"/>
    </w:rPr>
  </w:style>
  <w:style w:type="paragraph" w:styleId="Funotentext">
    <w:name w:val="footnote text"/>
    <w:basedOn w:val="Standard"/>
    <w:link w:val="FunotentextZchn"/>
    <w:semiHidden/>
    <w:rsid w:val="00A522D6"/>
  </w:style>
  <w:style w:type="character" w:customStyle="1" w:styleId="FunotentextZchn">
    <w:name w:val="Fußnotentext Zchn"/>
    <w:basedOn w:val="Absatz-Standardschriftart"/>
    <w:link w:val="Funotentext"/>
    <w:semiHidden/>
    <w:rsid w:val="00EA1A0E"/>
    <w:rPr>
      <w:rFonts w:ascii="Times" w:eastAsia="Times New Roman" w:hAnsi="Times" w:cs="Times New Roman"/>
      <w:sz w:val="20"/>
      <w:szCs w:val="20"/>
      <w:lang w:val="en-US" w:eastAsia="de-DE"/>
    </w:rPr>
  </w:style>
  <w:style w:type="paragraph" w:styleId="Verzeichnis4">
    <w:name w:val="toc 4"/>
    <w:basedOn w:val="Verzeichnis3"/>
    <w:next w:val="Standard"/>
    <w:rsid w:val="00A522D6"/>
    <w:pPr>
      <w:ind w:left="737"/>
    </w:pPr>
  </w:style>
  <w:style w:type="paragraph" w:customStyle="1" w:styleId="heading4">
    <w:name w:val="heading4"/>
    <w:basedOn w:val="p1a"/>
    <w:next w:val="p1a"/>
    <w:rsid w:val="00A522D6"/>
    <w:pPr>
      <w:keepNext/>
      <w:suppressAutoHyphens/>
      <w:spacing w:before="480" w:after="240"/>
      <w:jc w:val="left"/>
    </w:pPr>
  </w:style>
  <w:style w:type="paragraph" w:customStyle="1" w:styleId="heading5">
    <w:name w:val="heading5"/>
    <w:basedOn w:val="heading4"/>
    <w:next w:val="p1a"/>
    <w:rsid w:val="00A522D6"/>
    <w:pPr>
      <w:spacing w:before="360" w:after="120"/>
    </w:pPr>
    <w:rPr>
      <w:i/>
    </w:rPr>
  </w:style>
  <w:style w:type="paragraph" w:customStyle="1" w:styleId="Untertitel1">
    <w:name w:val="Untertitel1"/>
    <w:basedOn w:val="Titel1"/>
    <w:next w:val="author"/>
    <w:rsid w:val="00EA1A0E"/>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A522D6"/>
    <w:pPr>
      <w:spacing w:before="120"/>
    </w:pPr>
    <w:rPr>
      <w:b/>
    </w:rPr>
  </w:style>
  <w:style w:type="paragraph" w:customStyle="1" w:styleId="Run-inHeading2">
    <w:name w:val="Run-in Heading 2"/>
    <w:basedOn w:val="p1a"/>
    <w:rsid w:val="00A522D6"/>
    <w:pPr>
      <w:spacing w:before="120"/>
    </w:pPr>
    <w:rPr>
      <w:i/>
    </w:rPr>
  </w:style>
  <w:style w:type="paragraph" w:customStyle="1" w:styleId="affiliation">
    <w:name w:val="affiliation"/>
    <w:basedOn w:val="Standard"/>
    <w:next w:val="Standard"/>
    <w:rsid w:val="00A522D6"/>
    <w:pPr>
      <w:suppressAutoHyphens/>
      <w:spacing w:before="120" w:line="200" w:lineRule="atLeast"/>
      <w:ind w:left="238" w:firstLine="0"/>
      <w:jc w:val="left"/>
    </w:pPr>
    <w:rPr>
      <w:sz w:val="17"/>
    </w:rPr>
  </w:style>
  <w:style w:type="paragraph" w:customStyle="1" w:styleId="abstract">
    <w:name w:val="abstract"/>
    <w:basedOn w:val="Standard"/>
    <w:next w:val="Standard"/>
    <w:rsid w:val="00A522D6"/>
    <w:pPr>
      <w:spacing w:before="480" w:after="480"/>
      <w:ind w:firstLine="0"/>
    </w:pPr>
  </w:style>
  <w:style w:type="paragraph" w:customStyle="1" w:styleId="quotation">
    <w:name w:val="quotation"/>
    <w:basedOn w:val="affiliation"/>
    <w:next w:val="Standard"/>
    <w:rsid w:val="00A522D6"/>
    <w:pPr>
      <w:spacing w:after="120"/>
      <w:ind w:right="238"/>
      <w:contextualSpacing/>
    </w:pPr>
  </w:style>
  <w:style w:type="paragraph" w:customStyle="1" w:styleId="acknowledgements">
    <w:name w:val="acknowledgements"/>
    <w:basedOn w:val="affiliation"/>
    <w:next w:val="Standard"/>
    <w:rsid w:val="00A522D6"/>
    <w:pPr>
      <w:suppressAutoHyphens w:val="0"/>
      <w:spacing w:before="240"/>
      <w:ind w:left="0"/>
      <w:jc w:val="both"/>
    </w:pPr>
  </w:style>
  <w:style w:type="paragraph" w:customStyle="1" w:styleId="references">
    <w:name w:val="references"/>
    <w:basedOn w:val="petit"/>
    <w:rsid w:val="00A522D6"/>
    <w:pPr>
      <w:spacing w:before="0" w:after="0"/>
      <w:ind w:left="238" w:hanging="238"/>
    </w:pPr>
  </w:style>
  <w:style w:type="paragraph" w:customStyle="1" w:styleId="figurecitation">
    <w:name w:val="figurecitation"/>
    <w:basedOn w:val="Standard"/>
    <w:rsid w:val="00A522D6"/>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Titel2">
    <w:name w:val="Titel2"/>
    <w:basedOn w:val="Standard"/>
    <w:next w:val="p1a"/>
    <w:rsid w:val="001D22C8"/>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1D22C8"/>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7F1955"/>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7F1955"/>
    <w:pPr>
      <w:pageBreakBefore w:val="0"/>
      <w:tabs>
        <w:tab w:val="clear" w:pos="284"/>
        <w:tab w:val="left" w:pos="567"/>
      </w:tabs>
      <w:spacing w:before="320" w:line="320" w:lineRule="atLeast"/>
    </w:pPr>
    <w:rPr>
      <w:rFonts w:cs="Arial"/>
      <w:sz w:val="28"/>
    </w:rPr>
  </w:style>
  <w:style w:type="paragraph" w:customStyle="1" w:styleId="Titel4">
    <w:name w:val="Titel4"/>
    <w:basedOn w:val="Standard"/>
    <w:next w:val="p1a"/>
    <w:rsid w:val="00643FCE"/>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643FCE"/>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BD22C5"/>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BD22C5"/>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6601A6"/>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6601A6"/>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7D7A4D"/>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7D7A4D"/>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136242"/>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136242"/>
    <w:pPr>
      <w:pageBreakBefore w:val="0"/>
      <w:tabs>
        <w:tab w:val="clear" w:pos="284"/>
        <w:tab w:val="left" w:pos="567"/>
      </w:tabs>
      <w:spacing w:before="320" w:line="320" w:lineRule="atLeast"/>
    </w:pPr>
    <w:rPr>
      <w:rFonts w:cs="Arial"/>
      <w:sz w:val="28"/>
    </w:rPr>
  </w:style>
  <w:style w:type="paragraph" w:customStyle="1" w:styleId="Titel9">
    <w:name w:val="Titel9"/>
    <w:basedOn w:val="Standard"/>
    <w:next w:val="p1a"/>
    <w:rsid w:val="000C32FE"/>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0C32FE"/>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647F34"/>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647F34"/>
    <w:pPr>
      <w:pageBreakBefore w:val="0"/>
      <w:tabs>
        <w:tab w:val="clear" w:pos="284"/>
        <w:tab w:val="left" w:pos="567"/>
      </w:tabs>
      <w:spacing w:before="320" w:line="320" w:lineRule="atLeast"/>
    </w:pPr>
    <w:rPr>
      <w:rFonts w:cs="Arial"/>
      <w:sz w:val="28"/>
    </w:rPr>
  </w:style>
  <w:style w:type="paragraph" w:customStyle="1" w:styleId="Titel11">
    <w:name w:val="Titel11"/>
    <w:basedOn w:val="Standard"/>
    <w:next w:val="p1a"/>
    <w:rsid w:val="00863187"/>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863187"/>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2A0570"/>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2A0570"/>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6159F8"/>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6159F8"/>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3C0376"/>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3C0376"/>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D85E99"/>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D85E99"/>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1748F6"/>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1748F6"/>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33176C"/>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33176C"/>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2B4F02"/>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2B4F02"/>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EE7820"/>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EE7820"/>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BD2E33"/>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BD2E33"/>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71028E"/>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71028E"/>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5F51B3"/>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5F51B3"/>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50293C"/>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50293C"/>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B47D85"/>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B47D85"/>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38073E"/>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38073E"/>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FB40D5"/>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FB40D5"/>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980E68"/>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980E68"/>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94504F"/>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94504F"/>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6974C8"/>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6974C8"/>
    <w:pPr>
      <w:pageBreakBefore w:val="0"/>
      <w:tabs>
        <w:tab w:val="clear" w:pos="284"/>
        <w:tab w:val="left" w:pos="567"/>
      </w:tabs>
      <w:spacing w:before="320" w:line="320" w:lineRule="atLeast"/>
    </w:pPr>
    <w:rPr>
      <w:rFonts w:cs="Arial"/>
      <w:sz w:val="28"/>
    </w:rPr>
  </w:style>
  <w:style w:type="paragraph" w:customStyle="1" w:styleId="Titel30">
    <w:name w:val="Titel30"/>
    <w:basedOn w:val="Standard"/>
    <w:next w:val="p1a"/>
    <w:rsid w:val="008922AF"/>
    <w:pPr>
      <w:keepNext/>
      <w:keepLines/>
      <w:pageBreakBefore/>
      <w:tabs>
        <w:tab w:val="left" w:pos="284"/>
      </w:tabs>
      <w:suppressAutoHyphens/>
      <w:spacing w:line="360" w:lineRule="atLeast"/>
      <w:ind w:firstLine="0"/>
      <w:jc w:val="left"/>
    </w:pPr>
    <w:rPr>
      <w:b/>
      <w:sz w:val="32"/>
    </w:rPr>
  </w:style>
  <w:style w:type="paragraph" w:customStyle="1" w:styleId="Untertitel30">
    <w:name w:val="Untertitel30"/>
    <w:basedOn w:val="Titel30"/>
    <w:next w:val="author"/>
    <w:rsid w:val="008922AF"/>
    <w:pPr>
      <w:pageBreakBefore w:val="0"/>
      <w:tabs>
        <w:tab w:val="clear" w:pos="284"/>
        <w:tab w:val="left" w:pos="567"/>
      </w:tabs>
      <w:spacing w:before="320" w:line="320" w:lineRule="atLeast"/>
    </w:pPr>
    <w:rPr>
      <w:rFonts w:cs="Arial"/>
      <w:sz w:val="28"/>
    </w:rPr>
  </w:style>
  <w:style w:type="character" w:customStyle="1" w:styleId="hps">
    <w:name w:val="hps"/>
    <w:rsid w:val="008922AF"/>
    <w:rPr>
      <w:rFonts w:cs="Times New Roman"/>
    </w:rPr>
  </w:style>
  <w:style w:type="character" w:customStyle="1" w:styleId="atn">
    <w:name w:val="atn"/>
    <w:rsid w:val="008922AF"/>
    <w:rPr>
      <w:rFonts w:cs="Times New Roman"/>
    </w:rPr>
  </w:style>
  <w:style w:type="character" w:customStyle="1" w:styleId="contentarea">
    <w:name w:val="contentarea"/>
    <w:rsid w:val="008922AF"/>
    <w:rPr>
      <w:rFonts w:cs="Times New Roman"/>
    </w:rPr>
  </w:style>
  <w:style w:type="character" w:styleId="Kommentarzeichen">
    <w:name w:val="annotation reference"/>
    <w:basedOn w:val="Absatz-Standardschriftart"/>
    <w:uiPriority w:val="99"/>
    <w:semiHidden/>
    <w:unhideWhenUsed/>
    <w:rsid w:val="008922AF"/>
    <w:rPr>
      <w:sz w:val="16"/>
      <w:szCs w:val="16"/>
    </w:rPr>
  </w:style>
  <w:style w:type="paragraph" w:styleId="Kommentartext">
    <w:name w:val="annotation text"/>
    <w:basedOn w:val="Standard"/>
    <w:link w:val="KommentartextZchn"/>
    <w:uiPriority w:val="99"/>
    <w:semiHidden/>
    <w:unhideWhenUsed/>
    <w:rsid w:val="008922AF"/>
    <w:pPr>
      <w:spacing w:line="240" w:lineRule="auto"/>
    </w:pPr>
  </w:style>
  <w:style w:type="character" w:customStyle="1" w:styleId="KommentartextZchn">
    <w:name w:val="Kommentartext Zchn"/>
    <w:basedOn w:val="Absatz-Standardschriftart"/>
    <w:link w:val="Kommentartext"/>
    <w:uiPriority w:val="99"/>
    <w:semiHidden/>
    <w:rsid w:val="008922AF"/>
    <w:rPr>
      <w:rFonts w:ascii="Times" w:eastAsia="Times New Roman" w:hAnsi="Times" w:cs="Times New Roman"/>
      <w:sz w:val="20"/>
      <w:szCs w:val="20"/>
      <w:lang w:val="en-US" w:eastAsia="de-DE"/>
    </w:rPr>
  </w:style>
  <w:style w:type="paragraph" w:styleId="Kommentarthema">
    <w:name w:val="annotation subject"/>
    <w:basedOn w:val="Kommentartext"/>
    <w:next w:val="Kommentartext"/>
    <w:link w:val="KommentarthemaZchn"/>
    <w:uiPriority w:val="99"/>
    <w:semiHidden/>
    <w:unhideWhenUsed/>
    <w:rsid w:val="008922AF"/>
    <w:rPr>
      <w:b/>
      <w:bCs/>
    </w:rPr>
  </w:style>
  <w:style w:type="character" w:customStyle="1" w:styleId="KommentarthemaZchn">
    <w:name w:val="Kommentarthema Zchn"/>
    <w:basedOn w:val="KommentartextZchn"/>
    <w:link w:val="Kommentarthema"/>
    <w:uiPriority w:val="99"/>
    <w:semiHidden/>
    <w:rsid w:val="008922AF"/>
    <w:rPr>
      <w:rFonts w:ascii="Times" w:eastAsia="Times New Roman" w:hAnsi="Times" w:cs="Times New Roman"/>
      <w:b/>
      <w:bCs/>
      <w:sz w:val="20"/>
      <w:szCs w:val="20"/>
      <w:lang w:val="en-US" w:eastAsia="de-DE"/>
    </w:rPr>
  </w:style>
  <w:style w:type="table" w:styleId="Tabellenraster">
    <w:name w:val="Table Grid"/>
    <w:basedOn w:val="NormaleTabelle"/>
    <w:uiPriority w:val="59"/>
    <w:rsid w:val="008922AF"/>
    <w:pPr>
      <w:spacing w:after="0" w:line="240" w:lineRule="auto"/>
    </w:pPr>
    <w:rPr>
      <w:rFonts w:ascii="Calibri" w:eastAsia="Calibri" w:hAnsi="Calibri" w:cs="Times New Roman"/>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areaheading">
    <w:name w:val="contentareaheading"/>
    <w:basedOn w:val="Standard"/>
    <w:rsid w:val="008922AF"/>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8922AF"/>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8922AF"/>
    <w:pPr>
      <w:spacing w:before="100" w:beforeAutospacing="1" w:after="100" w:afterAutospacing="1" w:line="240" w:lineRule="auto"/>
    </w:pPr>
    <w:rPr>
      <w:rFonts w:ascii="Times New Roman" w:hAnsi="Times New Roman"/>
      <w:sz w:val="24"/>
      <w:szCs w:val="24"/>
      <w:lang w:eastAsia="de-AT"/>
    </w:rPr>
  </w:style>
  <w:style w:type="character" w:customStyle="1" w:styleId="gbts">
    <w:name w:val="gbts"/>
    <w:basedOn w:val="Absatz-Standardschriftart"/>
    <w:rsid w:val="008922AF"/>
  </w:style>
  <w:style w:type="paragraph" w:styleId="z-Formularbeginn">
    <w:name w:val="HTML Top of Form"/>
    <w:basedOn w:val="Standard"/>
    <w:next w:val="Standard"/>
    <w:link w:val="z-FormularbeginnZchn"/>
    <w:hidden/>
    <w:uiPriority w:val="99"/>
    <w:semiHidden/>
    <w:unhideWhenUsed/>
    <w:rsid w:val="008922AF"/>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8922AF"/>
    <w:rPr>
      <w:rFonts w:ascii="Arial" w:eastAsia="Times New Roman" w:hAnsi="Arial" w:cs="Arial"/>
      <w:vanish/>
      <w:sz w:val="16"/>
      <w:szCs w:val="16"/>
      <w:lang w:val="en-US" w:eastAsia="de-AT"/>
    </w:rPr>
  </w:style>
  <w:style w:type="paragraph" w:styleId="z-Formularende">
    <w:name w:val="HTML Bottom of Form"/>
    <w:basedOn w:val="Standard"/>
    <w:next w:val="Standard"/>
    <w:link w:val="z-FormularendeZchn"/>
    <w:hidden/>
    <w:uiPriority w:val="99"/>
    <w:semiHidden/>
    <w:unhideWhenUsed/>
    <w:rsid w:val="008922AF"/>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8922AF"/>
    <w:rPr>
      <w:rFonts w:ascii="Arial" w:eastAsia="Times New Roman" w:hAnsi="Arial" w:cs="Arial"/>
      <w:vanish/>
      <w:sz w:val="16"/>
      <w:szCs w:val="16"/>
      <w:lang w:val="en-US" w:eastAsia="de-AT"/>
    </w:rPr>
  </w:style>
  <w:style w:type="character" w:customStyle="1" w:styleId="gt-ft-text">
    <w:name w:val="gt-ft-text"/>
    <w:basedOn w:val="Absatz-Standardschriftart"/>
    <w:rsid w:val="008922AF"/>
  </w:style>
  <w:style w:type="paragraph" w:styleId="Datum">
    <w:name w:val="Date"/>
    <w:basedOn w:val="Standard"/>
    <w:next w:val="Standard"/>
    <w:link w:val="DatumZchn"/>
    <w:uiPriority w:val="99"/>
    <w:semiHidden/>
    <w:unhideWhenUsed/>
    <w:rsid w:val="008922AF"/>
  </w:style>
  <w:style w:type="character" w:customStyle="1" w:styleId="DatumZchn">
    <w:name w:val="Datum Zchn"/>
    <w:basedOn w:val="Absatz-Standardschriftart"/>
    <w:link w:val="Datum"/>
    <w:uiPriority w:val="99"/>
    <w:semiHidden/>
    <w:rsid w:val="008922AF"/>
    <w:rPr>
      <w:rFonts w:ascii="Times" w:eastAsia="Times New Roman" w:hAnsi="Times" w:cs="Times New Roman"/>
      <w:sz w:val="20"/>
      <w:szCs w:val="20"/>
      <w:lang w:val="en-US" w:eastAsia="de-DE"/>
    </w:rPr>
  </w:style>
  <w:style w:type="paragraph" w:styleId="berarbeitung">
    <w:name w:val="Revision"/>
    <w:hidden/>
    <w:uiPriority w:val="99"/>
    <w:semiHidden/>
    <w:rsid w:val="008922AF"/>
    <w:pPr>
      <w:spacing w:after="0" w:line="240" w:lineRule="auto"/>
    </w:pPr>
    <w:rPr>
      <w:rFonts w:eastAsiaTheme="minorEastAsia"/>
      <w:lang w:val="en-US" w:eastAsia="ja-JP"/>
    </w:rPr>
  </w:style>
  <w:style w:type="character" w:styleId="Platzhaltertext">
    <w:name w:val="Placeholder Text"/>
    <w:basedOn w:val="Absatz-Standardschriftart"/>
    <w:uiPriority w:val="99"/>
    <w:semiHidden/>
    <w:rsid w:val="008922AF"/>
    <w:rPr>
      <w:color w:val="808080"/>
    </w:rPr>
  </w:style>
  <w:style w:type="character" w:styleId="BesuchterHyperlink">
    <w:name w:val="FollowedHyperlink"/>
    <w:basedOn w:val="Absatz-Standardschriftart"/>
    <w:uiPriority w:val="99"/>
    <w:semiHidden/>
    <w:unhideWhenUsed/>
    <w:rsid w:val="008922AF"/>
    <w:rPr>
      <w:color w:val="800080" w:themeColor="followedHyperlink"/>
      <w:u w:val="single"/>
    </w:rPr>
  </w:style>
  <w:style w:type="paragraph" w:customStyle="1" w:styleId="Titel31">
    <w:name w:val="Titel31"/>
    <w:basedOn w:val="Standard"/>
    <w:next w:val="p1a"/>
    <w:rsid w:val="007274AB"/>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7274AB"/>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5E24CE"/>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5E24CE"/>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7626A5"/>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7626A5"/>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2559C0"/>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2559C0"/>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88737A"/>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88737A"/>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847554"/>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847554"/>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266044"/>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266044"/>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5A7FCC"/>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5A7FCC"/>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3435F8"/>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3435F8"/>
    <w:pPr>
      <w:pageBreakBefore w:val="0"/>
      <w:tabs>
        <w:tab w:val="clear" w:pos="284"/>
        <w:tab w:val="left" w:pos="567"/>
      </w:tabs>
      <w:spacing w:before="320" w:line="320" w:lineRule="atLeast"/>
    </w:pPr>
    <w:rPr>
      <w:rFonts w:cs="Arial"/>
      <w:sz w:val="28"/>
    </w:rPr>
  </w:style>
  <w:style w:type="paragraph" w:customStyle="1" w:styleId="Titel40">
    <w:name w:val="Titel40"/>
    <w:basedOn w:val="Standard"/>
    <w:next w:val="p1a"/>
    <w:rsid w:val="00A51573"/>
    <w:pPr>
      <w:keepNext/>
      <w:keepLines/>
      <w:pageBreakBefore/>
      <w:tabs>
        <w:tab w:val="left" w:pos="284"/>
      </w:tabs>
      <w:suppressAutoHyphens/>
      <w:spacing w:line="360" w:lineRule="atLeast"/>
      <w:ind w:firstLine="0"/>
      <w:jc w:val="left"/>
    </w:pPr>
    <w:rPr>
      <w:b/>
      <w:sz w:val="32"/>
    </w:rPr>
  </w:style>
  <w:style w:type="paragraph" w:customStyle="1" w:styleId="Untertitel40">
    <w:name w:val="Untertitel40"/>
    <w:basedOn w:val="Titel40"/>
    <w:next w:val="author"/>
    <w:rsid w:val="00A51573"/>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DB5990"/>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DB5990"/>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C10EE1"/>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C10EE1"/>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B52877"/>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B52877"/>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EB716F"/>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EB716F"/>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C07DDE"/>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C07DDE"/>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C74835"/>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C74835"/>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5D5E7E"/>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5D5E7E"/>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E96038"/>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E96038"/>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DC12A8"/>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DC12A8"/>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53235B"/>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53235B"/>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7C2849"/>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7C2849"/>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273FF3"/>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273FF3"/>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1900AD"/>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1900AD"/>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3F7ACE"/>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3F7ACE"/>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D73121"/>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D73121"/>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346DBA"/>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346DBA"/>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625275"/>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625275"/>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166A2B"/>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166A2B"/>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682ED1"/>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682ED1"/>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EB23E5"/>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EB23E5"/>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7377D4"/>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7377D4"/>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306D65"/>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306D65"/>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B87B59"/>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B87B59"/>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47751B"/>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47751B"/>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356CAB"/>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356CAB"/>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09763B"/>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09763B"/>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606B64"/>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606B64"/>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2F3042"/>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2F3042"/>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9C0C75"/>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9C0C75"/>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194C45"/>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194C45"/>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452727"/>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452727"/>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31621D"/>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31621D"/>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F95EE6"/>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F95EE6"/>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4256CE"/>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4256CE"/>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D677AC"/>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D677AC"/>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747FA5"/>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747FA5"/>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BF60AE"/>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BF60AE"/>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746383"/>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746383"/>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4D47A1"/>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4D47A1"/>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6826C0"/>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6826C0"/>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C73D09"/>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C73D09"/>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7D2F33"/>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7D2F33"/>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9311A6"/>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9311A6"/>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1727FD"/>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1727FD"/>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B4125E"/>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B4125E"/>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D07B51"/>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D07B51"/>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E161A3"/>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E161A3"/>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253458"/>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253458"/>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A17C0D"/>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A17C0D"/>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BA16F6"/>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BA16F6"/>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7A2D93"/>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7A2D93"/>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F67889"/>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F67889"/>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995959"/>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995959"/>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8E3912"/>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8E3912"/>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234119"/>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234119"/>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844BA0"/>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844BA0"/>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F20BB8"/>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F20BB8"/>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60467F"/>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60467F"/>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B24F7F"/>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B24F7F"/>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4B758E"/>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4B758E"/>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B65708"/>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B65708"/>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A86286"/>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A86286"/>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3F3AF7"/>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3F3AF7"/>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D43422"/>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D43422"/>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7327FA"/>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7327FA"/>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3D72E5"/>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3D72E5"/>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D16765"/>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D16765"/>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1603FB"/>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1603FB"/>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11133D"/>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11133D"/>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E04714"/>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E04714"/>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FA76FB"/>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FA76FB"/>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6844CF"/>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6844CF"/>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9B1F70"/>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9B1F70"/>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D34492"/>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D34492"/>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091F29"/>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091F29"/>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E71B30"/>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E71B30"/>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227125"/>
    <w:pPr>
      <w:pageBreakBefore w:val="0"/>
      <w:tabs>
        <w:tab w:val="clear" w:pos="284"/>
        <w:tab w:val="left" w:pos="567"/>
      </w:tabs>
      <w:spacing w:before="320" w:line="320" w:lineRule="atLeast"/>
    </w:pPr>
    <w:rPr>
      <w:rFonts w:cs="Arial"/>
      <w:sz w:val="28"/>
    </w:rPr>
  </w:style>
  <w:style w:type="paragraph" w:customStyle="1" w:styleId="Titel1170">
    <w:name w:val="Titel117"/>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70">
    <w:name w:val="Untertitel117"/>
    <w:basedOn w:val="Titel1170"/>
    <w:next w:val="author"/>
    <w:rsid w:val="00227125"/>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227125"/>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227125"/>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227125"/>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227125"/>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227125"/>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7012A3"/>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7012A3"/>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4E0927"/>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4E0927"/>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6D5F5E"/>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6D5F5E"/>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FA6BB6"/>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FA6BB6"/>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5E6AA6"/>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5E6AA6"/>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2D4C00"/>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2D4C00"/>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D1364D"/>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D1364D"/>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9859BF"/>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9859BF"/>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9E19E4"/>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9E19E4"/>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C759F1"/>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C759F1"/>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9B0E6D"/>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9B0E6D"/>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8822A4"/>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8822A4"/>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1C578E"/>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1C578E"/>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42039C"/>
    <w:pPr>
      <w:pageBreakBefore w:val="0"/>
      <w:tabs>
        <w:tab w:val="clear" w:pos="284"/>
        <w:tab w:val="left" w:pos="567"/>
      </w:tabs>
      <w:spacing w:before="320" w:line="320" w:lineRule="atLeast"/>
    </w:pPr>
    <w:rPr>
      <w:rFonts w:cs="Arial"/>
      <w:sz w:val="28"/>
    </w:rPr>
  </w:style>
  <w:style w:type="paragraph" w:customStyle="1" w:styleId="Titel1360">
    <w:name w:val="Titel136"/>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60">
    <w:name w:val="Untertitel136"/>
    <w:basedOn w:val="Titel1360"/>
    <w:next w:val="author"/>
    <w:rsid w:val="0042039C"/>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42039C"/>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42039C"/>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42039C"/>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42039C"/>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42039C"/>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42039C"/>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42039C"/>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CC3CCF"/>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CC3CCF"/>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E03172"/>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E03172"/>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6E2944"/>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6E2944"/>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7E5366"/>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7E5366"/>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F74D6E"/>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F74D6E"/>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221D2D"/>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221D2D"/>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D07D6D"/>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D07D6D"/>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5507C6"/>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5507C6"/>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ED1111"/>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ED1111"/>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2A4DA8"/>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2A4DA8"/>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315CBE"/>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315CBE"/>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F545DE"/>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F545DE"/>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941D42"/>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941D42"/>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D06546"/>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D06546"/>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CC2015"/>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CC2015"/>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9A0299"/>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9A0299"/>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FD2916"/>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FD2916"/>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912B12"/>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912B12"/>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8D4F08"/>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8D4F08"/>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3A1356"/>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3A1356"/>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D4763A"/>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D4763A"/>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257AB1"/>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257AB1"/>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8417DA"/>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8417DA"/>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223FCE"/>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223FCE"/>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8D06CC"/>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8D06CC"/>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2D4843"/>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2D4843"/>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3B6C91"/>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3B6C91"/>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DD2DD0"/>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DD2DD0"/>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1C59E4"/>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1C59E4"/>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E75418"/>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E75418"/>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887F1C"/>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887F1C"/>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E33056"/>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E33056"/>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E27CE9"/>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E27CE9"/>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E63516"/>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E63516"/>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C20D96"/>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C20D96"/>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B77507"/>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B77507"/>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AE22E2"/>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AE22E2"/>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0B1153"/>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0B1153"/>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726456"/>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726456"/>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5B5913"/>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5B5913"/>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C81E4E"/>
    <w:pPr>
      <w:pageBreakBefore w:val="0"/>
      <w:tabs>
        <w:tab w:val="clear" w:pos="284"/>
        <w:tab w:val="left" w:pos="567"/>
      </w:tabs>
      <w:spacing w:before="320" w:line="320" w:lineRule="atLeast"/>
    </w:pPr>
    <w:rPr>
      <w:rFonts w:cs="Arial"/>
      <w:sz w:val="28"/>
    </w:rPr>
  </w:style>
  <w:style w:type="paragraph" w:customStyle="1" w:styleId="Titel1840">
    <w:name w:val="Titel184"/>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40">
    <w:name w:val="Untertitel184"/>
    <w:basedOn w:val="Titel1840"/>
    <w:next w:val="author"/>
    <w:rsid w:val="00C81E4E"/>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C81E4E"/>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C81E4E"/>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9461D2"/>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9461D2"/>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CC08AF"/>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CC08AF"/>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906A69"/>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906A69"/>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E302B4"/>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E302B4"/>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431703"/>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431703"/>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321F23"/>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321F23"/>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9819C6"/>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9819C6"/>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A769DE"/>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A769DE"/>
    <w:pPr>
      <w:pageBreakBefore w:val="0"/>
      <w:tabs>
        <w:tab w:val="clear" w:pos="284"/>
        <w:tab w:val="left" w:pos="567"/>
      </w:tabs>
      <w:spacing w:before="320" w:line="320" w:lineRule="atLeast"/>
    </w:pPr>
    <w:rPr>
      <w:rFonts w:cs="Arial"/>
      <w:sz w:val="28"/>
    </w:rPr>
  </w:style>
  <w:style w:type="paragraph" w:customStyle="1" w:styleId="Titel195">
    <w:name w:val="Titel195"/>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5">
    <w:name w:val="Untertitel195"/>
    <w:basedOn w:val="Titel195"/>
    <w:next w:val="author"/>
    <w:rsid w:val="00B0522A"/>
    <w:pPr>
      <w:pageBreakBefore w:val="0"/>
      <w:tabs>
        <w:tab w:val="clear" w:pos="284"/>
        <w:tab w:val="left" w:pos="567"/>
      </w:tabs>
      <w:spacing w:before="320" w:line="320" w:lineRule="atLeast"/>
    </w:pPr>
    <w:rPr>
      <w:rFonts w:cs="Arial"/>
      <w:sz w:val="28"/>
    </w:rPr>
  </w:style>
  <w:style w:type="paragraph" w:customStyle="1" w:styleId="Titel1950">
    <w:name w:val="Titel195"/>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50">
    <w:name w:val="Untertitel195"/>
    <w:basedOn w:val="Titel1950"/>
    <w:next w:val="author"/>
    <w:rsid w:val="00B0522A"/>
    <w:pPr>
      <w:pageBreakBefore w:val="0"/>
      <w:tabs>
        <w:tab w:val="clear" w:pos="284"/>
        <w:tab w:val="left" w:pos="567"/>
      </w:tabs>
      <w:spacing w:before="320" w:line="320" w:lineRule="atLeast"/>
    </w:pPr>
    <w:rPr>
      <w:rFonts w:cs="Arial"/>
      <w:sz w:val="28"/>
    </w:rPr>
  </w:style>
  <w:style w:type="paragraph" w:customStyle="1" w:styleId="Titel196">
    <w:name w:val="Titel196"/>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6">
    <w:name w:val="Untertitel196"/>
    <w:basedOn w:val="Titel196"/>
    <w:next w:val="author"/>
    <w:rsid w:val="00B0522A"/>
    <w:pPr>
      <w:pageBreakBefore w:val="0"/>
      <w:tabs>
        <w:tab w:val="clear" w:pos="284"/>
        <w:tab w:val="left" w:pos="567"/>
      </w:tabs>
      <w:spacing w:before="320" w:line="320" w:lineRule="atLeast"/>
    </w:pPr>
    <w:rPr>
      <w:rFonts w:cs="Arial"/>
      <w:sz w:val="28"/>
    </w:rPr>
  </w:style>
  <w:style w:type="paragraph" w:customStyle="1" w:styleId="Titel197">
    <w:name w:val="Titel197"/>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7">
    <w:name w:val="Untertitel197"/>
    <w:basedOn w:val="Titel197"/>
    <w:next w:val="author"/>
    <w:rsid w:val="00B0522A"/>
    <w:pPr>
      <w:pageBreakBefore w:val="0"/>
      <w:tabs>
        <w:tab w:val="clear" w:pos="284"/>
        <w:tab w:val="left" w:pos="567"/>
      </w:tabs>
      <w:spacing w:before="320" w:line="320" w:lineRule="atLeast"/>
    </w:pPr>
    <w:rPr>
      <w:rFonts w:cs="Arial"/>
      <w:sz w:val="28"/>
    </w:rPr>
  </w:style>
  <w:style w:type="paragraph" w:customStyle="1" w:styleId="Titel198">
    <w:name w:val="Titel198"/>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8">
    <w:name w:val="Untertitel198"/>
    <w:basedOn w:val="Titel198"/>
    <w:next w:val="author"/>
    <w:rsid w:val="00B0522A"/>
    <w:pPr>
      <w:pageBreakBefore w:val="0"/>
      <w:tabs>
        <w:tab w:val="clear" w:pos="284"/>
        <w:tab w:val="left" w:pos="567"/>
      </w:tabs>
      <w:spacing w:before="320" w:line="320" w:lineRule="atLeast"/>
    </w:pPr>
    <w:rPr>
      <w:rFonts w:cs="Arial"/>
      <w:sz w:val="28"/>
    </w:rPr>
  </w:style>
  <w:style w:type="paragraph" w:customStyle="1" w:styleId="Titel199">
    <w:name w:val="Titel199"/>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9">
    <w:name w:val="Untertitel199"/>
    <w:basedOn w:val="Titel199"/>
    <w:next w:val="author"/>
    <w:rsid w:val="00B0522A"/>
    <w:pPr>
      <w:pageBreakBefore w:val="0"/>
      <w:tabs>
        <w:tab w:val="clear" w:pos="284"/>
        <w:tab w:val="left" w:pos="567"/>
      </w:tabs>
      <w:spacing w:before="320" w:line="320" w:lineRule="atLeast"/>
    </w:pPr>
    <w:rPr>
      <w:rFonts w:cs="Arial"/>
      <w:sz w:val="28"/>
    </w:rPr>
  </w:style>
  <w:style w:type="paragraph" w:customStyle="1" w:styleId="Titel200">
    <w:name w:val="Titel200"/>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200">
    <w:name w:val="Untertitel200"/>
    <w:basedOn w:val="Titel200"/>
    <w:next w:val="author"/>
    <w:rsid w:val="00B0522A"/>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A522D6"/>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A522D6"/>
    <w:pPr>
      <w:pageBreakBefore w:val="0"/>
      <w:tabs>
        <w:tab w:val="clear" w:pos="284"/>
        <w:tab w:val="left" w:pos="567"/>
      </w:tabs>
      <w:spacing w:before="320" w:line="320" w:lineRule="atLeast"/>
    </w:pPr>
    <w:rPr>
      <w:rFonts w:cs="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22D6"/>
    <w:pPr>
      <w:overflowPunct w:val="0"/>
      <w:autoSpaceDE w:val="0"/>
      <w:autoSpaceDN w:val="0"/>
      <w:adjustRightInd w:val="0"/>
      <w:spacing w:after="0" w:line="240" w:lineRule="atLeast"/>
      <w:ind w:firstLine="238"/>
      <w:jc w:val="both"/>
      <w:textAlignment w:val="baseline"/>
    </w:pPr>
    <w:rPr>
      <w:rFonts w:ascii="Times" w:eastAsia="Times New Roman" w:hAnsi="Times" w:cs="Times New Roman"/>
      <w:sz w:val="20"/>
      <w:szCs w:val="20"/>
      <w:lang w:val="en-US" w:eastAsia="de-DE"/>
    </w:rPr>
  </w:style>
  <w:style w:type="paragraph" w:styleId="berschrift1">
    <w:name w:val="heading 1"/>
    <w:basedOn w:val="Standard"/>
    <w:next w:val="Standard"/>
    <w:link w:val="berschrift1Zchn"/>
    <w:qFormat/>
    <w:rsid w:val="00A522D6"/>
    <w:pPr>
      <w:keepNext/>
      <w:spacing w:after="240"/>
      <w:outlineLvl w:val="0"/>
    </w:pPr>
    <w:rPr>
      <w:rFonts w:ascii="Arial" w:hAnsi="Arial"/>
      <w:b/>
      <w:bCs/>
      <w:sz w:val="28"/>
      <w:szCs w:val="24"/>
    </w:rPr>
  </w:style>
  <w:style w:type="paragraph" w:styleId="berschrift2">
    <w:name w:val="heading 2"/>
    <w:basedOn w:val="Standard"/>
    <w:next w:val="Standard"/>
    <w:link w:val="berschrift2Zchn"/>
    <w:qFormat/>
    <w:rsid w:val="00A522D6"/>
    <w:pPr>
      <w:keepNext/>
      <w:spacing w:before="240" w:after="120"/>
      <w:outlineLvl w:val="1"/>
    </w:pPr>
    <w:rPr>
      <w:rFonts w:ascii="Arial" w:hAnsi="Arial"/>
      <w:b/>
    </w:rPr>
  </w:style>
  <w:style w:type="paragraph" w:styleId="berschrift3">
    <w:name w:val="heading 3"/>
    <w:basedOn w:val="Standard"/>
    <w:next w:val="Standard"/>
    <w:link w:val="berschrift3Zchn"/>
    <w:qFormat/>
    <w:rsid w:val="00A522D6"/>
    <w:pPr>
      <w:keepNext/>
      <w:spacing w:before="180" w:after="120"/>
      <w:outlineLvl w:val="2"/>
    </w:pPr>
    <w:rPr>
      <w:rFonts w:ascii="Arial" w:hAnsi="Arial" w:cs="Arial"/>
      <w:b/>
      <w:bCs/>
      <w:szCs w:val="26"/>
    </w:rPr>
  </w:style>
  <w:style w:type="paragraph" w:styleId="berschrift4">
    <w:name w:val="heading 4"/>
    <w:basedOn w:val="Standard"/>
    <w:next w:val="Standard"/>
    <w:link w:val="berschrift4Zchn"/>
    <w:uiPriority w:val="9"/>
    <w:semiHidden/>
    <w:unhideWhenUsed/>
    <w:qFormat/>
    <w:rsid w:val="00F47A1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47A1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47A1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47A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47A1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F47A1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semiHidden/>
    <w:rsid w:val="00A522D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A522D6"/>
  </w:style>
  <w:style w:type="character" w:styleId="Hyperlink">
    <w:name w:val="Hyperlink"/>
    <w:basedOn w:val="Absatz-Standardschriftart"/>
    <w:rsid w:val="00A522D6"/>
    <w:rPr>
      <w:color w:val="0000FF"/>
      <w:u w:val="single"/>
    </w:rPr>
  </w:style>
  <w:style w:type="character" w:customStyle="1" w:styleId="longtext">
    <w:name w:val="long_text"/>
    <w:basedOn w:val="Absatz-Standardschriftart"/>
    <w:rsid w:val="00BC66AD"/>
  </w:style>
  <w:style w:type="character" w:customStyle="1" w:styleId="berschrift2Zchn">
    <w:name w:val="Überschrift 2 Zchn"/>
    <w:basedOn w:val="Absatz-Standardschriftart"/>
    <w:link w:val="berschrift2"/>
    <w:rsid w:val="00F47A1F"/>
    <w:rPr>
      <w:rFonts w:ascii="Arial" w:eastAsia="Times New Roman" w:hAnsi="Arial" w:cs="Times New Roman"/>
      <w:b/>
      <w:sz w:val="20"/>
      <w:szCs w:val="20"/>
      <w:lang w:val="en-US" w:eastAsia="de-DE"/>
    </w:rPr>
  </w:style>
  <w:style w:type="character" w:customStyle="1" w:styleId="berschrift1Zchn">
    <w:name w:val="Überschrift 1 Zchn"/>
    <w:basedOn w:val="Absatz-Standardschriftart"/>
    <w:link w:val="berschrift1"/>
    <w:rsid w:val="00F47A1F"/>
    <w:rPr>
      <w:rFonts w:ascii="Arial" w:eastAsia="Times New Roman" w:hAnsi="Arial" w:cs="Times New Roman"/>
      <w:b/>
      <w:bCs/>
      <w:sz w:val="28"/>
      <w:szCs w:val="24"/>
      <w:lang w:val="en-US" w:eastAsia="de-DE"/>
    </w:rPr>
  </w:style>
  <w:style w:type="character" w:customStyle="1" w:styleId="berschrift3Zchn">
    <w:name w:val="Überschrift 3 Zchn"/>
    <w:basedOn w:val="Absatz-Standardschriftart"/>
    <w:link w:val="berschrift3"/>
    <w:rsid w:val="00F47A1F"/>
    <w:rPr>
      <w:rFonts w:ascii="Arial" w:eastAsia="Times New Roman" w:hAnsi="Arial" w:cs="Arial"/>
      <w:b/>
      <w:bCs/>
      <w:sz w:val="20"/>
      <w:szCs w:val="26"/>
      <w:lang w:val="en-US" w:eastAsia="de-DE"/>
    </w:rPr>
  </w:style>
  <w:style w:type="character" w:customStyle="1" w:styleId="berschrift4Zchn">
    <w:name w:val="Überschrift 4 Zchn"/>
    <w:basedOn w:val="Absatz-Standardschriftart"/>
    <w:link w:val="berschrift4"/>
    <w:uiPriority w:val="9"/>
    <w:semiHidden/>
    <w:rsid w:val="00F47A1F"/>
    <w:rPr>
      <w:rFonts w:asciiTheme="majorHAnsi" w:eastAsiaTheme="majorEastAsia" w:hAnsiTheme="majorHAnsi" w:cstheme="majorBidi"/>
      <w:b/>
      <w:bCs/>
      <w:i/>
      <w:iCs/>
      <w:color w:val="4F81BD" w:themeColor="accent1"/>
      <w:sz w:val="20"/>
      <w:szCs w:val="20"/>
      <w:lang w:val="en-US" w:eastAsia="de-DE"/>
    </w:rPr>
  </w:style>
  <w:style w:type="character" w:customStyle="1" w:styleId="berschrift5Zchn">
    <w:name w:val="Überschrift 5 Zchn"/>
    <w:basedOn w:val="Absatz-Standardschriftart"/>
    <w:link w:val="berschrift5"/>
    <w:uiPriority w:val="9"/>
    <w:semiHidden/>
    <w:rsid w:val="00F47A1F"/>
    <w:rPr>
      <w:rFonts w:asciiTheme="majorHAnsi" w:eastAsiaTheme="majorEastAsia" w:hAnsiTheme="majorHAnsi" w:cstheme="majorBidi"/>
      <w:color w:val="243F60" w:themeColor="accent1" w:themeShade="7F"/>
      <w:sz w:val="20"/>
      <w:szCs w:val="20"/>
      <w:lang w:val="en-US" w:eastAsia="de-DE"/>
    </w:rPr>
  </w:style>
  <w:style w:type="character" w:customStyle="1" w:styleId="berschrift6Zchn">
    <w:name w:val="Überschrift 6 Zchn"/>
    <w:basedOn w:val="Absatz-Standardschriftart"/>
    <w:link w:val="berschrift6"/>
    <w:uiPriority w:val="9"/>
    <w:semiHidden/>
    <w:rsid w:val="00F47A1F"/>
    <w:rPr>
      <w:rFonts w:asciiTheme="majorHAnsi" w:eastAsiaTheme="majorEastAsia" w:hAnsiTheme="majorHAnsi" w:cstheme="majorBidi"/>
      <w:i/>
      <w:iCs/>
      <w:color w:val="243F60" w:themeColor="accent1" w:themeShade="7F"/>
      <w:sz w:val="20"/>
      <w:szCs w:val="20"/>
      <w:lang w:val="en-US" w:eastAsia="de-DE"/>
    </w:rPr>
  </w:style>
  <w:style w:type="character" w:customStyle="1" w:styleId="berschrift7Zchn">
    <w:name w:val="Überschrift 7 Zchn"/>
    <w:basedOn w:val="Absatz-Standardschriftart"/>
    <w:link w:val="berschrift7"/>
    <w:uiPriority w:val="9"/>
    <w:semiHidden/>
    <w:rsid w:val="00F47A1F"/>
    <w:rPr>
      <w:rFonts w:asciiTheme="majorHAnsi" w:eastAsiaTheme="majorEastAsia" w:hAnsiTheme="majorHAnsi" w:cstheme="majorBidi"/>
      <w:i/>
      <w:iCs/>
      <w:color w:val="404040" w:themeColor="text1" w:themeTint="BF"/>
      <w:sz w:val="20"/>
      <w:szCs w:val="20"/>
      <w:lang w:val="en-US" w:eastAsia="de-DE"/>
    </w:rPr>
  </w:style>
  <w:style w:type="character" w:customStyle="1" w:styleId="berschrift8Zchn">
    <w:name w:val="Überschrift 8 Zchn"/>
    <w:basedOn w:val="Absatz-Standardschriftart"/>
    <w:link w:val="berschrift8"/>
    <w:uiPriority w:val="9"/>
    <w:semiHidden/>
    <w:rsid w:val="00F47A1F"/>
    <w:rPr>
      <w:rFonts w:asciiTheme="majorHAnsi" w:eastAsiaTheme="majorEastAsia" w:hAnsiTheme="majorHAnsi" w:cstheme="majorBidi"/>
      <w:color w:val="404040" w:themeColor="text1" w:themeTint="BF"/>
      <w:sz w:val="20"/>
      <w:szCs w:val="20"/>
      <w:lang w:val="en-US" w:eastAsia="de-DE"/>
    </w:rPr>
  </w:style>
  <w:style w:type="character" w:customStyle="1" w:styleId="berschrift9Zchn">
    <w:name w:val="Überschrift 9 Zchn"/>
    <w:basedOn w:val="Absatz-Standardschriftart"/>
    <w:link w:val="berschrift9"/>
    <w:uiPriority w:val="9"/>
    <w:semiHidden/>
    <w:rsid w:val="00F47A1F"/>
    <w:rPr>
      <w:rFonts w:asciiTheme="majorHAnsi" w:eastAsiaTheme="majorEastAsia" w:hAnsiTheme="majorHAnsi" w:cstheme="majorBidi"/>
      <w:i/>
      <w:iCs/>
      <w:color w:val="404040" w:themeColor="text1" w:themeTint="BF"/>
      <w:sz w:val="20"/>
      <w:szCs w:val="20"/>
      <w:lang w:val="en-US" w:eastAsia="de-DE"/>
    </w:rPr>
  </w:style>
  <w:style w:type="paragraph" w:styleId="Listenabsatz">
    <w:name w:val="List Paragraph"/>
    <w:basedOn w:val="Standard"/>
    <w:uiPriority w:val="34"/>
    <w:qFormat/>
    <w:rsid w:val="00626C5B"/>
    <w:pPr>
      <w:ind w:left="720"/>
      <w:contextualSpacing/>
    </w:pPr>
  </w:style>
  <w:style w:type="paragraph" w:styleId="Sprechblasentext">
    <w:name w:val="Balloon Text"/>
    <w:basedOn w:val="Standard"/>
    <w:link w:val="SprechblasentextZchn"/>
    <w:uiPriority w:val="99"/>
    <w:semiHidden/>
    <w:unhideWhenUsed/>
    <w:rsid w:val="00626C5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6C5B"/>
    <w:rPr>
      <w:rFonts w:ascii="Tahoma" w:hAnsi="Tahoma" w:cs="Tahoma"/>
      <w:sz w:val="16"/>
      <w:szCs w:val="16"/>
    </w:rPr>
  </w:style>
  <w:style w:type="paragraph" w:styleId="Kopfzeile">
    <w:name w:val="header"/>
    <w:basedOn w:val="Standard"/>
    <w:link w:val="KopfzeileZchn"/>
    <w:rsid w:val="00A522D6"/>
    <w:pPr>
      <w:tabs>
        <w:tab w:val="center" w:pos="4536"/>
        <w:tab w:val="right" w:pos="9072"/>
      </w:tabs>
    </w:pPr>
  </w:style>
  <w:style w:type="character" w:customStyle="1" w:styleId="KopfzeileZchn">
    <w:name w:val="Kopfzeile Zchn"/>
    <w:basedOn w:val="Absatz-Standardschriftart"/>
    <w:link w:val="Kopfzeile"/>
    <w:rsid w:val="00097C0C"/>
    <w:rPr>
      <w:rFonts w:ascii="Times" w:eastAsia="Times New Roman" w:hAnsi="Times" w:cs="Times New Roman"/>
      <w:sz w:val="20"/>
      <w:szCs w:val="20"/>
      <w:lang w:val="en-US" w:eastAsia="de-DE"/>
    </w:rPr>
  </w:style>
  <w:style w:type="paragraph" w:styleId="Fuzeile">
    <w:name w:val="footer"/>
    <w:basedOn w:val="Standard"/>
    <w:link w:val="FuzeileZchn"/>
    <w:rsid w:val="00A522D6"/>
    <w:pPr>
      <w:tabs>
        <w:tab w:val="center" w:pos="4536"/>
        <w:tab w:val="right" w:pos="9072"/>
      </w:tabs>
    </w:pPr>
  </w:style>
  <w:style w:type="character" w:customStyle="1" w:styleId="FuzeileZchn">
    <w:name w:val="Fußzeile Zchn"/>
    <w:basedOn w:val="Absatz-Standardschriftart"/>
    <w:link w:val="Fuzeile"/>
    <w:rsid w:val="00097C0C"/>
    <w:rPr>
      <w:rFonts w:ascii="Times" w:eastAsia="Times New Roman" w:hAnsi="Times" w:cs="Times New Roman"/>
      <w:sz w:val="20"/>
      <w:szCs w:val="20"/>
      <w:lang w:val="en-US" w:eastAsia="de-DE"/>
    </w:rPr>
  </w:style>
  <w:style w:type="character" w:styleId="Seitenzahl">
    <w:name w:val="page number"/>
    <w:basedOn w:val="Absatz-Standardschriftart"/>
    <w:rsid w:val="00A522D6"/>
    <w:rPr>
      <w:sz w:val="20"/>
    </w:rPr>
  </w:style>
  <w:style w:type="paragraph" w:customStyle="1" w:styleId="Runninghead-left">
    <w:name w:val="Running head - left"/>
    <w:basedOn w:val="Standard"/>
    <w:rsid w:val="00A522D6"/>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rsid w:val="00A522D6"/>
    <w:pPr>
      <w:jc w:val="right"/>
    </w:pPr>
  </w:style>
  <w:style w:type="paragraph" w:customStyle="1" w:styleId="author">
    <w:name w:val="author"/>
    <w:basedOn w:val="Standard"/>
    <w:next w:val="Standard"/>
    <w:rsid w:val="00A522D6"/>
    <w:pPr>
      <w:suppressAutoHyphens/>
      <w:spacing w:before="480" w:after="220"/>
      <w:ind w:firstLine="0"/>
      <w:jc w:val="left"/>
    </w:pPr>
    <w:rPr>
      <w:b/>
    </w:rPr>
  </w:style>
  <w:style w:type="paragraph" w:customStyle="1" w:styleId="table">
    <w:name w:val="table"/>
    <w:basedOn w:val="Standard"/>
    <w:rsid w:val="00A522D6"/>
    <w:pPr>
      <w:spacing w:before="60" w:line="200" w:lineRule="atLeast"/>
      <w:ind w:firstLine="0"/>
      <w:jc w:val="left"/>
    </w:pPr>
    <w:rPr>
      <w:sz w:val="17"/>
      <w:szCs w:val="18"/>
    </w:rPr>
  </w:style>
  <w:style w:type="paragraph" w:customStyle="1" w:styleId="equation">
    <w:name w:val="equation"/>
    <w:basedOn w:val="Standard"/>
    <w:next w:val="Standard"/>
    <w:rsid w:val="00A522D6"/>
    <w:pPr>
      <w:tabs>
        <w:tab w:val="center" w:pos="3204"/>
        <w:tab w:val="right" w:pos="6634"/>
      </w:tabs>
      <w:spacing w:before="240" w:after="240"/>
      <w:ind w:firstLine="0"/>
      <w:jc w:val="left"/>
    </w:pPr>
  </w:style>
  <w:style w:type="paragraph" w:customStyle="1" w:styleId="figlegend">
    <w:name w:val="figlegend"/>
    <w:basedOn w:val="Standard"/>
    <w:next w:val="Standard"/>
    <w:rsid w:val="00A522D6"/>
    <w:pPr>
      <w:keepLines/>
      <w:spacing w:before="120" w:after="240" w:line="200" w:lineRule="atLeast"/>
      <w:ind w:firstLine="0"/>
    </w:pPr>
    <w:rPr>
      <w:sz w:val="17"/>
    </w:rPr>
  </w:style>
  <w:style w:type="paragraph" w:customStyle="1" w:styleId="FunotentextFootnote">
    <w:name w:val="Fußnotentext.Footnote"/>
    <w:basedOn w:val="p1a"/>
    <w:rsid w:val="00A522D6"/>
    <w:pPr>
      <w:tabs>
        <w:tab w:val="left" w:pos="170"/>
      </w:tabs>
      <w:spacing w:after="40" w:line="200" w:lineRule="atLeast"/>
    </w:pPr>
    <w:rPr>
      <w:sz w:val="17"/>
    </w:rPr>
  </w:style>
  <w:style w:type="paragraph" w:customStyle="1" w:styleId="p1a">
    <w:name w:val="p1a"/>
    <w:basedOn w:val="Standard"/>
    <w:next w:val="Standard"/>
    <w:rsid w:val="00A522D6"/>
    <w:pPr>
      <w:ind w:firstLine="0"/>
    </w:pPr>
  </w:style>
  <w:style w:type="character" w:styleId="Funotenzeichen">
    <w:name w:val="footnote reference"/>
    <w:basedOn w:val="Absatz-Standardschriftart"/>
    <w:semiHidden/>
    <w:rsid w:val="00A522D6"/>
    <w:rPr>
      <w:position w:val="6"/>
      <w:sz w:val="12"/>
      <w:vertAlign w:val="baseline"/>
    </w:rPr>
  </w:style>
  <w:style w:type="paragraph" w:customStyle="1" w:styleId="heading1">
    <w:name w:val="heading1"/>
    <w:basedOn w:val="Standard"/>
    <w:next w:val="p1a"/>
    <w:rsid w:val="00A522D6"/>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A522D6"/>
    <w:pPr>
      <w:tabs>
        <w:tab w:val="left" w:pos="510"/>
      </w:tabs>
    </w:pPr>
    <w:rPr>
      <w:i/>
    </w:rPr>
  </w:style>
  <w:style w:type="paragraph" w:customStyle="1" w:styleId="heading3">
    <w:name w:val="heading3"/>
    <w:basedOn w:val="p1a"/>
    <w:next w:val="p1a"/>
    <w:rsid w:val="00A522D6"/>
    <w:pPr>
      <w:tabs>
        <w:tab w:val="left" w:pos="284"/>
      </w:tabs>
      <w:suppressAutoHyphens/>
      <w:spacing w:before="480" w:after="240"/>
      <w:jc w:val="left"/>
    </w:pPr>
    <w:rPr>
      <w:b/>
    </w:rPr>
  </w:style>
  <w:style w:type="paragraph" w:customStyle="1" w:styleId="Subitem">
    <w:name w:val="Subitem"/>
    <w:rsid w:val="00A522D6"/>
    <w:pPr>
      <w:numPr>
        <w:numId w:val="2"/>
      </w:numPr>
      <w:spacing w:after="120" w:line="240" w:lineRule="atLeast"/>
      <w:contextualSpacing/>
      <w:jc w:val="both"/>
    </w:pPr>
    <w:rPr>
      <w:rFonts w:ascii="Times" w:eastAsia="Times New Roman" w:hAnsi="Times" w:cs="Times New Roman"/>
      <w:sz w:val="20"/>
      <w:szCs w:val="20"/>
      <w:lang w:val="en-US" w:eastAsia="de-DE"/>
    </w:rPr>
  </w:style>
  <w:style w:type="paragraph" w:customStyle="1" w:styleId="NumberedItem">
    <w:name w:val="Numbered Item"/>
    <w:basedOn w:val="BulletItem"/>
    <w:rsid w:val="00A522D6"/>
  </w:style>
  <w:style w:type="paragraph" w:customStyle="1" w:styleId="BulletItem">
    <w:name w:val="Bullet Item"/>
    <w:basedOn w:val="Standard"/>
    <w:rsid w:val="00A522D6"/>
    <w:pPr>
      <w:numPr>
        <w:numId w:val="3"/>
      </w:numPr>
      <w:spacing w:before="120" w:after="120"/>
      <w:contextualSpacing/>
    </w:pPr>
  </w:style>
  <w:style w:type="paragraph" w:customStyle="1" w:styleId="petit">
    <w:name w:val="petit"/>
    <w:basedOn w:val="Standard"/>
    <w:rsid w:val="00A522D6"/>
    <w:pPr>
      <w:spacing w:before="120" w:after="120" w:line="200" w:lineRule="atLeast"/>
    </w:pPr>
    <w:rPr>
      <w:sz w:val="17"/>
    </w:rPr>
  </w:style>
  <w:style w:type="paragraph" w:customStyle="1" w:styleId="reference">
    <w:name w:val="reference"/>
    <w:basedOn w:val="Standard"/>
    <w:rsid w:val="00A522D6"/>
    <w:pPr>
      <w:tabs>
        <w:tab w:val="left" w:pos="340"/>
      </w:tabs>
      <w:spacing w:line="200" w:lineRule="atLeast"/>
      <w:ind w:left="238" w:hanging="238"/>
    </w:pPr>
    <w:rPr>
      <w:sz w:val="18"/>
    </w:rPr>
  </w:style>
  <w:style w:type="paragraph" w:customStyle="1" w:styleId="Important">
    <w:name w:val="Important"/>
    <w:basedOn w:val="p1a"/>
    <w:rsid w:val="00A522D6"/>
    <w:pPr>
      <w:shd w:val="clear" w:color="auto" w:fill="D9D9D9"/>
      <w:spacing w:before="240" w:after="240"/>
      <w:ind w:left="238" w:right="238"/>
      <w:contextualSpacing/>
    </w:pPr>
  </w:style>
  <w:style w:type="paragraph" w:customStyle="1" w:styleId="tablelegend">
    <w:name w:val="tablelegend"/>
    <w:basedOn w:val="Standard"/>
    <w:next w:val="Standard"/>
    <w:rsid w:val="00A522D6"/>
    <w:pPr>
      <w:keepNext/>
      <w:keepLines/>
      <w:spacing w:before="240" w:after="120" w:line="200" w:lineRule="atLeast"/>
      <w:ind w:firstLine="0"/>
    </w:pPr>
    <w:rPr>
      <w:sz w:val="17"/>
    </w:rPr>
  </w:style>
  <w:style w:type="paragraph" w:customStyle="1" w:styleId="tablenotes">
    <w:name w:val="tablenotes"/>
    <w:basedOn w:val="Standard"/>
    <w:next w:val="Standard"/>
    <w:rsid w:val="00A522D6"/>
    <w:pPr>
      <w:widowControl w:val="0"/>
      <w:spacing w:before="20" w:line="200" w:lineRule="atLeast"/>
      <w:ind w:firstLine="0"/>
      <w:jc w:val="left"/>
    </w:pPr>
    <w:rPr>
      <w:sz w:val="17"/>
    </w:rPr>
  </w:style>
  <w:style w:type="paragraph" w:customStyle="1" w:styleId="Titel1">
    <w:name w:val="Titel1"/>
    <w:basedOn w:val="Standard"/>
    <w:next w:val="p1a"/>
    <w:rsid w:val="00EA1A0E"/>
    <w:pPr>
      <w:keepNext/>
      <w:keepLines/>
      <w:pageBreakBefore/>
      <w:tabs>
        <w:tab w:val="left" w:pos="284"/>
      </w:tabs>
      <w:suppressAutoHyphens/>
      <w:spacing w:line="360" w:lineRule="atLeast"/>
      <w:ind w:firstLine="0"/>
      <w:jc w:val="left"/>
    </w:pPr>
    <w:rPr>
      <w:b/>
      <w:sz w:val="32"/>
    </w:rPr>
  </w:style>
  <w:style w:type="paragraph" w:styleId="Verzeichnis1">
    <w:name w:val="toc 1"/>
    <w:basedOn w:val="Standard"/>
    <w:next w:val="petit"/>
    <w:rsid w:val="00A522D6"/>
    <w:pPr>
      <w:tabs>
        <w:tab w:val="right" w:leader="dot" w:pos="6634"/>
      </w:tabs>
      <w:spacing w:before="240"/>
      <w:ind w:firstLine="0"/>
      <w:jc w:val="left"/>
    </w:pPr>
    <w:rPr>
      <w:b/>
    </w:rPr>
  </w:style>
  <w:style w:type="paragraph" w:styleId="Verzeichnis2">
    <w:name w:val="toc 2"/>
    <w:basedOn w:val="Verzeichnis1"/>
    <w:rsid w:val="00A522D6"/>
    <w:pPr>
      <w:spacing w:before="0"/>
      <w:ind w:left="284"/>
    </w:pPr>
    <w:rPr>
      <w:b w:val="0"/>
    </w:rPr>
  </w:style>
  <w:style w:type="paragraph" w:styleId="Verzeichnis3">
    <w:name w:val="toc 3"/>
    <w:basedOn w:val="Verzeichnis1"/>
    <w:rsid w:val="00A522D6"/>
    <w:pPr>
      <w:spacing w:before="0"/>
      <w:ind w:left="510"/>
    </w:pPr>
    <w:rPr>
      <w:b w:val="0"/>
    </w:rPr>
  </w:style>
  <w:style w:type="paragraph" w:styleId="Index1">
    <w:name w:val="index 1"/>
    <w:basedOn w:val="petit"/>
    <w:semiHidden/>
    <w:rsid w:val="00A522D6"/>
    <w:pPr>
      <w:spacing w:before="0" w:after="0"/>
      <w:ind w:left="720" w:hanging="720"/>
      <w:jc w:val="left"/>
    </w:pPr>
    <w:rPr>
      <w:szCs w:val="21"/>
    </w:rPr>
  </w:style>
  <w:style w:type="paragraph" w:styleId="Index2">
    <w:name w:val="index 2"/>
    <w:basedOn w:val="Index1"/>
    <w:semiHidden/>
    <w:rsid w:val="00A522D6"/>
    <w:pPr>
      <w:ind w:left="958"/>
    </w:pPr>
  </w:style>
  <w:style w:type="paragraph" w:styleId="Index3">
    <w:name w:val="index 3"/>
    <w:basedOn w:val="Standard"/>
    <w:next w:val="Standard"/>
    <w:semiHidden/>
    <w:rsid w:val="00A522D6"/>
    <w:pPr>
      <w:ind w:left="660" w:hanging="220"/>
      <w:jc w:val="left"/>
    </w:pPr>
    <w:rPr>
      <w:szCs w:val="21"/>
    </w:rPr>
  </w:style>
  <w:style w:type="paragraph" w:styleId="Funotentext">
    <w:name w:val="footnote text"/>
    <w:basedOn w:val="Standard"/>
    <w:link w:val="FunotentextZchn"/>
    <w:semiHidden/>
    <w:rsid w:val="00A522D6"/>
  </w:style>
  <w:style w:type="character" w:customStyle="1" w:styleId="FunotentextZchn">
    <w:name w:val="Fußnotentext Zchn"/>
    <w:basedOn w:val="Absatz-Standardschriftart"/>
    <w:link w:val="Funotentext"/>
    <w:semiHidden/>
    <w:rsid w:val="00EA1A0E"/>
    <w:rPr>
      <w:rFonts w:ascii="Times" w:eastAsia="Times New Roman" w:hAnsi="Times" w:cs="Times New Roman"/>
      <w:sz w:val="20"/>
      <w:szCs w:val="20"/>
      <w:lang w:val="en-US" w:eastAsia="de-DE"/>
    </w:rPr>
  </w:style>
  <w:style w:type="paragraph" w:styleId="Verzeichnis4">
    <w:name w:val="toc 4"/>
    <w:basedOn w:val="Verzeichnis3"/>
    <w:next w:val="Standard"/>
    <w:rsid w:val="00A522D6"/>
    <w:pPr>
      <w:ind w:left="737"/>
    </w:pPr>
  </w:style>
  <w:style w:type="paragraph" w:customStyle="1" w:styleId="heading4">
    <w:name w:val="heading4"/>
    <w:basedOn w:val="p1a"/>
    <w:next w:val="p1a"/>
    <w:rsid w:val="00A522D6"/>
    <w:pPr>
      <w:keepNext/>
      <w:suppressAutoHyphens/>
      <w:spacing w:before="480" w:after="240"/>
      <w:jc w:val="left"/>
    </w:pPr>
  </w:style>
  <w:style w:type="paragraph" w:customStyle="1" w:styleId="heading5">
    <w:name w:val="heading5"/>
    <w:basedOn w:val="heading4"/>
    <w:next w:val="p1a"/>
    <w:rsid w:val="00A522D6"/>
    <w:pPr>
      <w:spacing w:before="360" w:after="120"/>
    </w:pPr>
    <w:rPr>
      <w:i/>
    </w:rPr>
  </w:style>
  <w:style w:type="paragraph" w:customStyle="1" w:styleId="Untertitel1">
    <w:name w:val="Untertitel1"/>
    <w:basedOn w:val="Titel1"/>
    <w:next w:val="author"/>
    <w:rsid w:val="00EA1A0E"/>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A522D6"/>
    <w:pPr>
      <w:spacing w:before="120"/>
    </w:pPr>
    <w:rPr>
      <w:b/>
    </w:rPr>
  </w:style>
  <w:style w:type="paragraph" w:customStyle="1" w:styleId="Run-inHeading2">
    <w:name w:val="Run-in Heading 2"/>
    <w:basedOn w:val="p1a"/>
    <w:rsid w:val="00A522D6"/>
    <w:pPr>
      <w:spacing w:before="120"/>
    </w:pPr>
    <w:rPr>
      <w:i/>
    </w:rPr>
  </w:style>
  <w:style w:type="paragraph" w:customStyle="1" w:styleId="affiliation">
    <w:name w:val="affiliation"/>
    <w:basedOn w:val="Standard"/>
    <w:next w:val="Standard"/>
    <w:rsid w:val="00A522D6"/>
    <w:pPr>
      <w:suppressAutoHyphens/>
      <w:spacing w:before="120" w:line="200" w:lineRule="atLeast"/>
      <w:ind w:left="238" w:firstLine="0"/>
      <w:jc w:val="left"/>
    </w:pPr>
    <w:rPr>
      <w:sz w:val="17"/>
    </w:rPr>
  </w:style>
  <w:style w:type="paragraph" w:customStyle="1" w:styleId="abstract">
    <w:name w:val="abstract"/>
    <w:basedOn w:val="Standard"/>
    <w:next w:val="Standard"/>
    <w:rsid w:val="00A522D6"/>
    <w:pPr>
      <w:spacing w:before="480" w:after="480"/>
      <w:ind w:firstLine="0"/>
    </w:pPr>
  </w:style>
  <w:style w:type="paragraph" w:customStyle="1" w:styleId="quotation">
    <w:name w:val="quotation"/>
    <w:basedOn w:val="affiliation"/>
    <w:next w:val="Standard"/>
    <w:rsid w:val="00A522D6"/>
    <w:pPr>
      <w:spacing w:after="120"/>
      <w:ind w:right="238"/>
      <w:contextualSpacing/>
    </w:pPr>
  </w:style>
  <w:style w:type="paragraph" w:customStyle="1" w:styleId="acknowledgements">
    <w:name w:val="acknowledgements"/>
    <w:basedOn w:val="affiliation"/>
    <w:next w:val="Standard"/>
    <w:rsid w:val="00A522D6"/>
    <w:pPr>
      <w:suppressAutoHyphens w:val="0"/>
      <w:spacing w:before="240"/>
      <w:ind w:left="0"/>
      <w:jc w:val="both"/>
    </w:pPr>
  </w:style>
  <w:style w:type="paragraph" w:customStyle="1" w:styleId="references">
    <w:name w:val="references"/>
    <w:basedOn w:val="petit"/>
    <w:rsid w:val="00A522D6"/>
    <w:pPr>
      <w:spacing w:before="0" w:after="0"/>
      <w:ind w:left="238" w:hanging="238"/>
    </w:pPr>
  </w:style>
  <w:style w:type="paragraph" w:customStyle="1" w:styleId="figurecitation">
    <w:name w:val="figurecitation"/>
    <w:basedOn w:val="Standard"/>
    <w:rsid w:val="00A522D6"/>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Titel2">
    <w:name w:val="Titel2"/>
    <w:basedOn w:val="Standard"/>
    <w:next w:val="p1a"/>
    <w:rsid w:val="001D22C8"/>
    <w:pPr>
      <w:keepNext/>
      <w:keepLines/>
      <w:pageBreakBefore/>
      <w:tabs>
        <w:tab w:val="left" w:pos="284"/>
      </w:tabs>
      <w:suppressAutoHyphens/>
      <w:spacing w:line="360" w:lineRule="atLeast"/>
      <w:ind w:firstLine="0"/>
      <w:jc w:val="left"/>
    </w:pPr>
    <w:rPr>
      <w:b/>
      <w:sz w:val="32"/>
    </w:rPr>
  </w:style>
  <w:style w:type="paragraph" w:customStyle="1" w:styleId="Untertitel2">
    <w:name w:val="Untertitel2"/>
    <w:basedOn w:val="Titel2"/>
    <w:next w:val="author"/>
    <w:rsid w:val="001D22C8"/>
    <w:pPr>
      <w:pageBreakBefore w:val="0"/>
      <w:tabs>
        <w:tab w:val="clear" w:pos="284"/>
        <w:tab w:val="left" w:pos="567"/>
      </w:tabs>
      <w:spacing w:before="320" w:line="320" w:lineRule="atLeast"/>
    </w:pPr>
    <w:rPr>
      <w:rFonts w:cs="Arial"/>
      <w:sz w:val="28"/>
    </w:rPr>
  </w:style>
  <w:style w:type="paragraph" w:customStyle="1" w:styleId="Titel3">
    <w:name w:val="Titel3"/>
    <w:basedOn w:val="Standard"/>
    <w:next w:val="p1a"/>
    <w:rsid w:val="007F1955"/>
    <w:pPr>
      <w:keepNext/>
      <w:keepLines/>
      <w:pageBreakBefore/>
      <w:tabs>
        <w:tab w:val="left" w:pos="284"/>
      </w:tabs>
      <w:suppressAutoHyphens/>
      <w:spacing w:line="360" w:lineRule="atLeast"/>
      <w:ind w:firstLine="0"/>
      <w:jc w:val="left"/>
    </w:pPr>
    <w:rPr>
      <w:b/>
      <w:sz w:val="32"/>
    </w:rPr>
  </w:style>
  <w:style w:type="paragraph" w:customStyle="1" w:styleId="Untertitel3">
    <w:name w:val="Untertitel3"/>
    <w:basedOn w:val="Titel3"/>
    <w:next w:val="author"/>
    <w:rsid w:val="007F1955"/>
    <w:pPr>
      <w:pageBreakBefore w:val="0"/>
      <w:tabs>
        <w:tab w:val="clear" w:pos="284"/>
        <w:tab w:val="left" w:pos="567"/>
      </w:tabs>
      <w:spacing w:before="320" w:line="320" w:lineRule="atLeast"/>
    </w:pPr>
    <w:rPr>
      <w:rFonts w:cs="Arial"/>
      <w:sz w:val="28"/>
    </w:rPr>
  </w:style>
  <w:style w:type="paragraph" w:customStyle="1" w:styleId="Titel4">
    <w:name w:val="Titel4"/>
    <w:basedOn w:val="Standard"/>
    <w:next w:val="p1a"/>
    <w:rsid w:val="00643FCE"/>
    <w:pPr>
      <w:keepNext/>
      <w:keepLines/>
      <w:pageBreakBefore/>
      <w:tabs>
        <w:tab w:val="left" w:pos="284"/>
      </w:tabs>
      <w:suppressAutoHyphens/>
      <w:spacing w:line="360" w:lineRule="atLeast"/>
      <w:ind w:firstLine="0"/>
      <w:jc w:val="left"/>
    </w:pPr>
    <w:rPr>
      <w:b/>
      <w:sz w:val="32"/>
    </w:rPr>
  </w:style>
  <w:style w:type="paragraph" w:customStyle="1" w:styleId="Untertitel4">
    <w:name w:val="Untertitel4"/>
    <w:basedOn w:val="Titel4"/>
    <w:next w:val="author"/>
    <w:rsid w:val="00643FCE"/>
    <w:pPr>
      <w:pageBreakBefore w:val="0"/>
      <w:tabs>
        <w:tab w:val="clear" w:pos="284"/>
        <w:tab w:val="left" w:pos="567"/>
      </w:tabs>
      <w:spacing w:before="320" w:line="320" w:lineRule="atLeast"/>
    </w:pPr>
    <w:rPr>
      <w:rFonts w:cs="Arial"/>
      <w:sz w:val="28"/>
    </w:rPr>
  </w:style>
  <w:style w:type="paragraph" w:customStyle="1" w:styleId="Titel5">
    <w:name w:val="Titel5"/>
    <w:basedOn w:val="Standard"/>
    <w:next w:val="p1a"/>
    <w:rsid w:val="00BD22C5"/>
    <w:pPr>
      <w:keepNext/>
      <w:keepLines/>
      <w:pageBreakBefore/>
      <w:tabs>
        <w:tab w:val="left" w:pos="284"/>
      </w:tabs>
      <w:suppressAutoHyphens/>
      <w:spacing w:line="360" w:lineRule="atLeast"/>
      <w:ind w:firstLine="0"/>
      <w:jc w:val="left"/>
    </w:pPr>
    <w:rPr>
      <w:b/>
      <w:sz w:val="32"/>
    </w:rPr>
  </w:style>
  <w:style w:type="paragraph" w:customStyle="1" w:styleId="Untertitel5">
    <w:name w:val="Untertitel5"/>
    <w:basedOn w:val="Titel5"/>
    <w:next w:val="author"/>
    <w:rsid w:val="00BD22C5"/>
    <w:pPr>
      <w:pageBreakBefore w:val="0"/>
      <w:tabs>
        <w:tab w:val="clear" w:pos="284"/>
        <w:tab w:val="left" w:pos="567"/>
      </w:tabs>
      <w:spacing w:before="320" w:line="320" w:lineRule="atLeast"/>
    </w:pPr>
    <w:rPr>
      <w:rFonts w:cs="Arial"/>
      <w:sz w:val="28"/>
    </w:rPr>
  </w:style>
  <w:style w:type="paragraph" w:customStyle="1" w:styleId="Titel6">
    <w:name w:val="Titel6"/>
    <w:basedOn w:val="Standard"/>
    <w:next w:val="p1a"/>
    <w:rsid w:val="006601A6"/>
    <w:pPr>
      <w:keepNext/>
      <w:keepLines/>
      <w:pageBreakBefore/>
      <w:tabs>
        <w:tab w:val="left" w:pos="284"/>
      </w:tabs>
      <w:suppressAutoHyphens/>
      <w:spacing w:line="360" w:lineRule="atLeast"/>
      <w:ind w:firstLine="0"/>
      <w:jc w:val="left"/>
    </w:pPr>
    <w:rPr>
      <w:b/>
      <w:sz w:val="32"/>
    </w:rPr>
  </w:style>
  <w:style w:type="paragraph" w:customStyle="1" w:styleId="Untertitel6">
    <w:name w:val="Untertitel6"/>
    <w:basedOn w:val="Titel6"/>
    <w:next w:val="author"/>
    <w:rsid w:val="006601A6"/>
    <w:pPr>
      <w:pageBreakBefore w:val="0"/>
      <w:tabs>
        <w:tab w:val="clear" w:pos="284"/>
        <w:tab w:val="left" w:pos="567"/>
      </w:tabs>
      <w:spacing w:before="320" w:line="320" w:lineRule="atLeast"/>
    </w:pPr>
    <w:rPr>
      <w:rFonts w:cs="Arial"/>
      <w:sz w:val="28"/>
    </w:rPr>
  </w:style>
  <w:style w:type="paragraph" w:customStyle="1" w:styleId="Titel7">
    <w:name w:val="Titel7"/>
    <w:basedOn w:val="Standard"/>
    <w:next w:val="p1a"/>
    <w:rsid w:val="007D7A4D"/>
    <w:pPr>
      <w:keepNext/>
      <w:keepLines/>
      <w:pageBreakBefore/>
      <w:tabs>
        <w:tab w:val="left" w:pos="284"/>
      </w:tabs>
      <w:suppressAutoHyphens/>
      <w:spacing w:line="360" w:lineRule="atLeast"/>
      <w:ind w:firstLine="0"/>
      <w:jc w:val="left"/>
    </w:pPr>
    <w:rPr>
      <w:b/>
      <w:sz w:val="32"/>
    </w:rPr>
  </w:style>
  <w:style w:type="paragraph" w:customStyle="1" w:styleId="Untertitel7">
    <w:name w:val="Untertitel7"/>
    <w:basedOn w:val="Titel7"/>
    <w:next w:val="author"/>
    <w:rsid w:val="007D7A4D"/>
    <w:pPr>
      <w:pageBreakBefore w:val="0"/>
      <w:tabs>
        <w:tab w:val="clear" w:pos="284"/>
        <w:tab w:val="left" w:pos="567"/>
      </w:tabs>
      <w:spacing w:before="320" w:line="320" w:lineRule="atLeast"/>
    </w:pPr>
    <w:rPr>
      <w:rFonts w:cs="Arial"/>
      <w:sz w:val="28"/>
    </w:rPr>
  </w:style>
  <w:style w:type="paragraph" w:customStyle="1" w:styleId="Titel8">
    <w:name w:val="Titel8"/>
    <w:basedOn w:val="Standard"/>
    <w:next w:val="p1a"/>
    <w:rsid w:val="00136242"/>
    <w:pPr>
      <w:keepNext/>
      <w:keepLines/>
      <w:pageBreakBefore/>
      <w:tabs>
        <w:tab w:val="left" w:pos="284"/>
      </w:tabs>
      <w:suppressAutoHyphens/>
      <w:spacing w:line="360" w:lineRule="atLeast"/>
      <w:ind w:firstLine="0"/>
      <w:jc w:val="left"/>
    </w:pPr>
    <w:rPr>
      <w:b/>
      <w:sz w:val="32"/>
    </w:rPr>
  </w:style>
  <w:style w:type="paragraph" w:customStyle="1" w:styleId="Untertitel8">
    <w:name w:val="Untertitel8"/>
    <w:basedOn w:val="Titel8"/>
    <w:next w:val="author"/>
    <w:rsid w:val="00136242"/>
    <w:pPr>
      <w:pageBreakBefore w:val="0"/>
      <w:tabs>
        <w:tab w:val="clear" w:pos="284"/>
        <w:tab w:val="left" w:pos="567"/>
      </w:tabs>
      <w:spacing w:before="320" w:line="320" w:lineRule="atLeast"/>
    </w:pPr>
    <w:rPr>
      <w:rFonts w:cs="Arial"/>
      <w:sz w:val="28"/>
    </w:rPr>
  </w:style>
  <w:style w:type="paragraph" w:customStyle="1" w:styleId="Titel9">
    <w:name w:val="Titel9"/>
    <w:basedOn w:val="Standard"/>
    <w:next w:val="p1a"/>
    <w:rsid w:val="000C32FE"/>
    <w:pPr>
      <w:keepNext/>
      <w:keepLines/>
      <w:pageBreakBefore/>
      <w:tabs>
        <w:tab w:val="left" w:pos="284"/>
      </w:tabs>
      <w:suppressAutoHyphens/>
      <w:spacing w:line="360" w:lineRule="atLeast"/>
      <w:ind w:firstLine="0"/>
      <w:jc w:val="left"/>
    </w:pPr>
    <w:rPr>
      <w:b/>
      <w:sz w:val="32"/>
    </w:rPr>
  </w:style>
  <w:style w:type="paragraph" w:customStyle="1" w:styleId="Untertitel9">
    <w:name w:val="Untertitel9"/>
    <w:basedOn w:val="Titel9"/>
    <w:next w:val="author"/>
    <w:rsid w:val="000C32FE"/>
    <w:pPr>
      <w:pageBreakBefore w:val="0"/>
      <w:tabs>
        <w:tab w:val="clear" w:pos="284"/>
        <w:tab w:val="left" w:pos="567"/>
      </w:tabs>
      <w:spacing w:before="320" w:line="320" w:lineRule="atLeast"/>
    </w:pPr>
    <w:rPr>
      <w:rFonts w:cs="Arial"/>
      <w:sz w:val="28"/>
    </w:rPr>
  </w:style>
  <w:style w:type="paragraph" w:customStyle="1" w:styleId="Titel10">
    <w:name w:val="Titel10"/>
    <w:basedOn w:val="Standard"/>
    <w:next w:val="p1a"/>
    <w:rsid w:val="00647F34"/>
    <w:pPr>
      <w:keepNext/>
      <w:keepLines/>
      <w:pageBreakBefore/>
      <w:tabs>
        <w:tab w:val="left" w:pos="284"/>
      </w:tabs>
      <w:suppressAutoHyphens/>
      <w:spacing w:line="360" w:lineRule="atLeast"/>
      <w:ind w:firstLine="0"/>
      <w:jc w:val="left"/>
    </w:pPr>
    <w:rPr>
      <w:b/>
      <w:sz w:val="32"/>
    </w:rPr>
  </w:style>
  <w:style w:type="paragraph" w:customStyle="1" w:styleId="Untertitel10">
    <w:name w:val="Untertitel10"/>
    <w:basedOn w:val="Titel10"/>
    <w:next w:val="author"/>
    <w:rsid w:val="00647F34"/>
    <w:pPr>
      <w:pageBreakBefore w:val="0"/>
      <w:tabs>
        <w:tab w:val="clear" w:pos="284"/>
        <w:tab w:val="left" w:pos="567"/>
      </w:tabs>
      <w:spacing w:before="320" w:line="320" w:lineRule="atLeast"/>
    </w:pPr>
    <w:rPr>
      <w:rFonts w:cs="Arial"/>
      <w:sz w:val="28"/>
    </w:rPr>
  </w:style>
  <w:style w:type="paragraph" w:customStyle="1" w:styleId="Titel11">
    <w:name w:val="Titel11"/>
    <w:basedOn w:val="Standard"/>
    <w:next w:val="p1a"/>
    <w:rsid w:val="00863187"/>
    <w:pPr>
      <w:keepNext/>
      <w:keepLines/>
      <w:pageBreakBefore/>
      <w:tabs>
        <w:tab w:val="left" w:pos="284"/>
      </w:tabs>
      <w:suppressAutoHyphens/>
      <w:spacing w:line="360" w:lineRule="atLeast"/>
      <w:ind w:firstLine="0"/>
      <w:jc w:val="left"/>
    </w:pPr>
    <w:rPr>
      <w:b/>
      <w:sz w:val="32"/>
    </w:rPr>
  </w:style>
  <w:style w:type="paragraph" w:customStyle="1" w:styleId="Untertitel11">
    <w:name w:val="Untertitel11"/>
    <w:basedOn w:val="Titel11"/>
    <w:next w:val="author"/>
    <w:rsid w:val="00863187"/>
    <w:pPr>
      <w:pageBreakBefore w:val="0"/>
      <w:tabs>
        <w:tab w:val="clear" w:pos="284"/>
        <w:tab w:val="left" w:pos="567"/>
      </w:tabs>
      <w:spacing w:before="320" w:line="320" w:lineRule="atLeast"/>
    </w:pPr>
    <w:rPr>
      <w:rFonts w:cs="Arial"/>
      <w:sz w:val="28"/>
    </w:rPr>
  </w:style>
  <w:style w:type="paragraph" w:customStyle="1" w:styleId="Titel12">
    <w:name w:val="Titel12"/>
    <w:basedOn w:val="Standard"/>
    <w:next w:val="p1a"/>
    <w:rsid w:val="002A0570"/>
    <w:pPr>
      <w:keepNext/>
      <w:keepLines/>
      <w:pageBreakBefore/>
      <w:tabs>
        <w:tab w:val="left" w:pos="284"/>
      </w:tabs>
      <w:suppressAutoHyphens/>
      <w:spacing w:line="360" w:lineRule="atLeast"/>
      <w:ind w:firstLine="0"/>
      <w:jc w:val="left"/>
    </w:pPr>
    <w:rPr>
      <w:b/>
      <w:sz w:val="32"/>
    </w:rPr>
  </w:style>
  <w:style w:type="paragraph" w:customStyle="1" w:styleId="Untertitel12">
    <w:name w:val="Untertitel12"/>
    <w:basedOn w:val="Titel12"/>
    <w:next w:val="author"/>
    <w:rsid w:val="002A0570"/>
    <w:pPr>
      <w:pageBreakBefore w:val="0"/>
      <w:tabs>
        <w:tab w:val="clear" w:pos="284"/>
        <w:tab w:val="left" w:pos="567"/>
      </w:tabs>
      <w:spacing w:before="320" w:line="320" w:lineRule="atLeast"/>
    </w:pPr>
    <w:rPr>
      <w:rFonts w:cs="Arial"/>
      <w:sz w:val="28"/>
    </w:rPr>
  </w:style>
  <w:style w:type="paragraph" w:customStyle="1" w:styleId="Titel13">
    <w:name w:val="Titel13"/>
    <w:basedOn w:val="Standard"/>
    <w:next w:val="p1a"/>
    <w:rsid w:val="006159F8"/>
    <w:pPr>
      <w:keepNext/>
      <w:keepLines/>
      <w:pageBreakBefore/>
      <w:tabs>
        <w:tab w:val="left" w:pos="284"/>
      </w:tabs>
      <w:suppressAutoHyphens/>
      <w:spacing w:line="360" w:lineRule="atLeast"/>
      <w:ind w:firstLine="0"/>
      <w:jc w:val="left"/>
    </w:pPr>
    <w:rPr>
      <w:b/>
      <w:sz w:val="32"/>
    </w:rPr>
  </w:style>
  <w:style w:type="paragraph" w:customStyle="1" w:styleId="Untertitel13">
    <w:name w:val="Untertitel13"/>
    <w:basedOn w:val="Titel13"/>
    <w:next w:val="author"/>
    <w:rsid w:val="006159F8"/>
    <w:pPr>
      <w:pageBreakBefore w:val="0"/>
      <w:tabs>
        <w:tab w:val="clear" w:pos="284"/>
        <w:tab w:val="left" w:pos="567"/>
      </w:tabs>
      <w:spacing w:before="320" w:line="320" w:lineRule="atLeast"/>
    </w:pPr>
    <w:rPr>
      <w:rFonts w:cs="Arial"/>
      <w:sz w:val="28"/>
    </w:rPr>
  </w:style>
  <w:style w:type="paragraph" w:customStyle="1" w:styleId="Titel14">
    <w:name w:val="Titel14"/>
    <w:basedOn w:val="Standard"/>
    <w:next w:val="p1a"/>
    <w:rsid w:val="003C0376"/>
    <w:pPr>
      <w:keepNext/>
      <w:keepLines/>
      <w:pageBreakBefore/>
      <w:tabs>
        <w:tab w:val="left" w:pos="284"/>
      </w:tabs>
      <w:suppressAutoHyphens/>
      <w:spacing w:line="360" w:lineRule="atLeast"/>
      <w:ind w:firstLine="0"/>
      <w:jc w:val="left"/>
    </w:pPr>
    <w:rPr>
      <w:b/>
      <w:sz w:val="32"/>
    </w:rPr>
  </w:style>
  <w:style w:type="paragraph" w:customStyle="1" w:styleId="Untertitel14">
    <w:name w:val="Untertitel14"/>
    <w:basedOn w:val="Titel14"/>
    <w:next w:val="author"/>
    <w:rsid w:val="003C0376"/>
    <w:pPr>
      <w:pageBreakBefore w:val="0"/>
      <w:tabs>
        <w:tab w:val="clear" w:pos="284"/>
        <w:tab w:val="left" w:pos="567"/>
      </w:tabs>
      <w:spacing w:before="320" w:line="320" w:lineRule="atLeast"/>
    </w:pPr>
    <w:rPr>
      <w:rFonts w:cs="Arial"/>
      <w:sz w:val="28"/>
    </w:rPr>
  </w:style>
  <w:style w:type="paragraph" w:customStyle="1" w:styleId="Titel15">
    <w:name w:val="Titel15"/>
    <w:basedOn w:val="Standard"/>
    <w:next w:val="p1a"/>
    <w:rsid w:val="00D85E99"/>
    <w:pPr>
      <w:keepNext/>
      <w:keepLines/>
      <w:pageBreakBefore/>
      <w:tabs>
        <w:tab w:val="left" w:pos="284"/>
      </w:tabs>
      <w:suppressAutoHyphens/>
      <w:spacing w:line="360" w:lineRule="atLeast"/>
      <w:ind w:firstLine="0"/>
      <w:jc w:val="left"/>
    </w:pPr>
    <w:rPr>
      <w:b/>
      <w:sz w:val="32"/>
    </w:rPr>
  </w:style>
  <w:style w:type="paragraph" w:customStyle="1" w:styleId="Untertitel15">
    <w:name w:val="Untertitel15"/>
    <w:basedOn w:val="Titel15"/>
    <w:next w:val="author"/>
    <w:rsid w:val="00D85E99"/>
    <w:pPr>
      <w:pageBreakBefore w:val="0"/>
      <w:tabs>
        <w:tab w:val="clear" w:pos="284"/>
        <w:tab w:val="left" w:pos="567"/>
      </w:tabs>
      <w:spacing w:before="320" w:line="320" w:lineRule="atLeast"/>
    </w:pPr>
    <w:rPr>
      <w:rFonts w:cs="Arial"/>
      <w:sz w:val="28"/>
    </w:rPr>
  </w:style>
  <w:style w:type="paragraph" w:customStyle="1" w:styleId="Titel16">
    <w:name w:val="Titel16"/>
    <w:basedOn w:val="Standard"/>
    <w:next w:val="p1a"/>
    <w:rsid w:val="001748F6"/>
    <w:pPr>
      <w:keepNext/>
      <w:keepLines/>
      <w:pageBreakBefore/>
      <w:tabs>
        <w:tab w:val="left" w:pos="284"/>
      </w:tabs>
      <w:suppressAutoHyphens/>
      <w:spacing w:line="360" w:lineRule="atLeast"/>
      <w:ind w:firstLine="0"/>
      <w:jc w:val="left"/>
    </w:pPr>
    <w:rPr>
      <w:b/>
      <w:sz w:val="32"/>
    </w:rPr>
  </w:style>
  <w:style w:type="paragraph" w:customStyle="1" w:styleId="Untertitel16">
    <w:name w:val="Untertitel16"/>
    <w:basedOn w:val="Titel16"/>
    <w:next w:val="author"/>
    <w:rsid w:val="001748F6"/>
    <w:pPr>
      <w:pageBreakBefore w:val="0"/>
      <w:tabs>
        <w:tab w:val="clear" w:pos="284"/>
        <w:tab w:val="left" w:pos="567"/>
      </w:tabs>
      <w:spacing w:before="320" w:line="320" w:lineRule="atLeast"/>
    </w:pPr>
    <w:rPr>
      <w:rFonts w:cs="Arial"/>
      <w:sz w:val="28"/>
    </w:rPr>
  </w:style>
  <w:style w:type="paragraph" w:customStyle="1" w:styleId="Titel17">
    <w:name w:val="Titel17"/>
    <w:basedOn w:val="Standard"/>
    <w:next w:val="p1a"/>
    <w:rsid w:val="0033176C"/>
    <w:pPr>
      <w:keepNext/>
      <w:keepLines/>
      <w:pageBreakBefore/>
      <w:tabs>
        <w:tab w:val="left" w:pos="284"/>
      </w:tabs>
      <w:suppressAutoHyphens/>
      <w:spacing w:line="360" w:lineRule="atLeast"/>
      <w:ind w:firstLine="0"/>
      <w:jc w:val="left"/>
    </w:pPr>
    <w:rPr>
      <w:b/>
      <w:sz w:val="32"/>
    </w:rPr>
  </w:style>
  <w:style w:type="paragraph" w:customStyle="1" w:styleId="Untertitel17">
    <w:name w:val="Untertitel17"/>
    <w:basedOn w:val="Titel17"/>
    <w:next w:val="author"/>
    <w:rsid w:val="0033176C"/>
    <w:pPr>
      <w:pageBreakBefore w:val="0"/>
      <w:tabs>
        <w:tab w:val="clear" w:pos="284"/>
        <w:tab w:val="left" w:pos="567"/>
      </w:tabs>
      <w:spacing w:before="320" w:line="320" w:lineRule="atLeast"/>
    </w:pPr>
    <w:rPr>
      <w:rFonts w:cs="Arial"/>
      <w:sz w:val="28"/>
    </w:rPr>
  </w:style>
  <w:style w:type="paragraph" w:customStyle="1" w:styleId="Titel18">
    <w:name w:val="Titel18"/>
    <w:basedOn w:val="Standard"/>
    <w:next w:val="p1a"/>
    <w:rsid w:val="002B4F02"/>
    <w:pPr>
      <w:keepNext/>
      <w:keepLines/>
      <w:pageBreakBefore/>
      <w:tabs>
        <w:tab w:val="left" w:pos="284"/>
      </w:tabs>
      <w:suppressAutoHyphens/>
      <w:spacing w:line="360" w:lineRule="atLeast"/>
      <w:ind w:firstLine="0"/>
      <w:jc w:val="left"/>
    </w:pPr>
    <w:rPr>
      <w:b/>
      <w:sz w:val="32"/>
    </w:rPr>
  </w:style>
  <w:style w:type="paragraph" w:customStyle="1" w:styleId="Untertitel18">
    <w:name w:val="Untertitel18"/>
    <w:basedOn w:val="Titel18"/>
    <w:next w:val="author"/>
    <w:rsid w:val="002B4F02"/>
    <w:pPr>
      <w:pageBreakBefore w:val="0"/>
      <w:tabs>
        <w:tab w:val="clear" w:pos="284"/>
        <w:tab w:val="left" w:pos="567"/>
      </w:tabs>
      <w:spacing w:before="320" w:line="320" w:lineRule="atLeast"/>
    </w:pPr>
    <w:rPr>
      <w:rFonts w:cs="Arial"/>
      <w:sz w:val="28"/>
    </w:rPr>
  </w:style>
  <w:style w:type="paragraph" w:customStyle="1" w:styleId="Titel19">
    <w:name w:val="Titel19"/>
    <w:basedOn w:val="Standard"/>
    <w:next w:val="p1a"/>
    <w:rsid w:val="00EE7820"/>
    <w:pPr>
      <w:keepNext/>
      <w:keepLines/>
      <w:pageBreakBefore/>
      <w:tabs>
        <w:tab w:val="left" w:pos="284"/>
      </w:tabs>
      <w:suppressAutoHyphens/>
      <w:spacing w:line="360" w:lineRule="atLeast"/>
      <w:ind w:firstLine="0"/>
      <w:jc w:val="left"/>
    </w:pPr>
    <w:rPr>
      <w:b/>
      <w:sz w:val="32"/>
    </w:rPr>
  </w:style>
  <w:style w:type="paragraph" w:customStyle="1" w:styleId="Untertitel19">
    <w:name w:val="Untertitel19"/>
    <w:basedOn w:val="Titel19"/>
    <w:next w:val="author"/>
    <w:rsid w:val="00EE7820"/>
    <w:pPr>
      <w:pageBreakBefore w:val="0"/>
      <w:tabs>
        <w:tab w:val="clear" w:pos="284"/>
        <w:tab w:val="left" w:pos="567"/>
      </w:tabs>
      <w:spacing w:before="320" w:line="320" w:lineRule="atLeast"/>
    </w:pPr>
    <w:rPr>
      <w:rFonts w:cs="Arial"/>
      <w:sz w:val="28"/>
    </w:rPr>
  </w:style>
  <w:style w:type="paragraph" w:customStyle="1" w:styleId="Titel20">
    <w:name w:val="Titel20"/>
    <w:basedOn w:val="Standard"/>
    <w:next w:val="p1a"/>
    <w:rsid w:val="00BD2E33"/>
    <w:pPr>
      <w:keepNext/>
      <w:keepLines/>
      <w:pageBreakBefore/>
      <w:tabs>
        <w:tab w:val="left" w:pos="284"/>
      </w:tabs>
      <w:suppressAutoHyphens/>
      <w:spacing w:line="360" w:lineRule="atLeast"/>
      <w:ind w:firstLine="0"/>
      <w:jc w:val="left"/>
    </w:pPr>
    <w:rPr>
      <w:b/>
      <w:sz w:val="32"/>
    </w:rPr>
  </w:style>
  <w:style w:type="paragraph" w:customStyle="1" w:styleId="Untertitel20">
    <w:name w:val="Untertitel20"/>
    <w:basedOn w:val="Titel20"/>
    <w:next w:val="author"/>
    <w:rsid w:val="00BD2E33"/>
    <w:pPr>
      <w:pageBreakBefore w:val="0"/>
      <w:tabs>
        <w:tab w:val="clear" w:pos="284"/>
        <w:tab w:val="left" w:pos="567"/>
      </w:tabs>
      <w:spacing w:before="320" w:line="320" w:lineRule="atLeast"/>
    </w:pPr>
    <w:rPr>
      <w:rFonts w:cs="Arial"/>
      <w:sz w:val="28"/>
    </w:rPr>
  </w:style>
  <w:style w:type="paragraph" w:customStyle="1" w:styleId="Titel21">
    <w:name w:val="Titel21"/>
    <w:basedOn w:val="Standard"/>
    <w:next w:val="p1a"/>
    <w:rsid w:val="0071028E"/>
    <w:pPr>
      <w:keepNext/>
      <w:keepLines/>
      <w:pageBreakBefore/>
      <w:tabs>
        <w:tab w:val="left" w:pos="284"/>
      </w:tabs>
      <w:suppressAutoHyphens/>
      <w:spacing w:line="360" w:lineRule="atLeast"/>
      <w:ind w:firstLine="0"/>
      <w:jc w:val="left"/>
    </w:pPr>
    <w:rPr>
      <w:b/>
      <w:sz w:val="32"/>
    </w:rPr>
  </w:style>
  <w:style w:type="paragraph" w:customStyle="1" w:styleId="Untertitel21">
    <w:name w:val="Untertitel21"/>
    <w:basedOn w:val="Titel21"/>
    <w:next w:val="author"/>
    <w:rsid w:val="0071028E"/>
    <w:pPr>
      <w:pageBreakBefore w:val="0"/>
      <w:tabs>
        <w:tab w:val="clear" w:pos="284"/>
        <w:tab w:val="left" w:pos="567"/>
      </w:tabs>
      <w:spacing w:before="320" w:line="320" w:lineRule="atLeast"/>
    </w:pPr>
    <w:rPr>
      <w:rFonts w:cs="Arial"/>
      <w:sz w:val="28"/>
    </w:rPr>
  </w:style>
  <w:style w:type="paragraph" w:customStyle="1" w:styleId="Titel22">
    <w:name w:val="Titel22"/>
    <w:basedOn w:val="Standard"/>
    <w:next w:val="p1a"/>
    <w:rsid w:val="005F51B3"/>
    <w:pPr>
      <w:keepNext/>
      <w:keepLines/>
      <w:pageBreakBefore/>
      <w:tabs>
        <w:tab w:val="left" w:pos="284"/>
      </w:tabs>
      <w:suppressAutoHyphens/>
      <w:spacing w:line="360" w:lineRule="atLeast"/>
      <w:ind w:firstLine="0"/>
      <w:jc w:val="left"/>
    </w:pPr>
    <w:rPr>
      <w:b/>
      <w:sz w:val="32"/>
    </w:rPr>
  </w:style>
  <w:style w:type="paragraph" w:customStyle="1" w:styleId="Untertitel22">
    <w:name w:val="Untertitel22"/>
    <w:basedOn w:val="Titel22"/>
    <w:next w:val="author"/>
    <w:rsid w:val="005F51B3"/>
    <w:pPr>
      <w:pageBreakBefore w:val="0"/>
      <w:tabs>
        <w:tab w:val="clear" w:pos="284"/>
        <w:tab w:val="left" w:pos="567"/>
      </w:tabs>
      <w:spacing w:before="320" w:line="320" w:lineRule="atLeast"/>
    </w:pPr>
    <w:rPr>
      <w:rFonts w:cs="Arial"/>
      <w:sz w:val="28"/>
    </w:rPr>
  </w:style>
  <w:style w:type="paragraph" w:customStyle="1" w:styleId="Titel23">
    <w:name w:val="Titel23"/>
    <w:basedOn w:val="Standard"/>
    <w:next w:val="p1a"/>
    <w:rsid w:val="0050293C"/>
    <w:pPr>
      <w:keepNext/>
      <w:keepLines/>
      <w:pageBreakBefore/>
      <w:tabs>
        <w:tab w:val="left" w:pos="284"/>
      </w:tabs>
      <w:suppressAutoHyphens/>
      <w:spacing w:line="360" w:lineRule="atLeast"/>
      <w:ind w:firstLine="0"/>
      <w:jc w:val="left"/>
    </w:pPr>
    <w:rPr>
      <w:b/>
      <w:sz w:val="32"/>
    </w:rPr>
  </w:style>
  <w:style w:type="paragraph" w:customStyle="1" w:styleId="Untertitel23">
    <w:name w:val="Untertitel23"/>
    <w:basedOn w:val="Titel23"/>
    <w:next w:val="author"/>
    <w:rsid w:val="0050293C"/>
    <w:pPr>
      <w:pageBreakBefore w:val="0"/>
      <w:tabs>
        <w:tab w:val="clear" w:pos="284"/>
        <w:tab w:val="left" w:pos="567"/>
      </w:tabs>
      <w:spacing w:before="320" w:line="320" w:lineRule="atLeast"/>
    </w:pPr>
    <w:rPr>
      <w:rFonts w:cs="Arial"/>
      <w:sz w:val="28"/>
    </w:rPr>
  </w:style>
  <w:style w:type="paragraph" w:customStyle="1" w:styleId="Titel24">
    <w:name w:val="Titel24"/>
    <w:basedOn w:val="Standard"/>
    <w:next w:val="p1a"/>
    <w:rsid w:val="00B47D85"/>
    <w:pPr>
      <w:keepNext/>
      <w:keepLines/>
      <w:pageBreakBefore/>
      <w:tabs>
        <w:tab w:val="left" w:pos="284"/>
      </w:tabs>
      <w:suppressAutoHyphens/>
      <w:spacing w:line="360" w:lineRule="atLeast"/>
      <w:ind w:firstLine="0"/>
      <w:jc w:val="left"/>
    </w:pPr>
    <w:rPr>
      <w:b/>
      <w:sz w:val="32"/>
    </w:rPr>
  </w:style>
  <w:style w:type="paragraph" w:customStyle="1" w:styleId="Untertitel24">
    <w:name w:val="Untertitel24"/>
    <w:basedOn w:val="Titel24"/>
    <w:next w:val="author"/>
    <w:rsid w:val="00B47D85"/>
    <w:pPr>
      <w:pageBreakBefore w:val="0"/>
      <w:tabs>
        <w:tab w:val="clear" w:pos="284"/>
        <w:tab w:val="left" w:pos="567"/>
      </w:tabs>
      <w:spacing w:before="320" w:line="320" w:lineRule="atLeast"/>
    </w:pPr>
    <w:rPr>
      <w:rFonts w:cs="Arial"/>
      <w:sz w:val="28"/>
    </w:rPr>
  </w:style>
  <w:style w:type="paragraph" w:customStyle="1" w:styleId="Titel25">
    <w:name w:val="Titel25"/>
    <w:basedOn w:val="Standard"/>
    <w:next w:val="p1a"/>
    <w:rsid w:val="0038073E"/>
    <w:pPr>
      <w:keepNext/>
      <w:keepLines/>
      <w:pageBreakBefore/>
      <w:tabs>
        <w:tab w:val="left" w:pos="284"/>
      </w:tabs>
      <w:suppressAutoHyphens/>
      <w:spacing w:line="360" w:lineRule="atLeast"/>
      <w:ind w:firstLine="0"/>
      <w:jc w:val="left"/>
    </w:pPr>
    <w:rPr>
      <w:b/>
      <w:sz w:val="32"/>
    </w:rPr>
  </w:style>
  <w:style w:type="paragraph" w:customStyle="1" w:styleId="Untertitel25">
    <w:name w:val="Untertitel25"/>
    <w:basedOn w:val="Titel25"/>
    <w:next w:val="author"/>
    <w:rsid w:val="0038073E"/>
    <w:pPr>
      <w:pageBreakBefore w:val="0"/>
      <w:tabs>
        <w:tab w:val="clear" w:pos="284"/>
        <w:tab w:val="left" w:pos="567"/>
      </w:tabs>
      <w:spacing w:before="320" w:line="320" w:lineRule="atLeast"/>
    </w:pPr>
    <w:rPr>
      <w:rFonts w:cs="Arial"/>
      <w:sz w:val="28"/>
    </w:rPr>
  </w:style>
  <w:style w:type="paragraph" w:customStyle="1" w:styleId="Titel26">
    <w:name w:val="Titel26"/>
    <w:basedOn w:val="Standard"/>
    <w:next w:val="p1a"/>
    <w:rsid w:val="00FB40D5"/>
    <w:pPr>
      <w:keepNext/>
      <w:keepLines/>
      <w:pageBreakBefore/>
      <w:tabs>
        <w:tab w:val="left" w:pos="284"/>
      </w:tabs>
      <w:suppressAutoHyphens/>
      <w:spacing w:line="360" w:lineRule="atLeast"/>
      <w:ind w:firstLine="0"/>
      <w:jc w:val="left"/>
    </w:pPr>
    <w:rPr>
      <w:b/>
      <w:sz w:val="32"/>
    </w:rPr>
  </w:style>
  <w:style w:type="paragraph" w:customStyle="1" w:styleId="Untertitel26">
    <w:name w:val="Untertitel26"/>
    <w:basedOn w:val="Titel26"/>
    <w:next w:val="author"/>
    <w:rsid w:val="00FB40D5"/>
    <w:pPr>
      <w:pageBreakBefore w:val="0"/>
      <w:tabs>
        <w:tab w:val="clear" w:pos="284"/>
        <w:tab w:val="left" w:pos="567"/>
      </w:tabs>
      <w:spacing w:before="320" w:line="320" w:lineRule="atLeast"/>
    </w:pPr>
    <w:rPr>
      <w:rFonts w:cs="Arial"/>
      <w:sz w:val="28"/>
    </w:rPr>
  </w:style>
  <w:style w:type="paragraph" w:customStyle="1" w:styleId="Titel27">
    <w:name w:val="Titel27"/>
    <w:basedOn w:val="Standard"/>
    <w:next w:val="p1a"/>
    <w:rsid w:val="00980E68"/>
    <w:pPr>
      <w:keepNext/>
      <w:keepLines/>
      <w:pageBreakBefore/>
      <w:tabs>
        <w:tab w:val="left" w:pos="284"/>
      </w:tabs>
      <w:suppressAutoHyphens/>
      <w:spacing w:line="360" w:lineRule="atLeast"/>
      <w:ind w:firstLine="0"/>
      <w:jc w:val="left"/>
    </w:pPr>
    <w:rPr>
      <w:b/>
      <w:sz w:val="32"/>
    </w:rPr>
  </w:style>
  <w:style w:type="paragraph" w:customStyle="1" w:styleId="Untertitel27">
    <w:name w:val="Untertitel27"/>
    <w:basedOn w:val="Titel27"/>
    <w:next w:val="author"/>
    <w:rsid w:val="00980E68"/>
    <w:pPr>
      <w:pageBreakBefore w:val="0"/>
      <w:tabs>
        <w:tab w:val="clear" w:pos="284"/>
        <w:tab w:val="left" w:pos="567"/>
      </w:tabs>
      <w:spacing w:before="320" w:line="320" w:lineRule="atLeast"/>
    </w:pPr>
    <w:rPr>
      <w:rFonts w:cs="Arial"/>
      <w:sz w:val="28"/>
    </w:rPr>
  </w:style>
  <w:style w:type="paragraph" w:customStyle="1" w:styleId="Titel28">
    <w:name w:val="Titel28"/>
    <w:basedOn w:val="Standard"/>
    <w:next w:val="p1a"/>
    <w:rsid w:val="0094504F"/>
    <w:pPr>
      <w:keepNext/>
      <w:keepLines/>
      <w:pageBreakBefore/>
      <w:tabs>
        <w:tab w:val="left" w:pos="284"/>
      </w:tabs>
      <w:suppressAutoHyphens/>
      <w:spacing w:line="360" w:lineRule="atLeast"/>
      <w:ind w:firstLine="0"/>
      <w:jc w:val="left"/>
    </w:pPr>
    <w:rPr>
      <w:b/>
      <w:sz w:val="32"/>
    </w:rPr>
  </w:style>
  <w:style w:type="paragraph" w:customStyle="1" w:styleId="Untertitel28">
    <w:name w:val="Untertitel28"/>
    <w:basedOn w:val="Titel28"/>
    <w:next w:val="author"/>
    <w:rsid w:val="0094504F"/>
    <w:pPr>
      <w:pageBreakBefore w:val="0"/>
      <w:tabs>
        <w:tab w:val="clear" w:pos="284"/>
        <w:tab w:val="left" w:pos="567"/>
      </w:tabs>
      <w:spacing w:before="320" w:line="320" w:lineRule="atLeast"/>
    </w:pPr>
    <w:rPr>
      <w:rFonts w:cs="Arial"/>
      <w:sz w:val="28"/>
    </w:rPr>
  </w:style>
  <w:style w:type="paragraph" w:customStyle="1" w:styleId="Titel29">
    <w:name w:val="Titel29"/>
    <w:basedOn w:val="Standard"/>
    <w:next w:val="p1a"/>
    <w:rsid w:val="006974C8"/>
    <w:pPr>
      <w:keepNext/>
      <w:keepLines/>
      <w:pageBreakBefore/>
      <w:tabs>
        <w:tab w:val="left" w:pos="284"/>
      </w:tabs>
      <w:suppressAutoHyphens/>
      <w:spacing w:line="360" w:lineRule="atLeast"/>
      <w:ind w:firstLine="0"/>
      <w:jc w:val="left"/>
    </w:pPr>
    <w:rPr>
      <w:b/>
      <w:sz w:val="32"/>
    </w:rPr>
  </w:style>
  <w:style w:type="paragraph" w:customStyle="1" w:styleId="Untertitel29">
    <w:name w:val="Untertitel29"/>
    <w:basedOn w:val="Titel29"/>
    <w:next w:val="author"/>
    <w:rsid w:val="006974C8"/>
    <w:pPr>
      <w:pageBreakBefore w:val="0"/>
      <w:tabs>
        <w:tab w:val="clear" w:pos="284"/>
        <w:tab w:val="left" w:pos="567"/>
      </w:tabs>
      <w:spacing w:before="320" w:line="320" w:lineRule="atLeast"/>
    </w:pPr>
    <w:rPr>
      <w:rFonts w:cs="Arial"/>
      <w:sz w:val="28"/>
    </w:rPr>
  </w:style>
  <w:style w:type="paragraph" w:customStyle="1" w:styleId="Titel30">
    <w:name w:val="Titel30"/>
    <w:basedOn w:val="Standard"/>
    <w:next w:val="p1a"/>
    <w:rsid w:val="008922AF"/>
    <w:pPr>
      <w:keepNext/>
      <w:keepLines/>
      <w:pageBreakBefore/>
      <w:tabs>
        <w:tab w:val="left" w:pos="284"/>
      </w:tabs>
      <w:suppressAutoHyphens/>
      <w:spacing w:line="360" w:lineRule="atLeast"/>
      <w:ind w:firstLine="0"/>
      <w:jc w:val="left"/>
    </w:pPr>
    <w:rPr>
      <w:b/>
      <w:sz w:val="32"/>
    </w:rPr>
  </w:style>
  <w:style w:type="paragraph" w:customStyle="1" w:styleId="Untertitel30">
    <w:name w:val="Untertitel30"/>
    <w:basedOn w:val="Titel30"/>
    <w:next w:val="author"/>
    <w:rsid w:val="008922AF"/>
    <w:pPr>
      <w:pageBreakBefore w:val="0"/>
      <w:tabs>
        <w:tab w:val="clear" w:pos="284"/>
        <w:tab w:val="left" w:pos="567"/>
      </w:tabs>
      <w:spacing w:before="320" w:line="320" w:lineRule="atLeast"/>
    </w:pPr>
    <w:rPr>
      <w:rFonts w:cs="Arial"/>
      <w:sz w:val="28"/>
    </w:rPr>
  </w:style>
  <w:style w:type="character" w:customStyle="1" w:styleId="hps">
    <w:name w:val="hps"/>
    <w:rsid w:val="008922AF"/>
    <w:rPr>
      <w:rFonts w:cs="Times New Roman"/>
    </w:rPr>
  </w:style>
  <w:style w:type="character" w:customStyle="1" w:styleId="atn">
    <w:name w:val="atn"/>
    <w:rsid w:val="008922AF"/>
    <w:rPr>
      <w:rFonts w:cs="Times New Roman"/>
    </w:rPr>
  </w:style>
  <w:style w:type="character" w:customStyle="1" w:styleId="contentarea">
    <w:name w:val="contentarea"/>
    <w:rsid w:val="008922AF"/>
    <w:rPr>
      <w:rFonts w:cs="Times New Roman"/>
    </w:rPr>
  </w:style>
  <w:style w:type="character" w:styleId="Kommentarzeichen">
    <w:name w:val="annotation reference"/>
    <w:basedOn w:val="Absatz-Standardschriftart"/>
    <w:uiPriority w:val="99"/>
    <w:semiHidden/>
    <w:unhideWhenUsed/>
    <w:rsid w:val="008922AF"/>
    <w:rPr>
      <w:sz w:val="16"/>
      <w:szCs w:val="16"/>
    </w:rPr>
  </w:style>
  <w:style w:type="paragraph" w:styleId="Kommentartext">
    <w:name w:val="annotation text"/>
    <w:basedOn w:val="Standard"/>
    <w:link w:val="KommentartextZchn"/>
    <w:uiPriority w:val="99"/>
    <w:semiHidden/>
    <w:unhideWhenUsed/>
    <w:rsid w:val="008922AF"/>
    <w:pPr>
      <w:spacing w:line="240" w:lineRule="auto"/>
    </w:pPr>
  </w:style>
  <w:style w:type="character" w:customStyle="1" w:styleId="KommentartextZchn">
    <w:name w:val="Kommentartext Zchn"/>
    <w:basedOn w:val="Absatz-Standardschriftart"/>
    <w:link w:val="Kommentartext"/>
    <w:uiPriority w:val="99"/>
    <w:semiHidden/>
    <w:rsid w:val="008922AF"/>
    <w:rPr>
      <w:rFonts w:ascii="Times" w:eastAsia="Times New Roman" w:hAnsi="Times" w:cs="Times New Roman"/>
      <w:sz w:val="20"/>
      <w:szCs w:val="20"/>
      <w:lang w:val="en-US" w:eastAsia="de-DE"/>
    </w:rPr>
  </w:style>
  <w:style w:type="paragraph" w:styleId="Kommentarthema">
    <w:name w:val="annotation subject"/>
    <w:basedOn w:val="Kommentartext"/>
    <w:next w:val="Kommentartext"/>
    <w:link w:val="KommentarthemaZchn"/>
    <w:uiPriority w:val="99"/>
    <w:semiHidden/>
    <w:unhideWhenUsed/>
    <w:rsid w:val="008922AF"/>
    <w:rPr>
      <w:b/>
      <w:bCs/>
    </w:rPr>
  </w:style>
  <w:style w:type="character" w:customStyle="1" w:styleId="KommentarthemaZchn">
    <w:name w:val="Kommentarthema Zchn"/>
    <w:basedOn w:val="KommentartextZchn"/>
    <w:link w:val="Kommentarthema"/>
    <w:uiPriority w:val="99"/>
    <w:semiHidden/>
    <w:rsid w:val="008922AF"/>
    <w:rPr>
      <w:rFonts w:ascii="Times" w:eastAsia="Times New Roman" w:hAnsi="Times" w:cs="Times New Roman"/>
      <w:b/>
      <w:bCs/>
      <w:sz w:val="20"/>
      <w:szCs w:val="20"/>
      <w:lang w:val="en-US" w:eastAsia="de-DE"/>
    </w:rPr>
  </w:style>
  <w:style w:type="table" w:styleId="Tabellenraster">
    <w:name w:val="Table Grid"/>
    <w:basedOn w:val="NormaleTabelle"/>
    <w:uiPriority w:val="59"/>
    <w:rsid w:val="008922AF"/>
    <w:pPr>
      <w:spacing w:after="0" w:line="240" w:lineRule="auto"/>
    </w:pPr>
    <w:rPr>
      <w:rFonts w:ascii="Calibri" w:eastAsia="Calibri" w:hAnsi="Calibri" w:cs="Times New Roman"/>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areaheading">
    <w:name w:val="contentareaheading"/>
    <w:basedOn w:val="Standard"/>
    <w:rsid w:val="008922AF"/>
    <w:pPr>
      <w:spacing w:before="100" w:beforeAutospacing="1" w:after="100" w:afterAutospacing="1" w:line="240" w:lineRule="auto"/>
    </w:pPr>
    <w:rPr>
      <w:rFonts w:ascii="Times New Roman" w:hAnsi="Times New Roman"/>
      <w:sz w:val="24"/>
      <w:szCs w:val="24"/>
      <w:lang w:eastAsia="de-AT"/>
    </w:rPr>
  </w:style>
  <w:style w:type="paragraph" w:customStyle="1" w:styleId="contentareatype">
    <w:name w:val="contentareatype"/>
    <w:basedOn w:val="Standard"/>
    <w:rsid w:val="008922AF"/>
    <w:pPr>
      <w:spacing w:before="100" w:beforeAutospacing="1" w:after="100" w:afterAutospacing="1" w:line="240" w:lineRule="auto"/>
    </w:pPr>
    <w:rPr>
      <w:rFonts w:ascii="Times New Roman" w:hAnsi="Times New Roman"/>
      <w:sz w:val="24"/>
      <w:szCs w:val="24"/>
      <w:lang w:eastAsia="de-AT"/>
    </w:rPr>
  </w:style>
  <w:style w:type="paragraph" w:styleId="StandardWeb">
    <w:name w:val="Normal (Web)"/>
    <w:basedOn w:val="Standard"/>
    <w:uiPriority w:val="99"/>
    <w:semiHidden/>
    <w:rsid w:val="008922AF"/>
    <w:pPr>
      <w:spacing w:before="100" w:beforeAutospacing="1" w:after="100" w:afterAutospacing="1" w:line="240" w:lineRule="auto"/>
    </w:pPr>
    <w:rPr>
      <w:rFonts w:ascii="Times New Roman" w:hAnsi="Times New Roman"/>
      <w:sz w:val="24"/>
      <w:szCs w:val="24"/>
      <w:lang w:eastAsia="de-AT"/>
    </w:rPr>
  </w:style>
  <w:style w:type="character" w:customStyle="1" w:styleId="gbts">
    <w:name w:val="gbts"/>
    <w:basedOn w:val="Absatz-Standardschriftart"/>
    <w:rsid w:val="008922AF"/>
  </w:style>
  <w:style w:type="paragraph" w:styleId="z-Formularbeginn">
    <w:name w:val="HTML Top of Form"/>
    <w:basedOn w:val="Standard"/>
    <w:next w:val="Standard"/>
    <w:link w:val="z-FormularbeginnZchn"/>
    <w:hidden/>
    <w:uiPriority w:val="99"/>
    <w:semiHidden/>
    <w:unhideWhenUsed/>
    <w:rsid w:val="008922AF"/>
    <w:pPr>
      <w:pBdr>
        <w:bottom w:val="single" w:sz="6" w:space="1" w:color="auto"/>
      </w:pBdr>
      <w:spacing w:line="240" w:lineRule="auto"/>
      <w:jc w:val="center"/>
    </w:pPr>
    <w:rPr>
      <w:rFonts w:ascii="Arial"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8922AF"/>
    <w:rPr>
      <w:rFonts w:ascii="Arial" w:eastAsia="Times New Roman" w:hAnsi="Arial" w:cs="Arial"/>
      <w:vanish/>
      <w:sz w:val="16"/>
      <w:szCs w:val="16"/>
      <w:lang w:val="en-US" w:eastAsia="de-AT"/>
    </w:rPr>
  </w:style>
  <w:style w:type="paragraph" w:styleId="z-Formularende">
    <w:name w:val="HTML Bottom of Form"/>
    <w:basedOn w:val="Standard"/>
    <w:next w:val="Standard"/>
    <w:link w:val="z-FormularendeZchn"/>
    <w:hidden/>
    <w:uiPriority w:val="99"/>
    <w:semiHidden/>
    <w:unhideWhenUsed/>
    <w:rsid w:val="008922AF"/>
    <w:pPr>
      <w:pBdr>
        <w:top w:val="single" w:sz="6" w:space="1" w:color="auto"/>
      </w:pBdr>
      <w:spacing w:line="240" w:lineRule="auto"/>
      <w:jc w:val="center"/>
    </w:pPr>
    <w:rPr>
      <w:rFonts w:ascii="Arial"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8922AF"/>
    <w:rPr>
      <w:rFonts w:ascii="Arial" w:eastAsia="Times New Roman" w:hAnsi="Arial" w:cs="Arial"/>
      <w:vanish/>
      <w:sz w:val="16"/>
      <w:szCs w:val="16"/>
      <w:lang w:val="en-US" w:eastAsia="de-AT"/>
    </w:rPr>
  </w:style>
  <w:style w:type="character" w:customStyle="1" w:styleId="gt-ft-text">
    <w:name w:val="gt-ft-text"/>
    <w:basedOn w:val="Absatz-Standardschriftart"/>
    <w:rsid w:val="008922AF"/>
  </w:style>
  <w:style w:type="paragraph" w:styleId="Datum">
    <w:name w:val="Date"/>
    <w:basedOn w:val="Standard"/>
    <w:next w:val="Standard"/>
    <w:link w:val="DatumZchn"/>
    <w:uiPriority w:val="99"/>
    <w:semiHidden/>
    <w:unhideWhenUsed/>
    <w:rsid w:val="008922AF"/>
  </w:style>
  <w:style w:type="character" w:customStyle="1" w:styleId="DatumZchn">
    <w:name w:val="Datum Zchn"/>
    <w:basedOn w:val="Absatz-Standardschriftart"/>
    <w:link w:val="Datum"/>
    <w:uiPriority w:val="99"/>
    <w:semiHidden/>
    <w:rsid w:val="008922AF"/>
    <w:rPr>
      <w:rFonts w:ascii="Times" w:eastAsia="Times New Roman" w:hAnsi="Times" w:cs="Times New Roman"/>
      <w:sz w:val="20"/>
      <w:szCs w:val="20"/>
      <w:lang w:val="en-US" w:eastAsia="de-DE"/>
    </w:rPr>
  </w:style>
  <w:style w:type="paragraph" w:styleId="berarbeitung">
    <w:name w:val="Revision"/>
    <w:hidden/>
    <w:uiPriority w:val="99"/>
    <w:semiHidden/>
    <w:rsid w:val="008922AF"/>
    <w:pPr>
      <w:spacing w:after="0" w:line="240" w:lineRule="auto"/>
    </w:pPr>
    <w:rPr>
      <w:rFonts w:eastAsiaTheme="minorEastAsia"/>
      <w:lang w:val="en-US" w:eastAsia="ja-JP"/>
    </w:rPr>
  </w:style>
  <w:style w:type="character" w:styleId="Platzhaltertext">
    <w:name w:val="Placeholder Text"/>
    <w:basedOn w:val="Absatz-Standardschriftart"/>
    <w:uiPriority w:val="99"/>
    <w:semiHidden/>
    <w:rsid w:val="008922AF"/>
    <w:rPr>
      <w:color w:val="808080"/>
    </w:rPr>
  </w:style>
  <w:style w:type="character" w:styleId="BesuchterHyperlink">
    <w:name w:val="FollowedHyperlink"/>
    <w:basedOn w:val="Absatz-Standardschriftart"/>
    <w:uiPriority w:val="99"/>
    <w:semiHidden/>
    <w:unhideWhenUsed/>
    <w:rsid w:val="008922AF"/>
    <w:rPr>
      <w:color w:val="800080" w:themeColor="followedHyperlink"/>
      <w:u w:val="single"/>
    </w:rPr>
  </w:style>
  <w:style w:type="paragraph" w:customStyle="1" w:styleId="Titel31">
    <w:name w:val="Titel31"/>
    <w:basedOn w:val="Standard"/>
    <w:next w:val="p1a"/>
    <w:rsid w:val="007274AB"/>
    <w:pPr>
      <w:keepNext/>
      <w:keepLines/>
      <w:pageBreakBefore/>
      <w:tabs>
        <w:tab w:val="left" w:pos="284"/>
      </w:tabs>
      <w:suppressAutoHyphens/>
      <w:spacing w:line="360" w:lineRule="atLeast"/>
      <w:ind w:firstLine="0"/>
      <w:jc w:val="left"/>
    </w:pPr>
    <w:rPr>
      <w:b/>
      <w:sz w:val="32"/>
    </w:rPr>
  </w:style>
  <w:style w:type="paragraph" w:customStyle="1" w:styleId="Untertitel31">
    <w:name w:val="Untertitel31"/>
    <w:basedOn w:val="Titel31"/>
    <w:next w:val="author"/>
    <w:rsid w:val="007274AB"/>
    <w:pPr>
      <w:pageBreakBefore w:val="0"/>
      <w:tabs>
        <w:tab w:val="clear" w:pos="284"/>
        <w:tab w:val="left" w:pos="567"/>
      </w:tabs>
      <w:spacing w:before="320" w:line="320" w:lineRule="atLeast"/>
    </w:pPr>
    <w:rPr>
      <w:rFonts w:cs="Arial"/>
      <w:sz w:val="28"/>
    </w:rPr>
  </w:style>
  <w:style w:type="paragraph" w:customStyle="1" w:styleId="Titel32">
    <w:name w:val="Titel32"/>
    <w:basedOn w:val="Standard"/>
    <w:next w:val="p1a"/>
    <w:rsid w:val="005E24CE"/>
    <w:pPr>
      <w:keepNext/>
      <w:keepLines/>
      <w:pageBreakBefore/>
      <w:tabs>
        <w:tab w:val="left" w:pos="284"/>
      </w:tabs>
      <w:suppressAutoHyphens/>
      <w:spacing w:line="360" w:lineRule="atLeast"/>
      <w:ind w:firstLine="0"/>
      <w:jc w:val="left"/>
    </w:pPr>
    <w:rPr>
      <w:b/>
      <w:sz w:val="32"/>
    </w:rPr>
  </w:style>
  <w:style w:type="paragraph" w:customStyle="1" w:styleId="Untertitel32">
    <w:name w:val="Untertitel32"/>
    <w:basedOn w:val="Titel32"/>
    <w:next w:val="author"/>
    <w:rsid w:val="005E24CE"/>
    <w:pPr>
      <w:pageBreakBefore w:val="0"/>
      <w:tabs>
        <w:tab w:val="clear" w:pos="284"/>
        <w:tab w:val="left" w:pos="567"/>
      </w:tabs>
      <w:spacing w:before="320" w:line="320" w:lineRule="atLeast"/>
    </w:pPr>
    <w:rPr>
      <w:rFonts w:cs="Arial"/>
      <w:sz w:val="28"/>
    </w:rPr>
  </w:style>
  <w:style w:type="paragraph" w:customStyle="1" w:styleId="Titel33">
    <w:name w:val="Titel33"/>
    <w:basedOn w:val="Standard"/>
    <w:next w:val="p1a"/>
    <w:rsid w:val="007626A5"/>
    <w:pPr>
      <w:keepNext/>
      <w:keepLines/>
      <w:pageBreakBefore/>
      <w:tabs>
        <w:tab w:val="left" w:pos="284"/>
      </w:tabs>
      <w:suppressAutoHyphens/>
      <w:spacing w:line="360" w:lineRule="atLeast"/>
      <w:ind w:firstLine="0"/>
      <w:jc w:val="left"/>
    </w:pPr>
    <w:rPr>
      <w:b/>
      <w:sz w:val="32"/>
    </w:rPr>
  </w:style>
  <w:style w:type="paragraph" w:customStyle="1" w:styleId="Untertitel33">
    <w:name w:val="Untertitel33"/>
    <w:basedOn w:val="Titel33"/>
    <w:next w:val="author"/>
    <w:rsid w:val="007626A5"/>
    <w:pPr>
      <w:pageBreakBefore w:val="0"/>
      <w:tabs>
        <w:tab w:val="clear" w:pos="284"/>
        <w:tab w:val="left" w:pos="567"/>
      </w:tabs>
      <w:spacing w:before="320" w:line="320" w:lineRule="atLeast"/>
    </w:pPr>
    <w:rPr>
      <w:rFonts w:cs="Arial"/>
      <w:sz w:val="28"/>
    </w:rPr>
  </w:style>
  <w:style w:type="paragraph" w:customStyle="1" w:styleId="Titel34">
    <w:name w:val="Titel34"/>
    <w:basedOn w:val="Standard"/>
    <w:next w:val="p1a"/>
    <w:rsid w:val="002559C0"/>
    <w:pPr>
      <w:keepNext/>
      <w:keepLines/>
      <w:pageBreakBefore/>
      <w:tabs>
        <w:tab w:val="left" w:pos="284"/>
      </w:tabs>
      <w:suppressAutoHyphens/>
      <w:spacing w:line="360" w:lineRule="atLeast"/>
      <w:ind w:firstLine="0"/>
      <w:jc w:val="left"/>
    </w:pPr>
    <w:rPr>
      <w:b/>
      <w:sz w:val="32"/>
    </w:rPr>
  </w:style>
  <w:style w:type="paragraph" w:customStyle="1" w:styleId="Untertitel34">
    <w:name w:val="Untertitel34"/>
    <w:basedOn w:val="Titel34"/>
    <w:next w:val="author"/>
    <w:rsid w:val="002559C0"/>
    <w:pPr>
      <w:pageBreakBefore w:val="0"/>
      <w:tabs>
        <w:tab w:val="clear" w:pos="284"/>
        <w:tab w:val="left" w:pos="567"/>
      </w:tabs>
      <w:spacing w:before="320" w:line="320" w:lineRule="atLeast"/>
    </w:pPr>
    <w:rPr>
      <w:rFonts w:cs="Arial"/>
      <w:sz w:val="28"/>
    </w:rPr>
  </w:style>
  <w:style w:type="paragraph" w:customStyle="1" w:styleId="Titel35">
    <w:name w:val="Titel35"/>
    <w:basedOn w:val="Standard"/>
    <w:next w:val="p1a"/>
    <w:rsid w:val="0088737A"/>
    <w:pPr>
      <w:keepNext/>
      <w:keepLines/>
      <w:pageBreakBefore/>
      <w:tabs>
        <w:tab w:val="left" w:pos="284"/>
      </w:tabs>
      <w:suppressAutoHyphens/>
      <w:spacing w:line="360" w:lineRule="atLeast"/>
      <w:ind w:firstLine="0"/>
      <w:jc w:val="left"/>
    </w:pPr>
    <w:rPr>
      <w:b/>
      <w:sz w:val="32"/>
    </w:rPr>
  </w:style>
  <w:style w:type="paragraph" w:customStyle="1" w:styleId="Untertitel35">
    <w:name w:val="Untertitel35"/>
    <w:basedOn w:val="Titel35"/>
    <w:next w:val="author"/>
    <w:rsid w:val="0088737A"/>
    <w:pPr>
      <w:pageBreakBefore w:val="0"/>
      <w:tabs>
        <w:tab w:val="clear" w:pos="284"/>
        <w:tab w:val="left" w:pos="567"/>
      </w:tabs>
      <w:spacing w:before="320" w:line="320" w:lineRule="atLeast"/>
    </w:pPr>
    <w:rPr>
      <w:rFonts w:cs="Arial"/>
      <w:sz w:val="28"/>
    </w:rPr>
  </w:style>
  <w:style w:type="paragraph" w:customStyle="1" w:styleId="Titel36">
    <w:name w:val="Titel36"/>
    <w:basedOn w:val="Standard"/>
    <w:next w:val="p1a"/>
    <w:rsid w:val="00847554"/>
    <w:pPr>
      <w:keepNext/>
      <w:keepLines/>
      <w:pageBreakBefore/>
      <w:tabs>
        <w:tab w:val="left" w:pos="284"/>
      </w:tabs>
      <w:suppressAutoHyphens/>
      <w:spacing w:line="360" w:lineRule="atLeast"/>
      <w:ind w:firstLine="0"/>
      <w:jc w:val="left"/>
    </w:pPr>
    <w:rPr>
      <w:b/>
      <w:sz w:val="32"/>
    </w:rPr>
  </w:style>
  <w:style w:type="paragraph" w:customStyle="1" w:styleId="Untertitel36">
    <w:name w:val="Untertitel36"/>
    <w:basedOn w:val="Titel36"/>
    <w:next w:val="author"/>
    <w:rsid w:val="00847554"/>
    <w:pPr>
      <w:pageBreakBefore w:val="0"/>
      <w:tabs>
        <w:tab w:val="clear" w:pos="284"/>
        <w:tab w:val="left" w:pos="567"/>
      </w:tabs>
      <w:spacing w:before="320" w:line="320" w:lineRule="atLeast"/>
    </w:pPr>
    <w:rPr>
      <w:rFonts w:cs="Arial"/>
      <w:sz w:val="28"/>
    </w:rPr>
  </w:style>
  <w:style w:type="paragraph" w:customStyle="1" w:styleId="Titel37">
    <w:name w:val="Titel37"/>
    <w:basedOn w:val="Standard"/>
    <w:next w:val="p1a"/>
    <w:rsid w:val="00266044"/>
    <w:pPr>
      <w:keepNext/>
      <w:keepLines/>
      <w:pageBreakBefore/>
      <w:tabs>
        <w:tab w:val="left" w:pos="284"/>
      </w:tabs>
      <w:suppressAutoHyphens/>
      <w:spacing w:line="360" w:lineRule="atLeast"/>
      <w:ind w:firstLine="0"/>
      <w:jc w:val="left"/>
    </w:pPr>
    <w:rPr>
      <w:b/>
      <w:sz w:val="32"/>
    </w:rPr>
  </w:style>
  <w:style w:type="paragraph" w:customStyle="1" w:styleId="Untertitel37">
    <w:name w:val="Untertitel37"/>
    <w:basedOn w:val="Titel37"/>
    <w:next w:val="author"/>
    <w:rsid w:val="00266044"/>
    <w:pPr>
      <w:pageBreakBefore w:val="0"/>
      <w:tabs>
        <w:tab w:val="clear" w:pos="284"/>
        <w:tab w:val="left" w:pos="567"/>
      </w:tabs>
      <w:spacing w:before="320" w:line="320" w:lineRule="atLeast"/>
    </w:pPr>
    <w:rPr>
      <w:rFonts w:cs="Arial"/>
      <w:sz w:val="28"/>
    </w:rPr>
  </w:style>
  <w:style w:type="paragraph" w:customStyle="1" w:styleId="Titel38">
    <w:name w:val="Titel38"/>
    <w:basedOn w:val="Standard"/>
    <w:next w:val="p1a"/>
    <w:rsid w:val="005A7FCC"/>
    <w:pPr>
      <w:keepNext/>
      <w:keepLines/>
      <w:pageBreakBefore/>
      <w:tabs>
        <w:tab w:val="left" w:pos="284"/>
      </w:tabs>
      <w:suppressAutoHyphens/>
      <w:spacing w:line="360" w:lineRule="atLeast"/>
      <w:ind w:firstLine="0"/>
      <w:jc w:val="left"/>
    </w:pPr>
    <w:rPr>
      <w:b/>
      <w:sz w:val="32"/>
    </w:rPr>
  </w:style>
  <w:style w:type="paragraph" w:customStyle="1" w:styleId="Untertitel38">
    <w:name w:val="Untertitel38"/>
    <w:basedOn w:val="Titel38"/>
    <w:next w:val="author"/>
    <w:rsid w:val="005A7FCC"/>
    <w:pPr>
      <w:pageBreakBefore w:val="0"/>
      <w:tabs>
        <w:tab w:val="clear" w:pos="284"/>
        <w:tab w:val="left" w:pos="567"/>
      </w:tabs>
      <w:spacing w:before="320" w:line="320" w:lineRule="atLeast"/>
    </w:pPr>
    <w:rPr>
      <w:rFonts w:cs="Arial"/>
      <w:sz w:val="28"/>
    </w:rPr>
  </w:style>
  <w:style w:type="paragraph" w:customStyle="1" w:styleId="Titel39">
    <w:name w:val="Titel39"/>
    <w:basedOn w:val="Standard"/>
    <w:next w:val="p1a"/>
    <w:rsid w:val="003435F8"/>
    <w:pPr>
      <w:keepNext/>
      <w:keepLines/>
      <w:pageBreakBefore/>
      <w:tabs>
        <w:tab w:val="left" w:pos="284"/>
      </w:tabs>
      <w:suppressAutoHyphens/>
      <w:spacing w:line="360" w:lineRule="atLeast"/>
      <w:ind w:firstLine="0"/>
      <w:jc w:val="left"/>
    </w:pPr>
    <w:rPr>
      <w:b/>
      <w:sz w:val="32"/>
    </w:rPr>
  </w:style>
  <w:style w:type="paragraph" w:customStyle="1" w:styleId="Untertitel39">
    <w:name w:val="Untertitel39"/>
    <w:basedOn w:val="Titel39"/>
    <w:next w:val="author"/>
    <w:rsid w:val="003435F8"/>
    <w:pPr>
      <w:pageBreakBefore w:val="0"/>
      <w:tabs>
        <w:tab w:val="clear" w:pos="284"/>
        <w:tab w:val="left" w:pos="567"/>
      </w:tabs>
      <w:spacing w:before="320" w:line="320" w:lineRule="atLeast"/>
    </w:pPr>
    <w:rPr>
      <w:rFonts w:cs="Arial"/>
      <w:sz w:val="28"/>
    </w:rPr>
  </w:style>
  <w:style w:type="paragraph" w:customStyle="1" w:styleId="Titel40">
    <w:name w:val="Titel40"/>
    <w:basedOn w:val="Standard"/>
    <w:next w:val="p1a"/>
    <w:rsid w:val="00A51573"/>
    <w:pPr>
      <w:keepNext/>
      <w:keepLines/>
      <w:pageBreakBefore/>
      <w:tabs>
        <w:tab w:val="left" w:pos="284"/>
      </w:tabs>
      <w:suppressAutoHyphens/>
      <w:spacing w:line="360" w:lineRule="atLeast"/>
      <w:ind w:firstLine="0"/>
      <w:jc w:val="left"/>
    </w:pPr>
    <w:rPr>
      <w:b/>
      <w:sz w:val="32"/>
    </w:rPr>
  </w:style>
  <w:style w:type="paragraph" w:customStyle="1" w:styleId="Untertitel40">
    <w:name w:val="Untertitel40"/>
    <w:basedOn w:val="Titel40"/>
    <w:next w:val="author"/>
    <w:rsid w:val="00A51573"/>
    <w:pPr>
      <w:pageBreakBefore w:val="0"/>
      <w:tabs>
        <w:tab w:val="clear" w:pos="284"/>
        <w:tab w:val="left" w:pos="567"/>
      </w:tabs>
      <w:spacing w:before="320" w:line="320" w:lineRule="atLeast"/>
    </w:pPr>
    <w:rPr>
      <w:rFonts w:cs="Arial"/>
      <w:sz w:val="28"/>
    </w:rPr>
  </w:style>
  <w:style w:type="paragraph" w:customStyle="1" w:styleId="Titel41">
    <w:name w:val="Titel41"/>
    <w:basedOn w:val="Standard"/>
    <w:next w:val="p1a"/>
    <w:rsid w:val="00DB5990"/>
    <w:pPr>
      <w:keepNext/>
      <w:keepLines/>
      <w:pageBreakBefore/>
      <w:tabs>
        <w:tab w:val="left" w:pos="284"/>
      </w:tabs>
      <w:suppressAutoHyphens/>
      <w:spacing w:line="360" w:lineRule="atLeast"/>
      <w:ind w:firstLine="0"/>
      <w:jc w:val="left"/>
    </w:pPr>
    <w:rPr>
      <w:b/>
      <w:sz w:val="32"/>
    </w:rPr>
  </w:style>
  <w:style w:type="paragraph" w:customStyle="1" w:styleId="Untertitel41">
    <w:name w:val="Untertitel41"/>
    <w:basedOn w:val="Titel41"/>
    <w:next w:val="author"/>
    <w:rsid w:val="00DB5990"/>
    <w:pPr>
      <w:pageBreakBefore w:val="0"/>
      <w:tabs>
        <w:tab w:val="clear" w:pos="284"/>
        <w:tab w:val="left" w:pos="567"/>
      </w:tabs>
      <w:spacing w:before="320" w:line="320" w:lineRule="atLeast"/>
    </w:pPr>
    <w:rPr>
      <w:rFonts w:cs="Arial"/>
      <w:sz w:val="28"/>
    </w:rPr>
  </w:style>
  <w:style w:type="paragraph" w:customStyle="1" w:styleId="Titel42">
    <w:name w:val="Titel42"/>
    <w:basedOn w:val="Standard"/>
    <w:next w:val="p1a"/>
    <w:rsid w:val="00C10EE1"/>
    <w:pPr>
      <w:keepNext/>
      <w:keepLines/>
      <w:pageBreakBefore/>
      <w:tabs>
        <w:tab w:val="left" w:pos="284"/>
      </w:tabs>
      <w:suppressAutoHyphens/>
      <w:spacing w:line="360" w:lineRule="atLeast"/>
      <w:ind w:firstLine="0"/>
      <w:jc w:val="left"/>
    </w:pPr>
    <w:rPr>
      <w:b/>
      <w:sz w:val="32"/>
    </w:rPr>
  </w:style>
  <w:style w:type="paragraph" w:customStyle="1" w:styleId="Untertitel42">
    <w:name w:val="Untertitel42"/>
    <w:basedOn w:val="Titel42"/>
    <w:next w:val="author"/>
    <w:rsid w:val="00C10EE1"/>
    <w:pPr>
      <w:pageBreakBefore w:val="0"/>
      <w:tabs>
        <w:tab w:val="clear" w:pos="284"/>
        <w:tab w:val="left" w:pos="567"/>
      </w:tabs>
      <w:spacing w:before="320" w:line="320" w:lineRule="atLeast"/>
    </w:pPr>
    <w:rPr>
      <w:rFonts w:cs="Arial"/>
      <w:sz w:val="28"/>
    </w:rPr>
  </w:style>
  <w:style w:type="paragraph" w:customStyle="1" w:styleId="Titel43">
    <w:name w:val="Titel43"/>
    <w:basedOn w:val="Standard"/>
    <w:next w:val="p1a"/>
    <w:rsid w:val="00B52877"/>
    <w:pPr>
      <w:keepNext/>
      <w:keepLines/>
      <w:pageBreakBefore/>
      <w:tabs>
        <w:tab w:val="left" w:pos="284"/>
      </w:tabs>
      <w:suppressAutoHyphens/>
      <w:spacing w:line="360" w:lineRule="atLeast"/>
      <w:ind w:firstLine="0"/>
      <w:jc w:val="left"/>
    </w:pPr>
    <w:rPr>
      <w:b/>
      <w:sz w:val="32"/>
    </w:rPr>
  </w:style>
  <w:style w:type="paragraph" w:customStyle="1" w:styleId="Untertitel43">
    <w:name w:val="Untertitel43"/>
    <w:basedOn w:val="Titel43"/>
    <w:next w:val="author"/>
    <w:rsid w:val="00B52877"/>
    <w:pPr>
      <w:pageBreakBefore w:val="0"/>
      <w:tabs>
        <w:tab w:val="clear" w:pos="284"/>
        <w:tab w:val="left" w:pos="567"/>
      </w:tabs>
      <w:spacing w:before="320" w:line="320" w:lineRule="atLeast"/>
    </w:pPr>
    <w:rPr>
      <w:rFonts w:cs="Arial"/>
      <w:sz w:val="28"/>
    </w:rPr>
  </w:style>
  <w:style w:type="paragraph" w:customStyle="1" w:styleId="Titel44">
    <w:name w:val="Titel44"/>
    <w:basedOn w:val="Standard"/>
    <w:next w:val="p1a"/>
    <w:rsid w:val="00EB716F"/>
    <w:pPr>
      <w:keepNext/>
      <w:keepLines/>
      <w:pageBreakBefore/>
      <w:tabs>
        <w:tab w:val="left" w:pos="284"/>
      </w:tabs>
      <w:suppressAutoHyphens/>
      <w:spacing w:line="360" w:lineRule="atLeast"/>
      <w:ind w:firstLine="0"/>
      <w:jc w:val="left"/>
    </w:pPr>
    <w:rPr>
      <w:b/>
      <w:sz w:val="32"/>
    </w:rPr>
  </w:style>
  <w:style w:type="paragraph" w:customStyle="1" w:styleId="Untertitel44">
    <w:name w:val="Untertitel44"/>
    <w:basedOn w:val="Titel44"/>
    <w:next w:val="author"/>
    <w:rsid w:val="00EB716F"/>
    <w:pPr>
      <w:pageBreakBefore w:val="0"/>
      <w:tabs>
        <w:tab w:val="clear" w:pos="284"/>
        <w:tab w:val="left" w:pos="567"/>
      </w:tabs>
      <w:spacing w:before="320" w:line="320" w:lineRule="atLeast"/>
    </w:pPr>
    <w:rPr>
      <w:rFonts w:cs="Arial"/>
      <w:sz w:val="28"/>
    </w:rPr>
  </w:style>
  <w:style w:type="paragraph" w:customStyle="1" w:styleId="Titel45">
    <w:name w:val="Titel45"/>
    <w:basedOn w:val="Standard"/>
    <w:next w:val="p1a"/>
    <w:rsid w:val="00C07DDE"/>
    <w:pPr>
      <w:keepNext/>
      <w:keepLines/>
      <w:pageBreakBefore/>
      <w:tabs>
        <w:tab w:val="left" w:pos="284"/>
      </w:tabs>
      <w:suppressAutoHyphens/>
      <w:spacing w:line="360" w:lineRule="atLeast"/>
      <w:ind w:firstLine="0"/>
      <w:jc w:val="left"/>
    </w:pPr>
    <w:rPr>
      <w:b/>
      <w:sz w:val="32"/>
    </w:rPr>
  </w:style>
  <w:style w:type="paragraph" w:customStyle="1" w:styleId="Untertitel45">
    <w:name w:val="Untertitel45"/>
    <w:basedOn w:val="Titel45"/>
    <w:next w:val="author"/>
    <w:rsid w:val="00C07DDE"/>
    <w:pPr>
      <w:pageBreakBefore w:val="0"/>
      <w:tabs>
        <w:tab w:val="clear" w:pos="284"/>
        <w:tab w:val="left" w:pos="567"/>
      </w:tabs>
      <w:spacing w:before="320" w:line="320" w:lineRule="atLeast"/>
    </w:pPr>
    <w:rPr>
      <w:rFonts w:cs="Arial"/>
      <w:sz w:val="28"/>
    </w:rPr>
  </w:style>
  <w:style w:type="paragraph" w:customStyle="1" w:styleId="Titel46">
    <w:name w:val="Titel46"/>
    <w:basedOn w:val="Standard"/>
    <w:next w:val="p1a"/>
    <w:rsid w:val="00C74835"/>
    <w:pPr>
      <w:keepNext/>
      <w:keepLines/>
      <w:pageBreakBefore/>
      <w:tabs>
        <w:tab w:val="left" w:pos="284"/>
      </w:tabs>
      <w:suppressAutoHyphens/>
      <w:spacing w:line="360" w:lineRule="atLeast"/>
      <w:ind w:firstLine="0"/>
      <w:jc w:val="left"/>
    </w:pPr>
    <w:rPr>
      <w:b/>
      <w:sz w:val="32"/>
    </w:rPr>
  </w:style>
  <w:style w:type="paragraph" w:customStyle="1" w:styleId="Untertitel46">
    <w:name w:val="Untertitel46"/>
    <w:basedOn w:val="Titel46"/>
    <w:next w:val="author"/>
    <w:rsid w:val="00C74835"/>
    <w:pPr>
      <w:pageBreakBefore w:val="0"/>
      <w:tabs>
        <w:tab w:val="clear" w:pos="284"/>
        <w:tab w:val="left" w:pos="567"/>
      </w:tabs>
      <w:spacing w:before="320" w:line="320" w:lineRule="atLeast"/>
    </w:pPr>
    <w:rPr>
      <w:rFonts w:cs="Arial"/>
      <w:sz w:val="28"/>
    </w:rPr>
  </w:style>
  <w:style w:type="paragraph" w:customStyle="1" w:styleId="Titel47">
    <w:name w:val="Titel47"/>
    <w:basedOn w:val="Standard"/>
    <w:next w:val="p1a"/>
    <w:rsid w:val="005D5E7E"/>
    <w:pPr>
      <w:keepNext/>
      <w:keepLines/>
      <w:pageBreakBefore/>
      <w:tabs>
        <w:tab w:val="left" w:pos="284"/>
      </w:tabs>
      <w:suppressAutoHyphens/>
      <w:spacing w:line="360" w:lineRule="atLeast"/>
      <w:ind w:firstLine="0"/>
      <w:jc w:val="left"/>
    </w:pPr>
    <w:rPr>
      <w:b/>
      <w:sz w:val="32"/>
    </w:rPr>
  </w:style>
  <w:style w:type="paragraph" w:customStyle="1" w:styleId="Untertitel47">
    <w:name w:val="Untertitel47"/>
    <w:basedOn w:val="Titel47"/>
    <w:next w:val="author"/>
    <w:rsid w:val="005D5E7E"/>
    <w:pPr>
      <w:pageBreakBefore w:val="0"/>
      <w:tabs>
        <w:tab w:val="clear" w:pos="284"/>
        <w:tab w:val="left" w:pos="567"/>
      </w:tabs>
      <w:spacing w:before="320" w:line="320" w:lineRule="atLeast"/>
    </w:pPr>
    <w:rPr>
      <w:rFonts w:cs="Arial"/>
      <w:sz w:val="28"/>
    </w:rPr>
  </w:style>
  <w:style w:type="paragraph" w:customStyle="1" w:styleId="Titel48">
    <w:name w:val="Titel48"/>
    <w:basedOn w:val="Standard"/>
    <w:next w:val="p1a"/>
    <w:rsid w:val="00E96038"/>
    <w:pPr>
      <w:keepNext/>
      <w:keepLines/>
      <w:pageBreakBefore/>
      <w:tabs>
        <w:tab w:val="left" w:pos="284"/>
      </w:tabs>
      <w:suppressAutoHyphens/>
      <w:spacing w:line="360" w:lineRule="atLeast"/>
      <w:ind w:firstLine="0"/>
      <w:jc w:val="left"/>
    </w:pPr>
    <w:rPr>
      <w:b/>
      <w:sz w:val="32"/>
    </w:rPr>
  </w:style>
  <w:style w:type="paragraph" w:customStyle="1" w:styleId="Untertitel48">
    <w:name w:val="Untertitel48"/>
    <w:basedOn w:val="Titel48"/>
    <w:next w:val="author"/>
    <w:rsid w:val="00E96038"/>
    <w:pPr>
      <w:pageBreakBefore w:val="0"/>
      <w:tabs>
        <w:tab w:val="clear" w:pos="284"/>
        <w:tab w:val="left" w:pos="567"/>
      </w:tabs>
      <w:spacing w:before="320" w:line="320" w:lineRule="atLeast"/>
    </w:pPr>
    <w:rPr>
      <w:rFonts w:cs="Arial"/>
      <w:sz w:val="28"/>
    </w:rPr>
  </w:style>
  <w:style w:type="paragraph" w:customStyle="1" w:styleId="Titel49">
    <w:name w:val="Titel49"/>
    <w:basedOn w:val="Standard"/>
    <w:next w:val="p1a"/>
    <w:rsid w:val="00DC12A8"/>
    <w:pPr>
      <w:keepNext/>
      <w:keepLines/>
      <w:pageBreakBefore/>
      <w:tabs>
        <w:tab w:val="left" w:pos="284"/>
      </w:tabs>
      <w:suppressAutoHyphens/>
      <w:spacing w:line="360" w:lineRule="atLeast"/>
      <w:ind w:firstLine="0"/>
      <w:jc w:val="left"/>
    </w:pPr>
    <w:rPr>
      <w:b/>
      <w:sz w:val="32"/>
    </w:rPr>
  </w:style>
  <w:style w:type="paragraph" w:customStyle="1" w:styleId="Untertitel49">
    <w:name w:val="Untertitel49"/>
    <w:basedOn w:val="Titel49"/>
    <w:next w:val="author"/>
    <w:rsid w:val="00DC12A8"/>
    <w:pPr>
      <w:pageBreakBefore w:val="0"/>
      <w:tabs>
        <w:tab w:val="clear" w:pos="284"/>
        <w:tab w:val="left" w:pos="567"/>
      </w:tabs>
      <w:spacing w:before="320" w:line="320" w:lineRule="atLeast"/>
    </w:pPr>
    <w:rPr>
      <w:rFonts w:cs="Arial"/>
      <w:sz w:val="28"/>
    </w:rPr>
  </w:style>
  <w:style w:type="paragraph" w:customStyle="1" w:styleId="Titel50">
    <w:name w:val="Titel50"/>
    <w:basedOn w:val="Standard"/>
    <w:next w:val="p1a"/>
    <w:rsid w:val="0053235B"/>
    <w:pPr>
      <w:keepNext/>
      <w:keepLines/>
      <w:pageBreakBefore/>
      <w:tabs>
        <w:tab w:val="left" w:pos="284"/>
      </w:tabs>
      <w:suppressAutoHyphens/>
      <w:spacing w:line="360" w:lineRule="atLeast"/>
      <w:ind w:firstLine="0"/>
      <w:jc w:val="left"/>
    </w:pPr>
    <w:rPr>
      <w:b/>
      <w:sz w:val="32"/>
    </w:rPr>
  </w:style>
  <w:style w:type="paragraph" w:customStyle="1" w:styleId="Untertitel50">
    <w:name w:val="Untertitel50"/>
    <w:basedOn w:val="Titel50"/>
    <w:next w:val="author"/>
    <w:rsid w:val="0053235B"/>
    <w:pPr>
      <w:pageBreakBefore w:val="0"/>
      <w:tabs>
        <w:tab w:val="clear" w:pos="284"/>
        <w:tab w:val="left" w:pos="567"/>
      </w:tabs>
      <w:spacing w:before="320" w:line="320" w:lineRule="atLeast"/>
    </w:pPr>
    <w:rPr>
      <w:rFonts w:cs="Arial"/>
      <w:sz w:val="28"/>
    </w:rPr>
  </w:style>
  <w:style w:type="paragraph" w:customStyle="1" w:styleId="Titel51">
    <w:name w:val="Titel51"/>
    <w:basedOn w:val="Standard"/>
    <w:next w:val="p1a"/>
    <w:rsid w:val="007C2849"/>
    <w:pPr>
      <w:keepNext/>
      <w:keepLines/>
      <w:pageBreakBefore/>
      <w:tabs>
        <w:tab w:val="left" w:pos="284"/>
      </w:tabs>
      <w:suppressAutoHyphens/>
      <w:spacing w:line="360" w:lineRule="atLeast"/>
      <w:ind w:firstLine="0"/>
      <w:jc w:val="left"/>
    </w:pPr>
    <w:rPr>
      <w:b/>
      <w:sz w:val="32"/>
    </w:rPr>
  </w:style>
  <w:style w:type="paragraph" w:customStyle="1" w:styleId="Untertitel51">
    <w:name w:val="Untertitel51"/>
    <w:basedOn w:val="Titel51"/>
    <w:next w:val="author"/>
    <w:rsid w:val="007C2849"/>
    <w:pPr>
      <w:pageBreakBefore w:val="0"/>
      <w:tabs>
        <w:tab w:val="clear" w:pos="284"/>
        <w:tab w:val="left" w:pos="567"/>
      </w:tabs>
      <w:spacing w:before="320" w:line="320" w:lineRule="atLeast"/>
    </w:pPr>
    <w:rPr>
      <w:rFonts w:cs="Arial"/>
      <w:sz w:val="28"/>
    </w:rPr>
  </w:style>
  <w:style w:type="paragraph" w:customStyle="1" w:styleId="Titel52">
    <w:name w:val="Titel52"/>
    <w:basedOn w:val="Standard"/>
    <w:next w:val="p1a"/>
    <w:rsid w:val="00273FF3"/>
    <w:pPr>
      <w:keepNext/>
      <w:keepLines/>
      <w:pageBreakBefore/>
      <w:tabs>
        <w:tab w:val="left" w:pos="284"/>
      </w:tabs>
      <w:suppressAutoHyphens/>
      <w:spacing w:line="360" w:lineRule="atLeast"/>
      <w:ind w:firstLine="0"/>
      <w:jc w:val="left"/>
    </w:pPr>
    <w:rPr>
      <w:b/>
      <w:sz w:val="32"/>
    </w:rPr>
  </w:style>
  <w:style w:type="paragraph" w:customStyle="1" w:styleId="Untertitel52">
    <w:name w:val="Untertitel52"/>
    <w:basedOn w:val="Titel52"/>
    <w:next w:val="author"/>
    <w:rsid w:val="00273FF3"/>
    <w:pPr>
      <w:pageBreakBefore w:val="0"/>
      <w:tabs>
        <w:tab w:val="clear" w:pos="284"/>
        <w:tab w:val="left" w:pos="567"/>
      </w:tabs>
      <w:spacing w:before="320" w:line="320" w:lineRule="atLeast"/>
    </w:pPr>
    <w:rPr>
      <w:rFonts w:cs="Arial"/>
      <w:sz w:val="28"/>
    </w:rPr>
  </w:style>
  <w:style w:type="paragraph" w:customStyle="1" w:styleId="Titel53">
    <w:name w:val="Titel53"/>
    <w:basedOn w:val="Standard"/>
    <w:next w:val="p1a"/>
    <w:rsid w:val="001900AD"/>
    <w:pPr>
      <w:keepNext/>
      <w:keepLines/>
      <w:pageBreakBefore/>
      <w:tabs>
        <w:tab w:val="left" w:pos="284"/>
      </w:tabs>
      <w:suppressAutoHyphens/>
      <w:spacing w:line="360" w:lineRule="atLeast"/>
      <w:ind w:firstLine="0"/>
      <w:jc w:val="left"/>
    </w:pPr>
    <w:rPr>
      <w:b/>
      <w:sz w:val="32"/>
    </w:rPr>
  </w:style>
  <w:style w:type="paragraph" w:customStyle="1" w:styleId="Untertitel53">
    <w:name w:val="Untertitel53"/>
    <w:basedOn w:val="Titel53"/>
    <w:next w:val="author"/>
    <w:rsid w:val="001900AD"/>
    <w:pPr>
      <w:pageBreakBefore w:val="0"/>
      <w:tabs>
        <w:tab w:val="clear" w:pos="284"/>
        <w:tab w:val="left" w:pos="567"/>
      </w:tabs>
      <w:spacing w:before="320" w:line="320" w:lineRule="atLeast"/>
    </w:pPr>
    <w:rPr>
      <w:rFonts w:cs="Arial"/>
      <w:sz w:val="28"/>
    </w:rPr>
  </w:style>
  <w:style w:type="paragraph" w:customStyle="1" w:styleId="Titel54">
    <w:name w:val="Titel54"/>
    <w:basedOn w:val="Standard"/>
    <w:next w:val="p1a"/>
    <w:rsid w:val="003F7ACE"/>
    <w:pPr>
      <w:keepNext/>
      <w:keepLines/>
      <w:pageBreakBefore/>
      <w:tabs>
        <w:tab w:val="left" w:pos="284"/>
      </w:tabs>
      <w:suppressAutoHyphens/>
      <w:spacing w:line="360" w:lineRule="atLeast"/>
      <w:ind w:firstLine="0"/>
      <w:jc w:val="left"/>
    </w:pPr>
    <w:rPr>
      <w:b/>
      <w:sz w:val="32"/>
    </w:rPr>
  </w:style>
  <w:style w:type="paragraph" w:customStyle="1" w:styleId="Untertitel54">
    <w:name w:val="Untertitel54"/>
    <w:basedOn w:val="Titel54"/>
    <w:next w:val="author"/>
    <w:rsid w:val="003F7ACE"/>
    <w:pPr>
      <w:pageBreakBefore w:val="0"/>
      <w:tabs>
        <w:tab w:val="clear" w:pos="284"/>
        <w:tab w:val="left" w:pos="567"/>
      </w:tabs>
      <w:spacing w:before="320" w:line="320" w:lineRule="atLeast"/>
    </w:pPr>
    <w:rPr>
      <w:rFonts w:cs="Arial"/>
      <w:sz w:val="28"/>
    </w:rPr>
  </w:style>
  <w:style w:type="paragraph" w:customStyle="1" w:styleId="Titel55">
    <w:name w:val="Titel55"/>
    <w:basedOn w:val="Standard"/>
    <w:next w:val="p1a"/>
    <w:rsid w:val="00D73121"/>
    <w:pPr>
      <w:keepNext/>
      <w:keepLines/>
      <w:pageBreakBefore/>
      <w:tabs>
        <w:tab w:val="left" w:pos="284"/>
      </w:tabs>
      <w:suppressAutoHyphens/>
      <w:spacing w:line="360" w:lineRule="atLeast"/>
      <w:ind w:firstLine="0"/>
      <w:jc w:val="left"/>
    </w:pPr>
    <w:rPr>
      <w:b/>
      <w:sz w:val="32"/>
    </w:rPr>
  </w:style>
  <w:style w:type="paragraph" w:customStyle="1" w:styleId="Untertitel55">
    <w:name w:val="Untertitel55"/>
    <w:basedOn w:val="Titel55"/>
    <w:next w:val="author"/>
    <w:rsid w:val="00D73121"/>
    <w:pPr>
      <w:pageBreakBefore w:val="0"/>
      <w:tabs>
        <w:tab w:val="clear" w:pos="284"/>
        <w:tab w:val="left" w:pos="567"/>
      </w:tabs>
      <w:spacing w:before="320" w:line="320" w:lineRule="atLeast"/>
    </w:pPr>
    <w:rPr>
      <w:rFonts w:cs="Arial"/>
      <w:sz w:val="28"/>
    </w:rPr>
  </w:style>
  <w:style w:type="paragraph" w:customStyle="1" w:styleId="Titel56">
    <w:name w:val="Titel56"/>
    <w:basedOn w:val="Standard"/>
    <w:next w:val="p1a"/>
    <w:rsid w:val="00346DBA"/>
    <w:pPr>
      <w:keepNext/>
      <w:keepLines/>
      <w:pageBreakBefore/>
      <w:tabs>
        <w:tab w:val="left" w:pos="284"/>
      </w:tabs>
      <w:suppressAutoHyphens/>
      <w:spacing w:line="360" w:lineRule="atLeast"/>
      <w:ind w:firstLine="0"/>
      <w:jc w:val="left"/>
    </w:pPr>
    <w:rPr>
      <w:b/>
      <w:sz w:val="32"/>
    </w:rPr>
  </w:style>
  <w:style w:type="paragraph" w:customStyle="1" w:styleId="Untertitel56">
    <w:name w:val="Untertitel56"/>
    <w:basedOn w:val="Titel56"/>
    <w:next w:val="author"/>
    <w:rsid w:val="00346DBA"/>
    <w:pPr>
      <w:pageBreakBefore w:val="0"/>
      <w:tabs>
        <w:tab w:val="clear" w:pos="284"/>
        <w:tab w:val="left" w:pos="567"/>
      </w:tabs>
      <w:spacing w:before="320" w:line="320" w:lineRule="atLeast"/>
    </w:pPr>
    <w:rPr>
      <w:rFonts w:cs="Arial"/>
      <w:sz w:val="28"/>
    </w:rPr>
  </w:style>
  <w:style w:type="paragraph" w:customStyle="1" w:styleId="Titel57">
    <w:name w:val="Titel57"/>
    <w:basedOn w:val="Standard"/>
    <w:next w:val="p1a"/>
    <w:rsid w:val="00625275"/>
    <w:pPr>
      <w:keepNext/>
      <w:keepLines/>
      <w:pageBreakBefore/>
      <w:tabs>
        <w:tab w:val="left" w:pos="284"/>
      </w:tabs>
      <w:suppressAutoHyphens/>
      <w:spacing w:line="360" w:lineRule="atLeast"/>
      <w:ind w:firstLine="0"/>
      <w:jc w:val="left"/>
    </w:pPr>
    <w:rPr>
      <w:b/>
      <w:sz w:val="32"/>
    </w:rPr>
  </w:style>
  <w:style w:type="paragraph" w:customStyle="1" w:styleId="Untertitel57">
    <w:name w:val="Untertitel57"/>
    <w:basedOn w:val="Titel57"/>
    <w:next w:val="author"/>
    <w:rsid w:val="00625275"/>
    <w:pPr>
      <w:pageBreakBefore w:val="0"/>
      <w:tabs>
        <w:tab w:val="clear" w:pos="284"/>
        <w:tab w:val="left" w:pos="567"/>
      </w:tabs>
      <w:spacing w:before="320" w:line="320" w:lineRule="atLeast"/>
    </w:pPr>
    <w:rPr>
      <w:rFonts w:cs="Arial"/>
      <w:sz w:val="28"/>
    </w:rPr>
  </w:style>
  <w:style w:type="paragraph" w:customStyle="1" w:styleId="Titel58">
    <w:name w:val="Titel58"/>
    <w:basedOn w:val="Standard"/>
    <w:next w:val="p1a"/>
    <w:rsid w:val="00166A2B"/>
    <w:pPr>
      <w:keepNext/>
      <w:keepLines/>
      <w:pageBreakBefore/>
      <w:tabs>
        <w:tab w:val="left" w:pos="284"/>
      </w:tabs>
      <w:suppressAutoHyphens/>
      <w:spacing w:line="360" w:lineRule="atLeast"/>
      <w:ind w:firstLine="0"/>
      <w:jc w:val="left"/>
    </w:pPr>
    <w:rPr>
      <w:b/>
      <w:sz w:val="32"/>
    </w:rPr>
  </w:style>
  <w:style w:type="paragraph" w:customStyle="1" w:styleId="Untertitel58">
    <w:name w:val="Untertitel58"/>
    <w:basedOn w:val="Titel58"/>
    <w:next w:val="author"/>
    <w:rsid w:val="00166A2B"/>
    <w:pPr>
      <w:pageBreakBefore w:val="0"/>
      <w:tabs>
        <w:tab w:val="clear" w:pos="284"/>
        <w:tab w:val="left" w:pos="567"/>
      </w:tabs>
      <w:spacing w:before="320" w:line="320" w:lineRule="atLeast"/>
    </w:pPr>
    <w:rPr>
      <w:rFonts w:cs="Arial"/>
      <w:sz w:val="28"/>
    </w:rPr>
  </w:style>
  <w:style w:type="paragraph" w:customStyle="1" w:styleId="Titel59">
    <w:name w:val="Titel59"/>
    <w:basedOn w:val="Standard"/>
    <w:next w:val="p1a"/>
    <w:rsid w:val="00682ED1"/>
    <w:pPr>
      <w:keepNext/>
      <w:keepLines/>
      <w:pageBreakBefore/>
      <w:tabs>
        <w:tab w:val="left" w:pos="284"/>
      </w:tabs>
      <w:suppressAutoHyphens/>
      <w:spacing w:line="360" w:lineRule="atLeast"/>
      <w:ind w:firstLine="0"/>
      <w:jc w:val="left"/>
    </w:pPr>
    <w:rPr>
      <w:b/>
      <w:sz w:val="32"/>
    </w:rPr>
  </w:style>
  <w:style w:type="paragraph" w:customStyle="1" w:styleId="Untertitel59">
    <w:name w:val="Untertitel59"/>
    <w:basedOn w:val="Titel59"/>
    <w:next w:val="author"/>
    <w:rsid w:val="00682ED1"/>
    <w:pPr>
      <w:pageBreakBefore w:val="0"/>
      <w:tabs>
        <w:tab w:val="clear" w:pos="284"/>
        <w:tab w:val="left" w:pos="567"/>
      </w:tabs>
      <w:spacing w:before="320" w:line="320" w:lineRule="atLeast"/>
    </w:pPr>
    <w:rPr>
      <w:rFonts w:cs="Arial"/>
      <w:sz w:val="28"/>
    </w:rPr>
  </w:style>
  <w:style w:type="paragraph" w:customStyle="1" w:styleId="Titel60">
    <w:name w:val="Titel60"/>
    <w:basedOn w:val="Standard"/>
    <w:next w:val="p1a"/>
    <w:rsid w:val="00EB23E5"/>
    <w:pPr>
      <w:keepNext/>
      <w:keepLines/>
      <w:pageBreakBefore/>
      <w:tabs>
        <w:tab w:val="left" w:pos="284"/>
      </w:tabs>
      <w:suppressAutoHyphens/>
      <w:spacing w:line="360" w:lineRule="atLeast"/>
      <w:ind w:firstLine="0"/>
      <w:jc w:val="left"/>
    </w:pPr>
    <w:rPr>
      <w:b/>
      <w:sz w:val="32"/>
    </w:rPr>
  </w:style>
  <w:style w:type="paragraph" w:customStyle="1" w:styleId="Untertitel60">
    <w:name w:val="Untertitel60"/>
    <w:basedOn w:val="Titel60"/>
    <w:next w:val="author"/>
    <w:rsid w:val="00EB23E5"/>
    <w:pPr>
      <w:pageBreakBefore w:val="0"/>
      <w:tabs>
        <w:tab w:val="clear" w:pos="284"/>
        <w:tab w:val="left" w:pos="567"/>
      </w:tabs>
      <w:spacing w:before="320" w:line="320" w:lineRule="atLeast"/>
    </w:pPr>
    <w:rPr>
      <w:rFonts w:cs="Arial"/>
      <w:sz w:val="28"/>
    </w:rPr>
  </w:style>
  <w:style w:type="paragraph" w:customStyle="1" w:styleId="Titel61">
    <w:name w:val="Titel61"/>
    <w:basedOn w:val="Standard"/>
    <w:next w:val="p1a"/>
    <w:rsid w:val="007377D4"/>
    <w:pPr>
      <w:keepNext/>
      <w:keepLines/>
      <w:pageBreakBefore/>
      <w:tabs>
        <w:tab w:val="left" w:pos="284"/>
      </w:tabs>
      <w:suppressAutoHyphens/>
      <w:spacing w:line="360" w:lineRule="atLeast"/>
      <w:ind w:firstLine="0"/>
      <w:jc w:val="left"/>
    </w:pPr>
    <w:rPr>
      <w:b/>
      <w:sz w:val="32"/>
    </w:rPr>
  </w:style>
  <w:style w:type="paragraph" w:customStyle="1" w:styleId="Untertitel61">
    <w:name w:val="Untertitel61"/>
    <w:basedOn w:val="Titel61"/>
    <w:next w:val="author"/>
    <w:rsid w:val="007377D4"/>
    <w:pPr>
      <w:pageBreakBefore w:val="0"/>
      <w:tabs>
        <w:tab w:val="clear" w:pos="284"/>
        <w:tab w:val="left" w:pos="567"/>
      </w:tabs>
      <w:spacing w:before="320" w:line="320" w:lineRule="atLeast"/>
    </w:pPr>
    <w:rPr>
      <w:rFonts w:cs="Arial"/>
      <w:sz w:val="28"/>
    </w:rPr>
  </w:style>
  <w:style w:type="paragraph" w:customStyle="1" w:styleId="Titel62">
    <w:name w:val="Titel62"/>
    <w:basedOn w:val="Standard"/>
    <w:next w:val="p1a"/>
    <w:rsid w:val="00306D65"/>
    <w:pPr>
      <w:keepNext/>
      <w:keepLines/>
      <w:pageBreakBefore/>
      <w:tabs>
        <w:tab w:val="left" w:pos="284"/>
      </w:tabs>
      <w:suppressAutoHyphens/>
      <w:spacing w:line="360" w:lineRule="atLeast"/>
      <w:ind w:firstLine="0"/>
      <w:jc w:val="left"/>
    </w:pPr>
    <w:rPr>
      <w:b/>
      <w:sz w:val="32"/>
    </w:rPr>
  </w:style>
  <w:style w:type="paragraph" w:customStyle="1" w:styleId="Untertitel62">
    <w:name w:val="Untertitel62"/>
    <w:basedOn w:val="Titel62"/>
    <w:next w:val="author"/>
    <w:rsid w:val="00306D65"/>
    <w:pPr>
      <w:pageBreakBefore w:val="0"/>
      <w:tabs>
        <w:tab w:val="clear" w:pos="284"/>
        <w:tab w:val="left" w:pos="567"/>
      </w:tabs>
      <w:spacing w:before="320" w:line="320" w:lineRule="atLeast"/>
    </w:pPr>
    <w:rPr>
      <w:rFonts w:cs="Arial"/>
      <w:sz w:val="28"/>
    </w:rPr>
  </w:style>
  <w:style w:type="paragraph" w:customStyle="1" w:styleId="Titel63">
    <w:name w:val="Titel63"/>
    <w:basedOn w:val="Standard"/>
    <w:next w:val="p1a"/>
    <w:rsid w:val="00B87B59"/>
    <w:pPr>
      <w:keepNext/>
      <w:keepLines/>
      <w:pageBreakBefore/>
      <w:tabs>
        <w:tab w:val="left" w:pos="284"/>
      </w:tabs>
      <w:suppressAutoHyphens/>
      <w:spacing w:line="360" w:lineRule="atLeast"/>
      <w:ind w:firstLine="0"/>
      <w:jc w:val="left"/>
    </w:pPr>
    <w:rPr>
      <w:b/>
      <w:sz w:val="32"/>
    </w:rPr>
  </w:style>
  <w:style w:type="paragraph" w:customStyle="1" w:styleId="Untertitel63">
    <w:name w:val="Untertitel63"/>
    <w:basedOn w:val="Titel63"/>
    <w:next w:val="author"/>
    <w:rsid w:val="00B87B59"/>
    <w:pPr>
      <w:pageBreakBefore w:val="0"/>
      <w:tabs>
        <w:tab w:val="clear" w:pos="284"/>
        <w:tab w:val="left" w:pos="567"/>
      </w:tabs>
      <w:spacing w:before="320" w:line="320" w:lineRule="atLeast"/>
    </w:pPr>
    <w:rPr>
      <w:rFonts w:cs="Arial"/>
      <w:sz w:val="28"/>
    </w:rPr>
  </w:style>
  <w:style w:type="paragraph" w:customStyle="1" w:styleId="Titel64">
    <w:name w:val="Titel64"/>
    <w:basedOn w:val="Standard"/>
    <w:next w:val="p1a"/>
    <w:rsid w:val="0047751B"/>
    <w:pPr>
      <w:keepNext/>
      <w:keepLines/>
      <w:pageBreakBefore/>
      <w:tabs>
        <w:tab w:val="left" w:pos="284"/>
      </w:tabs>
      <w:suppressAutoHyphens/>
      <w:spacing w:line="360" w:lineRule="atLeast"/>
      <w:ind w:firstLine="0"/>
      <w:jc w:val="left"/>
    </w:pPr>
    <w:rPr>
      <w:b/>
      <w:sz w:val="32"/>
    </w:rPr>
  </w:style>
  <w:style w:type="paragraph" w:customStyle="1" w:styleId="Untertitel64">
    <w:name w:val="Untertitel64"/>
    <w:basedOn w:val="Titel64"/>
    <w:next w:val="author"/>
    <w:rsid w:val="0047751B"/>
    <w:pPr>
      <w:pageBreakBefore w:val="0"/>
      <w:tabs>
        <w:tab w:val="clear" w:pos="284"/>
        <w:tab w:val="left" w:pos="567"/>
      </w:tabs>
      <w:spacing w:before="320" w:line="320" w:lineRule="atLeast"/>
    </w:pPr>
    <w:rPr>
      <w:rFonts w:cs="Arial"/>
      <w:sz w:val="28"/>
    </w:rPr>
  </w:style>
  <w:style w:type="paragraph" w:customStyle="1" w:styleId="Titel65">
    <w:name w:val="Titel65"/>
    <w:basedOn w:val="Standard"/>
    <w:next w:val="p1a"/>
    <w:rsid w:val="00356CAB"/>
    <w:pPr>
      <w:keepNext/>
      <w:keepLines/>
      <w:pageBreakBefore/>
      <w:tabs>
        <w:tab w:val="left" w:pos="284"/>
      </w:tabs>
      <w:suppressAutoHyphens/>
      <w:spacing w:line="360" w:lineRule="atLeast"/>
      <w:ind w:firstLine="0"/>
      <w:jc w:val="left"/>
    </w:pPr>
    <w:rPr>
      <w:b/>
      <w:sz w:val="32"/>
    </w:rPr>
  </w:style>
  <w:style w:type="paragraph" w:customStyle="1" w:styleId="Untertitel65">
    <w:name w:val="Untertitel65"/>
    <w:basedOn w:val="Titel65"/>
    <w:next w:val="author"/>
    <w:rsid w:val="00356CAB"/>
    <w:pPr>
      <w:pageBreakBefore w:val="0"/>
      <w:tabs>
        <w:tab w:val="clear" w:pos="284"/>
        <w:tab w:val="left" w:pos="567"/>
      </w:tabs>
      <w:spacing w:before="320" w:line="320" w:lineRule="atLeast"/>
    </w:pPr>
    <w:rPr>
      <w:rFonts w:cs="Arial"/>
      <w:sz w:val="28"/>
    </w:rPr>
  </w:style>
  <w:style w:type="paragraph" w:customStyle="1" w:styleId="Titel66">
    <w:name w:val="Titel66"/>
    <w:basedOn w:val="Standard"/>
    <w:next w:val="p1a"/>
    <w:rsid w:val="0009763B"/>
    <w:pPr>
      <w:keepNext/>
      <w:keepLines/>
      <w:pageBreakBefore/>
      <w:tabs>
        <w:tab w:val="left" w:pos="284"/>
      </w:tabs>
      <w:suppressAutoHyphens/>
      <w:spacing w:line="360" w:lineRule="atLeast"/>
      <w:ind w:firstLine="0"/>
      <w:jc w:val="left"/>
    </w:pPr>
    <w:rPr>
      <w:b/>
      <w:sz w:val="32"/>
    </w:rPr>
  </w:style>
  <w:style w:type="paragraph" w:customStyle="1" w:styleId="Untertitel66">
    <w:name w:val="Untertitel66"/>
    <w:basedOn w:val="Titel66"/>
    <w:next w:val="author"/>
    <w:rsid w:val="0009763B"/>
    <w:pPr>
      <w:pageBreakBefore w:val="0"/>
      <w:tabs>
        <w:tab w:val="clear" w:pos="284"/>
        <w:tab w:val="left" w:pos="567"/>
      </w:tabs>
      <w:spacing w:before="320" w:line="320" w:lineRule="atLeast"/>
    </w:pPr>
    <w:rPr>
      <w:rFonts w:cs="Arial"/>
      <w:sz w:val="28"/>
    </w:rPr>
  </w:style>
  <w:style w:type="paragraph" w:customStyle="1" w:styleId="Titel67">
    <w:name w:val="Titel67"/>
    <w:basedOn w:val="Standard"/>
    <w:next w:val="p1a"/>
    <w:rsid w:val="00606B64"/>
    <w:pPr>
      <w:keepNext/>
      <w:keepLines/>
      <w:pageBreakBefore/>
      <w:tabs>
        <w:tab w:val="left" w:pos="284"/>
      </w:tabs>
      <w:suppressAutoHyphens/>
      <w:spacing w:line="360" w:lineRule="atLeast"/>
      <w:ind w:firstLine="0"/>
      <w:jc w:val="left"/>
    </w:pPr>
    <w:rPr>
      <w:b/>
      <w:sz w:val="32"/>
    </w:rPr>
  </w:style>
  <w:style w:type="paragraph" w:customStyle="1" w:styleId="Untertitel67">
    <w:name w:val="Untertitel67"/>
    <w:basedOn w:val="Titel67"/>
    <w:next w:val="author"/>
    <w:rsid w:val="00606B64"/>
    <w:pPr>
      <w:pageBreakBefore w:val="0"/>
      <w:tabs>
        <w:tab w:val="clear" w:pos="284"/>
        <w:tab w:val="left" w:pos="567"/>
      </w:tabs>
      <w:spacing w:before="320" w:line="320" w:lineRule="atLeast"/>
    </w:pPr>
    <w:rPr>
      <w:rFonts w:cs="Arial"/>
      <w:sz w:val="28"/>
    </w:rPr>
  </w:style>
  <w:style w:type="paragraph" w:customStyle="1" w:styleId="Titel68">
    <w:name w:val="Titel68"/>
    <w:basedOn w:val="Standard"/>
    <w:next w:val="p1a"/>
    <w:rsid w:val="002F3042"/>
    <w:pPr>
      <w:keepNext/>
      <w:keepLines/>
      <w:pageBreakBefore/>
      <w:tabs>
        <w:tab w:val="left" w:pos="284"/>
      </w:tabs>
      <w:suppressAutoHyphens/>
      <w:spacing w:line="360" w:lineRule="atLeast"/>
      <w:ind w:firstLine="0"/>
      <w:jc w:val="left"/>
    </w:pPr>
    <w:rPr>
      <w:b/>
      <w:sz w:val="32"/>
    </w:rPr>
  </w:style>
  <w:style w:type="paragraph" w:customStyle="1" w:styleId="Untertitel68">
    <w:name w:val="Untertitel68"/>
    <w:basedOn w:val="Titel68"/>
    <w:next w:val="author"/>
    <w:rsid w:val="002F3042"/>
    <w:pPr>
      <w:pageBreakBefore w:val="0"/>
      <w:tabs>
        <w:tab w:val="clear" w:pos="284"/>
        <w:tab w:val="left" w:pos="567"/>
      </w:tabs>
      <w:spacing w:before="320" w:line="320" w:lineRule="atLeast"/>
    </w:pPr>
    <w:rPr>
      <w:rFonts w:cs="Arial"/>
      <w:sz w:val="28"/>
    </w:rPr>
  </w:style>
  <w:style w:type="paragraph" w:customStyle="1" w:styleId="Titel69">
    <w:name w:val="Titel69"/>
    <w:basedOn w:val="Standard"/>
    <w:next w:val="p1a"/>
    <w:rsid w:val="009C0C75"/>
    <w:pPr>
      <w:keepNext/>
      <w:keepLines/>
      <w:pageBreakBefore/>
      <w:tabs>
        <w:tab w:val="left" w:pos="284"/>
      </w:tabs>
      <w:suppressAutoHyphens/>
      <w:spacing w:line="360" w:lineRule="atLeast"/>
      <w:ind w:firstLine="0"/>
      <w:jc w:val="left"/>
    </w:pPr>
    <w:rPr>
      <w:b/>
      <w:sz w:val="32"/>
    </w:rPr>
  </w:style>
  <w:style w:type="paragraph" w:customStyle="1" w:styleId="Untertitel69">
    <w:name w:val="Untertitel69"/>
    <w:basedOn w:val="Titel69"/>
    <w:next w:val="author"/>
    <w:rsid w:val="009C0C75"/>
    <w:pPr>
      <w:pageBreakBefore w:val="0"/>
      <w:tabs>
        <w:tab w:val="clear" w:pos="284"/>
        <w:tab w:val="left" w:pos="567"/>
      </w:tabs>
      <w:spacing w:before="320" w:line="320" w:lineRule="atLeast"/>
    </w:pPr>
    <w:rPr>
      <w:rFonts w:cs="Arial"/>
      <w:sz w:val="28"/>
    </w:rPr>
  </w:style>
  <w:style w:type="paragraph" w:customStyle="1" w:styleId="Titel70">
    <w:name w:val="Titel70"/>
    <w:basedOn w:val="Standard"/>
    <w:next w:val="p1a"/>
    <w:rsid w:val="00194C45"/>
    <w:pPr>
      <w:keepNext/>
      <w:keepLines/>
      <w:pageBreakBefore/>
      <w:tabs>
        <w:tab w:val="left" w:pos="284"/>
      </w:tabs>
      <w:suppressAutoHyphens/>
      <w:spacing w:line="360" w:lineRule="atLeast"/>
      <w:ind w:firstLine="0"/>
      <w:jc w:val="left"/>
    </w:pPr>
    <w:rPr>
      <w:b/>
      <w:sz w:val="32"/>
    </w:rPr>
  </w:style>
  <w:style w:type="paragraph" w:customStyle="1" w:styleId="Untertitel70">
    <w:name w:val="Untertitel70"/>
    <w:basedOn w:val="Titel70"/>
    <w:next w:val="author"/>
    <w:rsid w:val="00194C45"/>
    <w:pPr>
      <w:pageBreakBefore w:val="0"/>
      <w:tabs>
        <w:tab w:val="clear" w:pos="284"/>
        <w:tab w:val="left" w:pos="567"/>
      </w:tabs>
      <w:spacing w:before="320" w:line="320" w:lineRule="atLeast"/>
    </w:pPr>
    <w:rPr>
      <w:rFonts w:cs="Arial"/>
      <w:sz w:val="28"/>
    </w:rPr>
  </w:style>
  <w:style w:type="paragraph" w:customStyle="1" w:styleId="Titel71">
    <w:name w:val="Titel71"/>
    <w:basedOn w:val="Standard"/>
    <w:next w:val="p1a"/>
    <w:rsid w:val="00452727"/>
    <w:pPr>
      <w:keepNext/>
      <w:keepLines/>
      <w:pageBreakBefore/>
      <w:tabs>
        <w:tab w:val="left" w:pos="284"/>
      </w:tabs>
      <w:suppressAutoHyphens/>
      <w:spacing w:line="360" w:lineRule="atLeast"/>
      <w:ind w:firstLine="0"/>
      <w:jc w:val="left"/>
    </w:pPr>
    <w:rPr>
      <w:b/>
      <w:sz w:val="32"/>
    </w:rPr>
  </w:style>
  <w:style w:type="paragraph" w:customStyle="1" w:styleId="Untertitel71">
    <w:name w:val="Untertitel71"/>
    <w:basedOn w:val="Titel71"/>
    <w:next w:val="author"/>
    <w:rsid w:val="00452727"/>
    <w:pPr>
      <w:pageBreakBefore w:val="0"/>
      <w:tabs>
        <w:tab w:val="clear" w:pos="284"/>
        <w:tab w:val="left" w:pos="567"/>
      </w:tabs>
      <w:spacing w:before="320" w:line="320" w:lineRule="atLeast"/>
    </w:pPr>
    <w:rPr>
      <w:rFonts w:cs="Arial"/>
      <w:sz w:val="28"/>
    </w:rPr>
  </w:style>
  <w:style w:type="paragraph" w:customStyle="1" w:styleId="Titel72">
    <w:name w:val="Titel72"/>
    <w:basedOn w:val="Standard"/>
    <w:next w:val="p1a"/>
    <w:rsid w:val="0031621D"/>
    <w:pPr>
      <w:keepNext/>
      <w:keepLines/>
      <w:pageBreakBefore/>
      <w:tabs>
        <w:tab w:val="left" w:pos="284"/>
      </w:tabs>
      <w:suppressAutoHyphens/>
      <w:spacing w:line="360" w:lineRule="atLeast"/>
      <w:ind w:firstLine="0"/>
      <w:jc w:val="left"/>
    </w:pPr>
    <w:rPr>
      <w:b/>
      <w:sz w:val="32"/>
    </w:rPr>
  </w:style>
  <w:style w:type="paragraph" w:customStyle="1" w:styleId="Untertitel72">
    <w:name w:val="Untertitel72"/>
    <w:basedOn w:val="Titel72"/>
    <w:next w:val="author"/>
    <w:rsid w:val="0031621D"/>
    <w:pPr>
      <w:pageBreakBefore w:val="0"/>
      <w:tabs>
        <w:tab w:val="clear" w:pos="284"/>
        <w:tab w:val="left" w:pos="567"/>
      </w:tabs>
      <w:spacing w:before="320" w:line="320" w:lineRule="atLeast"/>
    </w:pPr>
    <w:rPr>
      <w:rFonts w:cs="Arial"/>
      <w:sz w:val="28"/>
    </w:rPr>
  </w:style>
  <w:style w:type="paragraph" w:customStyle="1" w:styleId="Titel73">
    <w:name w:val="Titel73"/>
    <w:basedOn w:val="Standard"/>
    <w:next w:val="p1a"/>
    <w:rsid w:val="00F95EE6"/>
    <w:pPr>
      <w:keepNext/>
      <w:keepLines/>
      <w:pageBreakBefore/>
      <w:tabs>
        <w:tab w:val="left" w:pos="284"/>
      </w:tabs>
      <w:suppressAutoHyphens/>
      <w:spacing w:line="360" w:lineRule="atLeast"/>
      <w:ind w:firstLine="0"/>
      <w:jc w:val="left"/>
    </w:pPr>
    <w:rPr>
      <w:b/>
      <w:sz w:val="32"/>
    </w:rPr>
  </w:style>
  <w:style w:type="paragraph" w:customStyle="1" w:styleId="Untertitel73">
    <w:name w:val="Untertitel73"/>
    <w:basedOn w:val="Titel73"/>
    <w:next w:val="author"/>
    <w:rsid w:val="00F95EE6"/>
    <w:pPr>
      <w:pageBreakBefore w:val="0"/>
      <w:tabs>
        <w:tab w:val="clear" w:pos="284"/>
        <w:tab w:val="left" w:pos="567"/>
      </w:tabs>
      <w:spacing w:before="320" w:line="320" w:lineRule="atLeast"/>
    </w:pPr>
    <w:rPr>
      <w:rFonts w:cs="Arial"/>
      <w:sz w:val="28"/>
    </w:rPr>
  </w:style>
  <w:style w:type="paragraph" w:customStyle="1" w:styleId="Titel74">
    <w:name w:val="Titel74"/>
    <w:basedOn w:val="Standard"/>
    <w:next w:val="p1a"/>
    <w:rsid w:val="004256CE"/>
    <w:pPr>
      <w:keepNext/>
      <w:keepLines/>
      <w:pageBreakBefore/>
      <w:tabs>
        <w:tab w:val="left" w:pos="284"/>
      </w:tabs>
      <w:suppressAutoHyphens/>
      <w:spacing w:line="360" w:lineRule="atLeast"/>
      <w:ind w:firstLine="0"/>
      <w:jc w:val="left"/>
    </w:pPr>
    <w:rPr>
      <w:b/>
      <w:sz w:val="32"/>
    </w:rPr>
  </w:style>
  <w:style w:type="paragraph" w:customStyle="1" w:styleId="Untertitel74">
    <w:name w:val="Untertitel74"/>
    <w:basedOn w:val="Titel74"/>
    <w:next w:val="author"/>
    <w:rsid w:val="004256CE"/>
    <w:pPr>
      <w:pageBreakBefore w:val="0"/>
      <w:tabs>
        <w:tab w:val="clear" w:pos="284"/>
        <w:tab w:val="left" w:pos="567"/>
      </w:tabs>
      <w:spacing w:before="320" w:line="320" w:lineRule="atLeast"/>
    </w:pPr>
    <w:rPr>
      <w:rFonts w:cs="Arial"/>
      <w:sz w:val="28"/>
    </w:rPr>
  </w:style>
  <w:style w:type="paragraph" w:customStyle="1" w:styleId="Titel75">
    <w:name w:val="Titel75"/>
    <w:basedOn w:val="Standard"/>
    <w:next w:val="p1a"/>
    <w:rsid w:val="00D677AC"/>
    <w:pPr>
      <w:keepNext/>
      <w:keepLines/>
      <w:pageBreakBefore/>
      <w:tabs>
        <w:tab w:val="left" w:pos="284"/>
      </w:tabs>
      <w:suppressAutoHyphens/>
      <w:spacing w:line="360" w:lineRule="atLeast"/>
      <w:ind w:firstLine="0"/>
      <w:jc w:val="left"/>
    </w:pPr>
    <w:rPr>
      <w:b/>
      <w:sz w:val="32"/>
    </w:rPr>
  </w:style>
  <w:style w:type="paragraph" w:customStyle="1" w:styleId="Untertitel75">
    <w:name w:val="Untertitel75"/>
    <w:basedOn w:val="Titel75"/>
    <w:next w:val="author"/>
    <w:rsid w:val="00D677AC"/>
    <w:pPr>
      <w:pageBreakBefore w:val="0"/>
      <w:tabs>
        <w:tab w:val="clear" w:pos="284"/>
        <w:tab w:val="left" w:pos="567"/>
      </w:tabs>
      <w:spacing w:before="320" w:line="320" w:lineRule="atLeast"/>
    </w:pPr>
    <w:rPr>
      <w:rFonts w:cs="Arial"/>
      <w:sz w:val="28"/>
    </w:rPr>
  </w:style>
  <w:style w:type="paragraph" w:customStyle="1" w:styleId="Titel76">
    <w:name w:val="Titel76"/>
    <w:basedOn w:val="Standard"/>
    <w:next w:val="p1a"/>
    <w:rsid w:val="00747FA5"/>
    <w:pPr>
      <w:keepNext/>
      <w:keepLines/>
      <w:pageBreakBefore/>
      <w:tabs>
        <w:tab w:val="left" w:pos="284"/>
      </w:tabs>
      <w:suppressAutoHyphens/>
      <w:spacing w:line="360" w:lineRule="atLeast"/>
      <w:ind w:firstLine="0"/>
      <w:jc w:val="left"/>
    </w:pPr>
    <w:rPr>
      <w:b/>
      <w:sz w:val="32"/>
    </w:rPr>
  </w:style>
  <w:style w:type="paragraph" w:customStyle="1" w:styleId="Untertitel76">
    <w:name w:val="Untertitel76"/>
    <w:basedOn w:val="Titel76"/>
    <w:next w:val="author"/>
    <w:rsid w:val="00747FA5"/>
    <w:pPr>
      <w:pageBreakBefore w:val="0"/>
      <w:tabs>
        <w:tab w:val="clear" w:pos="284"/>
        <w:tab w:val="left" w:pos="567"/>
      </w:tabs>
      <w:spacing w:before="320" w:line="320" w:lineRule="atLeast"/>
    </w:pPr>
    <w:rPr>
      <w:rFonts w:cs="Arial"/>
      <w:sz w:val="28"/>
    </w:rPr>
  </w:style>
  <w:style w:type="paragraph" w:customStyle="1" w:styleId="Titel77">
    <w:name w:val="Titel77"/>
    <w:basedOn w:val="Standard"/>
    <w:next w:val="p1a"/>
    <w:rsid w:val="00BF60AE"/>
    <w:pPr>
      <w:keepNext/>
      <w:keepLines/>
      <w:pageBreakBefore/>
      <w:tabs>
        <w:tab w:val="left" w:pos="284"/>
      </w:tabs>
      <w:suppressAutoHyphens/>
      <w:spacing w:line="360" w:lineRule="atLeast"/>
      <w:ind w:firstLine="0"/>
      <w:jc w:val="left"/>
    </w:pPr>
    <w:rPr>
      <w:b/>
      <w:sz w:val="32"/>
    </w:rPr>
  </w:style>
  <w:style w:type="paragraph" w:customStyle="1" w:styleId="Untertitel77">
    <w:name w:val="Untertitel77"/>
    <w:basedOn w:val="Titel77"/>
    <w:next w:val="author"/>
    <w:rsid w:val="00BF60AE"/>
    <w:pPr>
      <w:pageBreakBefore w:val="0"/>
      <w:tabs>
        <w:tab w:val="clear" w:pos="284"/>
        <w:tab w:val="left" w:pos="567"/>
      </w:tabs>
      <w:spacing w:before="320" w:line="320" w:lineRule="atLeast"/>
    </w:pPr>
    <w:rPr>
      <w:rFonts w:cs="Arial"/>
      <w:sz w:val="28"/>
    </w:rPr>
  </w:style>
  <w:style w:type="paragraph" w:customStyle="1" w:styleId="Titel78">
    <w:name w:val="Titel78"/>
    <w:basedOn w:val="Standard"/>
    <w:next w:val="p1a"/>
    <w:rsid w:val="00746383"/>
    <w:pPr>
      <w:keepNext/>
      <w:keepLines/>
      <w:pageBreakBefore/>
      <w:tabs>
        <w:tab w:val="left" w:pos="284"/>
      </w:tabs>
      <w:suppressAutoHyphens/>
      <w:spacing w:line="360" w:lineRule="atLeast"/>
      <w:ind w:firstLine="0"/>
      <w:jc w:val="left"/>
    </w:pPr>
    <w:rPr>
      <w:b/>
      <w:sz w:val="32"/>
    </w:rPr>
  </w:style>
  <w:style w:type="paragraph" w:customStyle="1" w:styleId="Untertitel78">
    <w:name w:val="Untertitel78"/>
    <w:basedOn w:val="Titel78"/>
    <w:next w:val="author"/>
    <w:rsid w:val="00746383"/>
    <w:pPr>
      <w:pageBreakBefore w:val="0"/>
      <w:tabs>
        <w:tab w:val="clear" w:pos="284"/>
        <w:tab w:val="left" w:pos="567"/>
      </w:tabs>
      <w:spacing w:before="320" w:line="320" w:lineRule="atLeast"/>
    </w:pPr>
    <w:rPr>
      <w:rFonts w:cs="Arial"/>
      <w:sz w:val="28"/>
    </w:rPr>
  </w:style>
  <w:style w:type="paragraph" w:customStyle="1" w:styleId="Titel79">
    <w:name w:val="Titel79"/>
    <w:basedOn w:val="Standard"/>
    <w:next w:val="p1a"/>
    <w:rsid w:val="004D47A1"/>
    <w:pPr>
      <w:keepNext/>
      <w:keepLines/>
      <w:pageBreakBefore/>
      <w:tabs>
        <w:tab w:val="left" w:pos="284"/>
      </w:tabs>
      <w:suppressAutoHyphens/>
      <w:spacing w:line="360" w:lineRule="atLeast"/>
      <w:ind w:firstLine="0"/>
      <w:jc w:val="left"/>
    </w:pPr>
    <w:rPr>
      <w:b/>
      <w:sz w:val="32"/>
    </w:rPr>
  </w:style>
  <w:style w:type="paragraph" w:customStyle="1" w:styleId="Untertitel79">
    <w:name w:val="Untertitel79"/>
    <w:basedOn w:val="Titel79"/>
    <w:next w:val="author"/>
    <w:rsid w:val="004D47A1"/>
    <w:pPr>
      <w:pageBreakBefore w:val="0"/>
      <w:tabs>
        <w:tab w:val="clear" w:pos="284"/>
        <w:tab w:val="left" w:pos="567"/>
      </w:tabs>
      <w:spacing w:before="320" w:line="320" w:lineRule="atLeast"/>
    </w:pPr>
    <w:rPr>
      <w:rFonts w:cs="Arial"/>
      <w:sz w:val="28"/>
    </w:rPr>
  </w:style>
  <w:style w:type="paragraph" w:customStyle="1" w:styleId="Titel80">
    <w:name w:val="Titel80"/>
    <w:basedOn w:val="Standard"/>
    <w:next w:val="p1a"/>
    <w:rsid w:val="006826C0"/>
    <w:pPr>
      <w:keepNext/>
      <w:keepLines/>
      <w:pageBreakBefore/>
      <w:tabs>
        <w:tab w:val="left" w:pos="284"/>
      </w:tabs>
      <w:suppressAutoHyphens/>
      <w:spacing w:line="360" w:lineRule="atLeast"/>
      <w:ind w:firstLine="0"/>
      <w:jc w:val="left"/>
    </w:pPr>
    <w:rPr>
      <w:b/>
      <w:sz w:val="32"/>
    </w:rPr>
  </w:style>
  <w:style w:type="paragraph" w:customStyle="1" w:styleId="Untertitel80">
    <w:name w:val="Untertitel80"/>
    <w:basedOn w:val="Titel80"/>
    <w:next w:val="author"/>
    <w:rsid w:val="006826C0"/>
    <w:pPr>
      <w:pageBreakBefore w:val="0"/>
      <w:tabs>
        <w:tab w:val="clear" w:pos="284"/>
        <w:tab w:val="left" w:pos="567"/>
      </w:tabs>
      <w:spacing w:before="320" w:line="320" w:lineRule="atLeast"/>
    </w:pPr>
    <w:rPr>
      <w:rFonts w:cs="Arial"/>
      <w:sz w:val="28"/>
    </w:rPr>
  </w:style>
  <w:style w:type="paragraph" w:customStyle="1" w:styleId="Titel81">
    <w:name w:val="Titel81"/>
    <w:basedOn w:val="Standard"/>
    <w:next w:val="p1a"/>
    <w:rsid w:val="00C73D09"/>
    <w:pPr>
      <w:keepNext/>
      <w:keepLines/>
      <w:pageBreakBefore/>
      <w:tabs>
        <w:tab w:val="left" w:pos="284"/>
      </w:tabs>
      <w:suppressAutoHyphens/>
      <w:spacing w:line="360" w:lineRule="atLeast"/>
      <w:ind w:firstLine="0"/>
      <w:jc w:val="left"/>
    </w:pPr>
    <w:rPr>
      <w:b/>
      <w:sz w:val="32"/>
    </w:rPr>
  </w:style>
  <w:style w:type="paragraph" w:customStyle="1" w:styleId="Untertitel81">
    <w:name w:val="Untertitel81"/>
    <w:basedOn w:val="Titel81"/>
    <w:next w:val="author"/>
    <w:rsid w:val="00C73D09"/>
    <w:pPr>
      <w:pageBreakBefore w:val="0"/>
      <w:tabs>
        <w:tab w:val="clear" w:pos="284"/>
        <w:tab w:val="left" w:pos="567"/>
      </w:tabs>
      <w:spacing w:before="320" w:line="320" w:lineRule="atLeast"/>
    </w:pPr>
    <w:rPr>
      <w:rFonts w:cs="Arial"/>
      <w:sz w:val="28"/>
    </w:rPr>
  </w:style>
  <w:style w:type="paragraph" w:customStyle="1" w:styleId="Titel82">
    <w:name w:val="Titel82"/>
    <w:basedOn w:val="Standard"/>
    <w:next w:val="p1a"/>
    <w:rsid w:val="007D2F33"/>
    <w:pPr>
      <w:keepNext/>
      <w:keepLines/>
      <w:pageBreakBefore/>
      <w:tabs>
        <w:tab w:val="left" w:pos="284"/>
      </w:tabs>
      <w:suppressAutoHyphens/>
      <w:spacing w:line="360" w:lineRule="atLeast"/>
      <w:ind w:firstLine="0"/>
      <w:jc w:val="left"/>
    </w:pPr>
    <w:rPr>
      <w:b/>
      <w:sz w:val="32"/>
    </w:rPr>
  </w:style>
  <w:style w:type="paragraph" w:customStyle="1" w:styleId="Untertitel82">
    <w:name w:val="Untertitel82"/>
    <w:basedOn w:val="Titel82"/>
    <w:next w:val="author"/>
    <w:rsid w:val="007D2F33"/>
    <w:pPr>
      <w:pageBreakBefore w:val="0"/>
      <w:tabs>
        <w:tab w:val="clear" w:pos="284"/>
        <w:tab w:val="left" w:pos="567"/>
      </w:tabs>
      <w:spacing w:before="320" w:line="320" w:lineRule="atLeast"/>
    </w:pPr>
    <w:rPr>
      <w:rFonts w:cs="Arial"/>
      <w:sz w:val="28"/>
    </w:rPr>
  </w:style>
  <w:style w:type="paragraph" w:customStyle="1" w:styleId="Titel83">
    <w:name w:val="Titel83"/>
    <w:basedOn w:val="Standard"/>
    <w:next w:val="p1a"/>
    <w:rsid w:val="009311A6"/>
    <w:pPr>
      <w:keepNext/>
      <w:keepLines/>
      <w:pageBreakBefore/>
      <w:tabs>
        <w:tab w:val="left" w:pos="284"/>
      </w:tabs>
      <w:suppressAutoHyphens/>
      <w:spacing w:line="360" w:lineRule="atLeast"/>
      <w:ind w:firstLine="0"/>
      <w:jc w:val="left"/>
    </w:pPr>
    <w:rPr>
      <w:b/>
      <w:sz w:val="32"/>
    </w:rPr>
  </w:style>
  <w:style w:type="paragraph" w:customStyle="1" w:styleId="Untertitel83">
    <w:name w:val="Untertitel83"/>
    <w:basedOn w:val="Titel83"/>
    <w:next w:val="author"/>
    <w:rsid w:val="009311A6"/>
    <w:pPr>
      <w:pageBreakBefore w:val="0"/>
      <w:tabs>
        <w:tab w:val="clear" w:pos="284"/>
        <w:tab w:val="left" w:pos="567"/>
      </w:tabs>
      <w:spacing w:before="320" w:line="320" w:lineRule="atLeast"/>
    </w:pPr>
    <w:rPr>
      <w:rFonts w:cs="Arial"/>
      <w:sz w:val="28"/>
    </w:rPr>
  </w:style>
  <w:style w:type="paragraph" w:customStyle="1" w:styleId="Titel84">
    <w:name w:val="Titel84"/>
    <w:basedOn w:val="Standard"/>
    <w:next w:val="p1a"/>
    <w:rsid w:val="001727FD"/>
    <w:pPr>
      <w:keepNext/>
      <w:keepLines/>
      <w:pageBreakBefore/>
      <w:tabs>
        <w:tab w:val="left" w:pos="284"/>
      </w:tabs>
      <w:suppressAutoHyphens/>
      <w:spacing w:line="360" w:lineRule="atLeast"/>
      <w:ind w:firstLine="0"/>
      <w:jc w:val="left"/>
    </w:pPr>
    <w:rPr>
      <w:b/>
      <w:sz w:val="32"/>
    </w:rPr>
  </w:style>
  <w:style w:type="paragraph" w:customStyle="1" w:styleId="Untertitel84">
    <w:name w:val="Untertitel84"/>
    <w:basedOn w:val="Titel84"/>
    <w:next w:val="author"/>
    <w:rsid w:val="001727FD"/>
    <w:pPr>
      <w:pageBreakBefore w:val="0"/>
      <w:tabs>
        <w:tab w:val="clear" w:pos="284"/>
        <w:tab w:val="left" w:pos="567"/>
      </w:tabs>
      <w:spacing w:before="320" w:line="320" w:lineRule="atLeast"/>
    </w:pPr>
    <w:rPr>
      <w:rFonts w:cs="Arial"/>
      <w:sz w:val="28"/>
    </w:rPr>
  </w:style>
  <w:style w:type="paragraph" w:customStyle="1" w:styleId="Titel85">
    <w:name w:val="Titel85"/>
    <w:basedOn w:val="Standard"/>
    <w:next w:val="p1a"/>
    <w:rsid w:val="00B4125E"/>
    <w:pPr>
      <w:keepNext/>
      <w:keepLines/>
      <w:pageBreakBefore/>
      <w:tabs>
        <w:tab w:val="left" w:pos="284"/>
      </w:tabs>
      <w:suppressAutoHyphens/>
      <w:spacing w:line="360" w:lineRule="atLeast"/>
      <w:ind w:firstLine="0"/>
      <w:jc w:val="left"/>
    </w:pPr>
    <w:rPr>
      <w:b/>
      <w:sz w:val="32"/>
    </w:rPr>
  </w:style>
  <w:style w:type="paragraph" w:customStyle="1" w:styleId="Untertitel85">
    <w:name w:val="Untertitel85"/>
    <w:basedOn w:val="Titel85"/>
    <w:next w:val="author"/>
    <w:rsid w:val="00B4125E"/>
    <w:pPr>
      <w:pageBreakBefore w:val="0"/>
      <w:tabs>
        <w:tab w:val="clear" w:pos="284"/>
        <w:tab w:val="left" w:pos="567"/>
      </w:tabs>
      <w:spacing w:before="320" w:line="320" w:lineRule="atLeast"/>
    </w:pPr>
    <w:rPr>
      <w:rFonts w:cs="Arial"/>
      <w:sz w:val="28"/>
    </w:rPr>
  </w:style>
  <w:style w:type="paragraph" w:customStyle="1" w:styleId="Titel86">
    <w:name w:val="Titel86"/>
    <w:basedOn w:val="Standard"/>
    <w:next w:val="p1a"/>
    <w:rsid w:val="00D07B51"/>
    <w:pPr>
      <w:keepNext/>
      <w:keepLines/>
      <w:pageBreakBefore/>
      <w:tabs>
        <w:tab w:val="left" w:pos="284"/>
      </w:tabs>
      <w:suppressAutoHyphens/>
      <w:spacing w:line="360" w:lineRule="atLeast"/>
      <w:ind w:firstLine="0"/>
      <w:jc w:val="left"/>
    </w:pPr>
    <w:rPr>
      <w:b/>
      <w:sz w:val="32"/>
    </w:rPr>
  </w:style>
  <w:style w:type="paragraph" w:customStyle="1" w:styleId="Untertitel86">
    <w:name w:val="Untertitel86"/>
    <w:basedOn w:val="Titel86"/>
    <w:next w:val="author"/>
    <w:rsid w:val="00D07B51"/>
    <w:pPr>
      <w:pageBreakBefore w:val="0"/>
      <w:tabs>
        <w:tab w:val="clear" w:pos="284"/>
        <w:tab w:val="left" w:pos="567"/>
      </w:tabs>
      <w:spacing w:before="320" w:line="320" w:lineRule="atLeast"/>
    </w:pPr>
    <w:rPr>
      <w:rFonts w:cs="Arial"/>
      <w:sz w:val="28"/>
    </w:rPr>
  </w:style>
  <w:style w:type="paragraph" w:customStyle="1" w:styleId="Titel87">
    <w:name w:val="Titel87"/>
    <w:basedOn w:val="Standard"/>
    <w:next w:val="p1a"/>
    <w:rsid w:val="00E161A3"/>
    <w:pPr>
      <w:keepNext/>
      <w:keepLines/>
      <w:pageBreakBefore/>
      <w:tabs>
        <w:tab w:val="left" w:pos="284"/>
      </w:tabs>
      <w:suppressAutoHyphens/>
      <w:spacing w:line="360" w:lineRule="atLeast"/>
      <w:ind w:firstLine="0"/>
      <w:jc w:val="left"/>
    </w:pPr>
    <w:rPr>
      <w:b/>
      <w:sz w:val="32"/>
    </w:rPr>
  </w:style>
  <w:style w:type="paragraph" w:customStyle="1" w:styleId="Untertitel87">
    <w:name w:val="Untertitel87"/>
    <w:basedOn w:val="Titel87"/>
    <w:next w:val="author"/>
    <w:rsid w:val="00E161A3"/>
    <w:pPr>
      <w:pageBreakBefore w:val="0"/>
      <w:tabs>
        <w:tab w:val="clear" w:pos="284"/>
        <w:tab w:val="left" w:pos="567"/>
      </w:tabs>
      <w:spacing w:before="320" w:line="320" w:lineRule="atLeast"/>
    </w:pPr>
    <w:rPr>
      <w:rFonts w:cs="Arial"/>
      <w:sz w:val="28"/>
    </w:rPr>
  </w:style>
  <w:style w:type="paragraph" w:customStyle="1" w:styleId="Titel88">
    <w:name w:val="Titel88"/>
    <w:basedOn w:val="Standard"/>
    <w:next w:val="p1a"/>
    <w:rsid w:val="00253458"/>
    <w:pPr>
      <w:keepNext/>
      <w:keepLines/>
      <w:pageBreakBefore/>
      <w:tabs>
        <w:tab w:val="left" w:pos="284"/>
      </w:tabs>
      <w:suppressAutoHyphens/>
      <w:spacing w:line="360" w:lineRule="atLeast"/>
      <w:ind w:firstLine="0"/>
      <w:jc w:val="left"/>
    </w:pPr>
    <w:rPr>
      <w:b/>
      <w:sz w:val="32"/>
    </w:rPr>
  </w:style>
  <w:style w:type="paragraph" w:customStyle="1" w:styleId="Untertitel88">
    <w:name w:val="Untertitel88"/>
    <w:basedOn w:val="Titel88"/>
    <w:next w:val="author"/>
    <w:rsid w:val="00253458"/>
    <w:pPr>
      <w:pageBreakBefore w:val="0"/>
      <w:tabs>
        <w:tab w:val="clear" w:pos="284"/>
        <w:tab w:val="left" w:pos="567"/>
      </w:tabs>
      <w:spacing w:before="320" w:line="320" w:lineRule="atLeast"/>
    </w:pPr>
    <w:rPr>
      <w:rFonts w:cs="Arial"/>
      <w:sz w:val="28"/>
    </w:rPr>
  </w:style>
  <w:style w:type="paragraph" w:customStyle="1" w:styleId="Titel89">
    <w:name w:val="Titel89"/>
    <w:basedOn w:val="Standard"/>
    <w:next w:val="p1a"/>
    <w:rsid w:val="00A17C0D"/>
    <w:pPr>
      <w:keepNext/>
      <w:keepLines/>
      <w:pageBreakBefore/>
      <w:tabs>
        <w:tab w:val="left" w:pos="284"/>
      </w:tabs>
      <w:suppressAutoHyphens/>
      <w:spacing w:line="360" w:lineRule="atLeast"/>
      <w:ind w:firstLine="0"/>
      <w:jc w:val="left"/>
    </w:pPr>
    <w:rPr>
      <w:b/>
      <w:sz w:val="32"/>
    </w:rPr>
  </w:style>
  <w:style w:type="paragraph" w:customStyle="1" w:styleId="Untertitel89">
    <w:name w:val="Untertitel89"/>
    <w:basedOn w:val="Titel89"/>
    <w:next w:val="author"/>
    <w:rsid w:val="00A17C0D"/>
    <w:pPr>
      <w:pageBreakBefore w:val="0"/>
      <w:tabs>
        <w:tab w:val="clear" w:pos="284"/>
        <w:tab w:val="left" w:pos="567"/>
      </w:tabs>
      <w:spacing w:before="320" w:line="320" w:lineRule="atLeast"/>
    </w:pPr>
    <w:rPr>
      <w:rFonts w:cs="Arial"/>
      <w:sz w:val="28"/>
    </w:rPr>
  </w:style>
  <w:style w:type="paragraph" w:customStyle="1" w:styleId="Titel90">
    <w:name w:val="Titel90"/>
    <w:basedOn w:val="Standard"/>
    <w:next w:val="p1a"/>
    <w:rsid w:val="00BA16F6"/>
    <w:pPr>
      <w:keepNext/>
      <w:keepLines/>
      <w:pageBreakBefore/>
      <w:tabs>
        <w:tab w:val="left" w:pos="284"/>
      </w:tabs>
      <w:suppressAutoHyphens/>
      <w:spacing w:line="360" w:lineRule="atLeast"/>
      <w:ind w:firstLine="0"/>
      <w:jc w:val="left"/>
    </w:pPr>
    <w:rPr>
      <w:b/>
      <w:sz w:val="32"/>
    </w:rPr>
  </w:style>
  <w:style w:type="paragraph" w:customStyle="1" w:styleId="Untertitel90">
    <w:name w:val="Untertitel90"/>
    <w:basedOn w:val="Titel90"/>
    <w:next w:val="author"/>
    <w:rsid w:val="00BA16F6"/>
    <w:pPr>
      <w:pageBreakBefore w:val="0"/>
      <w:tabs>
        <w:tab w:val="clear" w:pos="284"/>
        <w:tab w:val="left" w:pos="567"/>
      </w:tabs>
      <w:spacing w:before="320" w:line="320" w:lineRule="atLeast"/>
    </w:pPr>
    <w:rPr>
      <w:rFonts w:cs="Arial"/>
      <w:sz w:val="28"/>
    </w:rPr>
  </w:style>
  <w:style w:type="paragraph" w:customStyle="1" w:styleId="Titel91">
    <w:name w:val="Titel91"/>
    <w:basedOn w:val="Standard"/>
    <w:next w:val="p1a"/>
    <w:rsid w:val="007A2D93"/>
    <w:pPr>
      <w:keepNext/>
      <w:keepLines/>
      <w:pageBreakBefore/>
      <w:tabs>
        <w:tab w:val="left" w:pos="284"/>
      </w:tabs>
      <w:suppressAutoHyphens/>
      <w:spacing w:line="360" w:lineRule="atLeast"/>
      <w:ind w:firstLine="0"/>
      <w:jc w:val="left"/>
    </w:pPr>
    <w:rPr>
      <w:b/>
      <w:sz w:val="32"/>
    </w:rPr>
  </w:style>
  <w:style w:type="paragraph" w:customStyle="1" w:styleId="Untertitel91">
    <w:name w:val="Untertitel91"/>
    <w:basedOn w:val="Titel91"/>
    <w:next w:val="author"/>
    <w:rsid w:val="007A2D93"/>
    <w:pPr>
      <w:pageBreakBefore w:val="0"/>
      <w:tabs>
        <w:tab w:val="clear" w:pos="284"/>
        <w:tab w:val="left" w:pos="567"/>
      </w:tabs>
      <w:spacing w:before="320" w:line="320" w:lineRule="atLeast"/>
    </w:pPr>
    <w:rPr>
      <w:rFonts w:cs="Arial"/>
      <w:sz w:val="28"/>
    </w:rPr>
  </w:style>
  <w:style w:type="paragraph" w:customStyle="1" w:styleId="Titel92">
    <w:name w:val="Titel92"/>
    <w:basedOn w:val="Standard"/>
    <w:next w:val="p1a"/>
    <w:rsid w:val="00F67889"/>
    <w:pPr>
      <w:keepNext/>
      <w:keepLines/>
      <w:pageBreakBefore/>
      <w:tabs>
        <w:tab w:val="left" w:pos="284"/>
      </w:tabs>
      <w:suppressAutoHyphens/>
      <w:spacing w:line="360" w:lineRule="atLeast"/>
      <w:ind w:firstLine="0"/>
      <w:jc w:val="left"/>
    </w:pPr>
    <w:rPr>
      <w:b/>
      <w:sz w:val="32"/>
    </w:rPr>
  </w:style>
  <w:style w:type="paragraph" w:customStyle="1" w:styleId="Untertitel92">
    <w:name w:val="Untertitel92"/>
    <w:basedOn w:val="Titel92"/>
    <w:next w:val="author"/>
    <w:rsid w:val="00F67889"/>
    <w:pPr>
      <w:pageBreakBefore w:val="0"/>
      <w:tabs>
        <w:tab w:val="clear" w:pos="284"/>
        <w:tab w:val="left" w:pos="567"/>
      </w:tabs>
      <w:spacing w:before="320" w:line="320" w:lineRule="atLeast"/>
    </w:pPr>
    <w:rPr>
      <w:rFonts w:cs="Arial"/>
      <w:sz w:val="28"/>
    </w:rPr>
  </w:style>
  <w:style w:type="paragraph" w:customStyle="1" w:styleId="Titel93">
    <w:name w:val="Titel93"/>
    <w:basedOn w:val="Standard"/>
    <w:next w:val="p1a"/>
    <w:rsid w:val="00995959"/>
    <w:pPr>
      <w:keepNext/>
      <w:keepLines/>
      <w:pageBreakBefore/>
      <w:tabs>
        <w:tab w:val="left" w:pos="284"/>
      </w:tabs>
      <w:suppressAutoHyphens/>
      <w:spacing w:line="360" w:lineRule="atLeast"/>
      <w:ind w:firstLine="0"/>
      <w:jc w:val="left"/>
    </w:pPr>
    <w:rPr>
      <w:b/>
      <w:sz w:val="32"/>
    </w:rPr>
  </w:style>
  <w:style w:type="paragraph" w:customStyle="1" w:styleId="Untertitel93">
    <w:name w:val="Untertitel93"/>
    <w:basedOn w:val="Titel93"/>
    <w:next w:val="author"/>
    <w:rsid w:val="00995959"/>
    <w:pPr>
      <w:pageBreakBefore w:val="0"/>
      <w:tabs>
        <w:tab w:val="clear" w:pos="284"/>
        <w:tab w:val="left" w:pos="567"/>
      </w:tabs>
      <w:spacing w:before="320" w:line="320" w:lineRule="atLeast"/>
    </w:pPr>
    <w:rPr>
      <w:rFonts w:cs="Arial"/>
      <w:sz w:val="28"/>
    </w:rPr>
  </w:style>
  <w:style w:type="paragraph" w:customStyle="1" w:styleId="Titel94">
    <w:name w:val="Titel94"/>
    <w:basedOn w:val="Standard"/>
    <w:next w:val="p1a"/>
    <w:rsid w:val="008E3912"/>
    <w:pPr>
      <w:keepNext/>
      <w:keepLines/>
      <w:pageBreakBefore/>
      <w:tabs>
        <w:tab w:val="left" w:pos="284"/>
      </w:tabs>
      <w:suppressAutoHyphens/>
      <w:spacing w:line="360" w:lineRule="atLeast"/>
      <w:ind w:firstLine="0"/>
      <w:jc w:val="left"/>
    </w:pPr>
    <w:rPr>
      <w:b/>
      <w:sz w:val="32"/>
    </w:rPr>
  </w:style>
  <w:style w:type="paragraph" w:customStyle="1" w:styleId="Untertitel94">
    <w:name w:val="Untertitel94"/>
    <w:basedOn w:val="Titel94"/>
    <w:next w:val="author"/>
    <w:rsid w:val="008E3912"/>
    <w:pPr>
      <w:pageBreakBefore w:val="0"/>
      <w:tabs>
        <w:tab w:val="clear" w:pos="284"/>
        <w:tab w:val="left" w:pos="567"/>
      </w:tabs>
      <w:spacing w:before="320" w:line="320" w:lineRule="atLeast"/>
    </w:pPr>
    <w:rPr>
      <w:rFonts w:cs="Arial"/>
      <w:sz w:val="28"/>
    </w:rPr>
  </w:style>
  <w:style w:type="paragraph" w:customStyle="1" w:styleId="Titel95">
    <w:name w:val="Titel95"/>
    <w:basedOn w:val="Standard"/>
    <w:next w:val="p1a"/>
    <w:rsid w:val="00234119"/>
    <w:pPr>
      <w:keepNext/>
      <w:keepLines/>
      <w:pageBreakBefore/>
      <w:tabs>
        <w:tab w:val="left" w:pos="284"/>
      </w:tabs>
      <w:suppressAutoHyphens/>
      <w:spacing w:line="360" w:lineRule="atLeast"/>
      <w:ind w:firstLine="0"/>
      <w:jc w:val="left"/>
    </w:pPr>
    <w:rPr>
      <w:b/>
      <w:sz w:val="32"/>
    </w:rPr>
  </w:style>
  <w:style w:type="paragraph" w:customStyle="1" w:styleId="Untertitel95">
    <w:name w:val="Untertitel95"/>
    <w:basedOn w:val="Titel95"/>
    <w:next w:val="author"/>
    <w:rsid w:val="00234119"/>
    <w:pPr>
      <w:pageBreakBefore w:val="0"/>
      <w:tabs>
        <w:tab w:val="clear" w:pos="284"/>
        <w:tab w:val="left" w:pos="567"/>
      </w:tabs>
      <w:spacing w:before="320" w:line="320" w:lineRule="atLeast"/>
    </w:pPr>
    <w:rPr>
      <w:rFonts w:cs="Arial"/>
      <w:sz w:val="28"/>
    </w:rPr>
  </w:style>
  <w:style w:type="paragraph" w:customStyle="1" w:styleId="Titel96">
    <w:name w:val="Titel96"/>
    <w:basedOn w:val="Standard"/>
    <w:next w:val="p1a"/>
    <w:rsid w:val="00844BA0"/>
    <w:pPr>
      <w:keepNext/>
      <w:keepLines/>
      <w:pageBreakBefore/>
      <w:tabs>
        <w:tab w:val="left" w:pos="284"/>
      </w:tabs>
      <w:suppressAutoHyphens/>
      <w:spacing w:line="360" w:lineRule="atLeast"/>
      <w:ind w:firstLine="0"/>
      <w:jc w:val="left"/>
    </w:pPr>
    <w:rPr>
      <w:b/>
      <w:sz w:val="32"/>
    </w:rPr>
  </w:style>
  <w:style w:type="paragraph" w:customStyle="1" w:styleId="Untertitel96">
    <w:name w:val="Untertitel96"/>
    <w:basedOn w:val="Titel96"/>
    <w:next w:val="author"/>
    <w:rsid w:val="00844BA0"/>
    <w:pPr>
      <w:pageBreakBefore w:val="0"/>
      <w:tabs>
        <w:tab w:val="clear" w:pos="284"/>
        <w:tab w:val="left" w:pos="567"/>
      </w:tabs>
      <w:spacing w:before="320" w:line="320" w:lineRule="atLeast"/>
    </w:pPr>
    <w:rPr>
      <w:rFonts w:cs="Arial"/>
      <w:sz w:val="28"/>
    </w:rPr>
  </w:style>
  <w:style w:type="paragraph" w:customStyle="1" w:styleId="Titel97">
    <w:name w:val="Titel97"/>
    <w:basedOn w:val="Standard"/>
    <w:next w:val="p1a"/>
    <w:rsid w:val="00F20BB8"/>
    <w:pPr>
      <w:keepNext/>
      <w:keepLines/>
      <w:pageBreakBefore/>
      <w:tabs>
        <w:tab w:val="left" w:pos="284"/>
      </w:tabs>
      <w:suppressAutoHyphens/>
      <w:spacing w:line="360" w:lineRule="atLeast"/>
      <w:ind w:firstLine="0"/>
      <w:jc w:val="left"/>
    </w:pPr>
    <w:rPr>
      <w:b/>
      <w:sz w:val="32"/>
    </w:rPr>
  </w:style>
  <w:style w:type="paragraph" w:customStyle="1" w:styleId="Untertitel97">
    <w:name w:val="Untertitel97"/>
    <w:basedOn w:val="Titel97"/>
    <w:next w:val="author"/>
    <w:rsid w:val="00F20BB8"/>
    <w:pPr>
      <w:pageBreakBefore w:val="0"/>
      <w:tabs>
        <w:tab w:val="clear" w:pos="284"/>
        <w:tab w:val="left" w:pos="567"/>
      </w:tabs>
      <w:spacing w:before="320" w:line="320" w:lineRule="atLeast"/>
    </w:pPr>
    <w:rPr>
      <w:rFonts w:cs="Arial"/>
      <w:sz w:val="28"/>
    </w:rPr>
  </w:style>
  <w:style w:type="paragraph" w:customStyle="1" w:styleId="Titel98">
    <w:name w:val="Titel98"/>
    <w:basedOn w:val="Standard"/>
    <w:next w:val="p1a"/>
    <w:rsid w:val="0060467F"/>
    <w:pPr>
      <w:keepNext/>
      <w:keepLines/>
      <w:pageBreakBefore/>
      <w:tabs>
        <w:tab w:val="left" w:pos="284"/>
      </w:tabs>
      <w:suppressAutoHyphens/>
      <w:spacing w:line="360" w:lineRule="atLeast"/>
      <w:ind w:firstLine="0"/>
      <w:jc w:val="left"/>
    </w:pPr>
    <w:rPr>
      <w:b/>
      <w:sz w:val="32"/>
    </w:rPr>
  </w:style>
  <w:style w:type="paragraph" w:customStyle="1" w:styleId="Untertitel98">
    <w:name w:val="Untertitel98"/>
    <w:basedOn w:val="Titel98"/>
    <w:next w:val="author"/>
    <w:rsid w:val="0060467F"/>
    <w:pPr>
      <w:pageBreakBefore w:val="0"/>
      <w:tabs>
        <w:tab w:val="clear" w:pos="284"/>
        <w:tab w:val="left" w:pos="567"/>
      </w:tabs>
      <w:spacing w:before="320" w:line="320" w:lineRule="atLeast"/>
    </w:pPr>
    <w:rPr>
      <w:rFonts w:cs="Arial"/>
      <w:sz w:val="28"/>
    </w:rPr>
  </w:style>
  <w:style w:type="paragraph" w:customStyle="1" w:styleId="Titel99">
    <w:name w:val="Titel99"/>
    <w:basedOn w:val="Standard"/>
    <w:next w:val="p1a"/>
    <w:rsid w:val="00B24F7F"/>
    <w:pPr>
      <w:keepNext/>
      <w:keepLines/>
      <w:pageBreakBefore/>
      <w:tabs>
        <w:tab w:val="left" w:pos="284"/>
      </w:tabs>
      <w:suppressAutoHyphens/>
      <w:spacing w:line="360" w:lineRule="atLeast"/>
      <w:ind w:firstLine="0"/>
      <w:jc w:val="left"/>
    </w:pPr>
    <w:rPr>
      <w:b/>
      <w:sz w:val="32"/>
    </w:rPr>
  </w:style>
  <w:style w:type="paragraph" w:customStyle="1" w:styleId="Untertitel99">
    <w:name w:val="Untertitel99"/>
    <w:basedOn w:val="Titel99"/>
    <w:next w:val="author"/>
    <w:rsid w:val="00B24F7F"/>
    <w:pPr>
      <w:pageBreakBefore w:val="0"/>
      <w:tabs>
        <w:tab w:val="clear" w:pos="284"/>
        <w:tab w:val="left" w:pos="567"/>
      </w:tabs>
      <w:spacing w:before="320" w:line="320" w:lineRule="atLeast"/>
    </w:pPr>
    <w:rPr>
      <w:rFonts w:cs="Arial"/>
      <w:sz w:val="28"/>
    </w:rPr>
  </w:style>
  <w:style w:type="paragraph" w:customStyle="1" w:styleId="Titel100">
    <w:name w:val="Titel100"/>
    <w:basedOn w:val="Standard"/>
    <w:next w:val="p1a"/>
    <w:rsid w:val="004B758E"/>
    <w:pPr>
      <w:keepNext/>
      <w:keepLines/>
      <w:pageBreakBefore/>
      <w:tabs>
        <w:tab w:val="left" w:pos="284"/>
      </w:tabs>
      <w:suppressAutoHyphens/>
      <w:spacing w:line="360" w:lineRule="atLeast"/>
      <w:ind w:firstLine="0"/>
      <w:jc w:val="left"/>
    </w:pPr>
    <w:rPr>
      <w:b/>
      <w:sz w:val="32"/>
    </w:rPr>
  </w:style>
  <w:style w:type="paragraph" w:customStyle="1" w:styleId="Untertitel100">
    <w:name w:val="Untertitel100"/>
    <w:basedOn w:val="Titel100"/>
    <w:next w:val="author"/>
    <w:rsid w:val="004B758E"/>
    <w:pPr>
      <w:pageBreakBefore w:val="0"/>
      <w:tabs>
        <w:tab w:val="clear" w:pos="284"/>
        <w:tab w:val="left" w:pos="567"/>
      </w:tabs>
      <w:spacing w:before="320" w:line="320" w:lineRule="atLeast"/>
    </w:pPr>
    <w:rPr>
      <w:rFonts w:cs="Arial"/>
      <w:sz w:val="28"/>
    </w:rPr>
  </w:style>
  <w:style w:type="paragraph" w:customStyle="1" w:styleId="Titel101">
    <w:name w:val="Titel101"/>
    <w:basedOn w:val="Standard"/>
    <w:next w:val="p1a"/>
    <w:rsid w:val="00B65708"/>
    <w:pPr>
      <w:keepNext/>
      <w:keepLines/>
      <w:pageBreakBefore/>
      <w:tabs>
        <w:tab w:val="left" w:pos="284"/>
      </w:tabs>
      <w:suppressAutoHyphens/>
      <w:spacing w:line="360" w:lineRule="atLeast"/>
      <w:ind w:firstLine="0"/>
      <w:jc w:val="left"/>
    </w:pPr>
    <w:rPr>
      <w:b/>
      <w:sz w:val="32"/>
    </w:rPr>
  </w:style>
  <w:style w:type="paragraph" w:customStyle="1" w:styleId="Untertitel101">
    <w:name w:val="Untertitel101"/>
    <w:basedOn w:val="Titel101"/>
    <w:next w:val="author"/>
    <w:rsid w:val="00B65708"/>
    <w:pPr>
      <w:pageBreakBefore w:val="0"/>
      <w:tabs>
        <w:tab w:val="clear" w:pos="284"/>
        <w:tab w:val="left" w:pos="567"/>
      </w:tabs>
      <w:spacing w:before="320" w:line="320" w:lineRule="atLeast"/>
    </w:pPr>
    <w:rPr>
      <w:rFonts w:cs="Arial"/>
      <w:sz w:val="28"/>
    </w:rPr>
  </w:style>
  <w:style w:type="paragraph" w:customStyle="1" w:styleId="Titel102">
    <w:name w:val="Titel102"/>
    <w:basedOn w:val="Standard"/>
    <w:next w:val="p1a"/>
    <w:rsid w:val="00A86286"/>
    <w:pPr>
      <w:keepNext/>
      <w:keepLines/>
      <w:pageBreakBefore/>
      <w:tabs>
        <w:tab w:val="left" w:pos="284"/>
      </w:tabs>
      <w:suppressAutoHyphens/>
      <w:spacing w:line="360" w:lineRule="atLeast"/>
      <w:ind w:firstLine="0"/>
      <w:jc w:val="left"/>
    </w:pPr>
    <w:rPr>
      <w:b/>
      <w:sz w:val="32"/>
    </w:rPr>
  </w:style>
  <w:style w:type="paragraph" w:customStyle="1" w:styleId="Untertitel102">
    <w:name w:val="Untertitel102"/>
    <w:basedOn w:val="Titel102"/>
    <w:next w:val="author"/>
    <w:rsid w:val="00A86286"/>
    <w:pPr>
      <w:pageBreakBefore w:val="0"/>
      <w:tabs>
        <w:tab w:val="clear" w:pos="284"/>
        <w:tab w:val="left" w:pos="567"/>
      </w:tabs>
      <w:spacing w:before="320" w:line="320" w:lineRule="atLeast"/>
    </w:pPr>
    <w:rPr>
      <w:rFonts w:cs="Arial"/>
      <w:sz w:val="28"/>
    </w:rPr>
  </w:style>
  <w:style w:type="paragraph" w:customStyle="1" w:styleId="Titel103">
    <w:name w:val="Titel103"/>
    <w:basedOn w:val="Standard"/>
    <w:next w:val="p1a"/>
    <w:rsid w:val="003F3AF7"/>
    <w:pPr>
      <w:keepNext/>
      <w:keepLines/>
      <w:pageBreakBefore/>
      <w:tabs>
        <w:tab w:val="left" w:pos="284"/>
      </w:tabs>
      <w:suppressAutoHyphens/>
      <w:spacing w:line="360" w:lineRule="atLeast"/>
      <w:ind w:firstLine="0"/>
      <w:jc w:val="left"/>
    </w:pPr>
    <w:rPr>
      <w:b/>
      <w:sz w:val="32"/>
    </w:rPr>
  </w:style>
  <w:style w:type="paragraph" w:customStyle="1" w:styleId="Untertitel103">
    <w:name w:val="Untertitel103"/>
    <w:basedOn w:val="Titel103"/>
    <w:next w:val="author"/>
    <w:rsid w:val="003F3AF7"/>
    <w:pPr>
      <w:pageBreakBefore w:val="0"/>
      <w:tabs>
        <w:tab w:val="clear" w:pos="284"/>
        <w:tab w:val="left" w:pos="567"/>
      </w:tabs>
      <w:spacing w:before="320" w:line="320" w:lineRule="atLeast"/>
    </w:pPr>
    <w:rPr>
      <w:rFonts w:cs="Arial"/>
      <w:sz w:val="28"/>
    </w:rPr>
  </w:style>
  <w:style w:type="paragraph" w:customStyle="1" w:styleId="Titel104">
    <w:name w:val="Titel104"/>
    <w:basedOn w:val="Standard"/>
    <w:next w:val="p1a"/>
    <w:rsid w:val="00D43422"/>
    <w:pPr>
      <w:keepNext/>
      <w:keepLines/>
      <w:pageBreakBefore/>
      <w:tabs>
        <w:tab w:val="left" w:pos="284"/>
      </w:tabs>
      <w:suppressAutoHyphens/>
      <w:spacing w:line="360" w:lineRule="atLeast"/>
      <w:ind w:firstLine="0"/>
      <w:jc w:val="left"/>
    </w:pPr>
    <w:rPr>
      <w:b/>
      <w:sz w:val="32"/>
    </w:rPr>
  </w:style>
  <w:style w:type="paragraph" w:customStyle="1" w:styleId="Untertitel104">
    <w:name w:val="Untertitel104"/>
    <w:basedOn w:val="Titel104"/>
    <w:next w:val="author"/>
    <w:rsid w:val="00D43422"/>
    <w:pPr>
      <w:pageBreakBefore w:val="0"/>
      <w:tabs>
        <w:tab w:val="clear" w:pos="284"/>
        <w:tab w:val="left" w:pos="567"/>
      </w:tabs>
      <w:spacing w:before="320" w:line="320" w:lineRule="atLeast"/>
    </w:pPr>
    <w:rPr>
      <w:rFonts w:cs="Arial"/>
      <w:sz w:val="28"/>
    </w:rPr>
  </w:style>
  <w:style w:type="paragraph" w:customStyle="1" w:styleId="Titel105">
    <w:name w:val="Titel105"/>
    <w:basedOn w:val="Standard"/>
    <w:next w:val="p1a"/>
    <w:rsid w:val="007327FA"/>
    <w:pPr>
      <w:keepNext/>
      <w:keepLines/>
      <w:pageBreakBefore/>
      <w:tabs>
        <w:tab w:val="left" w:pos="284"/>
      </w:tabs>
      <w:suppressAutoHyphens/>
      <w:spacing w:line="360" w:lineRule="atLeast"/>
      <w:ind w:firstLine="0"/>
      <w:jc w:val="left"/>
    </w:pPr>
    <w:rPr>
      <w:b/>
      <w:sz w:val="32"/>
    </w:rPr>
  </w:style>
  <w:style w:type="paragraph" w:customStyle="1" w:styleId="Untertitel105">
    <w:name w:val="Untertitel105"/>
    <w:basedOn w:val="Titel105"/>
    <w:next w:val="author"/>
    <w:rsid w:val="007327FA"/>
    <w:pPr>
      <w:pageBreakBefore w:val="0"/>
      <w:tabs>
        <w:tab w:val="clear" w:pos="284"/>
        <w:tab w:val="left" w:pos="567"/>
      </w:tabs>
      <w:spacing w:before="320" w:line="320" w:lineRule="atLeast"/>
    </w:pPr>
    <w:rPr>
      <w:rFonts w:cs="Arial"/>
      <w:sz w:val="28"/>
    </w:rPr>
  </w:style>
  <w:style w:type="paragraph" w:customStyle="1" w:styleId="Titel106">
    <w:name w:val="Titel106"/>
    <w:basedOn w:val="Standard"/>
    <w:next w:val="p1a"/>
    <w:rsid w:val="003D72E5"/>
    <w:pPr>
      <w:keepNext/>
      <w:keepLines/>
      <w:pageBreakBefore/>
      <w:tabs>
        <w:tab w:val="left" w:pos="284"/>
      </w:tabs>
      <w:suppressAutoHyphens/>
      <w:spacing w:line="360" w:lineRule="atLeast"/>
      <w:ind w:firstLine="0"/>
      <w:jc w:val="left"/>
    </w:pPr>
    <w:rPr>
      <w:b/>
      <w:sz w:val="32"/>
    </w:rPr>
  </w:style>
  <w:style w:type="paragraph" w:customStyle="1" w:styleId="Untertitel106">
    <w:name w:val="Untertitel106"/>
    <w:basedOn w:val="Titel106"/>
    <w:next w:val="author"/>
    <w:rsid w:val="003D72E5"/>
    <w:pPr>
      <w:pageBreakBefore w:val="0"/>
      <w:tabs>
        <w:tab w:val="clear" w:pos="284"/>
        <w:tab w:val="left" w:pos="567"/>
      </w:tabs>
      <w:spacing w:before="320" w:line="320" w:lineRule="atLeast"/>
    </w:pPr>
    <w:rPr>
      <w:rFonts w:cs="Arial"/>
      <w:sz w:val="28"/>
    </w:rPr>
  </w:style>
  <w:style w:type="paragraph" w:customStyle="1" w:styleId="Titel107">
    <w:name w:val="Titel107"/>
    <w:basedOn w:val="Standard"/>
    <w:next w:val="p1a"/>
    <w:rsid w:val="00D16765"/>
    <w:pPr>
      <w:keepNext/>
      <w:keepLines/>
      <w:pageBreakBefore/>
      <w:tabs>
        <w:tab w:val="left" w:pos="284"/>
      </w:tabs>
      <w:suppressAutoHyphens/>
      <w:spacing w:line="360" w:lineRule="atLeast"/>
      <w:ind w:firstLine="0"/>
      <w:jc w:val="left"/>
    </w:pPr>
    <w:rPr>
      <w:b/>
      <w:sz w:val="32"/>
    </w:rPr>
  </w:style>
  <w:style w:type="paragraph" w:customStyle="1" w:styleId="Untertitel107">
    <w:name w:val="Untertitel107"/>
    <w:basedOn w:val="Titel107"/>
    <w:next w:val="author"/>
    <w:rsid w:val="00D16765"/>
    <w:pPr>
      <w:pageBreakBefore w:val="0"/>
      <w:tabs>
        <w:tab w:val="clear" w:pos="284"/>
        <w:tab w:val="left" w:pos="567"/>
      </w:tabs>
      <w:spacing w:before="320" w:line="320" w:lineRule="atLeast"/>
    </w:pPr>
    <w:rPr>
      <w:rFonts w:cs="Arial"/>
      <w:sz w:val="28"/>
    </w:rPr>
  </w:style>
  <w:style w:type="paragraph" w:customStyle="1" w:styleId="Titel108">
    <w:name w:val="Titel108"/>
    <w:basedOn w:val="Standard"/>
    <w:next w:val="p1a"/>
    <w:rsid w:val="001603FB"/>
    <w:pPr>
      <w:keepNext/>
      <w:keepLines/>
      <w:pageBreakBefore/>
      <w:tabs>
        <w:tab w:val="left" w:pos="284"/>
      </w:tabs>
      <w:suppressAutoHyphens/>
      <w:spacing w:line="360" w:lineRule="atLeast"/>
      <w:ind w:firstLine="0"/>
      <w:jc w:val="left"/>
    </w:pPr>
    <w:rPr>
      <w:b/>
      <w:sz w:val="32"/>
    </w:rPr>
  </w:style>
  <w:style w:type="paragraph" w:customStyle="1" w:styleId="Untertitel108">
    <w:name w:val="Untertitel108"/>
    <w:basedOn w:val="Titel108"/>
    <w:next w:val="author"/>
    <w:rsid w:val="001603FB"/>
    <w:pPr>
      <w:pageBreakBefore w:val="0"/>
      <w:tabs>
        <w:tab w:val="clear" w:pos="284"/>
        <w:tab w:val="left" w:pos="567"/>
      </w:tabs>
      <w:spacing w:before="320" w:line="320" w:lineRule="atLeast"/>
    </w:pPr>
    <w:rPr>
      <w:rFonts w:cs="Arial"/>
      <w:sz w:val="28"/>
    </w:rPr>
  </w:style>
  <w:style w:type="paragraph" w:customStyle="1" w:styleId="Titel109">
    <w:name w:val="Titel109"/>
    <w:basedOn w:val="Standard"/>
    <w:next w:val="p1a"/>
    <w:rsid w:val="0011133D"/>
    <w:pPr>
      <w:keepNext/>
      <w:keepLines/>
      <w:pageBreakBefore/>
      <w:tabs>
        <w:tab w:val="left" w:pos="284"/>
      </w:tabs>
      <w:suppressAutoHyphens/>
      <w:spacing w:line="360" w:lineRule="atLeast"/>
      <w:ind w:firstLine="0"/>
      <w:jc w:val="left"/>
    </w:pPr>
    <w:rPr>
      <w:b/>
      <w:sz w:val="32"/>
    </w:rPr>
  </w:style>
  <w:style w:type="paragraph" w:customStyle="1" w:styleId="Untertitel109">
    <w:name w:val="Untertitel109"/>
    <w:basedOn w:val="Titel109"/>
    <w:next w:val="author"/>
    <w:rsid w:val="0011133D"/>
    <w:pPr>
      <w:pageBreakBefore w:val="0"/>
      <w:tabs>
        <w:tab w:val="clear" w:pos="284"/>
        <w:tab w:val="left" w:pos="567"/>
      </w:tabs>
      <w:spacing w:before="320" w:line="320" w:lineRule="atLeast"/>
    </w:pPr>
    <w:rPr>
      <w:rFonts w:cs="Arial"/>
      <w:sz w:val="28"/>
    </w:rPr>
  </w:style>
  <w:style w:type="paragraph" w:customStyle="1" w:styleId="Titel110">
    <w:name w:val="Titel110"/>
    <w:basedOn w:val="Standard"/>
    <w:next w:val="p1a"/>
    <w:rsid w:val="00E04714"/>
    <w:pPr>
      <w:keepNext/>
      <w:keepLines/>
      <w:pageBreakBefore/>
      <w:tabs>
        <w:tab w:val="left" w:pos="284"/>
      </w:tabs>
      <w:suppressAutoHyphens/>
      <w:spacing w:line="360" w:lineRule="atLeast"/>
      <w:ind w:firstLine="0"/>
      <w:jc w:val="left"/>
    </w:pPr>
    <w:rPr>
      <w:b/>
      <w:sz w:val="32"/>
    </w:rPr>
  </w:style>
  <w:style w:type="paragraph" w:customStyle="1" w:styleId="Untertitel110">
    <w:name w:val="Untertitel110"/>
    <w:basedOn w:val="Titel110"/>
    <w:next w:val="author"/>
    <w:rsid w:val="00E04714"/>
    <w:pPr>
      <w:pageBreakBefore w:val="0"/>
      <w:tabs>
        <w:tab w:val="clear" w:pos="284"/>
        <w:tab w:val="left" w:pos="567"/>
      </w:tabs>
      <w:spacing w:before="320" w:line="320" w:lineRule="atLeast"/>
    </w:pPr>
    <w:rPr>
      <w:rFonts w:cs="Arial"/>
      <w:sz w:val="28"/>
    </w:rPr>
  </w:style>
  <w:style w:type="paragraph" w:customStyle="1" w:styleId="Titel111">
    <w:name w:val="Titel111"/>
    <w:basedOn w:val="Standard"/>
    <w:next w:val="p1a"/>
    <w:rsid w:val="00FA76FB"/>
    <w:pPr>
      <w:keepNext/>
      <w:keepLines/>
      <w:pageBreakBefore/>
      <w:tabs>
        <w:tab w:val="left" w:pos="284"/>
      </w:tabs>
      <w:suppressAutoHyphens/>
      <w:spacing w:line="360" w:lineRule="atLeast"/>
      <w:ind w:firstLine="0"/>
      <w:jc w:val="left"/>
    </w:pPr>
    <w:rPr>
      <w:b/>
      <w:sz w:val="32"/>
    </w:rPr>
  </w:style>
  <w:style w:type="paragraph" w:customStyle="1" w:styleId="Untertitel111">
    <w:name w:val="Untertitel111"/>
    <w:basedOn w:val="Titel111"/>
    <w:next w:val="author"/>
    <w:rsid w:val="00FA76FB"/>
    <w:pPr>
      <w:pageBreakBefore w:val="0"/>
      <w:tabs>
        <w:tab w:val="clear" w:pos="284"/>
        <w:tab w:val="left" w:pos="567"/>
      </w:tabs>
      <w:spacing w:before="320" w:line="320" w:lineRule="atLeast"/>
    </w:pPr>
    <w:rPr>
      <w:rFonts w:cs="Arial"/>
      <w:sz w:val="28"/>
    </w:rPr>
  </w:style>
  <w:style w:type="paragraph" w:customStyle="1" w:styleId="Titel112">
    <w:name w:val="Titel112"/>
    <w:basedOn w:val="Standard"/>
    <w:next w:val="p1a"/>
    <w:rsid w:val="006844CF"/>
    <w:pPr>
      <w:keepNext/>
      <w:keepLines/>
      <w:pageBreakBefore/>
      <w:tabs>
        <w:tab w:val="left" w:pos="284"/>
      </w:tabs>
      <w:suppressAutoHyphens/>
      <w:spacing w:line="360" w:lineRule="atLeast"/>
      <w:ind w:firstLine="0"/>
      <w:jc w:val="left"/>
    </w:pPr>
    <w:rPr>
      <w:b/>
      <w:sz w:val="32"/>
    </w:rPr>
  </w:style>
  <w:style w:type="paragraph" w:customStyle="1" w:styleId="Untertitel112">
    <w:name w:val="Untertitel112"/>
    <w:basedOn w:val="Titel112"/>
    <w:next w:val="author"/>
    <w:rsid w:val="006844CF"/>
    <w:pPr>
      <w:pageBreakBefore w:val="0"/>
      <w:tabs>
        <w:tab w:val="clear" w:pos="284"/>
        <w:tab w:val="left" w:pos="567"/>
      </w:tabs>
      <w:spacing w:before="320" w:line="320" w:lineRule="atLeast"/>
    </w:pPr>
    <w:rPr>
      <w:rFonts w:cs="Arial"/>
      <w:sz w:val="28"/>
    </w:rPr>
  </w:style>
  <w:style w:type="paragraph" w:customStyle="1" w:styleId="Titel113">
    <w:name w:val="Titel113"/>
    <w:basedOn w:val="Standard"/>
    <w:next w:val="p1a"/>
    <w:rsid w:val="009B1F70"/>
    <w:pPr>
      <w:keepNext/>
      <w:keepLines/>
      <w:pageBreakBefore/>
      <w:tabs>
        <w:tab w:val="left" w:pos="284"/>
      </w:tabs>
      <w:suppressAutoHyphens/>
      <w:spacing w:line="360" w:lineRule="atLeast"/>
      <w:ind w:firstLine="0"/>
      <w:jc w:val="left"/>
    </w:pPr>
    <w:rPr>
      <w:b/>
      <w:sz w:val="32"/>
    </w:rPr>
  </w:style>
  <w:style w:type="paragraph" w:customStyle="1" w:styleId="Untertitel113">
    <w:name w:val="Untertitel113"/>
    <w:basedOn w:val="Titel113"/>
    <w:next w:val="author"/>
    <w:rsid w:val="009B1F70"/>
    <w:pPr>
      <w:pageBreakBefore w:val="0"/>
      <w:tabs>
        <w:tab w:val="clear" w:pos="284"/>
        <w:tab w:val="left" w:pos="567"/>
      </w:tabs>
      <w:spacing w:before="320" w:line="320" w:lineRule="atLeast"/>
    </w:pPr>
    <w:rPr>
      <w:rFonts w:cs="Arial"/>
      <w:sz w:val="28"/>
    </w:rPr>
  </w:style>
  <w:style w:type="paragraph" w:customStyle="1" w:styleId="Titel114">
    <w:name w:val="Titel114"/>
    <w:basedOn w:val="Standard"/>
    <w:next w:val="p1a"/>
    <w:rsid w:val="00D34492"/>
    <w:pPr>
      <w:keepNext/>
      <w:keepLines/>
      <w:pageBreakBefore/>
      <w:tabs>
        <w:tab w:val="left" w:pos="284"/>
      </w:tabs>
      <w:suppressAutoHyphens/>
      <w:spacing w:line="360" w:lineRule="atLeast"/>
      <w:ind w:firstLine="0"/>
      <w:jc w:val="left"/>
    </w:pPr>
    <w:rPr>
      <w:b/>
      <w:sz w:val="32"/>
    </w:rPr>
  </w:style>
  <w:style w:type="paragraph" w:customStyle="1" w:styleId="Untertitel114">
    <w:name w:val="Untertitel114"/>
    <w:basedOn w:val="Titel114"/>
    <w:next w:val="author"/>
    <w:rsid w:val="00D34492"/>
    <w:pPr>
      <w:pageBreakBefore w:val="0"/>
      <w:tabs>
        <w:tab w:val="clear" w:pos="284"/>
        <w:tab w:val="left" w:pos="567"/>
      </w:tabs>
      <w:spacing w:before="320" w:line="320" w:lineRule="atLeast"/>
    </w:pPr>
    <w:rPr>
      <w:rFonts w:cs="Arial"/>
      <w:sz w:val="28"/>
    </w:rPr>
  </w:style>
  <w:style w:type="paragraph" w:customStyle="1" w:styleId="Titel115">
    <w:name w:val="Titel115"/>
    <w:basedOn w:val="Standard"/>
    <w:next w:val="p1a"/>
    <w:rsid w:val="00091F29"/>
    <w:pPr>
      <w:keepNext/>
      <w:keepLines/>
      <w:pageBreakBefore/>
      <w:tabs>
        <w:tab w:val="left" w:pos="284"/>
      </w:tabs>
      <w:suppressAutoHyphens/>
      <w:spacing w:line="360" w:lineRule="atLeast"/>
      <w:ind w:firstLine="0"/>
      <w:jc w:val="left"/>
    </w:pPr>
    <w:rPr>
      <w:b/>
      <w:sz w:val="32"/>
    </w:rPr>
  </w:style>
  <w:style w:type="paragraph" w:customStyle="1" w:styleId="Untertitel115">
    <w:name w:val="Untertitel115"/>
    <w:basedOn w:val="Titel115"/>
    <w:next w:val="author"/>
    <w:rsid w:val="00091F29"/>
    <w:pPr>
      <w:pageBreakBefore w:val="0"/>
      <w:tabs>
        <w:tab w:val="clear" w:pos="284"/>
        <w:tab w:val="left" w:pos="567"/>
      </w:tabs>
      <w:spacing w:before="320" w:line="320" w:lineRule="atLeast"/>
    </w:pPr>
    <w:rPr>
      <w:rFonts w:cs="Arial"/>
      <w:sz w:val="28"/>
    </w:rPr>
  </w:style>
  <w:style w:type="paragraph" w:customStyle="1" w:styleId="Titel116">
    <w:name w:val="Titel116"/>
    <w:basedOn w:val="Standard"/>
    <w:next w:val="p1a"/>
    <w:rsid w:val="00E71B30"/>
    <w:pPr>
      <w:keepNext/>
      <w:keepLines/>
      <w:pageBreakBefore/>
      <w:tabs>
        <w:tab w:val="left" w:pos="284"/>
      </w:tabs>
      <w:suppressAutoHyphens/>
      <w:spacing w:line="360" w:lineRule="atLeast"/>
      <w:ind w:firstLine="0"/>
      <w:jc w:val="left"/>
    </w:pPr>
    <w:rPr>
      <w:b/>
      <w:sz w:val="32"/>
    </w:rPr>
  </w:style>
  <w:style w:type="paragraph" w:customStyle="1" w:styleId="Untertitel116">
    <w:name w:val="Untertitel116"/>
    <w:basedOn w:val="Titel116"/>
    <w:next w:val="author"/>
    <w:rsid w:val="00E71B30"/>
    <w:pPr>
      <w:pageBreakBefore w:val="0"/>
      <w:tabs>
        <w:tab w:val="clear" w:pos="284"/>
        <w:tab w:val="left" w:pos="567"/>
      </w:tabs>
      <w:spacing w:before="320" w:line="320" w:lineRule="atLeast"/>
    </w:pPr>
    <w:rPr>
      <w:rFonts w:cs="Arial"/>
      <w:sz w:val="28"/>
    </w:rPr>
  </w:style>
  <w:style w:type="paragraph" w:customStyle="1" w:styleId="Titel117">
    <w:name w:val="Titel117"/>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7">
    <w:name w:val="Untertitel117"/>
    <w:basedOn w:val="Titel117"/>
    <w:next w:val="author"/>
    <w:rsid w:val="00227125"/>
    <w:pPr>
      <w:pageBreakBefore w:val="0"/>
      <w:tabs>
        <w:tab w:val="clear" w:pos="284"/>
        <w:tab w:val="left" w:pos="567"/>
      </w:tabs>
      <w:spacing w:before="320" w:line="320" w:lineRule="atLeast"/>
    </w:pPr>
    <w:rPr>
      <w:rFonts w:cs="Arial"/>
      <w:sz w:val="28"/>
    </w:rPr>
  </w:style>
  <w:style w:type="paragraph" w:customStyle="1" w:styleId="Titel1170">
    <w:name w:val="Titel117"/>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70">
    <w:name w:val="Untertitel117"/>
    <w:basedOn w:val="Titel1170"/>
    <w:next w:val="author"/>
    <w:rsid w:val="00227125"/>
    <w:pPr>
      <w:pageBreakBefore w:val="0"/>
      <w:tabs>
        <w:tab w:val="clear" w:pos="284"/>
        <w:tab w:val="left" w:pos="567"/>
      </w:tabs>
      <w:spacing w:before="320" w:line="320" w:lineRule="atLeast"/>
    </w:pPr>
    <w:rPr>
      <w:rFonts w:cs="Arial"/>
      <w:sz w:val="28"/>
    </w:rPr>
  </w:style>
  <w:style w:type="paragraph" w:customStyle="1" w:styleId="Titel118">
    <w:name w:val="Titel118"/>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8">
    <w:name w:val="Untertitel118"/>
    <w:basedOn w:val="Titel118"/>
    <w:next w:val="author"/>
    <w:rsid w:val="00227125"/>
    <w:pPr>
      <w:pageBreakBefore w:val="0"/>
      <w:tabs>
        <w:tab w:val="clear" w:pos="284"/>
        <w:tab w:val="left" w:pos="567"/>
      </w:tabs>
      <w:spacing w:before="320" w:line="320" w:lineRule="atLeast"/>
    </w:pPr>
    <w:rPr>
      <w:rFonts w:cs="Arial"/>
      <w:sz w:val="28"/>
    </w:rPr>
  </w:style>
  <w:style w:type="paragraph" w:customStyle="1" w:styleId="Titel119">
    <w:name w:val="Titel119"/>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19">
    <w:name w:val="Untertitel119"/>
    <w:basedOn w:val="Titel119"/>
    <w:next w:val="author"/>
    <w:rsid w:val="00227125"/>
    <w:pPr>
      <w:pageBreakBefore w:val="0"/>
      <w:tabs>
        <w:tab w:val="clear" w:pos="284"/>
        <w:tab w:val="left" w:pos="567"/>
      </w:tabs>
      <w:spacing w:before="320" w:line="320" w:lineRule="atLeast"/>
    </w:pPr>
    <w:rPr>
      <w:rFonts w:cs="Arial"/>
      <w:sz w:val="28"/>
    </w:rPr>
  </w:style>
  <w:style w:type="paragraph" w:customStyle="1" w:styleId="Titel120">
    <w:name w:val="Titel120"/>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0">
    <w:name w:val="Untertitel120"/>
    <w:basedOn w:val="Titel120"/>
    <w:next w:val="author"/>
    <w:rsid w:val="00227125"/>
    <w:pPr>
      <w:pageBreakBefore w:val="0"/>
      <w:tabs>
        <w:tab w:val="clear" w:pos="284"/>
        <w:tab w:val="left" w:pos="567"/>
      </w:tabs>
      <w:spacing w:before="320" w:line="320" w:lineRule="atLeast"/>
    </w:pPr>
    <w:rPr>
      <w:rFonts w:cs="Arial"/>
      <w:sz w:val="28"/>
    </w:rPr>
  </w:style>
  <w:style w:type="paragraph" w:customStyle="1" w:styleId="Titel121">
    <w:name w:val="Titel121"/>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1">
    <w:name w:val="Untertitel121"/>
    <w:basedOn w:val="Titel121"/>
    <w:next w:val="author"/>
    <w:rsid w:val="00227125"/>
    <w:pPr>
      <w:pageBreakBefore w:val="0"/>
      <w:tabs>
        <w:tab w:val="clear" w:pos="284"/>
        <w:tab w:val="left" w:pos="567"/>
      </w:tabs>
      <w:spacing w:before="320" w:line="320" w:lineRule="atLeast"/>
    </w:pPr>
    <w:rPr>
      <w:rFonts w:cs="Arial"/>
      <w:sz w:val="28"/>
    </w:rPr>
  </w:style>
  <w:style w:type="paragraph" w:customStyle="1" w:styleId="Titel122">
    <w:name w:val="Titel122"/>
    <w:basedOn w:val="Standard"/>
    <w:next w:val="p1a"/>
    <w:rsid w:val="00227125"/>
    <w:pPr>
      <w:keepNext/>
      <w:keepLines/>
      <w:pageBreakBefore/>
      <w:tabs>
        <w:tab w:val="left" w:pos="284"/>
      </w:tabs>
      <w:suppressAutoHyphens/>
      <w:spacing w:line="360" w:lineRule="atLeast"/>
      <w:ind w:firstLine="0"/>
      <w:jc w:val="left"/>
    </w:pPr>
    <w:rPr>
      <w:b/>
      <w:sz w:val="32"/>
    </w:rPr>
  </w:style>
  <w:style w:type="paragraph" w:customStyle="1" w:styleId="Untertitel122">
    <w:name w:val="Untertitel122"/>
    <w:basedOn w:val="Titel122"/>
    <w:next w:val="author"/>
    <w:rsid w:val="00227125"/>
    <w:pPr>
      <w:pageBreakBefore w:val="0"/>
      <w:tabs>
        <w:tab w:val="clear" w:pos="284"/>
        <w:tab w:val="left" w:pos="567"/>
      </w:tabs>
      <w:spacing w:before="320" w:line="320" w:lineRule="atLeast"/>
    </w:pPr>
    <w:rPr>
      <w:rFonts w:cs="Arial"/>
      <w:sz w:val="28"/>
    </w:rPr>
  </w:style>
  <w:style w:type="paragraph" w:customStyle="1" w:styleId="Titel123">
    <w:name w:val="Titel123"/>
    <w:basedOn w:val="Standard"/>
    <w:next w:val="p1a"/>
    <w:rsid w:val="007012A3"/>
    <w:pPr>
      <w:keepNext/>
      <w:keepLines/>
      <w:pageBreakBefore/>
      <w:tabs>
        <w:tab w:val="left" w:pos="284"/>
      </w:tabs>
      <w:suppressAutoHyphens/>
      <w:spacing w:line="360" w:lineRule="atLeast"/>
      <w:ind w:firstLine="0"/>
      <w:jc w:val="left"/>
    </w:pPr>
    <w:rPr>
      <w:b/>
      <w:sz w:val="32"/>
    </w:rPr>
  </w:style>
  <w:style w:type="paragraph" w:customStyle="1" w:styleId="Untertitel123">
    <w:name w:val="Untertitel123"/>
    <w:basedOn w:val="Titel123"/>
    <w:next w:val="author"/>
    <w:rsid w:val="007012A3"/>
    <w:pPr>
      <w:pageBreakBefore w:val="0"/>
      <w:tabs>
        <w:tab w:val="clear" w:pos="284"/>
        <w:tab w:val="left" w:pos="567"/>
      </w:tabs>
      <w:spacing w:before="320" w:line="320" w:lineRule="atLeast"/>
    </w:pPr>
    <w:rPr>
      <w:rFonts w:cs="Arial"/>
      <w:sz w:val="28"/>
    </w:rPr>
  </w:style>
  <w:style w:type="paragraph" w:customStyle="1" w:styleId="Titel124">
    <w:name w:val="Titel124"/>
    <w:basedOn w:val="Standard"/>
    <w:next w:val="p1a"/>
    <w:rsid w:val="004E0927"/>
    <w:pPr>
      <w:keepNext/>
      <w:keepLines/>
      <w:pageBreakBefore/>
      <w:tabs>
        <w:tab w:val="left" w:pos="284"/>
      </w:tabs>
      <w:suppressAutoHyphens/>
      <w:spacing w:line="360" w:lineRule="atLeast"/>
      <w:ind w:firstLine="0"/>
      <w:jc w:val="left"/>
    </w:pPr>
    <w:rPr>
      <w:b/>
      <w:sz w:val="32"/>
    </w:rPr>
  </w:style>
  <w:style w:type="paragraph" w:customStyle="1" w:styleId="Untertitel124">
    <w:name w:val="Untertitel124"/>
    <w:basedOn w:val="Titel124"/>
    <w:next w:val="author"/>
    <w:rsid w:val="004E0927"/>
    <w:pPr>
      <w:pageBreakBefore w:val="0"/>
      <w:tabs>
        <w:tab w:val="clear" w:pos="284"/>
        <w:tab w:val="left" w:pos="567"/>
      </w:tabs>
      <w:spacing w:before="320" w:line="320" w:lineRule="atLeast"/>
    </w:pPr>
    <w:rPr>
      <w:rFonts w:cs="Arial"/>
      <w:sz w:val="28"/>
    </w:rPr>
  </w:style>
  <w:style w:type="paragraph" w:customStyle="1" w:styleId="Titel125">
    <w:name w:val="Titel125"/>
    <w:basedOn w:val="Standard"/>
    <w:next w:val="p1a"/>
    <w:rsid w:val="006D5F5E"/>
    <w:pPr>
      <w:keepNext/>
      <w:keepLines/>
      <w:pageBreakBefore/>
      <w:tabs>
        <w:tab w:val="left" w:pos="284"/>
      </w:tabs>
      <w:suppressAutoHyphens/>
      <w:spacing w:line="360" w:lineRule="atLeast"/>
      <w:ind w:firstLine="0"/>
      <w:jc w:val="left"/>
    </w:pPr>
    <w:rPr>
      <w:b/>
      <w:sz w:val="32"/>
    </w:rPr>
  </w:style>
  <w:style w:type="paragraph" w:customStyle="1" w:styleId="Untertitel125">
    <w:name w:val="Untertitel125"/>
    <w:basedOn w:val="Titel125"/>
    <w:next w:val="author"/>
    <w:rsid w:val="006D5F5E"/>
    <w:pPr>
      <w:pageBreakBefore w:val="0"/>
      <w:tabs>
        <w:tab w:val="clear" w:pos="284"/>
        <w:tab w:val="left" w:pos="567"/>
      </w:tabs>
      <w:spacing w:before="320" w:line="320" w:lineRule="atLeast"/>
    </w:pPr>
    <w:rPr>
      <w:rFonts w:cs="Arial"/>
      <w:sz w:val="28"/>
    </w:rPr>
  </w:style>
  <w:style w:type="paragraph" w:customStyle="1" w:styleId="Titel126">
    <w:name w:val="Titel126"/>
    <w:basedOn w:val="Standard"/>
    <w:next w:val="p1a"/>
    <w:rsid w:val="00FA6BB6"/>
    <w:pPr>
      <w:keepNext/>
      <w:keepLines/>
      <w:pageBreakBefore/>
      <w:tabs>
        <w:tab w:val="left" w:pos="284"/>
      </w:tabs>
      <w:suppressAutoHyphens/>
      <w:spacing w:line="360" w:lineRule="atLeast"/>
      <w:ind w:firstLine="0"/>
      <w:jc w:val="left"/>
    </w:pPr>
    <w:rPr>
      <w:b/>
      <w:sz w:val="32"/>
    </w:rPr>
  </w:style>
  <w:style w:type="paragraph" w:customStyle="1" w:styleId="Untertitel126">
    <w:name w:val="Untertitel126"/>
    <w:basedOn w:val="Titel126"/>
    <w:next w:val="author"/>
    <w:rsid w:val="00FA6BB6"/>
    <w:pPr>
      <w:pageBreakBefore w:val="0"/>
      <w:tabs>
        <w:tab w:val="clear" w:pos="284"/>
        <w:tab w:val="left" w:pos="567"/>
      </w:tabs>
      <w:spacing w:before="320" w:line="320" w:lineRule="atLeast"/>
    </w:pPr>
    <w:rPr>
      <w:rFonts w:cs="Arial"/>
      <w:sz w:val="28"/>
    </w:rPr>
  </w:style>
  <w:style w:type="paragraph" w:customStyle="1" w:styleId="Titel127">
    <w:name w:val="Titel127"/>
    <w:basedOn w:val="Standard"/>
    <w:next w:val="p1a"/>
    <w:rsid w:val="005E6AA6"/>
    <w:pPr>
      <w:keepNext/>
      <w:keepLines/>
      <w:pageBreakBefore/>
      <w:tabs>
        <w:tab w:val="left" w:pos="284"/>
      </w:tabs>
      <w:suppressAutoHyphens/>
      <w:spacing w:line="360" w:lineRule="atLeast"/>
      <w:ind w:firstLine="0"/>
      <w:jc w:val="left"/>
    </w:pPr>
    <w:rPr>
      <w:b/>
      <w:sz w:val="32"/>
    </w:rPr>
  </w:style>
  <w:style w:type="paragraph" w:customStyle="1" w:styleId="Untertitel127">
    <w:name w:val="Untertitel127"/>
    <w:basedOn w:val="Titel127"/>
    <w:next w:val="author"/>
    <w:rsid w:val="005E6AA6"/>
    <w:pPr>
      <w:pageBreakBefore w:val="0"/>
      <w:tabs>
        <w:tab w:val="clear" w:pos="284"/>
        <w:tab w:val="left" w:pos="567"/>
      </w:tabs>
      <w:spacing w:before="320" w:line="320" w:lineRule="atLeast"/>
    </w:pPr>
    <w:rPr>
      <w:rFonts w:cs="Arial"/>
      <w:sz w:val="28"/>
    </w:rPr>
  </w:style>
  <w:style w:type="paragraph" w:customStyle="1" w:styleId="Titel128">
    <w:name w:val="Titel128"/>
    <w:basedOn w:val="Standard"/>
    <w:next w:val="p1a"/>
    <w:rsid w:val="002D4C00"/>
    <w:pPr>
      <w:keepNext/>
      <w:keepLines/>
      <w:pageBreakBefore/>
      <w:tabs>
        <w:tab w:val="left" w:pos="284"/>
      </w:tabs>
      <w:suppressAutoHyphens/>
      <w:spacing w:line="360" w:lineRule="atLeast"/>
      <w:ind w:firstLine="0"/>
      <w:jc w:val="left"/>
    </w:pPr>
    <w:rPr>
      <w:b/>
      <w:sz w:val="32"/>
    </w:rPr>
  </w:style>
  <w:style w:type="paragraph" w:customStyle="1" w:styleId="Untertitel128">
    <w:name w:val="Untertitel128"/>
    <w:basedOn w:val="Titel128"/>
    <w:next w:val="author"/>
    <w:rsid w:val="002D4C00"/>
    <w:pPr>
      <w:pageBreakBefore w:val="0"/>
      <w:tabs>
        <w:tab w:val="clear" w:pos="284"/>
        <w:tab w:val="left" w:pos="567"/>
      </w:tabs>
      <w:spacing w:before="320" w:line="320" w:lineRule="atLeast"/>
    </w:pPr>
    <w:rPr>
      <w:rFonts w:cs="Arial"/>
      <w:sz w:val="28"/>
    </w:rPr>
  </w:style>
  <w:style w:type="paragraph" w:customStyle="1" w:styleId="Titel129">
    <w:name w:val="Titel129"/>
    <w:basedOn w:val="Standard"/>
    <w:next w:val="p1a"/>
    <w:rsid w:val="00D1364D"/>
    <w:pPr>
      <w:keepNext/>
      <w:keepLines/>
      <w:pageBreakBefore/>
      <w:tabs>
        <w:tab w:val="left" w:pos="284"/>
      </w:tabs>
      <w:suppressAutoHyphens/>
      <w:spacing w:line="360" w:lineRule="atLeast"/>
      <w:ind w:firstLine="0"/>
      <w:jc w:val="left"/>
    </w:pPr>
    <w:rPr>
      <w:b/>
      <w:sz w:val="32"/>
    </w:rPr>
  </w:style>
  <w:style w:type="paragraph" w:customStyle="1" w:styleId="Untertitel129">
    <w:name w:val="Untertitel129"/>
    <w:basedOn w:val="Titel129"/>
    <w:next w:val="author"/>
    <w:rsid w:val="00D1364D"/>
    <w:pPr>
      <w:pageBreakBefore w:val="0"/>
      <w:tabs>
        <w:tab w:val="clear" w:pos="284"/>
        <w:tab w:val="left" w:pos="567"/>
      </w:tabs>
      <w:spacing w:before="320" w:line="320" w:lineRule="atLeast"/>
    </w:pPr>
    <w:rPr>
      <w:rFonts w:cs="Arial"/>
      <w:sz w:val="28"/>
    </w:rPr>
  </w:style>
  <w:style w:type="paragraph" w:customStyle="1" w:styleId="Titel130">
    <w:name w:val="Titel130"/>
    <w:basedOn w:val="Standard"/>
    <w:next w:val="p1a"/>
    <w:rsid w:val="009859BF"/>
    <w:pPr>
      <w:keepNext/>
      <w:keepLines/>
      <w:pageBreakBefore/>
      <w:tabs>
        <w:tab w:val="left" w:pos="284"/>
      </w:tabs>
      <w:suppressAutoHyphens/>
      <w:spacing w:line="360" w:lineRule="atLeast"/>
      <w:ind w:firstLine="0"/>
      <w:jc w:val="left"/>
    </w:pPr>
    <w:rPr>
      <w:b/>
      <w:sz w:val="32"/>
    </w:rPr>
  </w:style>
  <w:style w:type="paragraph" w:customStyle="1" w:styleId="Untertitel130">
    <w:name w:val="Untertitel130"/>
    <w:basedOn w:val="Titel130"/>
    <w:next w:val="author"/>
    <w:rsid w:val="009859BF"/>
    <w:pPr>
      <w:pageBreakBefore w:val="0"/>
      <w:tabs>
        <w:tab w:val="clear" w:pos="284"/>
        <w:tab w:val="left" w:pos="567"/>
      </w:tabs>
      <w:spacing w:before="320" w:line="320" w:lineRule="atLeast"/>
    </w:pPr>
    <w:rPr>
      <w:rFonts w:cs="Arial"/>
      <w:sz w:val="28"/>
    </w:rPr>
  </w:style>
  <w:style w:type="paragraph" w:customStyle="1" w:styleId="Titel131">
    <w:name w:val="Titel131"/>
    <w:basedOn w:val="Standard"/>
    <w:next w:val="p1a"/>
    <w:rsid w:val="009E19E4"/>
    <w:pPr>
      <w:keepNext/>
      <w:keepLines/>
      <w:pageBreakBefore/>
      <w:tabs>
        <w:tab w:val="left" w:pos="284"/>
      </w:tabs>
      <w:suppressAutoHyphens/>
      <w:spacing w:line="360" w:lineRule="atLeast"/>
      <w:ind w:firstLine="0"/>
      <w:jc w:val="left"/>
    </w:pPr>
    <w:rPr>
      <w:b/>
      <w:sz w:val="32"/>
    </w:rPr>
  </w:style>
  <w:style w:type="paragraph" w:customStyle="1" w:styleId="Untertitel131">
    <w:name w:val="Untertitel131"/>
    <w:basedOn w:val="Titel131"/>
    <w:next w:val="author"/>
    <w:rsid w:val="009E19E4"/>
    <w:pPr>
      <w:pageBreakBefore w:val="0"/>
      <w:tabs>
        <w:tab w:val="clear" w:pos="284"/>
        <w:tab w:val="left" w:pos="567"/>
      </w:tabs>
      <w:spacing w:before="320" w:line="320" w:lineRule="atLeast"/>
    </w:pPr>
    <w:rPr>
      <w:rFonts w:cs="Arial"/>
      <w:sz w:val="28"/>
    </w:rPr>
  </w:style>
  <w:style w:type="paragraph" w:customStyle="1" w:styleId="Titel132">
    <w:name w:val="Titel132"/>
    <w:basedOn w:val="Standard"/>
    <w:next w:val="p1a"/>
    <w:rsid w:val="00C759F1"/>
    <w:pPr>
      <w:keepNext/>
      <w:keepLines/>
      <w:pageBreakBefore/>
      <w:tabs>
        <w:tab w:val="left" w:pos="284"/>
      </w:tabs>
      <w:suppressAutoHyphens/>
      <w:spacing w:line="360" w:lineRule="atLeast"/>
      <w:ind w:firstLine="0"/>
      <w:jc w:val="left"/>
    </w:pPr>
    <w:rPr>
      <w:b/>
      <w:sz w:val="32"/>
    </w:rPr>
  </w:style>
  <w:style w:type="paragraph" w:customStyle="1" w:styleId="Untertitel132">
    <w:name w:val="Untertitel132"/>
    <w:basedOn w:val="Titel132"/>
    <w:next w:val="author"/>
    <w:rsid w:val="00C759F1"/>
    <w:pPr>
      <w:pageBreakBefore w:val="0"/>
      <w:tabs>
        <w:tab w:val="clear" w:pos="284"/>
        <w:tab w:val="left" w:pos="567"/>
      </w:tabs>
      <w:spacing w:before="320" w:line="320" w:lineRule="atLeast"/>
    </w:pPr>
    <w:rPr>
      <w:rFonts w:cs="Arial"/>
      <w:sz w:val="28"/>
    </w:rPr>
  </w:style>
  <w:style w:type="paragraph" w:customStyle="1" w:styleId="Titel133">
    <w:name w:val="Titel133"/>
    <w:basedOn w:val="Standard"/>
    <w:next w:val="p1a"/>
    <w:rsid w:val="009B0E6D"/>
    <w:pPr>
      <w:keepNext/>
      <w:keepLines/>
      <w:pageBreakBefore/>
      <w:tabs>
        <w:tab w:val="left" w:pos="284"/>
      </w:tabs>
      <w:suppressAutoHyphens/>
      <w:spacing w:line="360" w:lineRule="atLeast"/>
      <w:ind w:firstLine="0"/>
      <w:jc w:val="left"/>
    </w:pPr>
    <w:rPr>
      <w:b/>
      <w:sz w:val="32"/>
    </w:rPr>
  </w:style>
  <w:style w:type="paragraph" w:customStyle="1" w:styleId="Untertitel133">
    <w:name w:val="Untertitel133"/>
    <w:basedOn w:val="Titel133"/>
    <w:next w:val="author"/>
    <w:rsid w:val="009B0E6D"/>
    <w:pPr>
      <w:pageBreakBefore w:val="0"/>
      <w:tabs>
        <w:tab w:val="clear" w:pos="284"/>
        <w:tab w:val="left" w:pos="567"/>
      </w:tabs>
      <w:spacing w:before="320" w:line="320" w:lineRule="atLeast"/>
    </w:pPr>
    <w:rPr>
      <w:rFonts w:cs="Arial"/>
      <w:sz w:val="28"/>
    </w:rPr>
  </w:style>
  <w:style w:type="paragraph" w:customStyle="1" w:styleId="Titel134">
    <w:name w:val="Titel134"/>
    <w:basedOn w:val="Standard"/>
    <w:next w:val="p1a"/>
    <w:rsid w:val="008822A4"/>
    <w:pPr>
      <w:keepNext/>
      <w:keepLines/>
      <w:pageBreakBefore/>
      <w:tabs>
        <w:tab w:val="left" w:pos="284"/>
      </w:tabs>
      <w:suppressAutoHyphens/>
      <w:spacing w:line="360" w:lineRule="atLeast"/>
      <w:ind w:firstLine="0"/>
      <w:jc w:val="left"/>
    </w:pPr>
    <w:rPr>
      <w:b/>
      <w:sz w:val="32"/>
    </w:rPr>
  </w:style>
  <w:style w:type="paragraph" w:customStyle="1" w:styleId="Untertitel134">
    <w:name w:val="Untertitel134"/>
    <w:basedOn w:val="Titel134"/>
    <w:next w:val="author"/>
    <w:rsid w:val="008822A4"/>
    <w:pPr>
      <w:pageBreakBefore w:val="0"/>
      <w:tabs>
        <w:tab w:val="clear" w:pos="284"/>
        <w:tab w:val="left" w:pos="567"/>
      </w:tabs>
      <w:spacing w:before="320" w:line="320" w:lineRule="atLeast"/>
    </w:pPr>
    <w:rPr>
      <w:rFonts w:cs="Arial"/>
      <w:sz w:val="28"/>
    </w:rPr>
  </w:style>
  <w:style w:type="paragraph" w:customStyle="1" w:styleId="Titel135">
    <w:name w:val="Titel135"/>
    <w:basedOn w:val="Standard"/>
    <w:next w:val="p1a"/>
    <w:rsid w:val="001C578E"/>
    <w:pPr>
      <w:keepNext/>
      <w:keepLines/>
      <w:pageBreakBefore/>
      <w:tabs>
        <w:tab w:val="left" w:pos="284"/>
      </w:tabs>
      <w:suppressAutoHyphens/>
      <w:spacing w:line="360" w:lineRule="atLeast"/>
      <w:ind w:firstLine="0"/>
      <w:jc w:val="left"/>
    </w:pPr>
    <w:rPr>
      <w:b/>
      <w:sz w:val="32"/>
    </w:rPr>
  </w:style>
  <w:style w:type="paragraph" w:customStyle="1" w:styleId="Untertitel135">
    <w:name w:val="Untertitel135"/>
    <w:basedOn w:val="Titel135"/>
    <w:next w:val="author"/>
    <w:rsid w:val="001C578E"/>
    <w:pPr>
      <w:pageBreakBefore w:val="0"/>
      <w:tabs>
        <w:tab w:val="clear" w:pos="284"/>
        <w:tab w:val="left" w:pos="567"/>
      </w:tabs>
      <w:spacing w:before="320" w:line="320" w:lineRule="atLeast"/>
    </w:pPr>
    <w:rPr>
      <w:rFonts w:cs="Arial"/>
      <w:sz w:val="28"/>
    </w:rPr>
  </w:style>
  <w:style w:type="paragraph" w:customStyle="1" w:styleId="Titel136">
    <w:name w:val="Titel136"/>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6">
    <w:name w:val="Untertitel136"/>
    <w:basedOn w:val="Titel136"/>
    <w:next w:val="author"/>
    <w:rsid w:val="0042039C"/>
    <w:pPr>
      <w:pageBreakBefore w:val="0"/>
      <w:tabs>
        <w:tab w:val="clear" w:pos="284"/>
        <w:tab w:val="left" w:pos="567"/>
      </w:tabs>
      <w:spacing w:before="320" w:line="320" w:lineRule="atLeast"/>
    </w:pPr>
    <w:rPr>
      <w:rFonts w:cs="Arial"/>
      <w:sz w:val="28"/>
    </w:rPr>
  </w:style>
  <w:style w:type="paragraph" w:customStyle="1" w:styleId="Titel1360">
    <w:name w:val="Titel136"/>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60">
    <w:name w:val="Untertitel136"/>
    <w:basedOn w:val="Titel1360"/>
    <w:next w:val="author"/>
    <w:rsid w:val="0042039C"/>
    <w:pPr>
      <w:pageBreakBefore w:val="0"/>
      <w:tabs>
        <w:tab w:val="clear" w:pos="284"/>
        <w:tab w:val="left" w:pos="567"/>
      </w:tabs>
      <w:spacing w:before="320" w:line="320" w:lineRule="atLeast"/>
    </w:pPr>
    <w:rPr>
      <w:rFonts w:cs="Arial"/>
      <w:sz w:val="28"/>
    </w:rPr>
  </w:style>
  <w:style w:type="paragraph" w:customStyle="1" w:styleId="Titel137">
    <w:name w:val="Titel137"/>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7">
    <w:name w:val="Untertitel137"/>
    <w:basedOn w:val="Titel137"/>
    <w:next w:val="author"/>
    <w:rsid w:val="0042039C"/>
    <w:pPr>
      <w:pageBreakBefore w:val="0"/>
      <w:tabs>
        <w:tab w:val="clear" w:pos="284"/>
        <w:tab w:val="left" w:pos="567"/>
      </w:tabs>
      <w:spacing w:before="320" w:line="320" w:lineRule="atLeast"/>
    </w:pPr>
    <w:rPr>
      <w:rFonts w:cs="Arial"/>
      <w:sz w:val="28"/>
    </w:rPr>
  </w:style>
  <w:style w:type="paragraph" w:customStyle="1" w:styleId="Titel138">
    <w:name w:val="Titel138"/>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8">
    <w:name w:val="Untertitel138"/>
    <w:basedOn w:val="Titel138"/>
    <w:next w:val="author"/>
    <w:rsid w:val="0042039C"/>
    <w:pPr>
      <w:pageBreakBefore w:val="0"/>
      <w:tabs>
        <w:tab w:val="clear" w:pos="284"/>
        <w:tab w:val="left" w:pos="567"/>
      </w:tabs>
      <w:spacing w:before="320" w:line="320" w:lineRule="atLeast"/>
    </w:pPr>
    <w:rPr>
      <w:rFonts w:cs="Arial"/>
      <w:sz w:val="28"/>
    </w:rPr>
  </w:style>
  <w:style w:type="paragraph" w:customStyle="1" w:styleId="Titel139">
    <w:name w:val="Titel139"/>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39">
    <w:name w:val="Untertitel139"/>
    <w:basedOn w:val="Titel139"/>
    <w:next w:val="author"/>
    <w:rsid w:val="0042039C"/>
    <w:pPr>
      <w:pageBreakBefore w:val="0"/>
      <w:tabs>
        <w:tab w:val="clear" w:pos="284"/>
        <w:tab w:val="left" w:pos="567"/>
      </w:tabs>
      <w:spacing w:before="320" w:line="320" w:lineRule="atLeast"/>
    </w:pPr>
    <w:rPr>
      <w:rFonts w:cs="Arial"/>
      <w:sz w:val="28"/>
    </w:rPr>
  </w:style>
  <w:style w:type="paragraph" w:customStyle="1" w:styleId="Titel140">
    <w:name w:val="Titel140"/>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0">
    <w:name w:val="Untertitel140"/>
    <w:basedOn w:val="Titel140"/>
    <w:next w:val="author"/>
    <w:rsid w:val="0042039C"/>
    <w:pPr>
      <w:pageBreakBefore w:val="0"/>
      <w:tabs>
        <w:tab w:val="clear" w:pos="284"/>
        <w:tab w:val="left" w:pos="567"/>
      </w:tabs>
      <w:spacing w:before="320" w:line="320" w:lineRule="atLeast"/>
    </w:pPr>
    <w:rPr>
      <w:rFonts w:cs="Arial"/>
      <w:sz w:val="28"/>
    </w:rPr>
  </w:style>
  <w:style w:type="paragraph" w:customStyle="1" w:styleId="Titel141">
    <w:name w:val="Titel141"/>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1">
    <w:name w:val="Untertitel141"/>
    <w:basedOn w:val="Titel141"/>
    <w:next w:val="author"/>
    <w:rsid w:val="0042039C"/>
    <w:pPr>
      <w:pageBreakBefore w:val="0"/>
      <w:tabs>
        <w:tab w:val="clear" w:pos="284"/>
        <w:tab w:val="left" w:pos="567"/>
      </w:tabs>
      <w:spacing w:before="320" w:line="320" w:lineRule="atLeast"/>
    </w:pPr>
    <w:rPr>
      <w:rFonts w:cs="Arial"/>
      <w:sz w:val="28"/>
    </w:rPr>
  </w:style>
  <w:style w:type="paragraph" w:customStyle="1" w:styleId="Titel142">
    <w:name w:val="Titel142"/>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2">
    <w:name w:val="Untertitel142"/>
    <w:basedOn w:val="Titel142"/>
    <w:next w:val="author"/>
    <w:rsid w:val="0042039C"/>
    <w:pPr>
      <w:pageBreakBefore w:val="0"/>
      <w:tabs>
        <w:tab w:val="clear" w:pos="284"/>
        <w:tab w:val="left" w:pos="567"/>
      </w:tabs>
      <w:spacing w:before="320" w:line="320" w:lineRule="atLeast"/>
    </w:pPr>
    <w:rPr>
      <w:rFonts w:cs="Arial"/>
      <w:sz w:val="28"/>
    </w:rPr>
  </w:style>
  <w:style w:type="paragraph" w:customStyle="1" w:styleId="Titel143">
    <w:name w:val="Titel143"/>
    <w:basedOn w:val="Standard"/>
    <w:next w:val="p1a"/>
    <w:rsid w:val="0042039C"/>
    <w:pPr>
      <w:keepNext/>
      <w:keepLines/>
      <w:pageBreakBefore/>
      <w:tabs>
        <w:tab w:val="left" w:pos="284"/>
      </w:tabs>
      <w:suppressAutoHyphens/>
      <w:spacing w:line="360" w:lineRule="atLeast"/>
      <w:ind w:firstLine="0"/>
      <w:jc w:val="left"/>
    </w:pPr>
    <w:rPr>
      <w:b/>
      <w:sz w:val="32"/>
    </w:rPr>
  </w:style>
  <w:style w:type="paragraph" w:customStyle="1" w:styleId="Untertitel143">
    <w:name w:val="Untertitel143"/>
    <w:basedOn w:val="Titel143"/>
    <w:next w:val="author"/>
    <w:rsid w:val="0042039C"/>
    <w:pPr>
      <w:pageBreakBefore w:val="0"/>
      <w:tabs>
        <w:tab w:val="clear" w:pos="284"/>
        <w:tab w:val="left" w:pos="567"/>
      </w:tabs>
      <w:spacing w:before="320" w:line="320" w:lineRule="atLeast"/>
    </w:pPr>
    <w:rPr>
      <w:rFonts w:cs="Arial"/>
      <w:sz w:val="28"/>
    </w:rPr>
  </w:style>
  <w:style w:type="paragraph" w:customStyle="1" w:styleId="Titel144">
    <w:name w:val="Titel144"/>
    <w:basedOn w:val="Standard"/>
    <w:next w:val="p1a"/>
    <w:rsid w:val="00CC3CCF"/>
    <w:pPr>
      <w:keepNext/>
      <w:keepLines/>
      <w:pageBreakBefore/>
      <w:tabs>
        <w:tab w:val="left" w:pos="284"/>
      </w:tabs>
      <w:suppressAutoHyphens/>
      <w:spacing w:line="360" w:lineRule="atLeast"/>
      <w:ind w:firstLine="0"/>
      <w:jc w:val="left"/>
    </w:pPr>
    <w:rPr>
      <w:b/>
      <w:sz w:val="32"/>
    </w:rPr>
  </w:style>
  <w:style w:type="paragraph" w:customStyle="1" w:styleId="Untertitel144">
    <w:name w:val="Untertitel144"/>
    <w:basedOn w:val="Titel144"/>
    <w:next w:val="author"/>
    <w:rsid w:val="00CC3CCF"/>
    <w:pPr>
      <w:pageBreakBefore w:val="0"/>
      <w:tabs>
        <w:tab w:val="clear" w:pos="284"/>
        <w:tab w:val="left" w:pos="567"/>
      </w:tabs>
      <w:spacing w:before="320" w:line="320" w:lineRule="atLeast"/>
    </w:pPr>
    <w:rPr>
      <w:rFonts w:cs="Arial"/>
      <w:sz w:val="28"/>
    </w:rPr>
  </w:style>
  <w:style w:type="paragraph" w:customStyle="1" w:styleId="Titel145">
    <w:name w:val="Titel145"/>
    <w:basedOn w:val="Standard"/>
    <w:next w:val="p1a"/>
    <w:rsid w:val="00E03172"/>
    <w:pPr>
      <w:keepNext/>
      <w:keepLines/>
      <w:pageBreakBefore/>
      <w:tabs>
        <w:tab w:val="left" w:pos="284"/>
      </w:tabs>
      <w:suppressAutoHyphens/>
      <w:spacing w:line="360" w:lineRule="atLeast"/>
      <w:ind w:firstLine="0"/>
      <w:jc w:val="left"/>
    </w:pPr>
    <w:rPr>
      <w:b/>
      <w:sz w:val="32"/>
    </w:rPr>
  </w:style>
  <w:style w:type="paragraph" w:customStyle="1" w:styleId="Untertitel145">
    <w:name w:val="Untertitel145"/>
    <w:basedOn w:val="Titel145"/>
    <w:next w:val="author"/>
    <w:rsid w:val="00E03172"/>
    <w:pPr>
      <w:pageBreakBefore w:val="0"/>
      <w:tabs>
        <w:tab w:val="clear" w:pos="284"/>
        <w:tab w:val="left" w:pos="567"/>
      </w:tabs>
      <w:spacing w:before="320" w:line="320" w:lineRule="atLeast"/>
    </w:pPr>
    <w:rPr>
      <w:rFonts w:cs="Arial"/>
      <w:sz w:val="28"/>
    </w:rPr>
  </w:style>
  <w:style w:type="paragraph" w:customStyle="1" w:styleId="Titel146">
    <w:name w:val="Titel146"/>
    <w:basedOn w:val="Standard"/>
    <w:next w:val="p1a"/>
    <w:rsid w:val="006E2944"/>
    <w:pPr>
      <w:keepNext/>
      <w:keepLines/>
      <w:pageBreakBefore/>
      <w:tabs>
        <w:tab w:val="left" w:pos="284"/>
      </w:tabs>
      <w:suppressAutoHyphens/>
      <w:spacing w:line="360" w:lineRule="atLeast"/>
      <w:ind w:firstLine="0"/>
      <w:jc w:val="left"/>
    </w:pPr>
    <w:rPr>
      <w:b/>
      <w:sz w:val="32"/>
    </w:rPr>
  </w:style>
  <w:style w:type="paragraph" w:customStyle="1" w:styleId="Untertitel146">
    <w:name w:val="Untertitel146"/>
    <w:basedOn w:val="Titel146"/>
    <w:next w:val="author"/>
    <w:rsid w:val="006E2944"/>
    <w:pPr>
      <w:pageBreakBefore w:val="0"/>
      <w:tabs>
        <w:tab w:val="clear" w:pos="284"/>
        <w:tab w:val="left" w:pos="567"/>
      </w:tabs>
      <w:spacing w:before="320" w:line="320" w:lineRule="atLeast"/>
    </w:pPr>
    <w:rPr>
      <w:rFonts w:cs="Arial"/>
      <w:sz w:val="28"/>
    </w:rPr>
  </w:style>
  <w:style w:type="paragraph" w:customStyle="1" w:styleId="Titel147">
    <w:name w:val="Titel147"/>
    <w:basedOn w:val="Standard"/>
    <w:next w:val="p1a"/>
    <w:rsid w:val="007E5366"/>
    <w:pPr>
      <w:keepNext/>
      <w:keepLines/>
      <w:pageBreakBefore/>
      <w:tabs>
        <w:tab w:val="left" w:pos="284"/>
      </w:tabs>
      <w:suppressAutoHyphens/>
      <w:spacing w:line="360" w:lineRule="atLeast"/>
      <w:ind w:firstLine="0"/>
      <w:jc w:val="left"/>
    </w:pPr>
    <w:rPr>
      <w:b/>
      <w:sz w:val="32"/>
    </w:rPr>
  </w:style>
  <w:style w:type="paragraph" w:customStyle="1" w:styleId="Untertitel147">
    <w:name w:val="Untertitel147"/>
    <w:basedOn w:val="Titel147"/>
    <w:next w:val="author"/>
    <w:rsid w:val="007E5366"/>
    <w:pPr>
      <w:pageBreakBefore w:val="0"/>
      <w:tabs>
        <w:tab w:val="clear" w:pos="284"/>
        <w:tab w:val="left" w:pos="567"/>
      </w:tabs>
      <w:spacing w:before="320" w:line="320" w:lineRule="atLeast"/>
    </w:pPr>
    <w:rPr>
      <w:rFonts w:cs="Arial"/>
      <w:sz w:val="28"/>
    </w:rPr>
  </w:style>
  <w:style w:type="paragraph" w:customStyle="1" w:styleId="Titel148">
    <w:name w:val="Titel148"/>
    <w:basedOn w:val="Standard"/>
    <w:next w:val="p1a"/>
    <w:rsid w:val="00F74D6E"/>
    <w:pPr>
      <w:keepNext/>
      <w:keepLines/>
      <w:pageBreakBefore/>
      <w:tabs>
        <w:tab w:val="left" w:pos="284"/>
      </w:tabs>
      <w:suppressAutoHyphens/>
      <w:spacing w:line="360" w:lineRule="atLeast"/>
      <w:ind w:firstLine="0"/>
      <w:jc w:val="left"/>
    </w:pPr>
    <w:rPr>
      <w:b/>
      <w:sz w:val="32"/>
    </w:rPr>
  </w:style>
  <w:style w:type="paragraph" w:customStyle="1" w:styleId="Untertitel148">
    <w:name w:val="Untertitel148"/>
    <w:basedOn w:val="Titel148"/>
    <w:next w:val="author"/>
    <w:rsid w:val="00F74D6E"/>
    <w:pPr>
      <w:pageBreakBefore w:val="0"/>
      <w:tabs>
        <w:tab w:val="clear" w:pos="284"/>
        <w:tab w:val="left" w:pos="567"/>
      </w:tabs>
      <w:spacing w:before="320" w:line="320" w:lineRule="atLeast"/>
    </w:pPr>
    <w:rPr>
      <w:rFonts w:cs="Arial"/>
      <w:sz w:val="28"/>
    </w:rPr>
  </w:style>
  <w:style w:type="paragraph" w:customStyle="1" w:styleId="Titel149">
    <w:name w:val="Titel149"/>
    <w:basedOn w:val="Standard"/>
    <w:next w:val="p1a"/>
    <w:rsid w:val="00221D2D"/>
    <w:pPr>
      <w:keepNext/>
      <w:keepLines/>
      <w:pageBreakBefore/>
      <w:tabs>
        <w:tab w:val="left" w:pos="284"/>
      </w:tabs>
      <w:suppressAutoHyphens/>
      <w:spacing w:line="360" w:lineRule="atLeast"/>
      <w:ind w:firstLine="0"/>
      <w:jc w:val="left"/>
    </w:pPr>
    <w:rPr>
      <w:b/>
      <w:sz w:val="32"/>
    </w:rPr>
  </w:style>
  <w:style w:type="paragraph" w:customStyle="1" w:styleId="Untertitel149">
    <w:name w:val="Untertitel149"/>
    <w:basedOn w:val="Titel149"/>
    <w:next w:val="author"/>
    <w:rsid w:val="00221D2D"/>
    <w:pPr>
      <w:pageBreakBefore w:val="0"/>
      <w:tabs>
        <w:tab w:val="clear" w:pos="284"/>
        <w:tab w:val="left" w:pos="567"/>
      </w:tabs>
      <w:spacing w:before="320" w:line="320" w:lineRule="atLeast"/>
    </w:pPr>
    <w:rPr>
      <w:rFonts w:cs="Arial"/>
      <w:sz w:val="28"/>
    </w:rPr>
  </w:style>
  <w:style w:type="paragraph" w:customStyle="1" w:styleId="Titel150">
    <w:name w:val="Titel150"/>
    <w:basedOn w:val="Standard"/>
    <w:next w:val="p1a"/>
    <w:rsid w:val="00D07D6D"/>
    <w:pPr>
      <w:keepNext/>
      <w:keepLines/>
      <w:pageBreakBefore/>
      <w:tabs>
        <w:tab w:val="left" w:pos="284"/>
      </w:tabs>
      <w:suppressAutoHyphens/>
      <w:spacing w:line="360" w:lineRule="atLeast"/>
      <w:ind w:firstLine="0"/>
      <w:jc w:val="left"/>
    </w:pPr>
    <w:rPr>
      <w:b/>
      <w:sz w:val="32"/>
    </w:rPr>
  </w:style>
  <w:style w:type="paragraph" w:customStyle="1" w:styleId="Untertitel150">
    <w:name w:val="Untertitel150"/>
    <w:basedOn w:val="Titel150"/>
    <w:next w:val="author"/>
    <w:rsid w:val="00D07D6D"/>
    <w:pPr>
      <w:pageBreakBefore w:val="0"/>
      <w:tabs>
        <w:tab w:val="clear" w:pos="284"/>
        <w:tab w:val="left" w:pos="567"/>
      </w:tabs>
      <w:spacing w:before="320" w:line="320" w:lineRule="atLeast"/>
    </w:pPr>
    <w:rPr>
      <w:rFonts w:cs="Arial"/>
      <w:sz w:val="28"/>
    </w:rPr>
  </w:style>
  <w:style w:type="paragraph" w:customStyle="1" w:styleId="Titel151">
    <w:name w:val="Titel151"/>
    <w:basedOn w:val="Standard"/>
    <w:next w:val="p1a"/>
    <w:rsid w:val="005507C6"/>
    <w:pPr>
      <w:keepNext/>
      <w:keepLines/>
      <w:pageBreakBefore/>
      <w:tabs>
        <w:tab w:val="left" w:pos="284"/>
      </w:tabs>
      <w:suppressAutoHyphens/>
      <w:spacing w:line="360" w:lineRule="atLeast"/>
      <w:ind w:firstLine="0"/>
      <w:jc w:val="left"/>
    </w:pPr>
    <w:rPr>
      <w:b/>
      <w:sz w:val="32"/>
    </w:rPr>
  </w:style>
  <w:style w:type="paragraph" w:customStyle="1" w:styleId="Untertitel151">
    <w:name w:val="Untertitel151"/>
    <w:basedOn w:val="Titel151"/>
    <w:next w:val="author"/>
    <w:rsid w:val="005507C6"/>
    <w:pPr>
      <w:pageBreakBefore w:val="0"/>
      <w:tabs>
        <w:tab w:val="clear" w:pos="284"/>
        <w:tab w:val="left" w:pos="567"/>
      </w:tabs>
      <w:spacing w:before="320" w:line="320" w:lineRule="atLeast"/>
    </w:pPr>
    <w:rPr>
      <w:rFonts w:cs="Arial"/>
      <w:sz w:val="28"/>
    </w:rPr>
  </w:style>
  <w:style w:type="paragraph" w:customStyle="1" w:styleId="Titel152">
    <w:name w:val="Titel152"/>
    <w:basedOn w:val="Standard"/>
    <w:next w:val="p1a"/>
    <w:rsid w:val="00ED1111"/>
    <w:pPr>
      <w:keepNext/>
      <w:keepLines/>
      <w:pageBreakBefore/>
      <w:tabs>
        <w:tab w:val="left" w:pos="284"/>
      </w:tabs>
      <w:suppressAutoHyphens/>
      <w:spacing w:line="360" w:lineRule="atLeast"/>
      <w:ind w:firstLine="0"/>
      <w:jc w:val="left"/>
    </w:pPr>
    <w:rPr>
      <w:b/>
      <w:sz w:val="32"/>
    </w:rPr>
  </w:style>
  <w:style w:type="paragraph" w:customStyle="1" w:styleId="Untertitel152">
    <w:name w:val="Untertitel152"/>
    <w:basedOn w:val="Titel152"/>
    <w:next w:val="author"/>
    <w:rsid w:val="00ED1111"/>
    <w:pPr>
      <w:pageBreakBefore w:val="0"/>
      <w:tabs>
        <w:tab w:val="clear" w:pos="284"/>
        <w:tab w:val="left" w:pos="567"/>
      </w:tabs>
      <w:spacing w:before="320" w:line="320" w:lineRule="atLeast"/>
    </w:pPr>
    <w:rPr>
      <w:rFonts w:cs="Arial"/>
      <w:sz w:val="28"/>
    </w:rPr>
  </w:style>
  <w:style w:type="paragraph" w:customStyle="1" w:styleId="Titel153">
    <w:name w:val="Titel153"/>
    <w:basedOn w:val="Standard"/>
    <w:next w:val="p1a"/>
    <w:rsid w:val="002A4DA8"/>
    <w:pPr>
      <w:keepNext/>
      <w:keepLines/>
      <w:pageBreakBefore/>
      <w:tabs>
        <w:tab w:val="left" w:pos="284"/>
      </w:tabs>
      <w:suppressAutoHyphens/>
      <w:spacing w:line="360" w:lineRule="atLeast"/>
      <w:ind w:firstLine="0"/>
      <w:jc w:val="left"/>
    </w:pPr>
    <w:rPr>
      <w:b/>
      <w:sz w:val="32"/>
    </w:rPr>
  </w:style>
  <w:style w:type="paragraph" w:customStyle="1" w:styleId="Untertitel153">
    <w:name w:val="Untertitel153"/>
    <w:basedOn w:val="Titel153"/>
    <w:next w:val="author"/>
    <w:rsid w:val="002A4DA8"/>
    <w:pPr>
      <w:pageBreakBefore w:val="0"/>
      <w:tabs>
        <w:tab w:val="clear" w:pos="284"/>
        <w:tab w:val="left" w:pos="567"/>
      </w:tabs>
      <w:spacing w:before="320" w:line="320" w:lineRule="atLeast"/>
    </w:pPr>
    <w:rPr>
      <w:rFonts w:cs="Arial"/>
      <w:sz w:val="28"/>
    </w:rPr>
  </w:style>
  <w:style w:type="paragraph" w:customStyle="1" w:styleId="Titel154">
    <w:name w:val="Titel154"/>
    <w:basedOn w:val="Standard"/>
    <w:next w:val="p1a"/>
    <w:rsid w:val="00315CBE"/>
    <w:pPr>
      <w:keepNext/>
      <w:keepLines/>
      <w:pageBreakBefore/>
      <w:tabs>
        <w:tab w:val="left" w:pos="284"/>
      </w:tabs>
      <w:suppressAutoHyphens/>
      <w:spacing w:line="360" w:lineRule="atLeast"/>
      <w:ind w:firstLine="0"/>
      <w:jc w:val="left"/>
    </w:pPr>
    <w:rPr>
      <w:b/>
      <w:sz w:val="32"/>
    </w:rPr>
  </w:style>
  <w:style w:type="paragraph" w:customStyle="1" w:styleId="Untertitel154">
    <w:name w:val="Untertitel154"/>
    <w:basedOn w:val="Titel154"/>
    <w:next w:val="author"/>
    <w:rsid w:val="00315CBE"/>
    <w:pPr>
      <w:pageBreakBefore w:val="0"/>
      <w:tabs>
        <w:tab w:val="clear" w:pos="284"/>
        <w:tab w:val="left" w:pos="567"/>
      </w:tabs>
      <w:spacing w:before="320" w:line="320" w:lineRule="atLeast"/>
    </w:pPr>
    <w:rPr>
      <w:rFonts w:cs="Arial"/>
      <w:sz w:val="28"/>
    </w:rPr>
  </w:style>
  <w:style w:type="paragraph" w:customStyle="1" w:styleId="Titel155">
    <w:name w:val="Titel155"/>
    <w:basedOn w:val="Standard"/>
    <w:next w:val="p1a"/>
    <w:rsid w:val="00F545DE"/>
    <w:pPr>
      <w:keepNext/>
      <w:keepLines/>
      <w:pageBreakBefore/>
      <w:tabs>
        <w:tab w:val="left" w:pos="284"/>
      </w:tabs>
      <w:suppressAutoHyphens/>
      <w:spacing w:line="360" w:lineRule="atLeast"/>
      <w:ind w:firstLine="0"/>
      <w:jc w:val="left"/>
    </w:pPr>
    <w:rPr>
      <w:b/>
      <w:sz w:val="32"/>
    </w:rPr>
  </w:style>
  <w:style w:type="paragraph" w:customStyle="1" w:styleId="Untertitel155">
    <w:name w:val="Untertitel155"/>
    <w:basedOn w:val="Titel155"/>
    <w:next w:val="author"/>
    <w:rsid w:val="00F545DE"/>
    <w:pPr>
      <w:pageBreakBefore w:val="0"/>
      <w:tabs>
        <w:tab w:val="clear" w:pos="284"/>
        <w:tab w:val="left" w:pos="567"/>
      </w:tabs>
      <w:spacing w:before="320" w:line="320" w:lineRule="atLeast"/>
    </w:pPr>
    <w:rPr>
      <w:rFonts w:cs="Arial"/>
      <w:sz w:val="28"/>
    </w:rPr>
  </w:style>
  <w:style w:type="paragraph" w:customStyle="1" w:styleId="Titel156">
    <w:name w:val="Titel156"/>
    <w:basedOn w:val="Standard"/>
    <w:next w:val="p1a"/>
    <w:rsid w:val="00941D42"/>
    <w:pPr>
      <w:keepNext/>
      <w:keepLines/>
      <w:pageBreakBefore/>
      <w:tabs>
        <w:tab w:val="left" w:pos="284"/>
      </w:tabs>
      <w:suppressAutoHyphens/>
      <w:spacing w:line="360" w:lineRule="atLeast"/>
      <w:ind w:firstLine="0"/>
      <w:jc w:val="left"/>
    </w:pPr>
    <w:rPr>
      <w:b/>
      <w:sz w:val="32"/>
    </w:rPr>
  </w:style>
  <w:style w:type="paragraph" w:customStyle="1" w:styleId="Untertitel156">
    <w:name w:val="Untertitel156"/>
    <w:basedOn w:val="Titel156"/>
    <w:next w:val="author"/>
    <w:rsid w:val="00941D42"/>
    <w:pPr>
      <w:pageBreakBefore w:val="0"/>
      <w:tabs>
        <w:tab w:val="clear" w:pos="284"/>
        <w:tab w:val="left" w:pos="567"/>
      </w:tabs>
      <w:spacing w:before="320" w:line="320" w:lineRule="atLeast"/>
    </w:pPr>
    <w:rPr>
      <w:rFonts w:cs="Arial"/>
      <w:sz w:val="28"/>
    </w:rPr>
  </w:style>
  <w:style w:type="paragraph" w:customStyle="1" w:styleId="Titel157">
    <w:name w:val="Titel157"/>
    <w:basedOn w:val="Standard"/>
    <w:next w:val="p1a"/>
    <w:rsid w:val="00D06546"/>
    <w:pPr>
      <w:keepNext/>
      <w:keepLines/>
      <w:pageBreakBefore/>
      <w:tabs>
        <w:tab w:val="left" w:pos="284"/>
      </w:tabs>
      <w:suppressAutoHyphens/>
      <w:spacing w:line="360" w:lineRule="atLeast"/>
      <w:ind w:firstLine="0"/>
      <w:jc w:val="left"/>
    </w:pPr>
    <w:rPr>
      <w:b/>
      <w:sz w:val="32"/>
    </w:rPr>
  </w:style>
  <w:style w:type="paragraph" w:customStyle="1" w:styleId="Untertitel157">
    <w:name w:val="Untertitel157"/>
    <w:basedOn w:val="Titel157"/>
    <w:next w:val="author"/>
    <w:rsid w:val="00D06546"/>
    <w:pPr>
      <w:pageBreakBefore w:val="0"/>
      <w:tabs>
        <w:tab w:val="clear" w:pos="284"/>
        <w:tab w:val="left" w:pos="567"/>
      </w:tabs>
      <w:spacing w:before="320" w:line="320" w:lineRule="atLeast"/>
    </w:pPr>
    <w:rPr>
      <w:rFonts w:cs="Arial"/>
      <w:sz w:val="28"/>
    </w:rPr>
  </w:style>
  <w:style w:type="paragraph" w:customStyle="1" w:styleId="Titel158">
    <w:name w:val="Titel158"/>
    <w:basedOn w:val="Standard"/>
    <w:next w:val="p1a"/>
    <w:rsid w:val="00CC2015"/>
    <w:pPr>
      <w:keepNext/>
      <w:keepLines/>
      <w:pageBreakBefore/>
      <w:tabs>
        <w:tab w:val="left" w:pos="284"/>
      </w:tabs>
      <w:suppressAutoHyphens/>
      <w:spacing w:line="360" w:lineRule="atLeast"/>
      <w:ind w:firstLine="0"/>
      <w:jc w:val="left"/>
    </w:pPr>
    <w:rPr>
      <w:b/>
      <w:sz w:val="32"/>
    </w:rPr>
  </w:style>
  <w:style w:type="paragraph" w:customStyle="1" w:styleId="Untertitel158">
    <w:name w:val="Untertitel158"/>
    <w:basedOn w:val="Titel158"/>
    <w:next w:val="author"/>
    <w:rsid w:val="00CC2015"/>
    <w:pPr>
      <w:pageBreakBefore w:val="0"/>
      <w:tabs>
        <w:tab w:val="clear" w:pos="284"/>
        <w:tab w:val="left" w:pos="567"/>
      </w:tabs>
      <w:spacing w:before="320" w:line="320" w:lineRule="atLeast"/>
    </w:pPr>
    <w:rPr>
      <w:rFonts w:cs="Arial"/>
      <w:sz w:val="28"/>
    </w:rPr>
  </w:style>
  <w:style w:type="paragraph" w:customStyle="1" w:styleId="Titel159">
    <w:name w:val="Titel159"/>
    <w:basedOn w:val="Standard"/>
    <w:next w:val="p1a"/>
    <w:rsid w:val="009A0299"/>
    <w:pPr>
      <w:keepNext/>
      <w:keepLines/>
      <w:pageBreakBefore/>
      <w:tabs>
        <w:tab w:val="left" w:pos="284"/>
      </w:tabs>
      <w:suppressAutoHyphens/>
      <w:spacing w:line="360" w:lineRule="atLeast"/>
      <w:ind w:firstLine="0"/>
      <w:jc w:val="left"/>
    </w:pPr>
    <w:rPr>
      <w:b/>
      <w:sz w:val="32"/>
    </w:rPr>
  </w:style>
  <w:style w:type="paragraph" w:customStyle="1" w:styleId="Untertitel159">
    <w:name w:val="Untertitel159"/>
    <w:basedOn w:val="Titel159"/>
    <w:next w:val="author"/>
    <w:rsid w:val="009A0299"/>
    <w:pPr>
      <w:pageBreakBefore w:val="0"/>
      <w:tabs>
        <w:tab w:val="clear" w:pos="284"/>
        <w:tab w:val="left" w:pos="567"/>
      </w:tabs>
      <w:spacing w:before="320" w:line="320" w:lineRule="atLeast"/>
    </w:pPr>
    <w:rPr>
      <w:rFonts w:cs="Arial"/>
      <w:sz w:val="28"/>
    </w:rPr>
  </w:style>
  <w:style w:type="paragraph" w:customStyle="1" w:styleId="Titel160">
    <w:name w:val="Titel160"/>
    <w:basedOn w:val="Standard"/>
    <w:next w:val="p1a"/>
    <w:rsid w:val="00FD2916"/>
    <w:pPr>
      <w:keepNext/>
      <w:keepLines/>
      <w:pageBreakBefore/>
      <w:tabs>
        <w:tab w:val="left" w:pos="284"/>
      </w:tabs>
      <w:suppressAutoHyphens/>
      <w:spacing w:line="360" w:lineRule="atLeast"/>
      <w:ind w:firstLine="0"/>
      <w:jc w:val="left"/>
    </w:pPr>
    <w:rPr>
      <w:b/>
      <w:sz w:val="32"/>
    </w:rPr>
  </w:style>
  <w:style w:type="paragraph" w:customStyle="1" w:styleId="Untertitel160">
    <w:name w:val="Untertitel160"/>
    <w:basedOn w:val="Titel160"/>
    <w:next w:val="author"/>
    <w:rsid w:val="00FD2916"/>
    <w:pPr>
      <w:pageBreakBefore w:val="0"/>
      <w:tabs>
        <w:tab w:val="clear" w:pos="284"/>
        <w:tab w:val="left" w:pos="567"/>
      </w:tabs>
      <w:spacing w:before="320" w:line="320" w:lineRule="atLeast"/>
    </w:pPr>
    <w:rPr>
      <w:rFonts w:cs="Arial"/>
      <w:sz w:val="28"/>
    </w:rPr>
  </w:style>
  <w:style w:type="paragraph" w:customStyle="1" w:styleId="Titel161">
    <w:name w:val="Titel161"/>
    <w:basedOn w:val="Standard"/>
    <w:next w:val="p1a"/>
    <w:rsid w:val="00912B12"/>
    <w:pPr>
      <w:keepNext/>
      <w:keepLines/>
      <w:pageBreakBefore/>
      <w:tabs>
        <w:tab w:val="left" w:pos="284"/>
      </w:tabs>
      <w:suppressAutoHyphens/>
      <w:spacing w:line="360" w:lineRule="atLeast"/>
      <w:ind w:firstLine="0"/>
      <w:jc w:val="left"/>
    </w:pPr>
    <w:rPr>
      <w:b/>
      <w:sz w:val="32"/>
    </w:rPr>
  </w:style>
  <w:style w:type="paragraph" w:customStyle="1" w:styleId="Untertitel161">
    <w:name w:val="Untertitel161"/>
    <w:basedOn w:val="Titel161"/>
    <w:next w:val="author"/>
    <w:rsid w:val="00912B12"/>
    <w:pPr>
      <w:pageBreakBefore w:val="0"/>
      <w:tabs>
        <w:tab w:val="clear" w:pos="284"/>
        <w:tab w:val="left" w:pos="567"/>
      </w:tabs>
      <w:spacing w:before="320" w:line="320" w:lineRule="atLeast"/>
    </w:pPr>
    <w:rPr>
      <w:rFonts w:cs="Arial"/>
      <w:sz w:val="28"/>
    </w:rPr>
  </w:style>
  <w:style w:type="paragraph" w:customStyle="1" w:styleId="Titel162">
    <w:name w:val="Titel162"/>
    <w:basedOn w:val="Standard"/>
    <w:next w:val="p1a"/>
    <w:rsid w:val="008D4F08"/>
    <w:pPr>
      <w:keepNext/>
      <w:keepLines/>
      <w:pageBreakBefore/>
      <w:tabs>
        <w:tab w:val="left" w:pos="284"/>
      </w:tabs>
      <w:suppressAutoHyphens/>
      <w:spacing w:line="360" w:lineRule="atLeast"/>
      <w:ind w:firstLine="0"/>
      <w:jc w:val="left"/>
    </w:pPr>
    <w:rPr>
      <w:b/>
      <w:sz w:val="32"/>
    </w:rPr>
  </w:style>
  <w:style w:type="paragraph" w:customStyle="1" w:styleId="Untertitel162">
    <w:name w:val="Untertitel162"/>
    <w:basedOn w:val="Titel162"/>
    <w:next w:val="author"/>
    <w:rsid w:val="008D4F08"/>
    <w:pPr>
      <w:pageBreakBefore w:val="0"/>
      <w:tabs>
        <w:tab w:val="clear" w:pos="284"/>
        <w:tab w:val="left" w:pos="567"/>
      </w:tabs>
      <w:spacing w:before="320" w:line="320" w:lineRule="atLeast"/>
    </w:pPr>
    <w:rPr>
      <w:rFonts w:cs="Arial"/>
      <w:sz w:val="28"/>
    </w:rPr>
  </w:style>
  <w:style w:type="paragraph" w:customStyle="1" w:styleId="Titel163">
    <w:name w:val="Titel163"/>
    <w:basedOn w:val="Standard"/>
    <w:next w:val="p1a"/>
    <w:rsid w:val="003A1356"/>
    <w:pPr>
      <w:keepNext/>
      <w:keepLines/>
      <w:pageBreakBefore/>
      <w:tabs>
        <w:tab w:val="left" w:pos="284"/>
      </w:tabs>
      <w:suppressAutoHyphens/>
      <w:spacing w:line="360" w:lineRule="atLeast"/>
      <w:ind w:firstLine="0"/>
      <w:jc w:val="left"/>
    </w:pPr>
    <w:rPr>
      <w:b/>
      <w:sz w:val="32"/>
    </w:rPr>
  </w:style>
  <w:style w:type="paragraph" w:customStyle="1" w:styleId="Untertitel163">
    <w:name w:val="Untertitel163"/>
    <w:basedOn w:val="Titel163"/>
    <w:next w:val="author"/>
    <w:rsid w:val="003A1356"/>
    <w:pPr>
      <w:pageBreakBefore w:val="0"/>
      <w:tabs>
        <w:tab w:val="clear" w:pos="284"/>
        <w:tab w:val="left" w:pos="567"/>
      </w:tabs>
      <w:spacing w:before="320" w:line="320" w:lineRule="atLeast"/>
    </w:pPr>
    <w:rPr>
      <w:rFonts w:cs="Arial"/>
      <w:sz w:val="28"/>
    </w:rPr>
  </w:style>
  <w:style w:type="paragraph" w:customStyle="1" w:styleId="Titel164">
    <w:name w:val="Titel164"/>
    <w:basedOn w:val="Standard"/>
    <w:next w:val="p1a"/>
    <w:rsid w:val="00D4763A"/>
    <w:pPr>
      <w:keepNext/>
      <w:keepLines/>
      <w:pageBreakBefore/>
      <w:tabs>
        <w:tab w:val="left" w:pos="284"/>
      </w:tabs>
      <w:suppressAutoHyphens/>
      <w:spacing w:line="360" w:lineRule="atLeast"/>
      <w:ind w:firstLine="0"/>
      <w:jc w:val="left"/>
    </w:pPr>
    <w:rPr>
      <w:b/>
      <w:sz w:val="32"/>
    </w:rPr>
  </w:style>
  <w:style w:type="paragraph" w:customStyle="1" w:styleId="Untertitel164">
    <w:name w:val="Untertitel164"/>
    <w:basedOn w:val="Titel164"/>
    <w:next w:val="author"/>
    <w:rsid w:val="00D4763A"/>
    <w:pPr>
      <w:pageBreakBefore w:val="0"/>
      <w:tabs>
        <w:tab w:val="clear" w:pos="284"/>
        <w:tab w:val="left" w:pos="567"/>
      </w:tabs>
      <w:spacing w:before="320" w:line="320" w:lineRule="atLeast"/>
    </w:pPr>
    <w:rPr>
      <w:rFonts w:cs="Arial"/>
      <w:sz w:val="28"/>
    </w:rPr>
  </w:style>
  <w:style w:type="paragraph" w:customStyle="1" w:styleId="Titel165">
    <w:name w:val="Titel165"/>
    <w:basedOn w:val="Standard"/>
    <w:next w:val="p1a"/>
    <w:rsid w:val="00257AB1"/>
    <w:pPr>
      <w:keepNext/>
      <w:keepLines/>
      <w:pageBreakBefore/>
      <w:tabs>
        <w:tab w:val="left" w:pos="284"/>
      </w:tabs>
      <w:suppressAutoHyphens/>
      <w:spacing w:line="360" w:lineRule="atLeast"/>
      <w:ind w:firstLine="0"/>
      <w:jc w:val="left"/>
    </w:pPr>
    <w:rPr>
      <w:b/>
      <w:sz w:val="32"/>
    </w:rPr>
  </w:style>
  <w:style w:type="paragraph" w:customStyle="1" w:styleId="Untertitel165">
    <w:name w:val="Untertitel165"/>
    <w:basedOn w:val="Titel165"/>
    <w:next w:val="author"/>
    <w:rsid w:val="00257AB1"/>
    <w:pPr>
      <w:pageBreakBefore w:val="0"/>
      <w:tabs>
        <w:tab w:val="clear" w:pos="284"/>
        <w:tab w:val="left" w:pos="567"/>
      </w:tabs>
      <w:spacing w:before="320" w:line="320" w:lineRule="atLeast"/>
    </w:pPr>
    <w:rPr>
      <w:rFonts w:cs="Arial"/>
      <w:sz w:val="28"/>
    </w:rPr>
  </w:style>
  <w:style w:type="paragraph" w:customStyle="1" w:styleId="Titel166">
    <w:name w:val="Titel166"/>
    <w:basedOn w:val="Standard"/>
    <w:next w:val="p1a"/>
    <w:rsid w:val="008417DA"/>
    <w:pPr>
      <w:keepNext/>
      <w:keepLines/>
      <w:pageBreakBefore/>
      <w:tabs>
        <w:tab w:val="left" w:pos="284"/>
      </w:tabs>
      <w:suppressAutoHyphens/>
      <w:spacing w:line="360" w:lineRule="atLeast"/>
      <w:ind w:firstLine="0"/>
      <w:jc w:val="left"/>
    </w:pPr>
    <w:rPr>
      <w:b/>
      <w:sz w:val="32"/>
    </w:rPr>
  </w:style>
  <w:style w:type="paragraph" w:customStyle="1" w:styleId="Untertitel166">
    <w:name w:val="Untertitel166"/>
    <w:basedOn w:val="Titel166"/>
    <w:next w:val="author"/>
    <w:rsid w:val="008417DA"/>
    <w:pPr>
      <w:pageBreakBefore w:val="0"/>
      <w:tabs>
        <w:tab w:val="clear" w:pos="284"/>
        <w:tab w:val="left" w:pos="567"/>
      </w:tabs>
      <w:spacing w:before="320" w:line="320" w:lineRule="atLeast"/>
    </w:pPr>
    <w:rPr>
      <w:rFonts w:cs="Arial"/>
      <w:sz w:val="28"/>
    </w:rPr>
  </w:style>
  <w:style w:type="paragraph" w:customStyle="1" w:styleId="Titel167">
    <w:name w:val="Titel167"/>
    <w:basedOn w:val="Standard"/>
    <w:next w:val="p1a"/>
    <w:rsid w:val="00223FCE"/>
    <w:pPr>
      <w:keepNext/>
      <w:keepLines/>
      <w:pageBreakBefore/>
      <w:tabs>
        <w:tab w:val="left" w:pos="284"/>
      </w:tabs>
      <w:suppressAutoHyphens/>
      <w:spacing w:line="360" w:lineRule="atLeast"/>
      <w:ind w:firstLine="0"/>
      <w:jc w:val="left"/>
    </w:pPr>
    <w:rPr>
      <w:b/>
      <w:sz w:val="32"/>
    </w:rPr>
  </w:style>
  <w:style w:type="paragraph" w:customStyle="1" w:styleId="Untertitel167">
    <w:name w:val="Untertitel167"/>
    <w:basedOn w:val="Titel167"/>
    <w:next w:val="author"/>
    <w:rsid w:val="00223FCE"/>
    <w:pPr>
      <w:pageBreakBefore w:val="0"/>
      <w:tabs>
        <w:tab w:val="clear" w:pos="284"/>
        <w:tab w:val="left" w:pos="567"/>
      </w:tabs>
      <w:spacing w:before="320" w:line="320" w:lineRule="atLeast"/>
    </w:pPr>
    <w:rPr>
      <w:rFonts w:cs="Arial"/>
      <w:sz w:val="28"/>
    </w:rPr>
  </w:style>
  <w:style w:type="paragraph" w:customStyle="1" w:styleId="Titel168">
    <w:name w:val="Titel168"/>
    <w:basedOn w:val="Standard"/>
    <w:next w:val="p1a"/>
    <w:rsid w:val="008D06CC"/>
    <w:pPr>
      <w:keepNext/>
      <w:keepLines/>
      <w:pageBreakBefore/>
      <w:tabs>
        <w:tab w:val="left" w:pos="284"/>
      </w:tabs>
      <w:suppressAutoHyphens/>
      <w:spacing w:line="360" w:lineRule="atLeast"/>
      <w:ind w:firstLine="0"/>
      <w:jc w:val="left"/>
    </w:pPr>
    <w:rPr>
      <w:b/>
      <w:sz w:val="32"/>
    </w:rPr>
  </w:style>
  <w:style w:type="paragraph" w:customStyle="1" w:styleId="Untertitel168">
    <w:name w:val="Untertitel168"/>
    <w:basedOn w:val="Titel168"/>
    <w:next w:val="author"/>
    <w:rsid w:val="008D06CC"/>
    <w:pPr>
      <w:pageBreakBefore w:val="0"/>
      <w:tabs>
        <w:tab w:val="clear" w:pos="284"/>
        <w:tab w:val="left" w:pos="567"/>
      </w:tabs>
      <w:spacing w:before="320" w:line="320" w:lineRule="atLeast"/>
    </w:pPr>
    <w:rPr>
      <w:rFonts w:cs="Arial"/>
      <w:sz w:val="28"/>
    </w:rPr>
  </w:style>
  <w:style w:type="paragraph" w:customStyle="1" w:styleId="Titel169">
    <w:name w:val="Titel169"/>
    <w:basedOn w:val="Standard"/>
    <w:next w:val="p1a"/>
    <w:rsid w:val="002D4843"/>
    <w:pPr>
      <w:keepNext/>
      <w:keepLines/>
      <w:pageBreakBefore/>
      <w:tabs>
        <w:tab w:val="left" w:pos="284"/>
      </w:tabs>
      <w:suppressAutoHyphens/>
      <w:spacing w:line="360" w:lineRule="atLeast"/>
      <w:ind w:firstLine="0"/>
      <w:jc w:val="left"/>
    </w:pPr>
    <w:rPr>
      <w:b/>
      <w:sz w:val="32"/>
    </w:rPr>
  </w:style>
  <w:style w:type="paragraph" w:customStyle="1" w:styleId="Untertitel169">
    <w:name w:val="Untertitel169"/>
    <w:basedOn w:val="Titel169"/>
    <w:next w:val="author"/>
    <w:rsid w:val="002D4843"/>
    <w:pPr>
      <w:pageBreakBefore w:val="0"/>
      <w:tabs>
        <w:tab w:val="clear" w:pos="284"/>
        <w:tab w:val="left" w:pos="567"/>
      </w:tabs>
      <w:spacing w:before="320" w:line="320" w:lineRule="atLeast"/>
    </w:pPr>
    <w:rPr>
      <w:rFonts w:cs="Arial"/>
      <w:sz w:val="28"/>
    </w:rPr>
  </w:style>
  <w:style w:type="paragraph" w:customStyle="1" w:styleId="Titel170">
    <w:name w:val="Titel170"/>
    <w:basedOn w:val="Standard"/>
    <w:next w:val="p1a"/>
    <w:rsid w:val="003B6C91"/>
    <w:pPr>
      <w:keepNext/>
      <w:keepLines/>
      <w:pageBreakBefore/>
      <w:tabs>
        <w:tab w:val="left" w:pos="284"/>
      </w:tabs>
      <w:suppressAutoHyphens/>
      <w:spacing w:line="360" w:lineRule="atLeast"/>
      <w:ind w:firstLine="0"/>
      <w:jc w:val="left"/>
    </w:pPr>
    <w:rPr>
      <w:b/>
      <w:sz w:val="32"/>
    </w:rPr>
  </w:style>
  <w:style w:type="paragraph" w:customStyle="1" w:styleId="Untertitel170">
    <w:name w:val="Untertitel170"/>
    <w:basedOn w:val="Titel170"/>
    <w:next w:val="author"/>
    <w:rsid w:val="003B6C91"/>
    <w:pPr>
      <w:pageBreakBefore w:val="0"/>
      <w:tabs>
        <w:tab w:val="clear" w:pos="284"/>
        <w:tab w:val="left" w:pos="567"/>
      </w:tabs>
      <w:spacing w:before="320" w:line="320" w:lineRule="atLeast"/>
    </w:pPr>
    <w:rPr>
      <w:rFonts w:cs="Arial"/>
      <w:sz w:val="28"/>
    </w:rPr>
  </w:style>
  <w:style w:type="paragraph" w:customStyle="1" w:styleId="Titel171">
    <w:name w:val="Titel171"/>
    <w:basedOn w:val="Standard"/>
    <w:next w:val="p1a"/>
    <w:rsid w:val="00DD2DD0"/>
    <w:pPr>
      <w:keepNext/>
      <w:keepLines/>
      <w:pageBreakBefore/>
      <w:tabs>
        <w:tab w:val="left" w:pos="284"/>
      </w:tabs>
      <w:suppressAutoHyphens/>
      <w:spacing w:line="360" w:lineRule="atLeast"/>
      <w:ind w:firstLine="0"/>
      <w:jc w:val="left"/>
    </w:pPr>
    <w:rPr>
      <w:b/>
      <w:sz w:val="32"/>
    </w:rPr>
  </w:style>
  <w:style w:type="paragraph" w:customStyle="1" w:styleId="Untertitel171">
    <w:name w:val="Untertitel171"/>
    <w:basedOn w:val="Titel171"/>
    <w:next w:val="author"/>
    <w:rsid w:val="00DD2DD0"/>
    <w:pPr>
      <w:pageBreakBefore w:val="0"/>
      <w:tabs>
        <w:tab w:val="clear" w:pos="284"/>
        <w:tab w:val="left" w:pos="567"/>
      </w:tabs>
      <w:spacing w:before="320" w:line="320" w:lineRule="atLeast"/>
    </w:pPr>
    <w:rPr>
      <w:rFonts w:cs="Arial"/>
      <w:sz w:val="28"/>
    </w:rPr>
  </w:style>
  <w:style w:type="paragraph" w:customStyle="1" w:styleId="Titel172">
    <w:name w:val="Titel172"/>
    <w:basedOn w:val="Standard"/>
    <w:next w:val="p1a"/>
    <w:rsid w:val="001C59E4"/>
    <w:pPr>
      <w:keepNext/>
      <w:keepLines/>
      <w:pageBreakBefore/>
      <w:tabs>
        <w:tab w:val="left" w:pos="284"/>
      </w:tabs>
      <w:suppressAutoHyphens/>
      <w:spacing w:line="360" w:lineRule="atLeast"/>
      <w:ind w:firstLine="0"/>
      <w:jc w:val="left"/>
    </w:pPr>
    <w:rPr>
      <w:b/>
      <w:sz w:val="32"/>
    </w:rPr>
  </w:style>
  <w:style w:type="paragraph" w:customStyle="1" w:styleId="Untertitel172">
    <w:name w:val="Untertitel172"/>
    <w:basedOn w:val="Titel172"/>
    <w:next w:val="author"/>
    <w:rsid w:val="001C59E4"/>
    <w:pPr>
      <w:pageBreakBefore w:val="0"/>
      <w:tabs>
        <w:tab w:val="clear" w:pos="284"/>
        <w:tab w:val="left" w:pos="567"/>
      </w:tabs>
      <w:spacing w:before="320" w:line="320" w:lineRule="atLeast"/>
    </w:pPr>
    <w:rPr>
      <w:rFonts w:cs="Arial"/>
      <w:sz w:val="28"/>
    </w:rPr>
  </w:style>
  <w:style w:type="paragraph" w:customStyle="1" w:styleId="Titel173">
    <w:name w:val="Titel173"/>
    <w:basedOn w:val="Standard"/>
    <w:next w:val="p1a"/>
    <w:rsid w:val="00E75418"/>
    <w:pPr>
      <w:keepNext/>
      <w:keepLines/>
      <w:pageBreakBefore/>
      <w:tabs>
        <w:tab w:val="left" w:pos="284"/>
      </w:tabs>
      <w:suppressAutoHyphens/>
      <w:spacing w:line="360" w:lineRule="atLeast"/>
      <w:ind w:firstLine="0"/>
      <w:jc w:val="left"/>
    </w:pPr>
    <w:rPr>
      <w:b/>
      <w:sz w:val="32"/>
    </w:rPr>
  </w:style>
  <w:style w:type="paragraph" w:customStyle="1" w:styleId="Untertitel173">
    <w:name w:val="Untertitel173"/>
    <w:basedOn w:val="Titel173"/>
    <w:next w:val="author"/>
    <w:rsid w:val="00E75418"/>
    <w:pPr>
      <w:pageBreakBefore w:val="0"/>
      <w:tabs>
        <w:tab w:val="clear" w:pos="284"/>
        <w:tab w:val="left" w:pos="567"/>
      </w:tabs>
      <w:spacing w:before="320" w:line="320" w:lineRule="atLeast"/>
    </w:pPr>
    <w:rPr>
      <w:rFonts w:cs="Arial"/>
      <w:sz w:val="28"/>
    </w:rPr>
  </w:style>
  <w:style w:type="paragraph" w:customStyle="1" w:styleId="Titel174">
    <w:name w:val="Titel174"/>
    <w:basedOn w:val="Standard"/>
    <w:next w:val="p1a"/>
    <w:rsid w:val="00887F1C"/>
    <w:pPr>
      <w:keepNext/>
      <w:keepLines/>
      <w:pageBreakBefore/>
      <w:tabs>
        <w:tab w:val="left" w:pos="284"/>
      </w:tabs>
      <w:suppressAutoHyphens/>
      <w:spacing w:line="360" w:lineRule="atLeast"/>
      <w:ind w:firstLine="0"/>
      <w:jc w:val="left"/>
    </w:pPr>
    <w:rPr>
      <w:b/>
      <w:sz w:val="32"/>
    </w:rPr>
  </w:style>
  <w:style w:type="paragraph" w:customStyle="1" w:styleId="Untertitel174">
    <w:name w:val="Untertitel174"/>
    <w:basedOn w:val="Titel174"/>
    <w:next w:val="author"/>
    <w:rsid w:val="00887F1C"/>
    <w:pPr>
      <w:pageBreakBefore w:val="0"/>
      <w:tabs>
        <w:tab w:val="clear" w:pos="284"/>
        <w:tab w:val="left" w:pos="567"/>
      </w:tabs>
      <w:spacing w:before="320" w:line="320" w:lineRule="atLeast"/>
    </w:pPr>
    <w:rPr>
      <w:rFonts w:cs="Arial"/>
      <w:sz w:val="28"/>
    </w:rPr>
  </w:style>
  <w:style w:type="paragraph" w:customStyle="1" w:styleId="Titel175">
    <w:name w:val="Titel175"/>
    <w:basedOn w:val="Standard"/>
    <w:next w:val="p1a"/>
    <w:rsid w:val="00E33056"/>
    <w:pPr>
      <w:keepNext/>
      <w:keepLines/>
      <w:pageBreakBefore/>
      <w:tabs>
        <w:tab w:val="left" w:pos="284"/>
      </w:tabs>
      <w:suppressAutoHyphens/>
      <w:spacing w:line="360" w:lineRule="atLeast"/>
      <w:ind w:firstLine="0"/>
      <w:jc w:val="left"/>
    </w:pPr>
    <w:rPr>
      <w:b/>
      <w:sz w:val="32"/>
    </w:rPr>
  </w:style>
  <w:style w:type="paragraph" w:customStyle="1" w:styleId="Untertitel175">
    <w:name w:val="Untertitel175"/>
    <w:basedOn w:val="Titel175"/>
    <w:next w:val="author"/>
    <w:rsid w:val="00E33056"/>
    <w:pPr>
      <w:pageBreakBefore w:val="0"/>
      <w:tabs>
        <w:tab w:val="clear" w:pos="284"/>
        <w:tab w:val="left" w:pos="567"/>
      </w:tabs>
      <w:spacing w:before="320" w:line="320" w:lineRule="atLeast"/>
    </w:pPr>
    <w:rPr>
      <w:rFonts w:cs="Arial"/>
      <w:sz w:val="28"/>
    </w:rPr>
  </w:style>
  <w:style w:type="paragraph" w:customStyle="1" w:styleId="Titel176">
    <w:name w:val="Titel176"/>
    <w:basedOn w:val="Standard"/>
    <w:next w:val="p1a"/>
    <w:rsid w:val="00E27CE9"/>
    <w:pPr>
      <w:keepNext/>
      <w:keepLines/>
      <w:pageBreakBefore/>
      <w:tabs>
        <w:tab w:val="left" w:pos="284"/>
      </w:tabs>
      <w:suppressAutoHyphens/>
      <w:spacing w:line="360" w:lineRule="atLeast"/>
      <w:ind w:firstLine="0"/>
      <w:jc w:val="left"/>
    </w:pPr>
    <w:rPr>
      <w:b/>
      <w:sz w:val="32"/>
    </w:rPr>
  </w:style>
  <w:style w:type="paragraph" w:customStyle="1" w:styleId="Untertitel176">
    <w:name w:val="Untertitel176"/>
    <w:basedOn w:val="Titel176"/>
    <w:next w:val="author"/>
    <w:rsid w:val="00E27CE9"/>
    <w:pPr>
      <w:pageBreakBefore w:val="0"/>
      <w:tabs>
        <w:tab w:val="clear" w:pos="284"/>
        <w:tab w:val="left" w:pos="567"/>
      </w:tabs>
      <w:spacing w:before="320" w:line="320" w:lineRule="atLeast"/>
    </w:pPr>
    <w:rPr>
      <w:rFonts w:cs="Arial"/>
      <w:sz w:val="28"/>
    </w:rPr>
  </w:style>
  <w:style w:type="paragraph" w:customStyle="1" w:styleId="Titel177">
    <w:name w:val="Titel177"/>
    <w:basedOn w:val="Standard"/>
    <w:next w:val="p1a"/>
    <w:rsid w:val="00E63516"/>
    <w:pPr>
      <w:keepNext/>
      <w:keepLines/>
      <w:pageBreakBefore/>
      <w:tabs>
        <w:tab w:val="left" w:pos="284"/>
      </w:tabs>
      <w:suppressAutoHyphens/>
      <w:spacing w:line="360" w:lineRule="atLeast"/>
      <w:ind w:firstLine="0"/>
      <w:jc w:val="left"/>
    </w:pPr>
    <w:rPr>
      <w:b/>
      <w:sz w:val="32"/>
    </w:rPr>
  </w:style>
  <w:style w:type="paragraph" w:customStyle="1" w:styleId="Untertitel177">
    <w:name w:val="Untertitel177"/>
    <w:basedOn w:val="Titel177"/>
    <w:next w:val="author"/>
    <w:rsid w:val="00E63516"/>
    <w:pPr>
      <w:pageBreakBefore w:val="0"/>
      <w:tabs>
        <w:tab w:val="clear" w:pos="284"/>
        <w:tab w:val="left" w:pos="567"/>
      </w:tabs>
      <w:spacing w:before="320" w:line="320" w:lineRule="atLeast"/>
    </w:pPr>
    <w:rPr>
      <w:rFonts w:cs="Arial"/>
      <w:sz w:val="28"/>
    </w:rPr>
  </w:style>
  <w:style w:type="paragraph" w:customStyle="1" w:styleId="Titel178">
    <w:name w:val="Titel178"/>
    <w:basedOn w:val="Standard"/>
    <w:next w:val="p1a"/>
    <w:rsid w:val="00C20D96"/>
    <w:pPr>
      <w:keepNext/>
      <w:keepLines/>
      <w:pageBreakBefore/>
      <w:tabs>
        <w:tab w:val="left" w:pos="284"/>
      </w:tabs>
      <w:suppressAutoHyphens/>
      <w:spacing w:line="360" w:lineRule="atLeast"/>
      <w:ind w:firstLine="0"/>
      <w:jc w:val="left"/>
    </w:pPr>
    <w:rPr>
      <w:b/>
      <w:sz w:val="32"/>
    </w:rPr>
  </w:style>
  <w:style w:type="paragraph" w:customStyle="1" w:styleId="Untertitel178">
    <w:name w:val="Untertitel178"/>
    <w:basedOn w:val="Titel178"/>
    <w:next w:val="author"/>
    <w:rsid w:val="00C20D96"/>
    <w:pPr>
      <w:pageBreakBefore w:val="0"/>
      <w:tabs>
        <w:tab w:val="clear" w:pos="284"/>
        <w:tab w:val="left" w:pos="567"/>
      </w:tabs>
      <w:spacing w:before="320" w:line="320" w:lineRule="atLeast"/>
    </w:pPr>
    <w:rPr>
      <w:rFonts w:cs="Arial"/>
      <w:sz w:val="28"/>
    </w:rPr>
  </w:style>
  <w:style w:type="paragraph" w:customStyle="1" w:styleId="Titel179">
    <w:name w:val="Titel179"/>
    <w:basedOn w:val="Standard"/>
    <w:next w:val="p1a"/>
    <w:rsid w:val="00B77507"/>
    <w:pPr>
      <w:keepNext/>
      <w:keepLines/>
      <w:pageBreakBefore/>
      <w:tabs>
        <w:tab w:val="left" w:pos="284"/>
      </w:tabs>
      <w:suppressAutoHyphens/>
      <w:spacing w:line="360" w:lineRule="atLeast"/>
      <w:ind w:firstLine="0"/>
      <w:jc w:val="left"/>
    </w:pPr>
    <w:rPr>
      <w:b/>
      <w:sz w:val="32"/>
    </w:rPr>
  </w:style>
  <w:style w:type="paragraph" w:customStyle="1" w:styleId="Untertitel179">
    <w:name w:val="Untertitel179"/>
    <w:basedOn w:val="Titel179"/>
    <w:next w:val="author"/>
    <w:rsid w:val="00B77507"/>
    <w:pPr>
      <w:pageBreakBefore w:val="0"/>
      <w:tabs>
        <w:tab w:val="clear" w:pos="284"/>
        <w:tab w:val="left" w:pos="567"/>
      </w:tabs>
      <w:spacing w:before="320" w:line="320" w:lineRule="atLeast"/>
    </w:pPr>
    <w:rPr>
      <w:rFonts w:cs="Arial"/>
      <w:sz w:val="28"/>
    </w:rPr>
  </w:style>
  <w:style w:type="paragraph" w:customStyle="1" w:styleId="Titel180">
    <w:name w:val="Titel180"/>
    <w:basedOn w:val="Standard"/>
    <w:next w:val="p1a"/>
    <w:rsid w:val="00AE22E2"/>
    <w:pPr>
      <w:keepNext/>
      <w:keepLines/>
      <w:pageBreakBefore/>
      <w:tabs>
        <w:tab w:val="left" w:pos="284"/>
      </w:tabs>
      <w:suppressAutoHyphens/>
      <w:spacing w:line="360" w:lineRule="atLeast"/>
      <w:ind w:firstLine="0"/>
      <w:jc w:val="left"/>
    </w:pPr>
    <w:rPr>
      <w:b/>
      <w:sz w:val="32"/>
    </w:rPr>
  </w:style>
  <w:style w:type="paragraph" w:customStyle="1" w:styleId="Untertitel180">
    <w:name w:val="Untertitel180"/>
    <w:basedOn w:val="Titel180"/>
    <w:next w:val="author"/>
    <w:rsid w:val="00AE22E2"/>
    <w:pPr>
      <w:pageBreakBefore w:val="0"/>
      <w:tabs>
        <w:tab w:val="clear" w:pos="284"/>
        <w:tab w:val="left" w:pos="567"/>
      </w:tabs>
      <w:spacing w:before="320" w:line="320" w:lineRule="atLeast"/>
    </w:pPr>
    <w:rPr>
      <w:rFonts w:cs="Arial"/>
      <w:sz w:val="28"/>
    </w:rPr>
  </w:style>
  <w:style w:type="paragraph" w:customStyle="1" w:styleId="Titel181">
    <w:name w:val="Titel181"/>
    <w:basedOn w:val="Standard"/>
    <w:next w:val="p1a"/>
    <w:rsid w:val="000B1153"/>
    <w:pPr>
      <w:keepNext/>
      <w:keepLines/>
      <w:pageBreakBefore/>
      <w:tabs>
        <w:tab w:val="left" w:pos="284"/>
      </w:tabs>
      <w:suppressAutoHyphens/>
      <w:spacing w:line="360" w:lineRule="atLeast"/>
      <w:ind w:firstLine="0"/>
      <w:jc w:val="left"/>
    </w:pPr>
    <w:rPr>
      <w:b/>
      <w:sz w:val="32"/>
    </w:rPr>
  </w:style>
  <w:style w:type="paragraph" w:customStyle="1" w:styleId="Untertitel181">
    <w:name w:val="Untertitel181"/>
    <w:basedOn w:val="Titel181"/>
    <w:next w:val="author"/>
    <w:rsid w:val="000B1153"/>
    <w:pPr>
      <w:pageBreakBefore w:val="0"/>
      <w:tabs>
        <w:tab w:val="clear" w:pos="284"/>
        <w:tab w:val="left" w:pos="567"/>
      </w:tabs>
      <w:spacing w:before="320" w:line="320" w:lineRule="atLeast"/>
    </w:pPr>
    <w:rPr>
      <w:rFonts w:cs="Arial"/>
      <w:sz w:val="28"/>
    </w:rPr>
  </w:style>
  <w:style w:type="paragraph" w:customStyle="1" w:styleId="Titel182">
    <w:name w:val="Titel182"/>
    <w:basedOn w:val="Standard"/>
    <w:next w:val="p1a"/>
    <w:rsid w:val="00726456"/>
    <w:pPr>
      <w:keepNext/>
      <w:keepLines/>
      <w:pageBreakBefore/>
      <w:tabs>
        <w:tab w:val="left" w:pos="284"/>
      </w:tabs>
      <w:suppressAutoHyphens/>
      <w:spacing w:line="360" w:lineRule="atLeast"/>
      <w:ind w:firstLine="0"/>
      <w:jc w:val="left"/>
    </w:pPr>
    <w:rPr>
      <w:b/>
      <w:sz w:val="32"/>
    </w:rPr>
  </w:style>
  <w:style w:type="paragraph" w:customStyle="1" w:styleId="Untertitel182">
    <w:name w:val="Untertitel182"/>
    <w:basedOn w:val="Titel182"/>
    <w:next w:val="author"/>
    <w:rsid w:val="00726456"/>
    <w:pPr>
      <w:pageBreakBefore w:val="0"/>
      <w:tabs>
        <w:tab w:val="clear" w:pos="284"/>
        <w:tab w:val="left" w:pos="567"/>
      </w:tabs>
      <w:spacing w:before="320" w:line="320" w:lineRule="atLeast"/>
    </w:pPr>
    <w:rPr>
      <w:rFonts w:cs="Arial"/>
      <w:sz w:val="28"/>
    </w:rPr>
  </w:style>
  <w:style w:type="paragraph" w:customStyle="1" w:styleId="Titel183">
    <w:name w:val="Titel183"/>
    <w:basedOn w:val="Standard"/>
    <w:next w:val="p1a"/>
    <w:rsid w:val="005B5913"/>
    <w:pPr>
      <w:keepNext/>
      <w:keepLines/>
      <w:pageBreakBefore/>
      <w:tabs>
        <w:tab w:val="left" w:pos="284"/>
      </w:tabs>
      <w:suppressAutoHyphens/>
      <w:spacing w:line="360" w:lineRule="atLeast"/>
      <w:ind w:firstLine="0"/>
      <w:jc w:val="left"/>
    </w:pPr>
    <w:rPr>
      <w:b/>
      <w:sz w:val="32"/>
    </w:rPr>
  </w:style>
  <w:style w:type="paragraph" w:customStyle="1" w:styleId="Untertitel183">
    <w:name w:val="Untertitel183"/>
    <w:basedOn w:val="Titel183"/>
    <w:next w:val="author"/>
    <w:rsid w:val="005B5913"/>
    <w:pPr>
      <w:pageBreakBefore w:val="0"/>
      <w:tabs>
        <w:tab w:val="clear" w:pos="284"/>
        <w:tab w:val="left" w:pos="567"/>
      </w:tabs>
      <w:spacing w:before="320" w:line="320" w:lineRule="atLeast"/>
    </w:pPr>
    <w:rPr>
      <w:rFonts w:cs="Arial"/>
      <w:sz w:val="28"/>
    </w:rPr>
  </w:style>
  <w:style w:type="paragraph" w:customStyle="1" w:styleId="Titel184">
    <w:name w:val="Titel184"/>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4">
    <w:name w:val="Untertitel184"/>
    <w:basedOn w:val="Titel184"/>
    <w:next w:val="author"/>
    <w:rsid w:val="00C81E4E"/>
    <w:pPr>
      <w:pageBreakBefore w:val="0"/>
      <w:tabs>
        <w:tab w:val="clear" w:pos="284"/>
        <w:tab w:val="left" w:pos="567"/>
      </w:tabs>
      <w:spacing w:before="320" w:line="320" w:lineRule="atLeast"/>
    </w:pPr>
    <w:rPr>
      <w:rFonts w:cs="Arial"/>
      <w:sz w:val="28"/>
    </w:rPr>
  </w:style>
  <w:style w:type="paragraph" w:customStyle="1" w:styleId="Titel1840">
    <w:name w:val="Titel184"/>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40">
    <w:name w:val="Untertitel184"/>
    <w:basedOn w:val="Titel1840"/>
    <w:next w:val="author"/>
    <w:rsid w:val="00C81E4E"/>
    <w:pPr>
      <w:pageBreakBefore w:val="0"/>
      <w:tabs>
        <w:tab w:val="clear" w:pos="284"/>
        <w:tab w:val="left" w:pos="567"/>
      </w:tabs>
      <w:spacing w:before="320" w:line="320" w:lineRule="atLeast"/>
    </w:pPr>
    <w:rPr>
      <w:rFonts w:cs="Arial"/>
      <w:sz w:val="28"/>
    </w:rPr>
  </w:style>
  <w:style w:type="paragraph" w:customStyle="1" w:styleId="Titel185">
    <w:name w:val="Titel185"/>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5">
    <w:name w:val="Untertitel185"/>
    <w:basedOn w:val="Titel185"/>
    <w:next w:val="author"/>
    <w:rsid w:val="00C81E4E"/>
    <w:pPr>
      <w:pageBreakBefore w:val="0"/>
      <w:tabs>
        <w:tab w:val="clear" w:pos="284"/>
        <w:tab w:val="left" w:pos="567"/>
      </w:tabs>
      <w:spacing w:before="320" w:line="320" w:lineRule="atLeast"/>
    </w:pPr>
    <w:rPr>
      <w:rFonts w:cs="Arial"/>
      <w:sz w:val="28"/>
    </w:rPr>
  </w:style>
  <w:style w:type="paragraph" w:customStyle="1" w:styleId="Titel186">
    <w:name w:val="Titel186"/>
    <w:basedOn w:val="Standard"/>
    <w:next w:val="p1a"/>
    <w:rsid w:val="00C81E4E"/>
    <w:pPr>
      <w:keepNext/>
      <w:keepLines/>
      <w:pageBreakBefore/>
      <w:tabs>
        <w:tab w:val="left" w:pos="284"/>
      </w:tabs>
      <w:suppressAutoHyphens/>
      <w:spacing w:line="360" w:lineRule="atLeast"/>
      <w:ind w:firstLine="0"/>
      <w:jc w:val="left"/>
    </w:pPr>
    <w:rPr>
      <w:b/>
      <w:sz w:val="32"/>
    </w:rPr>
  </w:style>
  <w:style w:type="paragraph" w:customStyle="1" w:styleId="Untertitel186">
    <w:name w:val="Untertitel186"/>
    <w:basedOn w:val="Titel186"/>
    <w:next w:val="author"/>
    <w:rsid w:val="00C81E4E"/>
    <w:pPr>
      <w:pageBreakBefore w:val="0"/>
      <w:tabs>
        <w:tab w:val="clear" w:pos="284"/>
        <w:tab w:val="left" w:pos="567"/>
      </w:tabs>
      <w:spacing w:before="320" w:line="320" w:lineRule="atLeast"/>
    </w:pPr>
    <w:rPr>
      <w:rFonts w:cs="Arial"/>
      <w:sz w:val="28"/>
    </w:rPr>
  </w:style>
  <w:style w:type="paragraph" w:customStyle="1" w:styleId="Titel187">
    <w:name w:val="Titel187"/>
    <w:basedOn w:val="Standard"/>
    <w:next w:val="p1a"/>
    <w:rsid w:val="009461D2"/>
    <w:pPr>
      <w:keepNext/>
      <w:keepLines/>
      <w:pageBreakBefore/>
      <w:tabs>
        <w:tab w:val="left" w:pos="284"/>
      </w:tabs>
      <w:suppressAutoHyphens/>
      <w:spacing w:line="360" w:lineRule="atLeast"/>
      <w:ind w:firstLine="0"/>
      <w:jc w:val="left"/>
    </w:pPr>
    <w:rPr>
      <w:b/>
      <w:sz w:val="32"/>
    </w:rPr>
  </w:style>
  <w:style w:type="paragraph" w:customStyle="1" w:styleId="Untertitel187">
    <w:name w:val="Untertitel187"/>
    <w:basedOn w:val="Titel187"/>
    <w:next w:val="author"/>
    <w:rsid w:val="009461D2"/>
    <w:pPr>
      <w:pageBreakBefore w:val="0"/>
      <w:tabs>
        <w:tab w:val="clear" w:pos="284"/>
        <w:tab w:val="left" w:pos="567"/>
      </w:tabs>
      <w:spacing w:before="320" w:line="320" w:lineRule="atLeast"/>
    </w:pPr>
    <w:rPr>
      <w:rFonts w:cs="Arial"/>
      <w:sz w:val="28"/>
    </w:rPr>
  </w:style>
  <w:style w:type="paragraph" w:customStyle="1" w:styleId="Titel188">
    <w:name w:val="Titel188"/>
    <w:basedOn w:val="Standard"/>
    <w:next w:val="p1a"/>
    <w:rsid w:val="00CC08AF"/>
    <w:pPr>
      <w:keepNext/>
      <w:keepLines/>
      <w:pageBreakBefore/>
      <w:tabs>
        <w:tab w:val="left" w:pos="284"/>
      </w:tabs>
      <w:suppressAutoHyphens/>
      <w:spacing w:line="360" w:lineRule="atLeast"/>
      <w:ind w:firstLine="0"/>
      <w:jc w:val="left"/>
    </w:pPr>
    <w:rPr>
      <w:b/>
      <w:sz w:val="32"/>
    </w:rPr>
  </w:style>
  <w:style w:type="paragraph" w:customStyle="1" w:styleId="Untertitel188">
    <w:name w:val="Untertitel188"/>
    <w:basedOn w:val="Titel188"/>
    <w:next w:val="author"/>
    <w:rsid w:val="00CC08AF"/>
    <w:pPr>
      <w:pageBreakBefore w:val="0"/>
      <w:tabs>
        <w:tab w:val="clear" w:pos="284"/>
        <w:tab w:val="left" w:pos="567"/>
      </w:tabs>
      <w:spacing w:before="320" w:line="320" w:lineRule="atLeast"/>
    </w:pPr>
    <w:rPr>
      <w:rFonts w:cs="Arial"/>
      <w:sz w:val="28"/>
    </w:rPr>
  </w:style>
  <w:style w:type="paragraph" w:customStyle="1" w:styleId="Titel189">
    <w:name w:val="Titel189"/>
    <w:basedOn w:val="Standard"/>
    <w:next w:val="p1a"/>
    <w:rsid w:val="00906A69"/>
    <w:pPr>
      <w:keepNext/>
      <w:keepLines/>
      <w:pageBreakBefore/>
      <w:tabs>
        <w:tab w:val="left" w:pos="284"/>
      </w:tabs>
      <w:suppressAutoHyphens/>
      <w:spacing w:line="360" w:lineRule="atLeast"/>
      <w:ind w:firstLine="0"/>
      <w:jc w:val="left"/>
    </w:pPr>
    <w:rPr>
      <w:b/>
      <w:sz w:val="32"/>
    </w:rPr>
  </w:style>
  <w:style w:type="paragraph" w:customStyle="1" w:styleId="Untertitel189">
    <w:name w:val="Untertitel189"/>
    <w:basedOn w:val="Titel189"/>
    <w:next w:val="author"/>
    <w:rsid w:val="00906A69"/>
    <w:pPr>
      <w:pageBreakBefore w:val="0"/>
      <w:tabs>
        <w:tab w:val="clear" w:pos="284"/>
        <w:tab w:val="left" w:pos="567"/>
      </w:tabs>
      <w:spacing w:before="320" w:line="320" w:lineRule="atLeast"/>
    </w:pPr>
    <w:rPr>
      <w:rFonts w:cs="Arial"/>
      <w:sz w:val="28"/>
    </w:rPr>
  </w:style>
  <w:style w:type="paragraph" w:customStyle="1" w:styleId="Titel190">
    <w:name w:val="Titel190"/>
    <w:basedOn w:val="Standard"/>
    <w:next w:val="p1a"/>
    <w:rsid w:val="00E302B4"/>
    <w:pPr>
      <w:keepNext/>
      <w:keepLines/>
      <w:pageBreakBefore/>
      <w:tabs>
        <w:tab w:val="left" w:pos="284"/>
      </w:tabs>
      <w:suppressAutoHyphens/>
      <w:spacing w:line="360" w:lineRule="atLeast"/>
      <w:ind w:firstLine="0"/>
      <w:jc w:val="left"/>
    </w:pPr>
    <w:rPr>
      <w:b/>
      <w:sz w:val="32"/>
    </w:rPr>
  </w:style>
  <w:style w:type="paragraph" w:customStyle="1" w:styleId="Untertitel190">
    <w:name w:val="Untertitel190"/>
    <w:basedOn w:val="Titel190"/>
    <w:next w:val="author"/>
    <w:rsid w:val="00E302B4"/>
    <w:pPr>
      <w:pageBreakBefore w:val="0"/>
      <w:tabs>
        <w:tab w:val="clear" w:pos="284"/>
        <w:tab w:val="left" w:pos="567"/>
      </w:tabs>
      <w:spacing w:before="320" w:line="320" w:lineRule="atLeast"/>
    </w:pPr>
    <w:rPr>
      <w:rFonts w:cs="Arial"/>
      <w:sz w:val="28"/>
    </w:rPr>
  </w:style>
  <w:style w:type="paragraph" w:customStyle="1" w:styleId="Titel191">
    <w:name w:val="Titel191"/>
    <w:basedOn w:val="Standard"/>
    <w:next w:val="p1a"/>
    <w:rsid w:val="00431703"/>
    <w:pPr>
      <w:keepNext/>
      <w:keepLines/>
      <w:pageBreakBefore/>
      <w:tabs>
        <w:tab w:val="left" w:pos="284"/>
      </w:tabs>
      <w:suppressAutoHyphens/>
      <w:spacing w:line="360" w:lineRule="atLeast"/>
      <w:ind w:firstLine="0"/>
      <w:jc w:val="left"/>
    </w:pPr>
    <w:rPr>
      <w:b/>
      <w:sz w:val="32"/>
    </w:rPr>
  </w:style>
  <w:style w:type="paragraph" w:customStyle="1" w:styleId="Untertitel191">
    <w:name w:val="Untertitel191"/>
    <w:basedOn w:val="Titel191"/>
    <w:next w:val="author"/>
    <w:rsid w:val="00431703"/>
    <w:pPr>
      <w:pageBreakBefore w:val="0"/>
      <w:tabs>
        <w:tab w:val="clear" w:pos="284"/>
        <w:tab w:val="left" w:pos="567"/>
      </w:tabs>
      <w:spacing w:before="320" w:line="320" w:lineRule="atLeast"/>
    </w:pPr>
    <w:rPr>
      <w:rFonts w:cs="Arial"/>
      <w:sz w:val="28"/>
    </w:rPr>
  </w:style>
  <w:style w:type="paragraph" w:customStyle="1" w:styleId="Titel192">
    <w:name w:val="Titel192"/>
    <w:basedOn w:val="Standard"/>
    <w:next w:val="p1a"/>
    <w:rsid w:val="00321F23"/>
    <w:pPr>
      <w:keepNext/>
      <w:keepLines/>
      <w:pageBreakBefore/>
      <w:tabs>
        <w:tab w:val="left" w:pos="284"/>
      </w:tabs>
      <w:suppressAutoHyphens/>
      <w:spacing w:line="360" w:lineRule="atLeast"/>
      <w:ind w:firstLine="0"/>
      <w:jc w:val="left"/>
    </w:pPr>
    <w:rPr>
      <w:b/>
      <w:sz w:val="32"/>
    </w:rPr>
  </w:style>
  <w:style w:type="paragraph" w:customStyle="1" w:styleId="Untertitel192">
    <w:name w:val="Untertitel192"/>
    <w:basedOn w:val="Titel192"/>
    <w:next w:val="author"/>
    <w:rsid w:val="00321F23"/>
    <w:pPr>
      <w:pageBreakBefore w:val="0"/>
      <w:tabs>
        <w:tab w:val="clear" w:pos="284"/>
        <w:tab w:val="left" w:pos="567"/>
      </w:tabs>
      <w:spacing w:before="320" w:line="320" w:lineRule="atLeast"/>
    </w:pPr>
    <w:rPr>
      <w:rFonts w:cs="Arial"/>
      <w:sz w:val="28"/>
    </w:rPr>
  </w:style>
  <w:style w:type="paragraph" w:customStyle="1" w:styleId="Titel193">
    <w:name w:val="Titel193"/>
    <w:basedOn w:val="Standard"/>
    <w:next w:val="p1a"/>
    <w:rsid w:val="009819C6"/>
    <w:pPr>
      <w:keepNext/>
      <w:keepLines/>
      <w:pageBreakBefore/>
      <w:tabs>
        <w:tab w:val="left" w:pos="284"/>
      </w:tabs>
      <w:suppressAutoHyphens/>
      <w:spacing w:line="360" w:lineRule="atLeast"/>
      <w:ind w:firstLine="0"/>
      <w:jc w:val="left"/>
    </w:pPr>
    <w:rPr>
      <w:b/>
      <w:sz w:val="32"/>
    </w:rPr>
  </w:style>
  <w:style w:type="paragraph" w:customStyle="1" w:styleId="Untertitel193">
    <w:name w:val="Untertitel193"/>
    <w:basedOn w:val="Titel193"/>
    <w:next w:val="author"/>
    <w:rsid w:val="009819C6"/>
    <w:pPr>
      <w:pageBreakBefore w:val="0"/>
      <w:tabs>
        <w:tab w:val="clear" w:pos="284"/>
        <w:tab w:val="left" w:pos="567"/>
      </w:tabs>
      <w:spacing w:before="320" w:line="320" w:lineRule="atLeast"/>
    </w:pPr>
    <w:rPr>
      <w:rFonts w:cs="Arial"/>
      <w:sz w:val="28"/>
    </w:rPr>
  </w:style>
  <w:style w:type="paragraph" w:customStyle="1" w:styleId="Titel194">
    <w:name w:val="Titel194"/>
    <w:basedOn w:val="Standard"/>
    <w:next w:val="p1a"/>
    <w:rsid w:val="00A769DE"/>
    <w:pPr>
      <w:keepNext/>
      <w:keepLines/>
      <w:pageBreakBefore/>
      <w:tabs>
        <w:tab w:val="left" w:pos="284"/>
      </w:tabs>
      <w:suppressAutoHyphens/>
      <w:spacing w:line="360" w:lineRule="atLeast"/>
      <w:ind w:firstLine="0"/>
      <w:jc w:val="left"/>
    </w:pPr>
    <w:rPr>
      <w:b/>
      <w:sz w:val="32"/>
    </w:rPr>
  </w:style>
  <w:style w:type="paragraph" w:customStyle="1" w:styleId="Untertitel194">
    <w:name w:val="Untertitel194"/>
    <w:basedOn w:val="Titel194"/>
    <w:next w:val="author"/>
    <w:rsid w:val="00A769DE"/>
    <w:pPr>
      <w:pageBreakBefore w:val="0"/>
      <w:tabs>
        <w:tab w:val="clear" w:pos="284"/>
        <w:tab w:val="left" w:pos="567"/>
      </w:tabs>
      <w:spacing w:before="320" w:line="320" w:lineRule="atLeast"/>
    </w:pPr>
    <w:rPr>
      <w:rFonts w:cs="Arial"/>
      <w:sz w:val="28"/>
    </w:rPr>
  </w:style>
  <w:style w:type="paragraph" w:customStyle="1" w:styleId="Titel195">
    <w:name w:val="Titel195"/>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5">
    <w:name w:val="Untertitel195"/>
    <w:basedOn w:val="Titel195"/>
    <w:next w:val="author"/>
    <w:rsid w:val="00B0522A"/>
    <w:pPr>
      <w:pageBreakBefore w:val="0"/>
      <w:tabs>
        <w:tab w:val="clear" w:pos="284"/>
        <w:tab w:val="left" w:pos="567"/>
      </w:tabs>
      <w:spacing w:before="320" w:line="320" w:lineRule="atLeast"/>
    </w:pPr>
    <w:rPr>
      <w:rFonts w:cs="Arial"/>
      <w:sz w:val="28"/>
    </w:rPr>
  </w:style>
  <w:style w:type="paragraph" w:customStyle="1" w:styleId="Titel1950">
    <w:name w:val="Titel195"/>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50">
    <w:name w:val="Untertitel195"/>
    <w:basedOn w:val="Titel1950"/>
    <w:next w:val="author"/>
    <w:rsid w:val="00B0522A"/>
    <w:pPr>
      <w:pageBreakBefore w:val="0"/>
      <w:tabs>
        <w:tab w:val="clear" w:pos="284"/>
        <w:tab w:val="left" w:pos="567"/>
      </w:tabs>
      <w:spacing w:before="320" w:line="320" w:lineRule="atLeast"/>
    </w:pPr>
    <w:rPr>
      <w:rFonts w:cs="Arial"/>
      <w:sz w:val="28"/>
    </w:rPr>
  </w:style>
  <w:style w:type="paragraph" w:customStyle="1" w:styleId="Titel196">
    <w:name w:val="Titel196"/>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6">
    <w:name w:val="Untertitel196"/>
    <w:basedOn w:val="Titel196"/>
    <w:next w:val="author"/>
    <w:rsid w:val="00B0522A"/>
    <w:pPr>
      <w:pageBreakBefore w:val="0"/>
      <w:tabs>
        <w:tab w:val="clear" w:pos="284"/>
        <w:tab w:val="left" w:pos="567"/>
      </w:tabs>
      <w:spacing w:before="320" w:line="320" w:lineRule="atLeast"/>
    </w:pPr>
    <w:rPr>
      <w:rFonts w:cs="Arial"/>
      <w:sz w:val="28"/>
    </w:rPr>
  </w:style>
  <w:style w:type="paragraph" w:customStyle="1" w:styleId="Titel197">
    <w:name w:val="Titel197"/>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7">
    <w:name w:val="Untertitel197"/>
    <w:basedOn w:val="Titel197"/>
    <w:next w:val="author"/>
    <w:rsid w:val="00B0522A"/>
    <w:pPr>
      <w:pageBreakBefore w:val="0"/>
      <w:tabs>
        <w:tab w:val="clear" w:pos="284"/>
        <w:tab w:val="left" w:pos="567"/>
      </w:tabs>
      <w:spacing w:before="320" w:line="320" w:lineRule="atLeast"/>
    </w:pPr>
    <w:rPr>
      <w:rFonts w:cs="Arial"/>
      <w:sz w:val="28"/>
    </w:rPr>
  </w:style>
  <w:style w:type="paragraph" w:customStyle="1" w:styleId="Titel198">
    <w:name w:val="Titel198"/>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8">
    <w:name w:val="Untertitel198"/>
    <w:basedOn w:val="Titel198"/>
    <w:next w:val="author"/>
    <w:rsid w:val="00B0522A"/>
    <w:pPr>
      <w:pageBreakBefore w:val="0"/>
      <w:tabs>
        <w:tab w:val="clear" w:pos="284"/>
        <w:tab w:val="left" w:pos="567"/>
      </w:tabs>
      <w:spacing w:before="320" w:line="320" w:lineRule="atLeast"/>
    </w:pPr>
    <w:rPr>
      <w:rFonts w:cs="Arial"/>
      <w:sz w:val="28"/>
    </w:rPr>
  </w:style>
  <w:style w:type="paragraph" w:customStyle="1" w:styleId="Titel199">
    <w:name w:val="Titel199"/>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199">
    <w:name w:val="Untertitel199"/>
    <w:basedOn w:val="Titel199"/>
    <w:next w:val="author"/>
    <w:rsid w:val="00B0522A"/>
    <w:pPr>
      <w:pageBreakBefore w:val="0"/>
      <w:tabs>
        <w:tab w:val="clear" w:pos="284"/>
        <w:tab w:val="left" w:pos="567"/>
      </w:tabs>
      <w:spacing w:before="320" w:line="320" w:lineRule="atLeast"/>
    </w:pPr>
    <w:rPr>
      <w:rFonts w:cs="Arial"/>
      <w:sz w:val="28"/>
    </w:rPr>
  </w:style>
  <w:style w:type="paragraph" w:customStyle="1" w:styleId="Titel200">
    <w:name w:val="Titel200"/>
    <w:basedOn w:val="Standard"/>
    <w:next w:val="p1a"/>
    <w:rsid w:val="00B0522A"/>
    <w:pPr>
      <w:keepNext/>
      <w:keepLines/>
      <w:pageBreakBefore/>
      <w:tabs>
        <w:tab w:val="left" w:pos="284"/>
      </w:tabs>
      <w:suppressAutoHyphens/>
      <w:spacing w:line="360" w:lineRule="atLeast"/>
      <w:ind w:firstLine="0"/>
      <w:jc w:val="left"/>
    </w:pPr>
    <w:rPr>
      <w:b/>
      <w:sz w:val="32"/>
    </w:rPr>
  </w:style>
  <w:style w:type="paragraph" w:customStyle="1" w:styleId="Untertitel200">
    <w:name w:val="Untertitel200"/>
    <w:basedOn w:val="Titel200"/>
    <w:next w:val="author"/>
    <w:rsid w:val="00B0522A"/>
    <w:pPr>
      <w:pageBreakBefore w:val="0"/>
      <w:tabs>
        <w:tab w:val="clear" w:pos="284"/>
        <w:tab w:val="left" w:pos="567"/>
      </w:tabs>
      <w:spacing w:before="320" w:line="320" w:lineRule="atLeast"/>
    </w:pPr>
    <w:rPr>
      <w:rFonts w:cs="Arial"/>
      <w:sz w:val="28"/>
    </w:rPr>
  </w:style>
  <w:style w:type="paragraph" w:customStyle="1" w:styleId="title">
    <w:name w:val="title"/>
    <w:basedOn w:val="Standard"/>
    <w:next w:val="p1a"/>
    <w:rsid w:val="00A522D6"/>
    <w:pPr>
      <w:keepNext/>
      <w:keepLines/>
      <w:pageBreakBefore/>
      <w:tabs>
        <w:tab w:val="left" w:pos="284"/>
      </w:tabs>
      <w:suppressAutoHyphens/>
      <w:spacing w:line="360" w:lineRule="atLeast"/>
      <w:ind w:firstLine="0"/>
      <w:jc w:val="left"/>
    </w:pPr>
    <w:rPr>
      <w:b/>
      <w:sz w:val="32"/>
    </w:rPr>
  </w:style>
  <w:style w:type="paragraph" w:customStyle="1" w:styleId="subtitle">
    <w:name w:val="subtitle"/>
    <w:basedOn w:val="title"/>
    <w:next w:val="author"/>
    <w:rsid w:val="00A522D6"/>
    <w:pPr>
      <w:pageBreakBefore w:val="0"/>
      <w:tabs>
        <w:tab w:val="clear" w:pos="284"/>
        <w:tab w:val="left" w:pos="567"/>
      </w:tabs>
      <w:spacing w:before="320" w:line="320" w:lineRule="atLeast"/>
    </w:pPr>
    <w:rPr>
      <w:rFonts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17462">
      <w:bodyDiv w:val="1"/>
      <w:marLeft w:val="0"/>
      <w:marRight w:val="0"/>
      <w:marTop w:val="0"/>
      <w:marBottom w:val="0"/>
      <w:divBdr>
        <w:top w:val="none" w:sz="0" w:space="0" w:color="auto"/>
        <w:left w:val="none" w:sz="0" w:space="0" w:color="auto"/>
        <w:bottom w:val="none" w:sz="0" w:space="0" w:color="auto"/>
        <w:right w:val="none" w:sz="0" w:space="0" w:color="auto"/>
      </w:divBdr>
      <w:divsChild>
        <w:div w:id="351347944">
          <w:marLeft w:val="0"/>
          <w:marRight w:val="0"/>
          <w:marTop w:val="0"/>
          <w:marBottom w:val="0"/>
          <w:divBdr>
            <w:top w:val="none" w:sz="0" w:space="0" w:color="auto"/>
            <w:left w:val="none" w:sz="0" w:space="0" w:color="auto"/>
            <w:bottom w:val="none" w:sz="0" w:space="0" w:color="auto"/>
            <w:right w:val="none" w:sz="0" w:space="0" w:color="auto"/>
          </w:divBdr>
          <w:divsChild>
            <w:div w:id="10569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2181">
      <w:bodyDiv w:val="1"/>
      <w:marLeft w:val="0"/>
      <w:marRight w:val="0"/>
      <w:marTop w:val="0"/>
      <w:marBottom w:val="0"/>
      <w:divBdr>
        <w:top w:val="none" w:sz="0" w:space="0" w:color="auto"/>
        <w:left w:val="none" w:sz="0" w:space="0" w:color="auto"/>
        <w:bottom w:val="none" w:sz="0" w:space="0" w:color="auto"/>
        <w:right w:val="none" w:sz="0" w:space="0" w:color="auto"/>
      </w:divBdr>
      <w:divsChild>
        <w:div w:id="849832596">
          <w:marLeft w:val="0"/>
          <w:marRight w:val="0"/>
          <w:marTop w:val="0"/>
          <w:marBottom w:val="0"/>
          <w:divBdr>
            <w:top w:val="none" w:sz="0" w:space="0" w:color="auto"/>
            <w:left w:val="none" w:sz="0" w:space="0" w:color="auto"/>
            <w:bottom w:val="none" w:sz="0" w:space="0" w:color="auto"/>
            <w:right w:val="none" w:sz="0" w:space="0" w:color="auto"/>
          </w:divBdr>
        </w:div>
        <w:div w:id="715086777">
          <w:marLeft w:val="0"/>
          <w:marRight w:val="0"/>
          <w:marTop w:val="0"/>
          <w:marBottom w:val="0"/>
          <w:divBdr>
            <w:top w:val="none" w:sz="0" w:space="0" w:color="auto"/>
            <w:left w:val="none" w:sz="0" w:space="0" w:color="auto"/>
            <w:bottom w:val="none" w:sz="0" w:space="0" w:color="auto"/>
            <w:right w:val="none" w:sz="0" w:space="0" w:color="auto"/>
          </w:divBdr>
          <w:divsChild>
            <w:div w:id="741022312">
              <w:marLeft w:val="0"/>
              <w:marRight w:val="0"/>
              <w:marTop w:val="0"/>
              <w:marBottom w:val="0"/>
              <w:divBdr>
                <w:top w:val="none" w:sz="0" w:space="0" w:color="auto"/>
                <w:left w:val="none" w:sz="0" w:space="0" w:color="auto"/>
                <w:bottom w:val="none" w:sz="0" w:space="0" w:color="auto"/>
                <w:right w:val="none" w:sz="0" w:space="0" w:color="auto"/>
              </w:divBdr>
              <w:divsChild>
                <w:div w:id="931471169">
                  <w:marLeft w:val="0"/>
                  <w:marRight w:val="0"/>
                  <w:marTop w:val="0"/>
                  <w:marBottom w:val="0"/>
                  <w:divBdr>
                    <w:top w:val="none" w:sz="0" w:space="0" w:color="auto"/>
                    <w:left w:val="none" w:sz="0" w:space="0" w:color="auto"/>
                    <w:bottom w:val="none" w:sz="0" w:space="0" w:color="auto"/>
                    <w:right w:val="none" w:sz="0" w:space="0" w:color="auto"/>
                  </w:divBdr>
                  <w:divsChild>
                    <w:div w:id="261649491">
                      <w:marLeft w:val="0"/>
                      <w:marRight w:val="0"/>
                      <w:marTop w:val="0"/>
                      <w:marBottom w:val="0"/>
                      <w:divBdr>
                        <w:top w:val="none" w:sz="0" w:space="0" w:color="auto"/>
                        <w:left w:val="none" w:sz="0" w:space="0" w:color="auto"/>
                        <w:bottom w:val="none" w:sz="0" w:space="0" w:color="auto"/>
                        <w:right w:val="none" w:sz="0" w:space="0" w:color="auto"/>
                      </w:divBdr>
                      <w:divsChild>
                        <w:div w:id="1367214478">
                          <w:marLeft w:val="0"/>
                          <w:marRight w:val="0"/>
                          <w:marTop w:val="0"/>
                          <w:marBottom w:val="0"/>
                          <w:divBdr>
                            <w:top w:val="none" w:sz="0" w:space="0" w:color="auto"/>
                            <w:left w:val="none" w:sz="0" w:space="0" w:color="auto"/>
                            <w:bottom w:val="none" w:sz="0" w:space="0" w:color="auto"/>
                            <w:right w:val="none" w:sz="0" w:space="0" w:color="auto"/>
                          </w:divBdr>
                          <w:divsChild>
                            <w:div w:id="12907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585">
                  <w:marLeft w:val="0"/>
                  <w:marRight w:val="0"/>
                  <w:marTop w:val="0"/>
                  <w:marBottom w:val="0"/>
                  <w:divBdr>
                    <w:top w:val="none" w:sz="0" w:space="0" w:color="auto"/>
                    <w:left w:val="none" w:sz="0" w:space="0" w:color="auto"/>
                    <w:bottom w:val="none" w:sz="0" w:space="0" w:color="auto"/>
                    <w:right w:val="none" w:sz="0" w:space="0" w:color="auto"/>
                  </w:divBdr>
                  <w:divsChild>
                    <w:div w:id="238760540">
                      <w:marLeft w:val="0"/>
                      <w:marRight w:val="0"/>
                      <w:marTop w:val="0"/>
                      <w:marBottom w:val="0"/>
                      <w:divBdr>
                        <w:top w:val="none" w:sz="0" w:space="0" w:color="auto"/>
                        <w:left w:val="none" w:sz="0" w:space="0" w:color="auto"/>
                        <w:bottom w:val="none" w:sz="0" w:space="0" w:color="auto"/>
                        <w:right w:val="none" w:sz="0" w:space="0" w:color="auto"/>
                      </w:divBdr>
                      <w:divsChild>
                        <w:div w:id="899091734">
                          <w:marLeft w:val="0"/>
                          <w:marRight w:val="0"/>
                          <w:marTop w:val="0"/>
                          <w:marBottom w:val="0"/>
                          <w:divBdr>
                            <w:top w:val="none" w:sz="0" w:space="0" w:color="auto"/>
                            <w:left w:val="none" w:sz="0" w:space="0" w:color="auto"/>
                            <w:bottom w:val="none" w:sz="0" w:space="0" w:color="auto"/>
                            <w:right w:val="none" w:sz="0" w:space="0" w:color="auto"/>
                          </w:divBdr>
                          <w:divsChild>
                            <w:div w:id="1536889692">
                              <w:marLeft w:val="0"/>
                              <w:marRight w:val="0"/>
                              <w:marTop w:val="0"/>
                              <w:marBottom w:val="0"/>
                              <w:divBdr>
                                <w:top w:val="none" w:sz="0" w:space="0" w:color="auto"/>
                                <w:left w:val="none" w:sz="0" w:space="0" w:color="auto"/>
                                <w:bottom w:val="none" w:sz="0" w:space="0" w:color="auto"/>
                                <w:right w:val="none" w:sz="0" w:space="0" w:color="auto"/>
                              </w:divBdr>
                              <w:divsChild>
                                <w:div w:id="308899697">
                                  <w:marLeft w:val="0"/>
                                  <w:marRight w:val="0"/>
                                  <w:marTop w:val="0"/>
                                  <w:marBottom w:val="0"/>
                                  <w:divBdr>
                                    <w:top w:val="none" w:sz="0" w:space="0" w:color="auto"/>
                                    <w:left w:val="none" w:sz="0" w:space="0" w:color="auto"/>
                                    <w:bottom w:val="none" w:sz="0" w:space="0" w:color="auto"/>
                                    <w:right w:val="none" w:sz="0" w:space="0" w:color="auto"/>
                                  </w:divBdr>
                                  <w:divsChild>
                                    <w:div w:id="4702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Metasonic\Dokumentation\Zus&#228;tzlicheDokumente\Subject-Buch\Index-Version\20120705-Gesamtbuch-Zentraldokument\T1-book.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D197-F4E6-4848-8D52-E357490B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0</TotalTime>
  <Pages>17</Pages>
  <Words>7304</Words>
  <Characters>41635</Characters>
  <Application>Microsoft Office Word</Application>
  <DocSecurity>0</DocSecurity>
  <Lines>346</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Carina Busse</cp:lastModifiedBy>
  <cp:revision>7</cp:revision>
  <dcterms:created xsi:type="dcterms:W3CDTF">2012-06-28T06:17:00Z</dcterms:created>
  <dcterms:modified xsi:type="dcterms:W3CDTF">2012-07-05T12:14:00Z</dcterms:modified>
</cp:coreProperties>
</file>